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-606425</wp:posOffset>
                </wp:positionV>
                <wp:extent cx="1240790" cy="705485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705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3.4pt;margin-top:-47.75pt;height:55.55pt;width:97.7pt;z-index:251668480;mso-width-relative:page;mso-height-relative:page;" filled="f" stroked="f" coordsize="21600,21600" o:gfxdata="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JK99toAAAAKAQAADwAAAAAAAAABACAAAAAiAAAAZHJz&#10;L2Rvd25yZXYueG1sUEsBAhQAFAAAAAgAh07iQHS4KsE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06E94" w:themeColor="accent6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-1165225</wp:posOffset>
                </wp:positionH>
                <wp:positionV relativeFrom="paragraph">
                  <wp:posOffset>61595</wp:posOffset>
                </wp:positionV>
                <wp:extent cx="7920990" cy="858520"/>
                <wp:effectExtent l="0" t="0" r="3810" b="17780"/>
                <wp:wrapNone/>
                <wp:docPr id="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990" cy="8585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自选图形 23" o:spid="_x0000_s1026" o:spt="1" style="position:absolute;left:0pt;margin-left:-91.75pt;margin-top:4.85pt;height:67.6pt;width:623.7pt;z-index:251667456;mso-width-relative:page;mso-height-relative:page;" fillcolor="#506E94 [3209]" filled="t" stroked="f" coordsize="21600,21600" o:gfxdata="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cjindoAAAALAQAADwAAAAAAAAABACAAAAAiAAAAZHJz&#10;L2Rvd25yZXYueG1sUEsBAhQAFAAAAAgAh07iQPBvkxjJAQAAbwMAAA4AAAAAAAAAAQAgAAAAKQEA&#10;AGRycy9lMm9Eb2MueG1sUEsFBgAAAAAGAAYAWQEAAG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156845</wp:posOffset>
                </wp:positionV>
                <wp:extent cx="1456055" cy="671195"/>
                <wp:effectExtent l="0" t="0" r="0" b="0"/>
                <wp:wrapNone/>
                <wp:docPr id="41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1998.12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本科学士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-54.25pt;margin-top:12.35pt;height:52.85pt;width:114.65pt;z-index:251671552;mso-width-relative:page;mso-height-relative:page;" filled="f" stroked="f" coordsize="21600,21600" o:gfxdata="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1MWabY&#10;AAAACwEAAA8AAAAAAAAAAQAgAAAAIgAAAGRycy9kb3ducmV2LnhtbFBLAQIUABQAAAAIAIdO4kDX&#10;tq5argEAAEk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1998.12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本科学士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156845</wp:posOffset>
                </wp:positionV>
                <wp:extent cx="1852930" cy="671195"/>
                <wp:effectExtent l="0" t="0" r="0" b="0"/>
                <wp:wrapNone/>
                <wp:docPr id="40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158-8888-8888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192.05pt;margin-top:12.35pt;height:52.85pt;width:145.9pt;z-index:251672576;mso-width-relative:page;mso-height-relative:page;" filled="f" stroked="f" coordsize="21600,21600" o:gfxdata="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HK9em&#10;2AAAAAoBAAAPAAAAAAAAAAEAIAAAACIAAABkcnMvZG93bnJldi54bWxQSwECFAAUAAAACACHTuJA&#10;sHSmPK8BAABJ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158-8888-8888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156845</wp:posOffset>
                </wp:positionV>
                <wp:extent cx="1374775" cy="671195"/>
                <wp:effectExtent l="0" t="0" r="0" b="0"/>
                <wp:wrapNone/>
                <wp:docPr id="42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671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68.95pt;margin-top:12.35pt;height:52.85pt;width:108.25pt;z-index:251673600;mso-width-relative:page;mso-height-relative:page;" filled="f" stroked="f" coordsize="21600,21600" o:gfxdata="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I8Noj&#10;1gAAAAoBAAAPAAAAAAAAAAEAIAAAACIAAABkcnMvZG93bnJldi54bWxQSwECFAAUAAAACACHTuJA&#10;zeqqnrEBAABJ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-357505</wp:posOffset>
                </wp:positionV>
                <wp:extent cx="1823085" cy="337185"/>
                <wp:effectExtent l="0" t="0" r="0" b="0"/>
                <wp:wrapNone/>
                <wp:docPr id="2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06E94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求职意向：PHP开发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8.3pt;margin-top:-28.15pt;height:26.55pt;width:143.55pt;z-index:251669504;mso-width-relative:page;mso-height-relative:page;" filled="f" stroked="f" coordsize="21600,21600" o:gfxdata="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IXA2zaAAAACgEAAA8AAAAAAAAAAQAgAAAAIgAAAGRy&#10;cy9kb3ducmV2LnhtbFBLAQIUABQAAAAIAIdO4kAxASMU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06E94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06E94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求职意向：PHP开发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4847590</wp:posOffset>
            </wp:positionH>
            <wp:positionV relativeFrom="paragraph">
              <wp:posOffset>-394970</wp:posOffset>
            </wp:positionV>
            <wp:extent cx="1010285" cy="1216025"/>
            <wp:effectExtent l="9525" t="9525" r="16510" b="16510"/>
            <wp:wrapNone/>
            <wp:docPr id="5" name="图片 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21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5282565</wp:posOffset>
                </wp:positionV>
                <wp:extent cx="1103630" cy="260350"/>
                <wp:effectExtent l="0" t="0" r="1270" b="6350"/>
                <wp:wrapNone/>
                <wp:docPr id="1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6" o:spid="_x0000_s1026" o:spt="2" style="position:absolute;left:0pt;margin-left:-50.5pt;margin-top:415.95pt;height:20.5pt;width:86.9pt;z-index:251664384;v-text-anchor:middle;mso-width-relative:page;mso-height-relative:page;" fillcolor="#506E94 [3209]" filled="t" stroked="f" coordsize="21600,21600" arcsize="0.5" o:gfxdata="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XxM8/NsAAAALAQAADwAAAAAAAAAB&#10;ACAAAAAiAAAAZHJzL2Rvd25yZXYueG1sUEsBAhQAFAAAAAgAh07iQB0YvwcNAgAABwQAAA4AAAAA&#10;AAAAAQAgAAAAKg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3101340</wp:posOffset>
                </wp:positionV>
                <wp:extent cx="1103630" cy="260350"/>
                <wp:effectExtent l="0" t="0" r="1270" b="6350"/>
                <wp:wrapNone/>
                <wp:docPr id="13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6" o:spid="_x0000_s1026" o:spt="2" style="position:absolute;left:0pt;margin-left:-50.5pt;margin-top:244.2pt;height:20.5pt;width:86.9pt;z-index:251665408;v-text-anchor:middle;mso-width-relative:page;mso-height-relative:page;" fillcolor="#506E94 [3209]" filled="t" stroked="f" coordsize="21600,21600" arcsize="0.5" o:gfxdata="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0xdBdsAAAALAQAADwAAAAAAAAAB&#10;ACAAAAAiAAAAZHJzL2Rvd25yZXYueG1sUEsBAhQAFAAAAAgAh07iQGpHIwoNAgAABwQAAA4AAAAA&#10;AAAAAQAgAAAAKg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7141210</wp:posOffset>
                </wp:positionV>
                <wp:extent cx="1103630" cy="260350"/>
                <wp:effectExtent l="0" t="0" r="1270" b="635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6" o:spid="_x0000_s1026" o:spt="2" style="position:absolute;left:0pt;margin-left:-50.5pt;margin-top:562.3pt;height:20.5pt;width:86.9pt;z-index:251663360;v-text-anchor:middle;mso-width-relative:page;mso-height-relative:page;" fillcolor="#506E94 [3209]" filled="t" stroked="f" coordsize="21600,21600" arcsize="0.5" o:gfxdata="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706GY3AAAAA0BAAAPAAAAAAAA&#10;AAEAIAAAACIAAABkcnMvZG93bnJldi54bWxQSwECFAAUAAAACACHTuJADy/ktQ4CAAAHBAAADgAA&#10;AAAAAAABACAAAAArAQAAZHJzL2Uyb0RvYy54bWxQSwUGAAAAAAYABgBZAQAAq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1273810</wp:posOffset>
                </wp:positionV>
                <wp:extent cx="1103630" cy="260350"/>
                <wp:effectExtent l="0" t="0" r="1270" b="6350"/>
                <wp:wrapNone/>
                <wp:docPr id="9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603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 16" o:spid="_x0000_s1026" o:spt="2" style="position:absolute;left:0pt;margin-left:-50.5pt;margin-top:100.3pt;height:20.5pt;width:86.9pt;z-index:251674624;v-text-anchor:middle;mso-width-relative:page;mso-height-relative:page;" fillcolor="#506E94 [3209]" filled="t" stroked="f" coordsize="21600,21600" arcsize="0.5" o:gfxdata="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3mDGmdoAAAALAQAADwAAAAAAAAAB&#10;ACAAAAAiAAAAZHJzL2Rvd25yZXYueG1sUEsBAhQAFAAAAAgAh07iQASYZD8OAgAABwQAAA4AAAAA&#10;AAAAAQAgAAAAKQEAAGRycy9lMm9Eb2MueG1sUEsFBgAAAAAGAAYAWQEAAKk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5340985</wp:posOffset>
                </wp:positionV>
                <wp:extent cx="123825" cy="137160"/>
                <wp:effectExtent l="0" t="0" r="9525" b="15240"/>
                <wp:wrapNone/>
                <wp:docPr id="3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7160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trophy" o:spid="_x0000_s1026" o:spt="100" style="position:absolute;left:0pt;margin-left:50.8pt;margin-top:420.55pt;height:10.8pt;width:9.75pt;z-index:251680768;v-text-anchor:middle;mso-width-relative:page;mso-height-relative:page;" fillcolor="#FFFFFF [3212]" filled="t" stroked="f" coordsize="557453,606706" o:gfxdata="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" path="m80136,382183c82271,408752,95708,432922,117421,448650c143850,467843,171258,469354,201069,461268c208989,471042,214150,477262,226074,485082l155863,597400c147677,610462,128189,609662,121248,595711l86988,527379,19892,527379c3963,527379,-5380,509696,3340,496545xm472991,375691l554072,496542c562883,509605,553449,527377,537607,527377l470410,527377,436234,595711c429291,609573,409800,610462,401612,597399l329876,482769c340378,475215,344473,469973,351504,461264c380963,469173,408465,468107,435166,448646c457327,432651,471300,408747,472991,375691xm276353,150940c320217,150940,355775,186451,355775,230256c355775,274061,320217,309572,276353,309572c232489,309572,196931,274061,196931,230256c196931,186451,232489,150940,276353,150940xm276326,111262c210643,111262,157153,164671,157153,230255c157153,295839,210643,349248,276326,349248c342009,349248,395499,295839,395499,230255c395499,164671,342009,111262,276326,111262xm276326,0c305341,0,317000,19640,331952,38124c334978,41856,339873,43456,344412,42212c368086,35902,388646,27105,411875,43989c435371,60963,433146,83713,434392,107529c434659,112239,437685,116416,442135,118105c465009,126814,486814,131790,495625,159072c504525,186532,489662,203506,477558,222079c474265,227056,474265,233454,477558,238431c490196,257804,504436,274511,495625,301438c486725,328987,464297,333963,442135,342405c437685,344094,434659,348271,434392,353070c433146,377419,435104,399725,411875,416521c388468,433583,367552,424519,344412,418298c339962,417054,334978,418654,331952,422386c316555,441404,305074,460510,276326,460510c247312,460510,235653,440870,220701,422386c217763,418654,212868,417054,208240,418298c184655,424608,164006,433405,140777,416521c117281,399547,119506,376708,118260,352981c117993,348271,114967,344094,110606,342405c87643,333696,65927,328720,57027,301438c48038,273711,63346,256560,76162,236831c78743,232832,78743,227678,76162,223679c62812,203151,48127,186355,57027,159072c66016,131523,88355,126547,110606,118105c114967,116416,117993,112239,118260,107529c119506,83091,117548,60785,140777,43989c164273,26927,185278,36080,208240,42212c212868,43456,217763,41856,220701,38213c236187,19018,247668,0,276326,0xe">
                <v:path o:connectlocs="17800,86401;26082,101427;44662,104280;50216,109664;34621,135056;26932,134674;19322,119226;4418,119226;741,112255;105063,84933;123073,112254;119416,119225;104490,119225;96899,134674;89208,135055;73274,109141;78078,104279;96661,101426;105063,84933;61385,34123;79027,52054;61385,69985;43743,52054;61385,34123;61379,25153;34907,52054;61379,78955;87850,52054;61379,25153;61379,0;73735,8618;76502,9543;91488,9944;96489,24309;98209,26700;110091,35961;106078,50206;106078,53902;110091,68147;98209,77408;96489,79819;91488,94164;76502,94565;73735,95490;61379,104108;49023,95490;46255,94565;31270,94164;26268,79799;24568,77408;12667,68147;16917,53541;16917,50567;12667,35961;24568,26700;26268,24309;31270,9944;46255,9543;49023,8638;61379,0" o:connectangles="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3175000</wp:posOffset>
                </wp:positionV>
                <wp:extent cx="121920" cy="115570"/>
                <wp:effectExtent l="0" t="0" r="11430" b="17780"/>
                <wp:wrapNone/>
                <wp:docPr id="54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557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cience-book_71286" o:spid="_x0000_s1026" o:spt="100" style="position:absolute;left:0pt;margin-left:50.8pt;margin-top:250pt;height:9.1pt;width:9.6pt;z-index:251684864;v-text-anchor:middle;mso-width-relative:page;mso-height-relative:page;" fillcolor="#FFFFFF [3212]" filled="t" stroked="f" coordsize="608697,568475" o:gfxdata="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" path="m420884,485137l589080,485137c599896,485137,608697,493851,608697,504650l608697,511203c608697,522002,599896,530716,589080,530716l418721,530716c386051,530716,355172,543526,330483,564900c327723,567283,324292,568475,320861,568475l320861,526992c320861,521556,323621,516491,328096,513438c355395,495042,387617,485137,420884,485137xm19622,485137l187860,485137c221134,485137,253364,495042,280670,513438c285147,516491,287907,521556,287907,526992l287907,568475c284400,568475,280969,567283,278134,564826c253215,542856,221134,530716,187860,530716l19622,530716c8804,530716,0,522002,0,511203l0,504650c0,493851,8804,485137,19622,485137xm420884,29920l438710,29920,438710,162804c438710,174126,442887,184926,450421,193343l473469,218817c480256,226341,489953,230661,500097,230661c510241,230661,520012,226341,526799,218817l549772,193343c557380,184926,561557,174126,561557,162804l561557,29920,589080,29920c599896,29920,608697,38635,608697,49435l608697,440489c608697,451289,599896,460004,589080,460004l420884,460004c384037,460004,348533,473412,320861,497769l320861,67610c348533,43327,384037,29920,420884,29920xm19622,29920l187860,29920c224715,29920,260228,43327,287907,67610l287907,497769c260228,473412,224715,460004,187860,460004l19622,460004c8804,460004,0,451289,0,440489l0,49435c0,38635,8804,29920,19622,29920xm484356,0l515833,0c526648,0,535450,8787,535450,19586l535450,29937,535450,162791c535450,167632,533660,172249,530378,175898l507404,201367c505465,203526,502780,204569,500095,204569c497409,204569,494799,203526,492860,201367l469811,175898c466604,172249,464814,167632,464814,162791l464814,29937,464814,19586c464814,8787,473541,0,484356,0xe">
                <v:path o:connectlocs="84301,98627;117990,98627;121920,102594;121920,103926;117990,107893;83868,107893;66194,114843;64267,115570;64267,107136;65716,104381;84301,98627;3930,98627;37627,98627;56217,104381;57666,107136;57666,115570;55709,114828;37627,107893;3930,107893;0,103926;0,102594;3930,98627;84301,6082;87872,6082;87872,33097;90217,39306;94834,44485;100167,46892;105516,44485;110117,39306;112478,33097;112478,6082;117990,6082;121920,10050;121920,89550;117990,93518;84301,93518;64267,101195;64267,13744;84301,6082;3930,6082;37627,6082;57666,13744;57666,101195;37627,93518;3930,93518;0,89550;0,10050;3930,6082;97014,0;103319,0;107248,3981;107248,6086;107248,33095;106232,35759;101631,40937;100167,41588;98718,40937;94101,35759;93100,33095;93100,6086;93100,3981;97014,0" o:connectangles="0,0,0,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1356360</wp:posOffset>
                </wp:positionV>
                <wp:extent cx="154940" cy="99060"/>
                <wp:effectExtent l="0" t="0" r="16510" b="1524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9906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graduation-hat-front" o:spid="_x0000_s1026" o:spt="100" style="position:absolute;left:0pt;margin-left:49.55pt;margin-top:106.8pt;height:7.8pt;width:12.2pt;z-index:251679744;v-text-anchor:middle;mso-width-relative:page;mso-height-relative:page;" fillcolor="#FFFFFF [3212]" filled="t" stroked="f" coordsize="604718,382112" o:gfxdata="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" path="m104550,208330l156180,208330,261642,248878c274864,253907,289188,255007,298947,255007c314373,255007,329012,252493,340187,247621l433687,208330,490825,208330,490825,271509c490825,290998,476344,313000,458400,320701l329326,376337c311382,384038,282419,384038,264632,376337l136819,320701c119032,313000,104550,290998,104550,271509xm300973,5c312954,-93,324955,1479,334162,4701l581267,92552c596849,98053,599210,107168,588822,114398l589136,114398,589136,270771,604718,321376,561278,321376,576388,271242,576388,120370,333376,222680c315433,230224,286158,230695,268058,223780l13556,125870c-4544,118798,-4544,107640,13714,100882l267901,5329c277030,1872,288991,104,300973,5xe">
                <v:path o:connectlocs="26787,54008;40016,54008;67037,64519;76595,66108;87162,64194;111118,54008;125758,54008;125758,70386;117450,83139;84379,97562;67803,97562;35055,83139;26787,70386;77114,1;85618,1218;148931,23993;150867,29656;150947,29656;150947,70195;154940,83314;143809,83314;147681,70317;147681,31205;85417,57728;68681,58013;3473,32630;3513,26152;68641,1381;77114,1" o:connectangles="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5282565</wp:posOffset>
                </wp:positionV>
                <wp:extent cx="259080" cy="260350"/>
                <wp:effectExtent l="0" t="0" r="7620" b="6350"/>
                <wp:wrapNone/>
                <wp:docPr id="11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03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16" o:spid="_x0000_s1026" o:spt="3" type="#_x0000_t3" style="position:absolute;left:0pt;margin-left:45.25pt;margin-top:415.95pt;height:20.5pt;width:20.4pt;z-index:251660288;v-text-anchor:middle;mso-width-relative:page;mso-height-relative:page;" fillcolor="#506E94 [3209]" filled="t" stroked="f" coordsize="21600,21600" o:gfxdata="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Hu+brbAAAACgEAAA8AAAAAAAAAAQAgAAAAIgAAAGRycy9kb3ducmV2Lnht&#10;bFBLAQIUABQAAAAIAIdO4kC0DQo39gEAANgDAAAOAAAAAAAAAAEAIAAAACo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3101340</wp:posOffset>
                </wp:positionV>
                <wp:extent cx="259080" cy="260350"/>
                <wp:effectExtent l="0" t="0" r="7620" b="6350"/>
                <wp:wrapNone/>
                <wp:docPr id="12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03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16" o:spid="_x0000_s1026" o:spt="3" type="#_x0000_t3" style="position:absolute;left:0pt;margin-left:45.25pt;margin-top:244.2pt;height:20.5pt;width:20.4pt;z-index:251661312;v-text-anchor:middle;mso-width-relative:page;mso-height-relative:page;" fillcolor="#506E94 [3209]" filled="t" stroked="f" coordsize="21600,21600" o:gfxdata="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nRF6jbAAAACgEAAA8AAAAAAAAAAQAgAAAAIgAAAGRycy9kb3ducmV2Lnht&#10;bFBLAQIUABQAAAAIAIdO4kCHpXcD9gEAANgDAAAOAAAAAAAAAAEAIAAAACo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7141210</wp:posOffset>
                </wp:positionV>
                <wp:extent cx="259080" cy="260350"/>
                <wp:effectExtent l="0" t="0" r="7620" b="6350"/>
                <wp:wrapNone/>
                <wp:docPr id="1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03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16" o:spid="_x0000_s1026" o:spt="3" type="#_x0000_t3" style="position:absolute;left:0pt;margin-left:45.25pt;margin-top:562.3pt;height:20.5pt;width:20.4pt;z-index:251659264;v-text-anchor:middle;mso-width-relative:page;mso-height-relative:page;" fillcolor="#506E94 [3209]" filled="t" stroked="f" coordsize="21600,21600" o:gfxdata="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+GgNF2wAAAAwBAAAPAAAAAAAAAAEAIAAAACIAAABkcnMvZG93bnJldi54&#10;bWxQSwECFAAUAAAACACHTuJA4fWMa/cBAADYAwAADgAAAAAAAAABACAAAAAqAQAAZHJzL2Uyb0Rv&#10;Yy54bWxQSwUGAAAAAAYABgBZAQAAk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1273810</wp:posOffset>
                </wp:positionV>
                <wp:extent cx="259080" cy="260350"/>
                <wp:effectExtent l="0" t="0" r="762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03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25pt;margin-top:100.3pt;height:20.5pt;width:20.4pt;z-index:251662336;v-text-anchor:middle;mso-width-relative:page;mso-height-relative:page;" fillcolor="#506E94 [3209]" filled="t" stroked="f" coordsize="21600,21600" o:gfxdata="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3s7z2QAAAAoBAAAPAAAAAAAAAAEAIAAAACIAAABkcnMvZG93bnJldi54bWxQ&#10;SwECFAAUAAAACACHTuJAmWfsJ/YBAADYAwAADgAAAAAAAAABACAAAAAo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1251585</wp:posOffset>
                </wp:positionV>
                <wp:extent cx="876935" cy="288925"/>
                <wp:effectExtent l="0" t="0" r="0" b="0"/>
                <wp:wrapNone/>
                <wp:docPr id="10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40.65pt;margin-top:98.55pt;height:22.75pt;width:69.05pt;z-index:251678720;v-text-anchor:middle;mso-width-relative:page;mso-height-relative:page;" filled="f" stroked="f" coordsize="21600,21600" o:gfxdata="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rBYMHY&#10;AAAACgEAAA8AAAAAAAAAAQAgAAAAIgAAAGRycy9kb3ducmV2LnhtbFBLAQIUABQAAAAIAIdO4kCy&#10;FQU65wEAALgDAAAOAAAAAAAAAAEAIAAAACc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5261610</wp:posOffset>
                </wp:positionV>
                <wp:extent cx="879475" cy="288925"/>
                <wp:effectExtent l="0" t="0" r="0" b="0"/>
                <wp:wrapNone/>
                <wp:docPr id="139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40.65pt;margin-top:414.3pt;height:22.75pt;width:69.25pt;z-index:251677696;v-text-anchor:middle;mso-width-relative:page;mso-height-relative:page;" filled="f" stroked="f" coordsize="21600,21600" o:gfxdata="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owTJfY&#10;AAAACgEAAA8AAAAAAAAAAQAgAAAAIgAAAGRycy9kb3ducmV2LnhtbFBLAQIUABQAAAAIAIdO4kBg&#10;WZIo5wEAALgDAAAOAAAAAAAAAAEAIAAAACc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3079750</wp:posOffset>
                </wp:positionV>
                <wp:extent cx="879475" cy="288925"/>
                <wp:effectExtent l="0" t="0" r="0" b="0"/>
                <wp:wrapNone/>
                <wp:docPr id="12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40.65pt;margin-top:242.5pt;height:22.75pt;width:69.25pt;z-index:251675648;v-text-anchor:middle;mso-width-relative:page;mso-height-relative:page;" filled="f" stroked="f" coordsize="21600,21600" o:gfxdata="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FYLCk2AAA&#10;AAoBAAAPAAAAAAAAAAEAIAAAACIAAABkcnMvZG93bnJldi54bWxQSwECFAAUAAAACACHTuJAA4cC&#10;f+UBAAC4AwAADgAAAAAAAAABACAAAAAnAQAAZHJzL2Uyb0RvYy54bWxQSwUGAAAAAAYABgBZAQAA&#10;f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7117715</wp:posOffset>
                </wp:positionV>
                <wp:extent cx="879475" cy="288925"/>
                <wp:effectExtent l="0" t="0" r="0" b="0"/>
                <wp:wrapNone/>
                <wp:docPr id="149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4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before="0" w:beforeAutospacing="0" w:after="0" w:afterAutospacing="0" w:line="312" w:lineRule="exact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自我评价家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40.65pt;margin-top:560.45pt;height:22.75pt;width:69.25pt;z-index:251676672;v-text-anchor:middle;mso-width-relative:page;mso-height-relative:page;" filled="f" stroked="f" coordsize="21600,21600" o:gfxdata="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zSgk&#10;2QAAAAwBAAAPAAAAAAAAAAEAIAAAACIAAABkcnMvZG93bnJldi54bWxQSwECFAAUAAAACACHTuJA&#10;qGFT/ucBAAC4AwAADgAAAAAAAAABACAAAAAoAQAAZHJzL2Uyb0RvYy54bWxQSwUGAAAAAAYABgBZ&#10;AQAAg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spacing w:before="0" w:beforeAutospacing="0" w:after="0" w:afterAutospacing="0" w:line="312" w:lineRule="exact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7216775</wp:posOffset>
                </wp:positionV>
                <wp:extent cx="125095" cy="106680"/>
                <wp:effectExtent l="0" t="0" r="8255" b="7620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106680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skills_154185" o:spid="_x0000_s1026" o:spt="100" style="position:absolute;left:0pt;margin-left:50.7pt;margin-top:568.25pt;height:8.4pt;width:9.85pt;z-index:251681792;v-text-anchor:middle;mso-width-relative:page;mso-height-relative:page;" fillcolor="#FFFFFF [3212]" filled="t" stroked="f" coordsize="606768,503202" o:gfxdata="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" path="m254801,394814l567661,394814c589170,394814,606768,412195,606768,433872c606768,455354,589170,472930,567661,472930l254801,472930c233097,472930,215694,455354,215694,433872c215694,412195,233097,394814,254801,394814xm71952,364541c79382,364541,86225,368642,89549,375282l101084,398913,127087,402624c134517,403796,140578,408873,142924,415904c145270,423130,143315,430747,138036,436020l119071,454378,123373,478790c123764,480352,123959,481915,123959,483672c123959,494414,115161,503007,104408,503202c101280,503202,98151,502421,95219,500858l71952,488555,48686,500858c45754,502421,42626,503202,39497,503202c35587,503202,31481,501835,28158,499296c22097,495000,18968,487578,20337,480352l24834,454378,5869,436020c590,430747,-1365,423130,981,415904c3327,408873,9388,403796,16818,402624l42821,398913,54356,375282c57680,368642,64523,364541,71952,364541xm254801,212402l567661,212402c589170,212402,606768,229978,606768,251460c606768,273137,589170,290518,567661,290518l254801,290518c233097,290518,215694,273137,215694,251460c215694,229978,233097,212402,254801,212402xm71952,182200c79382,182200,86225,186494,89549,193131l101084,216750,127087,220459c134517,221630,140578,226705,142924,233732c145270,240759,143315,248567,138036,253837l119071,272186,123373,296586c123764,298147,123959,299709,123959,301270c123959,312006,115161,320790,104408,320790c101280,320790,98151,320009,95219,318643l71952,306345,48686,318643c45754,320009,42626,320790,39497,320790c35587,320790,31481,319619,28158,317081c22097,312787,18968,305369,20337,297952l24834,272186,5869,253837c590,248567,-1365,240759,981,233732c3327,226705,9388,221630,16818,220459l42821,216750,54356,193131c57680,186494,64523,182200,71952,182200xm254801,30273l567661,30273c589170,30273,606768,47654,606768,69331c606768,90813,589170,108389,567661,108389l254801,108389c233097,108389,215694,90813,215694,69331c215694,47654,233097,30273,254801,30273xm71952,0c79382,0,86225,4294,89549,10931l101084,34355,127087,38259c134517,39235,140578,44505,142924,51532c145270,58559,143315,66367,138036,71442l119071,89791,123373,114386c123764,115752,123959,117314,123959,119070c123959,129806,115161,138590,104408,138590c101280,138590,98151,137809,95219,136248l71952,124145,48686,136248c45754,137809,42626,138590,39497,138590c35587,138590,31481,137224,28158,134881c22097,130392,18968,122974,20337,115752l24834,89791,5869,71442c590,66367,-1365,58559,981,51532c3327,44505,9388,39235,16818,38259l42821,34355,54356,10931c57680,4294,64523,0,71952,0xe">
                <v:path o:connectlocs="52531,83701;117032,83701;125095,91981;117032,100262;52531,100262;44468,91981;52531,83701;14834,77283;18461,79560;20840,84570;26201,85357;29466,88172;28458,92437;24548,96329;25435,101504;25556,102539;21525,106680;19630,106183;14834,103574;10037,106183;8142,106680;5805,105851;4192,101835;5119,96329;1209,92437;202,88172;3467,85357;8828,84570;11206,79560;14834,77283;52531,45029;117032,45029;125095,53310;117032,61590;52531,61590;44468,53310;52531,45029;14834,38626;18461,40944;20840,45951;26201,46737;29466,49551;28458,53814;24548,57704;25435,62876;25556,63869;21525,68008;19630,67553;14834,64945;10037,67553;8142,68008;5805,67221;4192,63166;5119,57704;1209,53814;202,49551;3467,46737;8828,45951;11206,40944;14834,38626;52531,6417;117032,6417;125095,14698;117032,22978;52531,22978;44468,14698;52531,6417;14834,0;18461,2317;20840,7283;26201,8110;29466,10924;28458,15145;24548,19035;25435,24250;25556,25243;21525,29381;19630,28884;14834,26319;10037,28884;8142,29381;5805,28595;4192,24539;5119,19035;1209,15145;202,10924;3467,8110;8828,7283;11206,2317;14834,0" o:connectangles="0,0,0,0,0,0,0,0,0,0,0,0,0,0,0,0,0,0,0,0,0,0,0,0,0,0,0,0,0,0,0,0,0,0,0,0,0,0,0,0,0,0,0,0,0,0,0,0,0,0,0,0,0,0,0,0,0,0,0,0,0,0,0,0,0,0,0,0,0,0,0,0,0,0,0,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5668645</wp:posOffset>
                </wp:positionV>
                <wp:extent cx="6653530" cy="320040"/>
                <wp:effectExtent l="0" t="0" r="0" b="0"/>
                <wp:wrapNone/>
                <wp:docPr id="10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35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证书、全国计算机二级证书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普通话标准流利。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熟悉JavaScript/ Ajax/JQuery等相关技术；熟练掌握XML、HTML ./XHTML、CSS、Javascript、AJAX、JSON等Web页面技术；熟悉PHP开发，有较强的架构能力和良好代码规范,熟悉Thinkphp、Codelgniter等框架；熟练使用Mysql、Redis；有-定数据库性能优化能力。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4.25pt;margin-top:446.35pt;height:25.2pt;width:523.9pt;z-index:251687936;mso-width-relative:page;mso-height-relative:page;" filled="f" stroked="f" coordsize="21600,21600" o:gfxdata="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PWWG3aAAAADAEAAA8AAAAAAAAAAQAgAAAAIgAAAGRycy9kb3ducmV2LnhtbFBL&#10;AQIUABQAAAAIAIdO4kB3DHSluwEAAGA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CET-4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证书、全国计算机二级证书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普通话标准流利。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熟悉JavaScript/ Ajax/JQuery等相关技术；熟练掌握XML、HTML ./XHTML、CSS、Javascript、AJAX、JSON等Web页面技术；熟悉PHP开发，有较强的架构能力和良好代码规范,熟悉Thinkphp、Codelgniter等框架；熟练使用Mysql、Redis；有-定数据库性能优化能力。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3470275</wp:posOffset>
                </wp:positionV>
                <wp:extent cx="6670675" cy="1445260"/>
                <wp:effectExtent l="0" t="0" r="0" b="0"/>
                <wp:wrapNone/>
                <wp:docPr id="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675" cy="144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在校期间任学生会网络信息部副部长，负责学校官方网站、微信公众号的维护和运营。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负责为学校活动进行技术支持，包括设备后台操作、网络技术、平面设计、视频后期制作等。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负责某互联网产品的校园推广，进行了很好的策划和宣传，吸引了5000+用户注册使用。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课外时间做过家教、派发传单、问卷调查、写代码等兼职工作，不同工作的让我积累了一定的处事方法和社会经验，锻炼了吃苦耐劳的精神。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54.25pt;margin-top:273.25pt;height:113.8pt;width:525.25pt;z-index:251685888;mso-width-relative:page;mso-height-relative:page;" filled="f" stroked="f" coordsize="21600,21600" o:gfxdata="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yiogtkAAAAMAQAADwAA&#10;AAAAAAABACAAAAAiAAAAZHJzL2Rvd25yZXYueG1sUEsBAhQAFAAAAAgAh07iQP6pSmvcAQAAmAMA&#10;AA4AAAAAAAAAAQAgAAAAKA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在校期间任学生会网络信息部副部长，负责学校官方网站、微信公众号的维护和运营。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负责为学校活动进行技术支持，包括设备后台操作、网络技术、平面设计、视频后期制作等。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负责某互联网产品的校园推广，进行了很好的策划和宣传，吸引了5000+用户注册使用。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课外时间做过家教、派发传单、问卷调查、写代码等兼职工作，不同工作的让我积累了一定的处事方法和社会经验，锻炼了吃苦耐劳的精神。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7547610</wp:posOffset>
                </wp:positionV>
                <wp:extent cx="6670040" cy="1650365"/>
                <wp:effectExtent l="0" t="0" r="0" b="0"/>
                <wp:wrapNone/>
                <wp:docPr id="8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0040" cy="1650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在校期间的学习，培养了我良好道德修养和专业素养，让我掌握了专业相关的知识和技能；在校学生会的经历和我的兼职工作，增强了我的沟通协调能力，使我能够认真负责对待工作，培养了我的组织能力与团队精神，提高了我的自身的能力与综合素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具备良好的代码编程习惯，代码结构清晰，命名规范，逻辑性强，代码冗余率低，有较强的文档编写能力。精通PHP语言，对技术开发的主流技术工具有深入的了解，有较强的新技术学习能力。抗压能力强，有较强的责任心，工作风格严谨、积极，注重细节，具有良好的团队合作精神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54.25pt;margin-top:594.3pt;height:129.95pt;width:525.2pt;z-index:251686912;mso-width-relative:page;mso-height-relative:page;" filled="f" stroked="f" coordsize="21600,21600" o:gfxdata="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V9zmtgAAAAOAQAADwAAAAAA&#10;AAABACAAAAAiAAAAZHJzL2Rvd25yZXYueG1sUEsBAhQAFAAAAAgAh07iQLzkr23aAQAAmAMAAA4A&#10;AAAAAAAAAQAgAAAAJw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在校期间的学习，培养了我良好道德修养和专业素养，让我掌握了专业相关的知识和技能；在校学生会的经历和我的兼职工作，增强了我的沟通协调能力，使我能够认真负责对待工作，培养了我的组织能力与团队精神，提高了我的自身的能力与综合素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具备良好的代码编程习惯，代码结构清晰，命名规范，逻辑性强，代码冗余率低，有较强的文档编写能力。精通PHP语言，对技术开发的主流技术工具有深入的了解，有较强的新技术学习能力。抗压能力强，有较强的责任心，工作风格严谨、积极，注重细节，具有良好的团队合作精神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1612265</wp:posOffset>
                </wp:positionV>
                <wp:extent cx="6857365" cy="320040"/>
                <wp:effectExtent l="0" t="0" r="0" b="0"/>
                <wp:wrapNone/>
                <wp:docPr id="8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36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-20XX.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北京某某某大学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　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软件工程专业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4.25pt;margin-top:126.95pt;height:25.2pt;width:539.95pt;z-index:251682816;mso-width-relative:page;mso-height-relative:page;" filled="f" stroked="f" coordsize="21600,21600" o:gfxdata="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dX9xNoAAAAMAQAADwAAAAAAAAABACAAAAAiAAAAZHJzL2Rvd25yZXYueG1s&#10;UEsBAhQAFAAAAAgAh07iQICtNwS9AQAAXw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-20XX.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北京某某某大学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　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软件工程专业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ragraph">
                  <wp:posOffset>1906905</wp:posOffset>
                </wp:positionV>
                <wp:extent cx="6713220" cy="1005840"/>
                <wp:effectExtent l="0" t="0" r="0" b="0"/>
                <wp:wrapNone/>
                <wp:docPr id="8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：高等数学、大学物理、物理实验、线性代数、编译技术、软件工程概论、数据结构、离散数学、操作系统、概率论与数理统计、程序设计语言等。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校内荣誉：校内荣誉：多次获得校综合奖学金；学习成绩优异，荣获校三好学生。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4.25pt;margin-top:150.15pt;height:79.2pt;width:528.6pt;z-index:251683840;mso-width-relative:page;mso-height-relative:page;" filled="f" stroked="f" coordsize="21600,21600" o:gfxdata="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wVa61toAAAAMAQAADwAAAAAAAAABACAAAAAiAAAAZHJzL2Rvd25yZXYueG1s&#10;UEsBAhQAFAAAAAgAh07iQG3Ykdm9AQAAY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：高等数学、大学物理、物理实验、线性代数、编译技术、软件工程概论、数据结构、离散数学、操作系统、概率论与数理统计、程序设计语言等。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校内荣誉：校内荣誉：多次获得校综合奖学金；学习成绩优异，荣获校三好学生。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  <w:r>
      <w:rPr>
        <w:sz w:val="21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-993140</wp:posOffset>
              </wp:positionH>
              <wp:positionV relativeFrom="paragraph">
                <wp:posOffset>159385</wp:posOffset>
              </wp:positionV>
              <wp:extent cx="7261225" cy="10373995"/>
              <wp:effectExtent l="12700" t="12700" r="22225" b="1460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1225" cy="1037399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8.2pt;margin-top:12.55pt;height:816.85pt;width:571.75pt;z-index:251666432;v-text-anchor:middle;mso-width-relative:page;mso-height-relative:page;" filled="f" stroked="t" coordsize="21600,21600" o:gfxdata="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+b4TNoAAAAMAQAADwAAAAAAAAABACAAAAAiAAAAZHJzL2Rvd25yZXYueG1sUEsBAhQA&#10;FAAAAAgAh07iQNvagHJiAgAAtgQAAA4AAAAAAAAAAQAgAAAAKQEAAGRycy9lMm9Eb2MueG1sUEsF&#10;BgAAAAAGAAYAWQEAAP0FAAAAAA==&#10;">
              <v:fill on="f" focussize="0,0"/>
              <v:stroke weight="2pt" color="#506E94 [3209]" joinstyle="round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DDFFE"/>
    <w:multiLevelType w:val="singleLevel"/>
    <w:tmpl w:val="389DDF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49DFCAF"/>
    <w:multiLevelType w:val="singleLevel"/>
    <w:tmpl w:val="649DFC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01D52"/>
    <w:rsid w:val="001C47BD"/>
    <w:rsid w:val="003673AE"/>
    <w:rsid w:val="00592115"/>
    <w:rsid w:val="0060148D"/>
    <w:rsid w:val="0068212C"/>
    <w:rsid w:val="006E7E80"/>
    <w:rsid w:val="007916BC"/>
    <w:rsid w:val="0081325B"/>
    <w:rsid w:val="00833991"/>
    <w:rsid w:val="00937838"/>
    <w:rsid w:val="00BB3973"/>
    <w:rsid w:val="00C1483D"/>
    <w:rsid w:val="00D10703"/>
    <w:rsid w:val="00D77FFC"/>
    <w:rsid w:val="00DB1EB3"/>
    <w:rsid w:val="00E21B0A"/>
    <w:rsid w:val="00E8372E"/>
    <w:rsid w:val="00FA520C"/>
    <w:rsid w:val="00FE2A36"/>
    <w:rsid w:val="03FD2415"/>
    <w:rsid w:val="050701C2"/>
    <w:rsid w:val="05925983"/>
    <w:rsid w:val="062E2E51"/>
    <w:rsid w:val="063702A7"/>
    <w:rsid w:val="0AD322AB"/>
    <w:rsid w:val="0B2A3150"/>
    <w:rsid w:val="0EC41E2C"/>
    <w:rsid w:val="0F210251"/>
    <w:rsid w:val="12743C24"/>
    <w:rsid w:val="145C772E"/>
    <w:rsid w:val="18320A4C"/>
    <w:rsid w:val="1B2F6F40"/>
    <w:rsid w:val="1D2B032E"/>
    <w:rsid w:val="1E5B684D"/>
    <w:rsid w:val="1ED325B6"/>
    <w:rsid w:val="1FD50150"/>
    <w:rsid w:val="218D76F1"/>
    <w:rsid w:val="2197597C"/>
    <w:rsid w:val="22397A5D"/>
    <w:rsid w:val="23F8417D"/>
    <w:rsid w:val="25781D74"/>
    <w:rsid w:val="29910562"/>
    <w:rsid w:val="2A7E4419"/>
    <w:rsid w:val="2CC73098"/>
    <w:rsid w:val="2CD63616"/>
    <w:rsid w:val="388C61E0"/>
    <w:rsid w:val="3BF769C5"/>
    <w:rsid w:val="3FA11776"/>
    <w:rsid w:val="412D2C62"/>
    <w:rsid w:val="4A27264A"/>
    <w:rsid w:val="52401D52"/>
    <w:rsid w:val="56430491"/>
    <w:rsid w:val="588E017E"/>
    <w:rsid w:val="58D534A1"/>
    <w:rsid w:val="5BD9622F"/>
    <w:rsid w:val="5CA31E75"/>
    <w:rsid w:val="61002342"/>
    <w:rsid w:val="61BF421E"/>
    <w:rsid w:val="65960653"/>
    <w:rsid w:val="674B3C18"/>
    <w:rsid w:val="67506E80"/>
    <w:rsid w:val="67914DBB"/>
    <w:rsid w:val="699A1661"/>
    <w:rsid w:val="6AD06270"/>
    <w:rsid w:val="6C384C57"/>
    <w:rsid w:val="6EF327D0"/>
    <w:rsid w:val="70383C45"/>
    <w:rsid w:val="70B0200B"/>
    <w:rsid w:val="717C4ECA"/>
    <w:rsid w:val="75C36A6F"/>
    <w:rsid w:val="79C255C7"/>
    <w:rsid w:val="7A264494"/>
    <w:rsid w:val="7BF22495"/>
    <w:rsid w:val="7C3431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5">
    <w:name w:val="标题 Char"/>
    <w:basedOn w:val="11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6">
    <w:name w:val="副标题 Char"/>
    <w:basedOn w:val="11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页眉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kern w:val="2"/>
      <w:sz w:val="18"/>
      <w:szCs w:val="18"/>
    </w:rPr>
  </w:style>
  <w:style w:type="paragraph" w:customStyle="1" w:styleId="21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7491;&#24335;&#31616;&#21382;&#31616;&#32422;&#31616;&#21382;&#21830;&#21153;&#31616;&#21382;&#31616;&#27905;&#31616;&#21382;&#27714;&#32844;&#31616;&#21382;334.docx" TargetMode="Externa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简历-正式简历简约简历商务简历简洁简历求职简历334.docx</Template>
  <Pages>1</Pages>
  <Words>0</Words>
  <Characters>0</Characters>
  <Lines>1</Lines>
  <Paragraphs>1</Paragraphs>
  <TotalTime>25</TotalTime>
  <ScaleCrop>false</ScaleCrop>
  <LinksUpToDate>false</LinksUpToDate>
  <CharactersWithSpaces>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2017-07-14T06:19:00Z</dcterms:created>
  <dc:creator>稻壳儿</dc:creator>
  <cp:lastModifiedBy>慕岑</cp:lastModifiedBy>
  <dcterms:modified xsi:type="dcterms:W3CDTF">2022-04-19T12:46:45Z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42FBC45F35184E69AE98447763D1D913</vt:lpwstr>
  </property>
  <property fmtid="{D5CDD505-2E9C-101B-9397-08002B2CF9AE}" pid="4" name="KSOTemplateUUID">
    <vt:lpwstr>v1.0_mb_1BtbpBty539I3pW8GC6a6g==</vt:lpwstr>
  </property>
  <property fmtid="{D5CDD505-2E9C-101B-9397-08002B2CF9AE}" pid="5" name="commondata">
    <vt:lpwstr>eyJjb3VudCI6MSwiaGRpZCI6IjMzNWU2Y2FjOTk5OGIwZGNkZmUyZWFkNDI0YTIyZGFiIiwidXNlckNvdW50IjoxfQ==</vt:lpwstr>
  </property>
</Properties>
</file>