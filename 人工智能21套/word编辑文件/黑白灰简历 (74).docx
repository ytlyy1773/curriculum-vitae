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r>
        <mc:AlternateContent>
          <mc:Choice Requires="wps">
            <w:drawing>
              <wp:anchor distT="0" distB="0" distL="114300" distR="114300" simplePos="0" relativeHeight="251666432" behindDoc="0" locked="0" layoutInCell="1" allowOverlap="1">
                <wp:simplePos x="0" y="0"/>
                <wp:positionH relativeFrom="column">
                  <wp:posOffset>2241550</wp:posOffset>
                </wp:positionH>
                <wp:positionV relativeFrom="paragraph">
                  <wp:posOffset>376555</wp:posOffset>
                </wp:positionV>
                <wp:extent cx="3455670" cy="2621280"/>
                <wp:effectExtent l="0" t="0" r="0" b="0"/>
                <wp:wrapNone/>
                <wp:docPr id="10" name="文本框 15"/>
                <wp:cNvGraphicFramePr/>
                <a:graphic xmlns:a="http://schemas.openxmlformats.org/drawingml/2006/main">
                  <a:graphicData uri="http://schemas.microsoft.com/office/word/2010/wordprocessingShape">
                    <wps:wsp>
                      <wps:cNvSpPr txBox="1"/>
                      <wps:spPr>
                        <a:xfrm>
                          <a:off x="0" y="0"/>
                          <a:ext cx="3455670" cy="2621280"/>
                        </a:xfrm>
                        <a:prstGeom prst="rect">
                          <a:avLst/>
                        </a:prstGeom>
                        <a:noFill/>
                      </wps:spPr>
                      <wps:txbx>
                        <w:txbxContent>
                          <w:p>
                            <w:pPr>
                              <w:spacing w:line="3984" w:lineRule="exact"/>
                              <w:jc w:val="right"/>
                              <w:rPr>
                                <w:kern w:val="0"/>
                                <w:sz w:val="24"/>
                                <w:szCs w:val="24"/>
                              </w:rPr>
                            </w:pPr>
                            <w:r>
                              <w:rPr>
                                <w:rFonts w:hint="eastAsia" w:ascii="方正小标宋简体" w:hAnsi="方正小标宋简体" w:eastAsia="方正小标宋简体"/>
                                <w:color w:val="000000" w:themeColor="text1"/>
                                <w:kern w:val="24"/>
                                <w:sz w:val="332"/>
                                <w:szCs w:val="332"/>
                                <w14:textFill>
                                  <w14:solidFill>
                                    <w14:schemeClr w14:val="tx1"/>
                                  </w14:solidFill>
                                </w14:textFill>
                              </w:rPr>
                              <w:t>”</w:t>
                            </w:r>
                          </w:p>
                        </w:txbxContent>
                      </wps:txbx>
                      <wps:bodyPr wrap="square" rtlCol="0">
                        <a:spAutoFit/>
                      </wps:bodyPr>
                    </wps:wsp>
                  </a:graphicData>
                </a:graphic>
              </wp:anchor>
            </w:drawing>
          </mc:Choice>
          <mc:Fallback>
            <w:pict>
              <v:shape id="文本框 15" o:spid="_x0000_s1026" o:spt="202" type="#_x0000_t202" style="position:absolute;left:0pt;margin-left:176.5pt;margin-top:29.65pt;height:206.4pt;width:272.1pt;z-index:251666432;mso-width-relative:page;mso-height-relative:page;" filled="f" stroked="f" coordsize="21600,21600" o:gfxdata="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u76A2AAAAAoBAAAPAAAAAAAAAAEAIAAAACIAAABkcnMvZG93bnJldi54bWxQSwEC&#10;FAAUAAAACACHTuJAcoXcjbsBAABgAwAADgAAAAAAAAABACAAAAAnAQAAZHJzL2Uyb0RvYy54bWxQ&#10;SwUGAAAAAAYABgBZAQAAVAUAAAAA&#10;">
                <v:fill on="f" focussize="0,0"/>
                <v:stroke on="f"/>
                <v:imagedata o:title=""/>
                <o:lock v:ext="edit" aspectratio="f"/>
                <v:textbox style="mso-fit-shape-to-text:t;">
                  <w:txbxContent>
                    <w:p>
                      <w:pPr>
                        <w:spacing w:line="3984" w:lineRule="exact"/>
                        <w:jc w:val="right"/>
                        <w:rPr>
                          <w:kern w:val="0"/>
                          <w:sz w:val="24"/>
                          <w:szCs w:val="24"/>
                        </w:rPr>
                      </w:pPr>
                      <w:r>
                        <w:rPr>
                          <w:rFonts w:hint="eastAsia" w:ascii="方正小标宋简体" w:hAnsi="方正小标宋简体" w:eastAsia="方正小标宋简体"/>
                          <w:color w:val="000000" w:themeColor="text1"/>
                          <w:kern w:val="24"/>
                          <w:sz w:val="332"/>
                          <w:szCs w:val="332"/>
                          <w14:textFill>
                            <w14:solidFill>
                              <w14:schemeClr w14:val="tx1"/>
                            </w14:solidFill>
                          </w14:textFill>
                        </w:rPr>
                        <w:t>”</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7560310" cy="10692130"/>
                <wp:effectExtent l="0" t="0" r="3175" b="0"/>
                <wp:wrapNone/>
                <wp:docPr id="2" name="矩形 2"/>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height:841.9pt;width:595.3pt;mso-position-horizontal:center;mso-position-horizontal-relative:margin;mso-position-vertical:center;mso-position-vertical-relative:margin;z-index:251659264;v-text-anchor:middle;mso-width-relative:page;mso-height-relative:page;" fillcolor="#FFFFFF [3212]" filled="t" stroked="f" coordsize="21600,21600" o:gfxdata="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JIAcY&#10;1gAAAAcBAAAPAAAAAAAAAAEAIAAAACIAAABkcnMvZG93bnJldi54bWxQSwECFAAUAAAACACHTuJA&#10;jWkqpOoBAADIAwAADgAAAAAAAAABACAAAAAlAQAAZHJzL2Uyb0RvYy54bWxQSwUGAAAAAAYABgBZ&#10;AQAAgQ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-202565</wp:posOffset>
                </wp:positionH>
                <wp:positionV relativeFrom="paragraph">
                  <wp:posOffset>1965325</wp:posOffset>
                </wp:positionV>
                <wp:extent cx="107950" cy="7811770"/>
                <wp:effectExtent l="0" t="0" r="6350" b="0"/>
                <wp:wrapNone/>
                <wp:docPr id="3" name="矩形 3"/>
                <wp:cNvGraphicFramePr/>
                <a:graphic xmlns:a="http://schemas.openxmlformats.org/drawingml/2006/main">
                  <a:graphicData uri="http://schemas.microsoft.com/office/word/2010/wordprocessingShape">
                    <wps:wsp>
                      <wps:cNvSpPr/>
                      <wps:spPr>
                        <a:xfrm>
                          <a:off x="0" y="0"/>
                          <a:ext cx="108000" cy="7812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left:-15.95pt;margin-top:154.75pt;height:615.1pt;width:8.5pt;z-index:251660288;v-text-anchor:middle;mso-width-relative:page;mso-height-relative:page;" fillcolor="#000000 [3213]" filled="t" stroked="f" coordsize="21600,21600" o:gfxdata="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I4KD9gA&#10;AAAMAQAADwAAAAAAAAABACAAAAAiAAAAZHJzL2Rvd25yZXYueG1sUEsBAhQAFAAAAAgAh07iQEOJ&#10;C0DmAQAAxgMAAA4AAAAAAAAAAQAgAAAAJwEAAGRycy9lMm9Eb2MueG1sUEsFBgAAAAAGAAYAWQEA&#10;AH8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5368290</wp:posOffset>
                </wp:positionH>
                <wp:positionV relativeFrom="paragraph">
                  <wp:posOffset>-913765</wp:posOffset>
                </wp:positionV>
                <wp:extent cx="107950" cy="7811770"/>
                <wp:effectExtent l="0" t="0" r="6350" b="0"/>
                <wp:wrapNone/>
                <wp:docPr id="5" name="矩形 5"/>
                <wp:cNvGraphicFramePr/>
                <a:graphic xmlns:a="http://schemas.openxmlformats.org/drawingml/2006/main">
                  <a:graphicData uri="http://schemas.microsoft.com/office/word/2010/wordprocessingShape">
                    <wps:wsp>
                      <wps:cNvSpPr/>
                      <wps:spPr>
                        <a:xfrm>
                          <a:off x="0" y="0"/>
                          <a:ext cx="108000" cy="7812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left:422.7pt;margin-top:-71.95pt;height:615.1pt;width:8.5pt;z-index:251661312;v-text-anchor:middle;mso-width-relative:page;mso-height-relative:page;" fillcolor="#000000 [3213]" filled="t" stroked="f" coordsize="21600,21600" o:gfxdata="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IPj17Z&#10;AAAADQEAAA8AAAAAAAAAAQAgAAAAIgAAAGRycy9kb3ducmV2LnhtbFBLAQIUABQAAAAIAIdO4kCJ&#10;0IpB5gEAAMYDAAAOAAAAAAAAAAEAIAAAACgBAABkcnMvZTJvRG9jLnhtbFBLBQYAAAAABgAGAFkB&#10;AACA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6897370</wp:posOffset>
                </wp:positionV>
                <wp:extent cx="3599815"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360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543.1pt;height:0pt;width:283.45pt;mso-position-horizontal:center;mso-position-horizontal-relative:margin;z-index:251662336;mso-width-relative:page;mso-height-relative:page;" filled="f" stroked="t" coordsize="21600,21600" o:gfxdata="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Ek8wH1wAAAAoBAAAP&#10;AAAAAAAAAAEAIAAAACIAAABkcnMvZG93bnJldi54bWxQSwECFAAUAAAACACHTuJAuLi0kOABAACy&#10;AwAADgAAAAAAAAABACAAAAAmAQAAZHJzL2Uyb0RvYy54bWxQSwUGAAAAAAYABgBZAQAAeAUAAAAA&#10;">
                <v:fill on="f" focussize="0,0"/>
                <v:stroke weight="1.5pt" color="#000000 [3213]" miterlimit="8" joinstyle="miter"/>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-318135</wp:posOffset>
                </wp:positionH>
                <wp:positionV relativeFrom="paragraph">
                  <wp:posOffset>643890</wp:posOffset>
                </wp:positionV>
                <wp:extent cx="3096260" cy="914400"/>
                <wp:effectExtent l="0" t="0" r="0" b="0"/>
                <wp:wrapNone/>
                <wp:docPr id="7" name="文本框 11"/>
                <wp:cNvGraphicFramePr/>
                <a:graphic xmlns:a="http://schemas.openxmlformats.org/drawingml/2006/main">
                  <a:graphicData uri="http://schemas.microsoft.com/office/word/2010/wordprocessingShape">
                    <wps:wsp>
                      <wps:cNvSpPr txBox="1"/>
                      <wps:spPr>
                        <a:xfrm>
                          <a:off x="0" y="0"/>
                          <a:ext cx="3096000" cy="914400"/>
                        </a:xfrm>
                        <a:prstGeom prst="rect">
                          <a:avLst/>
                        </a:prstGeom>
                        <a:noFill/>
                      </wps:spPr>
                      <wps:txbx>
                        <w:txbxContent>
                          <w:p>
                            <w:pPr>
                              <w:spacing w:line="1296" w:lineRule="exact"/>
                              <w:jc w:val="left"/>
                              <w:rPr>
                                <w:kern w:val="0"/>
                                <w:sz w:val="24"/>
                                <w:szCs w:val="24"/>
                              </w:rPr>
                            </w:pPr>
                            <w:r>
                              <w:rPr>
                                <w:rFonts w:hint="eastAsia" w:ascii="方正小标宋简体" w:hAnsi="方正小标宋简体" w:eastAsia="方正小标宋简体"/>
                                <w:color w:val="000000" w:themeColor="text1"/>
                                <w:kern w:val="24"/>
                                <w:sz w:val="108"/>
                                <w:szCs w:val="108"/>
                                <w14:textFill>
                                  <w14:solidFill>
                                    <w14:schemeClr w14:val="tx1"/>
                                  </w14:solidFill>
                                </w14:textFill>
                              </w:rPr>
                              <w:t>个人简历</w:t>
                            </w:r>
                          </w:p>
                        </w:txbxContent>
                      </wps:txbx>
                      <wps:bodyPr wrap="square" rtlCol="0">
                        <a:spAutoFit/>
                      </wps:bodyPr>
                    </wps:wsp>
                  </a:graphicData>
                </a:graphic>
              </wp:anchor>
            </w:drawing>
          </mc:Choice>
          <mc:Fallback>
            <w:pict>
              <v:shape id="文本框 11" o:spid="_x0000_s1026" o:spt="202" type="#_x0000_t202" style="position:absolute;left:0pt;margin-left:-25.05pt;margin-top:50.7pt;height:72pt;width:243.8pt;z-index:251663360;mso-width-relative:page;mso-height-relative:page;" filled="f" stroked="f" coordsize="21600,21600" o:gfxdata="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A1TrUjYAAAACwEAAA8AAAAAAAAAAQAgAAAAIgAAAGRycy9kb3ducmV2LnhtbFBLAQIU&#10;ABQAAAAIAIdO4kBJ3D+IugEAAF4DAAAOAAAAAAAAAAEAIAAAACcBAABkcnMvZTJvRG9jLnhtbFBL&#10;BQYAAAAABgAGAFkBAABTBQAAAAA=&#10;">
                <v:fill on="f" focussize="0,0"/>
                <v:stroke on="f"/>
                <v:imagedata o:title=""/>
                <o:lock v:ext="edit" aspectratio="f"/>
                <v:textbox style="mso-fit-shape-to-text:t;">
                  <w:txbxContent>
                    <w:p>
                      <w:pPr>
                        <w:spacing w:line="1296" w:lineRule="exact"/>
                        <w:jc w:val="left"/>
                        <w:rPr>
                          <w:kern w:val="0"/>
                          <w:sz w:val="24"/>
                          <w:szCs w:val="24"/>
                        </w:rPr>
                      </w:pPr>
                      <w:r>
                        <w:rPr>
                          <w:rFonts w:hint="eastAsia" w:ascii="方正小标宋简体" w:hAnsi="方正小标宋简体" w:eastAsia="方正小标宋简体"/>
                          <w:color w:val="000000" w:themeColor="text1"/>
                          <w:kern w:val="24"/>
                          <w:sz w:val="108"/>
                          <w:szCs w:val="108"/>
                          <w14:textFill>
                            <w14:solidFill>
                              <w14:schemeClr w14:val="tx1"/>
                            </w14:solidFill>
                          </w14:textFill>
                        </w:rPr>
                        <w:t>个人简历</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1511935</wp:posOffset>
                </wp:positionH>
                <wp:positionV relativeFrom="paragraph">
                  <wp:posOffset>5833745</wp:posOffset>
                </wp:positionV>
                <wp:extent cx="3023870" cy="307975"/>
                <wp:effectExtent l="0" t="0" r="0" b="0"/>
                <wp:wrapNone/>
                <wp:docPr id="8" name="文本框 13"/>
                <wp:cNvGraphicFramePr/>
                <a:graphic xmlns:a="http://schemas.openxmlformats.org/drawingml/2006/main">
                  <a:graphicData uri="http://schemas.microsoft.com/office/word/2010/wordprocessingShape">
                    <wps:wsp>
                      <wps:cNvSpPr txBox="1"/>
                      <wps:spPr>
                        <a:xfrm>
                          <a:off x="0" y="0"/>
                          <a:ext cx="3024000" cy="307777"/>
                        </a:xfrm>
                        <a:prstGeom prst="rect">
                          <a:avLst/>
                        </a:prstGeom>
                        <a:noFill/>
                      </wps:spPr>
                      <wps:txbx>
                        <w:txbxContent>
                          <w:p>
                            <w:pPr>
                              <w:spacing w:line="336" w:lineRule="exact"/>
                              <w:jc w:val="distribute"/>
                              <w:rPr>
                                <w:kern w:val="0"/>
                                <w:sz w:val="24"/>
                                <w:szCs w:val="24"/>
                              </w:rPr>
                            </w:pPr>
                            <w:r>
                              <w:rPr>
                                <w:rFonts w:hint="eastAsia" w:ascii="方正小标宋简体" w:hAnsi="方正小标宋简体" w:eastAsia="方正小标宋简体"/>
                                <w:color w:val="000000" w:themeColor="text1"/>
                                <w:kern w:val="24"/>
                                <w:sz w:val="28"/>
                                <w:szCs w:val="28"/>
                                <w14:textFill>
                                  <w14:solidFill>
                                    <w14:schemeClr w14:val="tx1"/>
                                  </w14:solidFill>
                                </w14:textFill>
                              </w:rPr>
                              <w:t>我，期待一个展示自我的舞台</w:t>
                            </w:r>
                          </w:p>
                        </w:txbxContent>
                      </wps:txbx>
                      <wps:bodyPr wrap="square" rtlCol="0">
                        <a:spAutoFit/>
                      </wps:bodyPr>
                    </wps:wsp>
                  </a:graphicData>
                </a:graphic>
              </wp:anchor>
            </w:drawing>
          </mc:Choice>
          <mc:Fallback>
            <w:pict>
              <v:shape id="文本框 13" o:spid="_x0000_s1026" o:spt="202" type="#_x0000_t202" style="position:absolute;left:0pt;margin-left:119.05pt;margin-top:459.35pt;height:24.25pt;width:238.1pt;z-index:251664384;mso-width-relative:page;mso-height-relative:page;" filled="f" stroked="f" coordsize="21600,21600" o:gfxdata="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FbB07fZAAAACwEAAA8AAAAAAAAAAQAgAAAAIgAAAGRycy9kb3ducmV2LnhtbFBLAQIU&#10;ABQAAAAIAIdO4kDOZgLNuQEAAF4DAAAOAAAAAAAAAAEAIAAAACgBAABkcnMvZTJvRG9jLnhtbFBL&#10;BQYAAAAABgAGAFkBAABTBQAAAAA=&#10;">
                <v:fill on="f" focussize="0,0"/>
                <v:stroke on="f"/>
                <v:imagedata o:title=""/>
                <o:lock v:ext="edit" aspectratio="f"/>
                <v:textbox style="mso-fit-shape-to-text:t;">
                  <w:txbxContent>
                    <w:p>
                      <w:pPr>
                        <w:spacing w:line="336" w:lineRule="exact"/>
                        <w:jc w:val="distribute"/>
                        <w:rPr>
                          <w:kern w:val="0"/>
                          <w:sz w:val="24"/>
                          <w:szCs w:val="24"/>
                        </w:rPr>
                      </w:pPr>
                      <w:r>
                        <w:rPr>
                          <w:rFonts w:hint="eastAsia" w:ascii="方正小标宋简体" w:hAnsi="方正小标宋简体" w:eastAsia="方正小标宋简体"/>
                          <w:color w:val="000000" w:themeColor="text1"/>
                          <w:kern w:val="24"/>
                          <w:sz w:val="28"/>
                          <w:szCs w:val="28"/>
                          <w14:textFill>
                            <w14:solidFill>
                              <w14:schemeClr w14:val="tx1"/>
                            </w14:solidFill>
                          </w14:textFill>
                        </w:rPr>
                        <w:t>我，期待一个展示自我的舞台</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2807970</wp:posOffset>
                </wp:positionH>
                <wp:positionV relativeFrom="paragraph">
                  <wp:posOffset>7273925</wp:posOffset>
                </wp:positionV>
                <wp:extent cx="1727835" cy="307975"/>
                <wp:effectExtent l="0" t="0" r="0" b="0"/>
                <wp:wrapNone/>
                <wp:docPr id="9" name="文本框 14"/>
                <wp:cNvGraphicFramePr/>
                <a:graphic xmlns:a="http://schemas.openxmlformats.org/drawingml/2006/main">
                  <a:graphicData uri="http://schemas.microsoft.com/office/word/2010/wordprocessingShape">
                    <wps:wsp>
                      <wps:cNvSpPr txBox="1"/>
                      <wps:spPr>
                        <a:xfrm>
                          <a:off x="0" y="0"/>
                          <a:ext cx="1728000" cy="307777"/>
                        </a:xfrm>
                        <a:prstGeom prst="rect">
                          <a:avLst/>
                        </a:prstGeom>
                        <a:noFill/>
                      </wps:spPr>
                      <wps:txbx>
                        <w:txbxContent>
                          <w:p>
                            <w:pPr>
                              <w:spacing w:line="336" w:lineRule="exact"/>
                              <w:jc w:val="distribute"/>
                              <w:rPr>
                                <w:rFonts w:hint="default" w:eastAsia="方正小标宋简体"/>
                                <w:kern w:val="0"/>
                                <w:sz w:val="24"/>
                                <w:szCs w:val="24"/>
                                <w:lang w:val="en-US" w:eastAsia="zh-CN"/>
                              </w:rPr>
                            </w:pPr>
                            <w:r>
                              <w:rPr>
                                <w:rFonts w:hint="eastAsia" w:ascii="方正小标宋简体" w:hAnsi="方正小标宋简体" w:eastAsia="方正小标宋简体"/>
                                <w:color w:val="000000" w:themeColor="text1"/>
                                <w:kern w:val="24"/>
                                <w:sz w:val="28"/>
                                <w:szCs w:val="28"/>
                                <w14:textFill>
                                  <w14:solidFill>
                                    <w14:schemeClr w14:val="tx1"/>
                                  </w14:solidFill>
                                </w14:textFill>
                              </w:rPr>
                              <w:t>申请人：</w:t>
                            </w:r>
                            <w:r>
                              <w:rPr>
                                <w:rFonts w:hint="eastAsia" w:ascii="方正小标宋简体" w:hAnsi="方正小标宋简体" w:eastAsia="方正小标宋简体"/>
                                <w:color w:val="000000" w:themeColor="text1"/>
                                <w:kern w:val="24"/>
                                <w:sz w:val="28"/>
                                <w:szCs w:val="28"/>
                                <w:lang w:val="en-US" w:eastAsia="zh-CN"/>
                                <w14:textFill>
                                  <w14:solidFill>
                                    <w14:schemeClr w14:val="tx1"/>
                                  </w14:solidFill>
                                </w14:textFill>
                              </w:rPr>
                              <w:t>佰通</w:t>
                            </w:r>
                          </w:p>
                        </w:txbxContent>
                      </wps:txbx>
                      <wps:bodyPr wrap="square" rtlCol="0">
                        <a:spAutoFit/>
                      </wps:bodyPr>
                    </wps:wsp>
                  </a:graphicData>
                </a:graphic>
              </wp:anchor>
            </w:drawing>
          </mc:Choice>
          <mc:Fallback>
            <w:pict>
              <v:shape id="文本框 14" o:spid="_x0000_s1026" o:spt="202" type="#_x0000_t202" style="position:absolute;left:0pt;margin-left:221.1pt;margin-top:572.75pt;height:24.25pt;width:136.05pt;z-index:251665408;mso-width-relative:page;mso-height-relative:page;" filled="f" stroked="f" coordsize="21600,21600" o:gfxdata="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O2b+XLZAAAADQEAAA8AAAAAAAAAAQAgAAAAIgAAAGRycy9kb3ducmV2LnhtbFBLAQIU&#10;ABQAAAAIAIdO4kCzyQPtuQEAAF4DAAAOAAAAAAAAAAEAIAAAACgBAABkcnMvZTJvRG9jLnhtbFBL&#10;BQYAAAAABgAGAFkBAABTBQAAAAA=&#10;">
                <v:fill on="f" focussize="0,0"/>
                <v:stroke on="f"/>
                <v:imagedata o:title=""/>
                <o:lock v:ext="edit" aspectratio="f"/>
                <v:textbox style="mso-fit-shape-to-text:t;">
                  <w:txbxContent>
                    <w:p>
                      <w:pPr>
                        <w:spacing w:line="336" w:lineRule="exact"/>
                        <w:jc w:val="distribute"/>
                        <w:rPr>
                          <w:rFonts w:hint="default" w:eastAsia="方正小标宋简体"/>
                          <w:kern w:val="0"/>
                          <w:sz w:val="24"/>
                          <w:szCs w:val="24"/>
                          <w:lang w:val="en-US" w:eastAsia="zh-CN"/>
                        </w:rPr>
                      </w:pPr>
                      <w:r>
                        <w:rPr>
                          <w:rFonts w:hint="eastAsia" w:ascii="方正小标宋简体" w:hAnsi="方正小标宋简体" w:eastAsia="方正小标宋简体"/>
                          <w:color w:val="000000" w:themeColor="text1"/>
                          <w:kern w:val="24"/>
                          <w:sz w:val="28"/>
                          <w:szCs w:val="28"/>
                          <w14:textFill>
                            <w14:solidFill>
                              <w14:schemeClr w14:val="tx1"/>
                            </w14:solidFill>
                          </w14:textFill>
                        </w:rPr>
                        <w:t>申请人：</w:t>
                      </w:r>
                      <w:r>
                        <w:rPr>
                          <w:rFonts w:hint="eastAsia" w:ascii="方正小标宋简体" w:hAnsi="方正小标宋简体" w:eastAsia="方正小标宋简体"/>
                          <w:color w:val="000000" w:themeColor="text1"/>
                          <w:kern w:val="24"/>
                          <w:sz w:val="28"/>
                          <w:szCs w:val="28"/>
                          <w:lang w:val="en-US" w:eastAsia="zh-CN"/>
                          <w14:textFill>
                            <w14:solidFill>
                              <w14:schemeClr w14:val="tx1"/>
                            </w14:solidFill>
                          </w14:textFill>
                        </w:rPr>
                        <w:t>佰通</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1965325</wp:posOffset>
                </wp:positionV>
                <wp:extent cx="3599815" cy="3599815"/>
                <wp:effectExtent l="0" t="0" r="19685" b="19685"/>
                <wp:wrapNone/>
                <wp:docPr id="11" name="照片"/>
                <wp:cNvGraphicFramePr/>
                <a:graphic xmlns:a="http://schemas.openxmlformats.org/drawingml/2006/main">
                  <a:graphicData uri="http://schemas.microsoft.com/office/word/2010/wordprocessingShape">
                    <wps:wsp>
                      <wps:cNvSpPr/>
                      <wps:spPr>
                        <a:xfrm>
                          <a:off x="0" y="0"/>
                          <a:ext cx="3600000" cy="3600000"/>
                        </a:xfrm>
                        <a:prstGeom prst="rect">
                          <a:avLst/>
                        </a:prstGeom>
                        <a:blipFill dpi="0" rotWithShape="1">
                          <a:blip r:embed="rId4">
                            <a:extLst>
                              <a:ext uri="{28A0092B-C50C-407E-A947-70E740481C1C}">
                                <a14:useLocalDpi xmlns:a14="http://schemas.microsoft.com/office/drawing/2010/main" val="0"/>
                              </a:ext>
                            </a:extLst>
                          </a:blip>
                          <a:srcRect/>
                          <a:stretch>
                            <a:fillRect/>
                          </a:stretch>
                        </a:blip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照片" o:spid="_x0000_s1026" o:spt="1" style="position:absolute;left:0pt;margin-top:154.75pt;height:283.45pt;width:283.45pt;mso-position-horizontal:center;mso-position-horizontal-relative:margin;z-index:251667456;v-text-anchor:middle;mso-width-relative:page;mso-height-relative:page;" filled="t" stroked="t" coordsize="21600,21600" o:gfxdata="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">
                <v:fill type="frame" on="t" focussize="0,0" recolor="t" rotate="t" r:id="rId4"/>
                <v:stroke weight="1.5pt" color="#000000 [3213]" miterlimit="8" joinstyle="miter"/>
                <v:imagedata o:title=""/>
                <o:lock v:ext="edit" aspectratio="f"/>
              </v:rect>
            </w:pict>
          </mc:Fallback>
        </mc:AlternateContent>
      </w:r>
      <w:r>
        <w:br w:type="page"/>
      </w:r>
    </w:p>
    <w:p>
      <w:pPr>
        <w:widowControl/>
        <w:jc w:val="left"/>
      </w:pPr>
      <w:r>
        <mc:AlternateContent>
          <mc:Choice Requires="wps">
            <w:drawing>
              <wp:anchor distT="0" distB="0" distL="114300" distR="114300" simplePos="0" relativeHeight="251677696" behindDoc="0" locked="0" layoutInCell="1" allowOverlap="1">
                <wp:simplePos x="0" y="0"/>
                <wp:positionH relativeFrom="column">
                  <wp:posOffset>-754380</wp:posOffset>
                </wp:positionH>
                <wp:positionV relativeFrom="paragraph">
                  <wp:posOffset>-545465</wp:posOffset>
                </wp:positionV>
                <wp:extent cx="1367790" cy="1367790"/>
                <wp:effectExtent l="0" t="0" r="22860" b="22860"/>
                <wp:wrapNone/>
                <wp:docPr id="931" name="照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67790" cy="1367790"/>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照片" o:spid="_x0000_s1026" o:spt="1" style="position:absolute;left:0pt;margin-left:-59.4pt;margin-top:-42.95pt;height:107.7pt;width:107.7pt;z-index:251677696;v-text-anchor:middle;mso-width-relative:page;mso-height-relative:page;" filled="t" stroked="t" coordsize="21600,21600" o:gfxdata="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">
                <v:fill type="frame" on="t" focussize="0,0" recolor="t" rotate="t" r:id="rId5"/>
                <v:stroke weight="1.5pt" color="#000000 [3213]" miterlimit="8" joinstyle="miter"/>
                <v:imagedata o:title=""/>
                <o:lock v:ext="edit" aspectratio="t"/>
              </v:rect>
            </w:pict>
          </mc:Fallback>
        </mc:AlternateContent>
      </w:r>
      <w:r>
        <mc:AlternateContent>
          <mc:Choice Requires="wpg">
            <w:drawing>
              <wp:anchor distT="0" distB="0" distL="114300" distR="114300" simplePos="0" relativeHeight="251672576" behindDoc="0" locked="0" layoutInCell="1" allowOverlap="1">
                <wp:simplePos x="0" y="0"/>
                <wp:positionH relativeFrom="column">
                  <wp:posOffset>-752475</wp:posOffset>
                </wp:positionH>
                <wp:positionV relativeFrom="paragraph">
                  <wp:posOffset>4905375</wp:posOffset>
                </wp:positionV>
                <wp:extent cx="6859270" cy="1583055"/>
                <wp:effectExtent l="0" t="0" r="0" b="0"/>
                <wp:wrapNone/>
                <wp:docPr id="896" name="组合 896"/>
                <wp:cNvGraphicFramePr/>
                <a:graphic xmlns:a="http://schemas.openxmlformats.org/drawingml/2006/main">
                  <a:graphicData uri="http://schemas.microsoft.com/office/word/2010/wordprocessingGroup">
                    <wpg:wgp>
                      <wpg:cNvGrpSpPr/>
                      <wpg:grpSpPr>
                        <a:xfrm>
                          <a:off x="0" y="0"/>
                          <a:ext cx="6859270" cy="1583055"/>
                          <a:chOff x="394199" y="6089197"/>
                          <a:chExt cx="6859412" cy="1584020"/>
                        </a:xfrm>
                      </wpg:grpSpPr>
                      <wps:wsp>
                        <wps:cNvPr id="902" name="矩形: 圆角 902"/>
                        <wps:cNvSpPr/>
                        <wps:spPr>
                          <a:xfrm>
                            <a:off x="394199" y="6101208"/>
                            <a:ext cx="1368000" cy="284400"/>
                          </a:xfrm>
                          <a:prstGeom prst="roundRect">
                            <a:avLst>
                              <a:gd name="adj" fmla="val 0"/>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3" name="直接连接符 903"/>
                        <wps:cNvCnPr/>
                        <wps:spPr>
                          <a:xfrm>
                            <a:off x="2216400" y="6243408"/>
                            <a:ext cx="4968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4" name="文本框 113"/>
                        <wps:cNvSpPr txBox="1"/>
                        <wps:spPr>
                          <a:xfrm>
                            <a:off x="2177952" y="6310978"/>
                            <a:ext cx="5075659" cy="1362239"/>
                          </a:xfrm>
                          <a:prstGeom prst="rect">
                            <a:avLst/>
                          </a:prstGeom>
                          <a:noFill/>
                        </wps:spPr>
                        <wps:txbx>
                          <w:txbxContent>
                            <w:p>
                              <w:pPr>
                                <w:spacing w:line="400" w:lineRule="exact"/>
                                <w:jc w:val="left"/>
                                <w:rPr>
                                  <w:kern w:val="0"/>
                                  <w:sz w:val="24"/>
                                  <w:szCs w:val="24"/>
                                </w:rPr>
                              </w:pPr>
                              <w:r>
                                <w:rPr>
                                  <w:rFonts w:hint="eastAsia" w:ascii="微软雅黑" w:hAnsi="微软雅黑" w:eastAsia="微软雅黑"/>
                                  <w:b/>
                                  <w:bCs/>
                                  <w:color w:val="000000" w:themeColor="text1"/>
                                  <w:kern w:val="24"/>
                                  <w:sz w:val="20"/>
                                  <w:szCs w:val="20"/>
                                  <w14:textFill>
                                    <w14:solidFill>
                                      <w14:schemeClr w14:val="tx1"/>
                                    </w14:solidFill>
                                  </w14:textFill>
                                </w:rPr>
                                <w:t xml:space="preserve">稻壳儿信息技术有限公司  </w:t>
                              </w:r>
                              <w:r>
                                <w:rPr>
                                  <w:rFonts w:ascii="微软雅黑" w:hAnsi="微软雅黑" w:eastAsia="微软雅黑"/>
                                  <w:b/>
                                  <w:bCs/>
                                  <w:color w:val="000000" w:themeColor="text1"/>
                                  <w:kern w:val="24"/>
                                  <w:sz w:val="20"/>
                                  <w:szCs w:val="20"/>
                                  <w14:textFill>
                                    <w14:solidFill>
                                      <w14:schemeClr w14:val="tx1"/>
                                    </w14:solidFill>
                                  </w14:textFill>
                                </w:rPr>
                                <w:t xml:space="preserve">                                 </w:t>
                              </w:r>
                              <w:r>
                                <w:rPr>
                                  <w:rFonts w:hint="eastAsia" w:ascii="微软雅黑" w:hAnsi="微软雅黑" w:eastAsia="微软雅黑"/>
                                  <w:b/>
                                  <w:bCs/>
                                  <w:color w:val="000000" w:themeColor="text1"/>
                                  <w:kern w:val="24"/>
                                  <w:sz w:val="20"/>
                                  <w:szCs w:val="20"/>
                                  <w14:textFill>
                                    <w14:solidFill>
                                      <w14:schemeClr w14:val="tx1"/>
                                    </w14:solidFill>
                                  </w14:textFill>
                                </w:rPr>
                                <w:t>20XX.09 -- 20XX.07</w:t>
                              </w:r>
                            </w:p>
                            <w:p>
                              <w:pPr>
                                <w:spacing w:line="400" w:lineRule="exact"/>
                                <w:jc w:val="left"/>
                              </w:pPr>
                              <w:r>
                                <w:rPr>
                                  <w:rFonts w:hint="eastAsia" w:ascii="微软雅黑" w:hAnsi="微软雅黑" w:eastAsia="微软雅黑"/>
                                  <w:b/>
                                  <w:bCs/>
                                  <w:color w:val="000000" w:themeColor="text1"/>
                                  <w:kern w:val="24"/>
                                  <w:sz w:val="20"/>
                                  <w:szCs w:val="20"/>
                                  <w14:textFill>
                                    <w14:solidFill>
                                      <w14:schemeClr w14:val="tx1"/>
                                    </w14:solidFill>
                                  </w14:textFill>
                                </w:rPr>
                                <w:t>职位：</w:t>
                              </w:r>
                              <w:r>
                                <w:rPr>
                                  <w:rFonts w:hint="eastAsia" w:ascii="微软雅黑" w:hAnsi="微软雅黑" w:eastAsia="微软雅黑"/>
                                  <w:color w:val="000000" w:themeColor="text1"/>
                                  <w:kern w:val="24"/>
                                  <w:sz w:val="20"/>
                                  <w:szCs w:val="20"/>
                                  <w14:textFill>
                                    <w14:solidFill>
                                      <w14:schemeClr w14:val="tx1"/>
                                    </w14:solidFill>
                                  </w14:textFill>
                                </w:rPr>
                                <w:t>计算机</w:t>
                              </w:r>
                              <w:r>
                                <w:rPr>
                                  <w:rFonts w:ascii="微软雅黑" w:hAnsi="微软雅黑" w:eastAsia="微软雅黑"/>
                                  <w:color w:val="000000" w:themeColor="text1"/>
                                  <w:kern w:val="24"/>
                                  <w:sz w:val="20"/>
                                  <w:szCs w:val="20"/>
                                  <w14:textFill>
                                    <w14:solidFill>
                                      <w14:schemeClr w14:val="tx1"/>
                                    </w14:solidFill>
                                  </w14:textFill>
                                </w:rPr>
                                <w:t>算法</w:t>
                              </w:r>
                              <w:r>
                                <w:rPr>
                                  <w:rFonts w:hint="eastAsia" w:ascii="微软雅黑" w:hAnsi="微软雅黑" w:eastAsia="微软雅黑"/>
                                  <w:color w:val="000000" w:themeColor="text1"/>
                                  <w:kern w:val="24"/>
                                  <w:sz w:val="20"/>
                                  <w:szCs w:val="20"/>
                                  <w14:textFill>
                                    <w14:solidFill>
                                      <w14:schemeClr w14:val="tx1"/>
                                    </w14:solidFill>
                                  </w14:textFill>
                                </w:rPr>
                                <w:t>工程师</w:t>
                              </w:r>
                              <w:r>
                                <w:rPr>
                                  <w:rFonts w:hint="eastAsia" w:ascii="微软雅黑" w:hAnsi="微软雅黑" w:eastAsia="微软雅黑"/>
                                  <w:b/>
                                  <w:bCs/>
                                  <w:color w:val="000000" w:themeColor="text1"/>
                                  <w:kern w:val="24"/>
                                  <w:sz w:val="20"/>
                                  <w:szCs w:val="20"/>
                                  <w14:textFill>
                                    <w14:solidFill>
                                      <w14:schemeClr w14:val="tx1"/>
                                    </w14:solidFill>
                                  </w14:textFill>
                                </w:rPr>
                                <w:t xml:space="preserve"> / 实习</w:t>
                              </w:r>
                            </w:p>
                            <w:p>
                              <w:pPr>
                                <w:pStyle w:val="13"/>
                                <w:numPr>
                                  <w:ilvl w:val="0"/>
                                  <w:numId w:val="1"/>
                                </w:numPr>
                                <w:spacing w:line="400" w:lineRule="exact"/>
                                <w:ind w:firstLineChars="0"/>
                              </w:pPr>
                              <w:r>
                                <w:rPr>
                                  <w:rFonts w:hint="eastAsia" w:ascii="微软雅黑" w:hAnsi="微软雅黑" w:eastAsia="微软雅黑"/>
                                  <w:color w:val="000000" w:themeColor="text1"/>
                                  <w:kern w:val="24"/>
                                  <w:sz w:val="20"/>
                                  <w:szCs w:val="20"/>
                                  <w14:textFill>
                                    <w14:solidFill>
                                      <w14:schemeClr w14:val="tx1"/>
                                    </w14:solidFill>
                                  </w14:textFill>
                                </w:rPr>
                                <w:t>移动机器人路径规划等导航算法、各类驱动方式的移动机器人控制算法的开发、优化、验证，以及基本的多机器人任务规划、辅助嵌入式系统软件的开发设计工作；</w:t>
                              </w:r>
                            </w:p>
                            <w:p>
                              <w:pPr>
                                <w:pStyle w:val="13"/>
                                <w:numPr>
                                  <w:ilvl w:val="0"/>
                                  <w:numId w:val="1"/>
                                </w:numPr>
                                <w:spacing w:line="400" w:lineRule="exact"/>
                                <w:ind w:firstLineChars="0"/>
                              </w:pPr>
                              <w:r>
                                <w:rPr>
                                  <w:rFonts w:hint="eastAsia" w:ascii="微软雅黑" w:hAnsi="微软雅黑" w:eastAsia="微软雅黑"/>
                                  <w:color w:val="000000" w:themeColor="text1"/>
                                  <w:kern w:val="24"/>
                                  <w:sz w:val="20"/>
                                  <w:szCs w:val="20"/>
                                  <w14:textFill>
                                    <w14:solidFill>
                                      <w14:schemeClr w14:val="tx1"/>
                                    </w14:solidFill>
                                  </w14:textFill>
                                </w:rPr>
                                <w:t>协同产品开发团队完成技术验证、产品测试、调试及相关工作和其它技术问题。</w:t>
                              </w:r>
                            </w:p>
                          </w:txbxContent>
                        </wps:txbx>
                        <wps:bodyPr wrap="square" rtlCol="0">
                          <a:spAutoFit/>
                        </wps:bodyPr>
                      </wps:wsp>
                      <wps:wsp>
                        <wps:cNvPr id="905" name="文本框 111"/>
                        <wps:cNvSpPr txBox="1"/>
                        <wps:spPr>
                          <a:xfrm>
                            <a:off x="574199" y="6089197"/>
                            <a:ext cx="1008000" cy="308418"/>
                          </a:xfrm>
                          <a:prstGeom prst="rect">
                            <a:avLst/>
                          </a:prstGeom>
                          <a:noFill/>
                        </wps:spPr>
                        <wps:txbx>
                          <w:txbxContent>
                            <w:p>
                              <w:pPr>
                                <w:spacing w:line="336" w:lineRule="exact"/>
                                <w:jc w:val="distribute"/>
                                <w:rPr>
                                  <w:kern w:val="0"/>
                                  <w:sz w:val="24"/>
                                  <w:szCs w:val="24"/>
                                </w:rPr>
                              </w:pPr>
                              <w:r>
                                <w:rPr>
                                  <w:rFonts w:hint="eastAsia" w:ascii="方正小标宋简体" w:hAnsi="方正小标宋简体" w:eastAsia="方正小标宋简体"/>
                                  <w:color w:val="FFFFFF" w:themeColor="background1"/>
                                  <w:kern w:val="24"/>
                                  <w:sz w:val="28"/>
                                  <w:szCs w:val="28"/>
                                  <w14:textFill>
                                    <w14:solidFill>
                                      <w14:schemeClr w14:val="bg1"/>
                                    </w14:solidFill>
                                  </w14:textFill>
                                </w:rPr>
                                <w:t>工作经历</w:t>
                              </w:r>
                            </w:p>
                          </w:txbxContent>
                        </wps:txbx>
                        <wps:bodyPr wrap="square" rtlCol="0">
                          <a:spAutoFit/>
                        </wps:bodyPr>
                      </wps:wsp>
                    </wpg:wgp>
                  </a:graphicData>
                </a:graphic>
              </wp:anchor>
            </w:drawing>
          </mc:Choice>
          <mc:Fallback>
            <w:pict>
              <v:group id="_x0000_s1026" o:spid="_x0000_s1026" o:spt="203" style="position:absolute;left:0pt;margin-left:-59.25pt;margin-top:386.25pt;height:124.65pt;width:540.1pt;z-index:251672576;mso-width-relative:page;mso-height-relative:page;" coordorigin="394199,6089197" coordsize="6859412,1584020" o:gfxdata="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">
                <o:lock v:ext="edit" aspectratio="f"/>
                <v:roundrect id="矩形: 圆角 902" o:spid="_x0000_s1026" o:spt="2" style="position:absolute;left:394199;top:6101208;height:284400;width:1368000;v-text-anchor:middle;" fillcolor="#000000 [3213]" filled="t" stroked="t" coordsize="21600,21600" arcsize="0" o:gfxdata="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R6668AAAA&#10;3AAAAA8AAAAAAAAAAQAgAAAAIgAAAGRycy9kb3ducmV2LnhtbFBLAQIUABQAAAAIAIdO4kAzLwWe&#10;OwAAADkAAAAQAAAAAAAAAAEAIAAAAAsBAABkcnMvc2hhcGV4bWwueG1sUEsFBgAAAAAGAAYAWwEA&#10;ALUDAAAAAA==&#10;">
                  <v:fill on="t" focussize="0,0"/>
                  <v:stroke weight="1.5pt" color="#000000 [3213]" miterlimit="8" joinstyle="miter"/>
                  <v:imagedata o:title=""/>
                  <o:lock v:ext="edit" aspectratio="f"/>
                </v:roundrect>
                <v:line id="_x0000_s1026" o:spid="_x0000_s1026" o:spt="20" style="position:absolute;left:2216400;top:6243408;height:0;width:4968000;" filled="f" stroked="t" coordsize="21600,21600" o:gfxdata="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YNP74A&#10;AADcAAAADwAAAAAAAAABACAAAAAiAAAAZHJzL2Rvd25yZXYueG1sUEsBAhQAFAAAAAgAh07iQDMv&#10;BZ47AAAAOQAAABAAAAAAAAAAAQAgAAAADQEAAGRycy9zaGFwZXhtbC54bWxQSwUGAAAAAAYABgBb&#10;AQAAtwMAAAAA&#10;">
                  <v:fill on="f" focussize="0,0"/>
                  <v:stroke weight="1.5pt" color="#000000 [3213]" miterlimit="8" joinstyle="miter"/>
                  <v:imagedata o:title=""/>
                  <o:lock v:ext="edit" aspectratio="f"/>
                </v:line>
                <v:shape id="文本框 113" o:spid="_x0000_s1026" o:spt="202" type="#_x0000_t202" style="position:absolute;left:2177952;top:6310978;height:1362239;width:5075659;" filled="f" stroked="f" coordsize="21600,21600" o:gfxdata="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v6kS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spacing w:line="400" w:lineRule="exact"/>
                          <w:jc w:val="left"/>
                          <w:rPr>
                            <w:kern w:val="0"/>
                            <w:sz w:val="24"/>
                            <w:szCs w:val="24"/>
                          </w:rPr>
                        </w:pPr>
                        <w:r>
                          <w:rPr>
                            <w:rFonts w:hint="eastAsia" w:ascii="微软雅黑" w:hAnsi="微软雅黑" w:eastAsia="微软雅黑"/>
                            <w:b/>
                            <w:bCs/>
                            <w:color w:val="000000" w:themeColor="text1"/>
                            <w:kern w:val="24"/>
                            <w:sz w:val="20"/>
                            <w:szCs w:val="20"/>
                            <w14:textFill>
                              <w14:solidFill>
                                <w14:schemeClr w14:val="tx1"/>
                              </w14:solidFill>
                            </w14:textFill>
                          </w:rPr>
                          <w:t xml:space="preserve">稻壳儿信息技术有限公司  </w:t>
                        </w:r>
                        <w:r>
                          <w:rPr>
                            <w:rFonts w:ascii="微软雅黑" w:hAnsi="微软雅黑" w:eastAsia="微软雅黑"/>
                            <w:b/>
                            <w:bCs/>
                            <w:color w:val="000000" w:themeColor="text1"/>
                            <w:kern w:val="24"/>
                            <w:sz w:val="20"/>
                            <w:szCs w:val="20"/>
                            <w14:textFill>
                              <w14:solidFill>
                                <w14:schemeClr w14:val="tx1"/>
                              </w14:solidFill>
                            </w14:textFill>
                          </w:rPr>
                          <w:t xml:space="preserve">                                 </w:t>
                        </w:r>
                        <w:r>
                          <w:rPr>
                            <w:rFonts w:hint="eastAsia" w:ascii="微软雅黑" w:hAnsi="微软雅黑" w:eastAsia="微软雅黑"/>
                            <w:b/>
                            <w:bCs/>
                            <w:color w:val="000000" w:themeColor="text1"/>
                            <w:kern w:val="24"/>
                            <w:sz w:val="20"/>
                            <w:szCs w:val="20"/>
                            <w14:textFill>
                              <w14:solidFill>
                                <w14:schemeClr w14:val="tx1"/>
                              </w14:solidFill>
                            </w14:textFill>
                          </w:rPr>
                          <w:t>20XX.09 -- 20XX.07</w:t>
                        </w:r>
                      </w:p>
                      <w:p>
                        <w:pPr>
                          <w:spacing w:line="400" w:lineRule="exact"/>
                          <w:jc w:val="left"/>
                        </w:pPr>
                        <w:r>
                          <w:rPr>
                            <w:rFonts w:hint="eastAsia" w:ascii="微软雅黑" w:hAnsi="微软雅黑" w:eastAsia="微软雅黑"/>
                            <w:b/>
                            <w:bCs/>
                            <w:color w:val="000000" w:themeColor="text1"/>
                            <w:kern w:val="24"/>
                            <w:sz w:val="20"/>
                            <w:szCs w:val="20"/>
                            <w14:textFill>
                              <w14:solidFill>
                                <w14:schemeClr w14:val="tx1"/>
                              </w14:solidFill>
                            </w14:textFill>
                          </w:rPr>
                          <w:t>职位：</w:t>
                        </w:r>
                        <w:r>
                          <w:rPr>
                            <w:rFonts w:hint="eastAsia" w:ascii="微软雅黑" w:hAnsi="微软雅黑" w:eastAsia="微软雅黑"/>
                            <w:color w:val="000000" w:themeColor="text1"/>
                            <w:kern w:val="24"/>
                            <w:sz w:val="20"/>
                            <w:szCs w:val="20"/>
                            <w14:textFill>
                              <w14:solidFill>
                                <w14:schemeClr w14:val="tx1"/>
                              </w14:solidFill>
                            </w14:textFill>
                          </w:rPr>
                          <w:t>计算机</w:t>
                        </w:r>
                        <w:r>
                          <w:rPr>
                            <w:rFonts w:ascii="微软雅黑" w:hAnsi="微软雅黑" w:eastAsia="微软雅黑"/>
                            <w:color w:val="000000" w:themeColor="text1"/>
                            <w:kern w:val="24"/>
                            <w:sz w:val="20"/>
                            <w:szCs w:val="20"/>
                            <w14:textFill>
                              <w14:solidFill>
                                <w14:schemeClr w14:val="tx1"/>
                              </w14:solidFill>
                            </w14:textFill>
                          </w:rPr>
                          <w:t>算法</w:t>
                        </w:r>
                        <w:r>
                          <w:rPr>
                            <w:rFonts w:hint="eastAsia" w:ascii="微软雅黑" w:hAnsi="微软雅黑" w:eastAsia="微软雅黑"/>
                            <w:color w:val="000000" w:themeColor="text1"/>
                            <w:kern w:val="24"/>
                            <w:sz w:val="20"/>
                            <w:szCs w:val="20"/>
                            <w14:textFill>
                              <w14:solidFill>
                                <w14:schemeClr w14:val="tx1"/>
                              </w14:solidFill>
                            </w14:textFill>
                          </w:rPr>
                          <w:t>工程师</w:t>
                        </w:r>
                        <w:r>
                          <w:rPr>
                            <w:rFonts w:hint="eastAsia" w:ascii="微软雅黑" w:hAnsi="微软雅黑" w:eastAsia="微软雅黑"/>
                            <w:b/>
                            <w:bCs/>
                            <w:color w:val="000000" w:themeColor="text1"/>
                            <w:kern w:val="24"/>
                            <w:sz w:val="20"/>
                            <w:szCs w:val="20"/>
                            <w14:textFill>
                              <w14:solidFill>
                                <w14:schemeClr w14:val="tx1"/>
                              </w14:solidFill>
                            </w14:textFill>
                          </w:rPr>
                          <w:t xml:space="preserve"> / 实习</w:t>
                        </w:r>
                      </w:p>
                      <w:p>
                        <w:pPr>
                          <w:pStyle w:val="13"/>
                          <w:numPr>
                            <w:ilvl w:val="0"/>
                            <w:numId w:val="1"/>
                          </w:numPr>
                          <w:spacing w:line="400" w:lineRule="exact"/>
                          <w:ind w:firstLineChars="0"/>
                        </w:pPr>
                        <w:r>
                          <w:rPr>
                            <w:rFonts w:hint="eastAsia" w:ascii="微软雅黑" w:hAnsi="微软雅黑" w:eastAsia="微软雅黑"/>
                            <w:color w:val="000000" w:themeColor="text1"/>
                            <w:kern w:val="24"/>
                            <w:sz w:val="20"/>
                            <w:szCs w:val="20"/>
                            <w14:textFill>
                              <w14:solidFill>
                                <w14:schemeClr w14:val="tx1"/>
                              </w14:solidFill>
                            </w14:textFill>
                          </w:rPr>
                          <w:t>移动机器人路径规划等导航算法、各类驱动方式的移动机器人控制算法的开发、优化、验证，以及基本的多机器人任务规划、辅助嵌入式系统软件的开发设计工作；</w:t>
                        </w:r>
                      </w:p>
                      <w:p>
                        <w:pPr>
                          <w:pStyle w:val="13"/>
                          <w:numPr>
                            <w:ilvl w:val="0"/>
                            <w:numId w:val="1"/>
                          </w:numPr>
                          <w:spacing w:line="400" w:lineRule="exact"/>
                          <w:ind w:firstLineChars="0"/>
                        </w:pPr>
                        <w:r>
                          <w:rPr>
                            <w:rFonts w:hint="eastAsia" w:ascii="微软雅黑" w:hAnsi="微软雅黑" w:eastAsia="微软雅黑"/>
                            <w:color w:val="000000" w:themeColor="text1"/>
                            <w:kern w:val="24"/>
                            <w:sz w:val="20"/>
                            <w:szCs w:val="20"/>
                            <w14:textFill>
                              <w14:solidFill>
                                <w14:schemeClr w14:val="tx1"/>
                              </w14:solidFill>
                            </w14:textFill>
                          </w:rPr>
                          <w:t>协同产品开发团队完成技术验证、产品测试、调试及相关工作和其它技术问题。</w:t>
                        </w:r>
                      </w:p>
                    </w:txbxContent>
                  </v:textbox>
                </v:shape>
                <v:shape id="文本框 111" o:spid="_x0000_s1026" o:spt="202" type="#_x0000_t202" style="position:absolute;left:574199;top:6089197;height:308418;width:1008000;" filled="f" stroked="f" coordsize="21600,21600" o:gfxdata="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7jT9+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spacing w:line="336" w:lineRule="exact"/>
                          <w:jc w:val="distribute"/>
                          <w:rPr>
                            <w:kern w:val="0"/>
                            <w:sz w:val="24"/>
                            <w:szCs w:val="24"/>
                          </w:rPr>
                        </w:pPr>
                        <w:r>
                          <w:rPr>
                            <w:rFonts w:hint="eastAsia" w:ascii="方正小标宋简体" w:hAnsi="方正小标宋简体" w:eastAsia="方正小标宋简体"/>
                            <w:color w:val="FFFFFF" w:themeColor="background1"/>
                            <w:kern w:val="24"/>
                            <w:sz w:val="28"/>
                            <w:szCs w:val="28"/>
                            <w14:textFill>
                              <w14:solidFill>
                                <w14:schemeClr w14:val="bg1"/>
                              </w14:solidFill>
                            </w14:textFill>
                          </w:rPr>
                          <w:t>工作经历</w:t>
                        </w:r>
                      </w:p>
                    </w:txbxContent>
                  </v:textbox>
                </v:shape>
              </v:group>
            </w:pict>
          </mc:Fallback>
        </mc:AlternateContent>
      </w:r>
      <w:r>
        <mc:AlternateContent>
          <mc:Choice Requires="wpg">
            <w:drawing>
              <wp:anchor distT="0" distB="0" distL="114300" distR="114300" simplePos="0" relativeHeight="251671552" behindDoc="0" locked="0" layoutInCell="1" allowOverlap="1">
                <wp:simplePos x="0" y="0"/>
                <wp:positionH relativeFrom="column">
                  <wp:posOffset>-752475</wp:posOffset>
                </wp:positionH>
                <wp:positionV relativeFrom="paragraph">
                  <wp:posOffset>3409315</wp:posOffset>
                </wp:positionV>
                <wp:extent cx="6859270" cy="1329690"/>
                <wp:effectExtent l="0" t="0" r="0" b="0"/>
                <wp:wrapNone/>
                <wp:docPr id="34" name="组合 34"/>
                <wp:cNvGraphicFramePr/>
                <a:graphic xmlns:a="http://schemas.openxmlformats.org/drawingml/2006/main">
                  <a:graphicData uri="http://schemas.microsoft.com/office/word/2010/wordprocessingGroup">
                    <wpg:wgp>
                      <wpg:cNvGrpSpPr/>
                      <wpg:grpSpPr>
                        <a:xfrm>
                          <a:off x="0" y="0"/>
                          <a:ext cx="6859270" cy="1329690"/>
                          <a:chOff x="394199" y="4327900"/>
                          <a:chExt cx="6859393" cy="1329748"/>
                        </a:xfrm>
                      </wpg:grpSpPr>
                      <wps:wsp>
                        <wps:cNvPr id="50" name="矩形: 圆角 50"/>
                        <wps:cNvSpPr/>
                        <wps:spPr>
                          <a:xfrm>
                            <a:off x="394199" y="4339909"/>
                            <a:ext cx="1368000" cy="284400"/>
                          </a:xfrm>
                          <a:prstGeom prst="roundRect">
                            <a:avLst>
                              <a:gd name="adj" fmla="val 0"/>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直接连接符 55"/>
                        <wps:cNvCnPr/>
                        <wps:spPr>
                          <a:xfrm>
                            <a:off x="2216400" y="4482109"/>
                            <a:ext cx="4968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文本框 108"/>
                        <wps:cNvSpPr txBox="1"/>
                        <wps:spPr>
                          <a:xfrm>
                            <a:off x="2177947" y="4550166"/>
                            <a:ext cx="5075645" cy="1107482"/>
                          </a:xfrm>
                          <a:prstGeom prst="rect">
                            <a:avLst/>
                          </a:prstGeom>
                          <a:noFill/>
                        </wps:spPr>
                        <wps:txbx>
                          <w:txbxContent>
                            <w:p>
                              <w:pPr>
                                <w:spacing w:line="400" w:lineRule="exact"/>
                                <w:jc w:val="left"/>
                                <w:rPr>
                                  <w:kern w:val="0"/>
                                  <w:sz w:val="24"/>
                                  <w:szCs w:val="24"/>
                                </w:rPr>
                              </w:pPr>
                              <w:r>
                                <w:rPr>
                                  <w:rFonts w:hint="eastAsia" w:ascii="微软雅黑" w:hAnsi="微软雅黑" w:eastAsia="微软雅黑"/>
                                  <w:b/>
                                  <w:bCs/>
                                  <w:color w:val="000000" w:themeColor="text1"/>
                                  <w:kern w:val="24"/>
                                  <w:sz w:val="20"/>
                                  <w:szCs w:val="20"/>
                                  <w14:textFill>
                                    <w14:solidFill>
                                      <w14:schemeClr w14:val="tx1"/>
                                    </w14:solidFill>
                                  </w14:textFill>
                                </w:rPr>
                                <w:t>稻壳儿大学</w:t>
                              </w:r>
                              <w:r>
                                <w:rPr>
                                  <w:rFonts w:ascii="微软雅黑" w:hAnsi="微软雅黑" w:eastAsia="微软雅黑"/>
                                  <w:b/>
                                  <w:bCs/>
                                  <w:color w:val="000000" w:themeColor="text1"/>
                                  <w:kern w:val="24"/>
                                  <w:sz w:val="20"/>
                                  <w:szCs w:val="20"/>
                                  <w14:textFill>
                                    <w14:solidFill>
                                      <w14:schemeClr w14:val="tx1"/>
                                    </w14:solidFill>
                                  </w14:textFill>
                                </w:rPr>
                                <w:t xml:space="preserve">                                               </w:t>
                              </w:r>
                              <w:r>
                                <w:rPr>
                                  <w:rFonts w:hint="eastAsia" w:ascii="微软雅黑" w:hAnsi="微软雅黑" w:eastAsia="微软雅黑"/>
                                  <w:b/>
                                  <w:bCs/>
                                  <w:color w:val="000000" w:themeColor="text1"/>
                                  <w:kern w:val="24"/>
                                  <w:sz w:val="20"/>
                                  <w:szCs w:val="20"/>
                                  <w14:textFill>
                                    <w14:solidFill>
                                      <w14:schemeClr w14:val="tx1"/>
                                    </w14:solidFill>
                                  </w14:textFill>
                                </w:rPr>
                                <w:t>20XX.09 -- 20XX.07</w:t>
                              </w:r>
                            </w:p>
                            <w:p>
                              <w:pPr>
                                <w:spacing w:line="400" w:lineRule="exact"/>
                                <w:jc w:val="left"/>
                              </w:pPr>
                              <w:r>
                                <w:rPr>
                                  <w:rFonts w:hint="eastAsia" w:ascii="微软雅黑" w:hAnsi="微软雅黑" w:eastAsia="微软雅黑"/>
                                  <w:b/>
                                  <w:bCs/>
                                  <w:color w:val="000000" w:themeColor="text1"/>
                                  <w:kern w:val="24"/>
                                  <w:sz w:val="20"/>
                                  <w:szCs w:val="20"/>
                                  <w14:textFill>
                                    <w14:solidFill>
                                      <w14:schemeClr w14:val="tx1"/>
                                    </w14:solidFill>
                                  </w14:textFill>
                                </w:rPr>
                                <w:t>职务：稻壳儿大学计算机协会 / 技术部干部</w:t>
                              </w:r>
                            </w:p>
                            <w:p>
                              <w:pPr>
                                <w:pStyle w:val="13"/>
                                <w:numPr>
                                  <w:ilvl w:val="0"/>
                                  <w:numId w:val="2"/>
                                </w:numPr>
                                <w:spacing w:line="400" w:lineRule="exact"/>
                                <w:ind w:firstLineChars="0"/>
                                <w:rPr>
                                  <w:rFonts w:ascii="微软雅黑" w:hAnsi="微软雅黑" w:eastAsia="微软雅黑"/>
                                  <w:color w:val="000000" w:themeColor="text1"/>
                                  <w:kern w:val="24"/>
                                  <w:sz w:val="20"/>
                                  <w:szCs w:val="20"/>
                                  <w14:textFill>
                                    <w14:solidFill>
                                      <w14:schemeClr w14:val="tx1"/>
                                    </w14:solidFill>
                                  </w14:textFill>
                                </w:rPr>
                              </w:pPr>
                              <w:r>
                                <w:rPr>
                                  <w:rFonts w:hint="eastAsia" w:ascii="微软雅黑" w:hAnsi="微软雅黑" w:eastAsia="微软雅黑"/>
                                  <w:color w:val="000000" w:themeColor="text1"/>
                                  <w:kern w:val="24"/>
                                  <w:sz w:val="20"/>
                                  <w:szCs w:val="20"/>
                                  <w14:textFill>
                                    <w14:solidFill>
                                      <w14:schemeClr w14:val="tx1"/>
                                    </w14:solidFill>
                                  </w14:textFill>
                                </w:rPr>
                                <w:t>作为协会活动举办的工作人员，负责协会讲座、参与各类计算机相关的比赛活动；</w:t>
                              </w:r>
                            </w:p>
                            <w:p>
                              <w:pPr>
                                <w:pStyle w:val="13"/>
                                <w:numPr>
                                  <w:ilvl w:val="0"/>
                                  <w:numId w:val="2"/>
                                </w:numPr>
                                <w:spacing w:line="400" w:lineRule="exact"/>
                                <w:ind w:firstLineChars="0"/>
                                <w:rPr>
                                  <w:rFonts w:ascii="微软雅黑" w:hAnsi="微软雅黑" w:eastAsia="微软雅黑"/>
                                  <w:color w:val="000000" w:themeColor="text1"/>
                                  <w:kern w:val="24"/>
                                  <w:sz w:val="20"/>
                                  <w:szCs w:val="20"/>
                                  <w14:textFill>
                                    <w14:solidFill>
                                      <w14:schemeClr w14:val="tx1"/>
                                    </w14:solidFill>
                                  </w14:textFill>
                                </w:rPr>
                              </w:pPr>
                              <w:r>
                                <w:rPr>
                                  <w:rFonts w:hint="eastAsia" w:ascii="微软雅黑" w:hAnsi="微软雅黑" w:eastAsia="微软雅黑"/>
                                  <w:color w:val="000000" w:themeColor="text1"/>
                                  <w:kern w:val="24"/>
                                  <w:sz w:val="20"/>
                                  <w:szCs w:val="20"/>
                                  <w14:textFill>
                                    <w14:solidFill>
                                      <w14:schemeClr w14:val="tx1"/>
                                    </w14:solidFill>
                                  </w14:textFill>
                                </w:rPr>
                                <w:t>负责通过考查申请加入本部成员的技术能力和组织能力为本部门选拔人才。</w:t>
                              </w:r>
                            </w:p>
                          </w:txbxContent>
                        </wps:txbx>
                        <wps:bodyPr wrap="square" rtlCol="0">
                          <a:spAutoFit/>
                        </wps:bodyPr>
                      </wps:wsp>
                      <wps:wsp>
                        <wps:cNvPr id="57" name="文本框 106"/>
                        <wps:cNvSpPr txBox="1"/>
                        <wps:spPr>
                          <a:xfrm>
                            <a:off x="574199" y="4327900"/>
                            <a:ext cx="1008000" cy="308418"/>
                          </a:xfrm>
                          <a:prstGeom prst="rect">
                            <a:avLst/>
                          </a:prstGeom>
                          <a:noFill/>
                        </wps:spPr>
                        <wps:txbx>
                          <w:txbxContent>
                            <w:p>
                              <w:pPr>
                                <w:spacing w:line="336" w:lineRule="exact"/>
                                <w:jc w:val="distribute"/>
                                <w:rPr>
                                  <w:kern w:val="0"/>
                                  <w:sz w:val="24"/>
                                  <w:szCs w:val="24"/>
                                </w:rPr>
                              </w:pPr>
                              <w:r>
                                <w:rPr>
                                  <w:rFonts w:hint="eastAsia" w:ascii="方正小标宋简体" w:hAnsi="方正小标宋简体" w:eastAsia="方正小标宋简体"/>
                                  <w:color w:val="FFFFFF" w:themeColor="background1"/>
                                  <w:kern w:val="24"/>
                                  <w:sz w:val="28"/>
                                  <w:szCs w:val="28"/>
                                  <w14:textFill>
                                    <w14:solidFill>
                                      <w14:schemeClr w14:val="bg1"/>
                                    </w14:solidFill>
                                  </w14:textFill>
                                </w:rPr>
                                <w:t>校园经历</w:t>
                              </w:r>
                            </w:p>
                          </w:txbxContent>
                        </wps:txbx>
                        <wps:bodyPr wrap="square" rtlCol="0">
                          <a:spAutoFit/>
                        </wps:bodyPr>
                      </wps:wsp>
                    </wpg:wgp>
                  </a:graphicData>
                </a:graphic>
              </wp:anchor>
            </w:drawing>
          </mc:Choice>
          <mc:Fallback>
            <w:pict>
              <v:group id="_x0000_s1026" o:spid="_x0000_s1026" o:spt="203" style="position:absolute;left:0pt;margin-left:-59.25pt;margin-top:268.45pt;height:104.7pt;width:540.1pt;z-index:251671552;mso-width-relative:page;mso-height-relative:page;" coordorigin="394199,4327900" coordsize="6859393,1329748" o:gfxdata="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">
                <o:lock v:ext="edit" aspectratio="f"/>
                <v:roundrect id="矩形: 圆角 50" o:spid="_x0000_s1026" o:spt="2" style="position:absolute;left:394199;top:4339909;height:284400;width:1368000;v-text-anchor:middle;" fillcolor="#000000 [3213]" filled="t" stroked="t" coordsize="21600,21600" arcsize="0" o:gfxdata="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hJtBy7UAAADbAAAADwAA&#10;AAAAAAABACAAAAAiAAAAZHJzL2Rvd25yZXYueG1sUEsBAhQAFAAAAAgAh07iQDMvBZ47AAAAOQAA&#10;ABAAAAAAAAAAAQAgAAAABAEAAGRycy9zaGFwZXhtbC54bWxQSwUGAAAAAAYABgBbAQAArgMAAAAA&#10;">
                  <v:fill on="t" focussize="0,0"/>
                  <v:stroke weight="1.5pt" color="#000000 [3213]" miterlimit="8" joinstyle="miter"/>
                  <v:imagedata o:title=""/>
                  <o:lock v:ext="edit" aspectratio="f"/>
                </v:roundrect>
                <v:line id="_x0000_s1026" o:spid="_x0000_s1026" o:spt="20" style="position:absolute;left:2216400;top:4482109;height:0;width:4968000;" filled="f" stroked="t" coordsize="21600,21600" o:gfxdata="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rRHEL4A&#10;AADbAAAADwAAAAAAAAABACAAAAAiAAAAZHJzL2Rvd25yZXYueG1sUEsBAhQAFAAAAAgAh07iQDMv&#10;BZ47AAAAOQAAABAAAAAAAAAAAQAgAAAADQEAAGRycy9zaGFwZXhtbC54bWxQSwUGAAAAAAYABgBb&#10;AQAAtwMAAAAA&#10;">
                  <v:fill on="f" focussize="0,0"/>
                  <v:stroke weight="1.5pt" color="#000000 [3213]" miterlimit="8" joinstyle="miter"/>
                  <v:imagedata o:title=""/>
                  <o:lock v:ext="edit" aspectratio="f"/>
                </v:line>
                <v:shape id="文本框 108" o:spid="_x0000_s1026" o:spt="202" type="#_x0000_t202" style="position:absolute;left:2177947;top:4550166;height:1107482;width:5075645;" filled="f" stroked="f" coordsize="21600,21600" o:gfxdata="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3+wG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spacing w:line="400" w:lineRule="exact"/>
                          <w:jc w:val="left"/>
                          <w:rPr>
                            <w:kern w:val="0"/>
                            <w:sz w:val="24"/>
                            <w:szCs w:val="24"/>
                          </w:rPr>
                        </w:pPr>
                        <w:r>
                          <w:rPr>
                            <w:rFonts w:hint="eastAsia" w:ascii="微软雅黑" w:hAnsi="微软雅黑" w:eastAsia="微软雅黑"/>
                            <w:b/>
                            <w:bCs/>
                            <w:color w:val="000000" w:themeColor="text1"/>
                            <w:kern w:val="24"/>
                            <w:sz w:val="20"/>
                            <w:szCs w:val="20"/>
                            <w14:textFill>
                              <w14:solidFill>
                                <w14:schemeClr w14:val="tx1"/>
                              </w14:solidFill>
                            </w14:textFill>
                          </w:rPr>
                          <w:t>稻壳儿大学</w:t>
                        </w:r>
                        <w:r>
                          <w:rPr>
                            <w:rFonts w:ascii="微软雅黑" w:hAnsi="微软雅黑" w:eastAsia="微软雅黑"/>
                            <w:b/>
                            <w:bCs/>
                            <w:color w:val="000000" w:themeColor="text1"/>
                            <w:kern w:val="24"/>
                            <w:sz w:val="20"/>
                            <w:szCs w:val="20"/>
                            <w14:textFill>
                              <w14:solidFill>
                                <w14:schemeClr w14:val="tx1"/>
                              </w14:solidFill>
                            </w14:textFill>
                          </w:rPr>
                          <w:t xml:space="preserve">                                               </w:t>
                        </w:r>
                        <w:r>
                          <w:rPr>
                            <w:rFonts w:hint="eastAsia" w:ascii="微软雅黑" w:hAnsi="微软雅黑" w:eastAsia="微软雅黑"/>
                            <w:b/>
                            <w:bCs/>
                            <w:color w:val="000000" w:themeColor="text1"/>
                            <w:kern w:val="24"/>
                            <w:sz w:val="20"/>
                            <w:szCs w:val="20"/>
                            <w14:textFill>
                              <w14:solidFill>
                                <w14:schemeClr w14:val="tx1"/>
                              </w14:solidFill>
                            </w14:textFill>
                          </w:rPr>
                          <w:t>20XX.09 -- 20XX.07</w:t>
                        </w:r>
                      </w:p>
                      <w:p>
                        <w:pPr>
                          <w:spacing w:line="400" w:lineRule="exact"/>
                          <w:jc w:val="left"/>
                        </w:pPr>
                        <w:r>
                          <w:rPr>
                            <w:rFonts w:hint="eastAsia" w:ascii="微软雅黑" w:hAnsi="微软雅黑" w:eastAsia="微软雅黑"/>
                            <w:b/>
                            <w:bCs/>
                            <w:color w:val="000000" w:themeColor="text1"/>
                            <w:kern w:val="24"/>
                            <w:sz w:val="20"/>
                            <w:szCs w:val="20"/>
                            <w14:textFill>
                              <w14:solidFill>
                                <w14:schemeClr w14:val="tx1"/>
                              </w14:solidFill>
                            </w14:textFill>
                          </w:rPr>
                          <w:t>职务：稻壳儿大学计算机协会 / 技术部干部</w:t>
                        </w:r>
                      </w:p>
                      <w:p>
                        <w:pPr>
                          <w:pStyle w:val="13"/>
                          <w:numPr>
                            <w:ilvl w:val="0"/>
                            <w:numId w:val="2"/>
                          </w:numPr>
                          <w:spacing w:line="400" w:lineRule="exact"/>
                          <w:ind w:firstLineChars="0"/>
                          <w:rPr>
                            <w:rFonts w:ascii="微软雅黑" w:hAnsi="微软雅黑" w:eastAsia="微软雅黑"/>
                            <w:color w:val="000000" w:themeColor="text1"/>
                            <w:kern w:val="24"/>
                            <w:sz w:val="20"/>
                            <w:szCs w:val="20"/>
                            <w14:textFill>
                              <w14:solidFill>
                                <w14:schemeClr w14:val="tx1"/>
                              </w14:solidFill>
                            </w14:textFill>
                          </w:rPr>
                        </w:pPr>
                        <w:r>
                          <w:rPr>
                            <w:rFonts w:hint="eastAsia" w:ascii="微软雅黑" w:hAnsi="微软雅黑" w:eastAsia="微软雅黑"/>
                            <w:color w:val="000000" w:themeColor="text1"/>
                            <w:kern w:val="24"/>
                            <w:sz w:val="20"/>
                            <w:szCs w:val="20"/>
                            <w14:textFill>
                              <w14:solidFill>
                                <w14:schemeClr w14:val="tx1"/>
                              </w14:solidFill>
                            </w14:textFill>
                          </w:rPr>
                          <w:t>作为协会活动举办的工作人员，负责协会讲座、参与各类计算机相关的比赛活动；</w:t>
                        </w:r>
                      </w:p>
                      <w:p>
                        <w:pPr>
                          <w:pStyle w:val="13"/>
                          <w:numPr>
                            <w:ilvl w:val="0"/>
                            <w:numId w:val="2"/>
                          </w:numPr>
                          <w:spacing w:line="400" w:lineRule="exact"/>
                          <w:ind w:firstLineChars="0"/>
                          <w:rPr>
                            <w:rFonts w:ascii="微软雅黑" w:hAnsi="微软雅黑" w:eastAsia="微软雅黑"/>
                            <w:color w:val="000000" w:themeColor="text1"/>
                            <w:kern w:val="24"/>
                            <w:sz w:val="20"/>
                            <w:szCs w:val="20"/>
                            <w14:textFill>
                              <w14:solidFill>
                                <w14:schemeClr w14:val="tx1"/>
                              </w14:solidFill>
                            </w14:textFill>
                          </w:rPr>
                        </w:pPr>
                        <w:r>
                          <w:rPr>
                            <w:rFonts w:hint="eastAsia" w:ascii="微软雅黑" w:hAnsi="微软雅黑" w:eastAsia="微软雅黑"/>
                            <w:color w:val="000000" w:themeColor="text1"/>
                            <w:kern w:val="24"/>
                            <w:sz w:val="20"/>
                            <w:szCs w:val="20"/>
                            <w14:textFill>
                              <w14:solidFill>
                                <w14:schemeClr w14:val="tx1"/>
                              </w14:solidFill>
                            </w14:textFill>
                          </w:rPr>
                          <w:t>负责通过考查申请加入本部成员的技术能力和组织能力为本部门选拔人才。</w:t>
                        </w:r>
                      </w:p>
                    </w:txbxContent>
                  </v:textbox>
                </v:shape>
                <v:shape id="文本框 106" o:spid="_x0000_s1026" o:spt="202" type="#_x0000_t202" style="position:absolute;left:574199;top:4327900;height:308418;width:1008000;" filled="f" stroked="f" coordsize="21600,21600" o:gfxdata="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MVg7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spacing w:line="336" w:lineRule="exact"/>
                          <w:jc w:val="distribute"/>
                          <w:rPr>
                            <w:kern w:val="0"/>
                            <w:sz w:val="24"/>
                            <w:szCs w:val="24"/>
                          </w:rPr>
                        </w:pPr>
                        <w:r>
                          <w:rPr>
                            <w:rFonts w:hint="eastAsia" w:ascii="方正小标宋简体" w:hAnsi="方正小标宋简体" w:eastAsia="方正小标宋简体"/>
                            <w:color w:val="FFFFFF" w:themeColor="background1"/>
                            <w:kern w:val="24"/>
                            <w:sz w:val="28"/>
                            <w:szCs w:val="28"/>
                            <w14:textFill>
                              <w14:solidFill>
                                <w14:schemeClr w14:val="bg1"/>
                              </w14:solidFill>
                            </w14:textFill>
                          </w:rPr>
                          <w:t>校园经历</w:t>
                        </w:r>
                      </w:p>
                    </w:txbxContent>
                  </v:textbox>
                </v:shape>
              </v:group>
            </w:pict>
          </mc:Fallback>
        </mc:AlternateContent>
      </w:r>
      <w:r>
        <mc:AlternateContent>
          <mc:Choice Requires="wpg">
            <w:drawing>
              <wp:anchor distT="0" distB="0" distL="114300" distR="114300" simplePos="0" relativeHeight="251670528" behindDoc="0" locked="0" layoutInCell="1" allowOverlap="1">
                <wp:simplePos x="0" y="0"/>
                <wp:positionH relativeFrom="column">
                  <wp:posOffset>-752475</wp:posOffset>
                </wp:positionH>
                <wp:positionV relativeFrom="paragraph">
                  <wp:posOffset>1894840</wp:posOffset>
                </wp:positionV>
                <wp:extent cx="6858635" cy="1329690"/>
                <wp:effectExtent l="0" t="0" r="0" b="0"/>
                <wp:wrapNone/>
                <wp:docPr id="29" name="组合 29"/>
                <wp:cNvGraphicFramePr/>
                <a:graphic xmlns:a="http://schemas.openxmlformats.org/drawingml/2006/main">
                  <a:graphicData uri="http://schemas.microsoft.com/office/word/2010/wordprocessingGroup">
                    <wpg:wgp>
                      <wpg:cNvGrpSpPr/>
                      <wpg:grpSpPr>
                        <a:xfrm>
                          <a:off x="0" y="0"/>
                          <a:ext cx="6858635" cy="1329690"/>
                          <a:chOff x="394199" y="2823080"/>
                          <a:chExt cx="6859308" cy="1329895"/>
                        </a:xfrm>
                      </wpg:grpSpPr>
                      <wps:wsp>
                        <wps:cNvPr id="30" name="矩形: 圆角 30"/>
                        <wps:cNvSpPr/>
                        <wps:spPr>
                          <a:xfrm>
                            <a:off x="394199" y="2835090"/>
                            <a:ext cx="1368000" cy="284400"/>
                          </a:xfrm>
                          <a:prstGeom prst="roundRect">
                            <a:avLst>
                              <a:gd name="adj" fmla="val 0"/>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直接连接符 31"/>
                        <wps:cNvCnPr/>
                        <wps:spPr>
                          <a:xfrm>
                            <a:off x="2216400" y="2977290"/>
                            <a:ext cx="4968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文本框 103"/>
                        <wps:cNvSpPr txBox="1"/>
                        <wps:spPr>
                          <a:xfrm>
                            <a:off x="2177476" y="3045377"/>
                            <a:ext cx="5076031" cy="1107598"/>
                          </a:xfrm>
                          <a:prstGeom prst="rect">
                            <a:avLst/>
                          </a:prstGeom>
                          <a:noFill/>
                        </wps:spPr>
                        <wps:txbx>
                          <w:txbxContent>
                            <w:p>
                              <w:pPr>
                                <w:spacing w:line="400" w:lineRule="exact"/>
                                <w:jc w:val="left"/>
                                <w:rPr>
                                  <w:kern w:val="0"/>
                                  <w:sz w:val="24"/>
                                  <w:szCs w:val="24"/>
                                </w:rPr>
                              </w:pPr>
                              <w:r>
                                <w:rPr>
                                  <w:rFonts w:hint="eastAsia" w:ascii="微软雅黑" w:hAnsi="微软雅黑" w:eastAsia="微软雅黑"/>
                                  <w:b/>
                                  <w:bCs/>
                                  <w:color w:val="000000" w:themeColor="text1"/>
                                  <w:kern w:val="24"/>
                                  <w:sz w:val="20"/>
                                  <w:szCs w:val="20"/>
                                  <w14:textFill>
                                    <w14:solidFill>
                                      <w14:schemeClr w14:val="tx1"/>
                                    </w14:solidFill>
                                  </w14:textFill>
                                </w:rPr>
                                <w:t>稻壳儿大学</w:t>
                              </w:r>
                              <w:r>
                                <w:rPr>
                                  <w:rFonts w:ascii="微软雅黑" w:hAnsi="微软雅黑" w:eastAsia="微软雅黑"/>
                                  <w:b/>
                                  <w:bCs/>
                                  <w:color w:val="000000" w:themeColor="text1"/>
                                  <w:kern w:val="24"/>
                                  <w:sz w:val="20"/>
                                  <w:szCs w:val="20"/>
                                  <w14:textFill>
                                    <w14:solidFill>
                                      <w14:schemeClr w14:val="tx1"/>
                                    </w14:solidFill>
                                  </w14:textFill>
                                </w:rPr>
                                <w:t xml:space="preserve">                                               </w:t>
                              </w:r>
                              <w:r>
                                <w:rPr>
                                  <w:rFonts w:hint="eastAsia" w:ascii="微软雅黑" w:hAnsi="微软雅黑" w:eastAsia="微软雅黑"/>
                                  <w:b/>
                                  <w:bCs/>
                                  <w:color w:val="000000" w:themeColor="text1"/>
                                  <w:kern w:val="24"/>
                                  <w:sz w:val="20"/>
                                  <w:szCs w:val="20"/>
                                  <w14:textFill>
                                    <w14:solidFill>
                                      <w14:schemeClr w14:val="tx1"/>
                                    </w14:solidFill>
                                  </w14:textFill>
                                </w:rPr>
                                <w:t>20XX.09 -- 20XX.07</w:t>
                              </w:r>
                            </w:p>
                            <w:p>
                              <w:pPr>
                                <w:spacing w:line="400" w:lineRule="exact"/>
                                <w:jc w:val="left"/>
                              </w:pPr>
                              <w:r>
                                <w:rPr>
                                  <w:rFonts w:hint="eastAsia" w:ascii="微软雅黑" w:hAnsi="微软雅黑" w:eastAsia="微软雅黑"/>
                                  <w:b/>
                                  <w:bCs/>
                                  <w:color w:val="000000" w:themeColor="text1"/>
                                  <w:kern w:val="24"/>
                                  <w:sz w:val="20"/>
                                  <w:szCs w:val="20"/>
                                  <w14:textFill>
                                    <w14:solidFill>
                                      <w14:schemeClr w14:val="tx1"/>
                                    </w14:solidFill>
                                  </w14:textFill>
                                </w:rPr>
                                <w:t>专业：信息与计算科学 / 本科</w:t>
                              </w:r>
                            </w:p>
                            <w:p>
                              <w:pPr>
                                <w:spacing w:line="400" w:lineRule="exact"/>
                                <w:jc w:val="left"/>
                              </w:pPr>
                              <w:r>
                                <w:rPr>
                                  <w:rFonts w:hint="eastAsia" w:ascii="微软雅黑" w:hAnsi="微软雅黑" w:eastAsia="微软雅黑"/>
                                  <w:b/>
                                  <w:bCs/>
                                  <w:color w:val="000000" w:themeColor="text1"/>
                                  <w:kern w:val="24"/>
                                  <w:sz w:val="20"/>
                                  <w:szCs w:val="20"/>
                                  <w14:textFill>
                                    <w14:solidFill>
                                      <w14:schemeClr w14:val="tx1"/>
                                    </w14:solidFill>
                                  </w14:textFill>
                                </w:rPr>
                                <w:t>主修课程：</w:t>
                              </w:r>
                              <w:r>
                                <w:rPr>
                                  <w:rFonts w:hint="eastAsia" w:ascii="微软雅黑" w:hAnsi="微软雅黑" w:eastAsia="微软雅黑"/>
                                  <w:color w:val="000000" w:themeColor="text1"/>
                                  <w:kern w:val="24"/>
                                  <w:sz w:val="20"/>
                                  <w:szCs w:val="20"/>
                                  <w14:textFill>
                                    <w14:solidFill>
                                      <w14:schemeClr w14:val="tx1"/>
                                    </w14:solidFill>
                                  </w14:textFill>
                                </w:rPr>
                                <w:t>数学分析、高等代数、现代密码学教程、计算智能、计算机科学基础、数值计算方法、数据挖掘、最优化理论、</w:t>
                              </w:r>
                              <w:r>
                                <w:rPr>
                                  <w:rFonts w:ascii="微软雅黑" w:hAnsi="微软雅黑" w:eastAsia="微软雅黑"/>
                                  <w:color w:val="000000" w:themeColor="text1"/>
                                  <w:kern w:val="24"/>
                                  <w:sz w:val="20"/>
                                  <w:szCs w:val="20"/>
                                  <w14:textFill>
                                    <w14:solidFill>
                                      <w14:schemeClr w14:val="tx1"/>
                                    </w14:solidFill>
                                  </w14:textFill>
                                </w:rPr>
                                <w:t>c/c++语言、java语言、汇编语言、操作系统等</w:t>
                              </w:r>
                              <w:r>
                                <w:rPr>
                                  <w:rFonts w:hint="eastAsia" w:ascii="微软雅黑" w:hAnsi="微软雅黑" w:eastAsia="微软雅黑"/>
                                  <w:color w:val="000000" w:themeColor="text1"/>
                                  <w:kern w:val="24"/>
                                  <w:sz w:val="20"/>
                                  <w:szCs w:val="20"/>
                                  <w14:textFill>
                                    <w14:solidFill>
                                      <w14:schemeClr w14:val="tx1"/>
                                    </w14:solidFill>
                                  </w14:textFill>
                                </w:rPr>
                                <w:t>。</w:t>
                              </w:r>
                            </w:p>
                          </w:txbxContent>
                        </wps:txbx>
                        <wps:bodyPr wrap="square" rtlCol="0">
                          <a:spAutoFit/>
                        </wps:bodyPr>
                      </wps:wsp>
                      <wps:wsp>
                        <wps:cNvPr id="33" name="文本框 101"/>
                        <wps:cNvSpPr txBox="1"/>
                        <wps:spPr>
                          <a:xfrm>
                            <a:off x="574199" y="2823080"/>
                            <a:ext cx="1008000" cy="307777"/>
                          </a:xfrm>
                          <a:prstGeom prst="rect">
                            <a:avLst/>
                          </a:prstGeom>
                          <a:noFill/>
                        </wps:spPr>
                        <wps:txbx>
                          <w:txbxContent>
                            <w:p>
                              <w:pPr>
                                <w:spacing w:line="336" w:lineRule="exact"/>
                                <w:jc w:val="distribute"/>
                                <w:rPr>
                                  <w:kern w:val="0"/>
                                  <w:sz w:val="24"/>
                                  <w:szCs w:val="24"/>
                                </w:rPr>
                              </w:pPr>
                              <w:r>
                                <w:rPr>
                                  <w:rFonts w:hint="eastAsia" w:ascii="方正小标宋简体" w:hAnsi="方正小标宋简体" w:eastAsia="方正小标宋简体"/>
                                  <w:color w:val="FFFFFF" w:themeColor="background1"/>
                                  <w:kern w:val="24"/>
                                  <w:sz w:val="28"/>
                                  <w:szCs w:val="28"/>
                                  <w14:textFill>
                                    <w14:solidFill>
                                      <w14:schemeClr w14:val="bg1"/>
                                    </w14:solidFill>
                                  </w14:textFill>
                                </w:rPr>
                                <w:t>教育背景</w:t>
                              </w:r>
                            </w:p>
                          </w:txbxContent>
                        </wps:txbx>
                        <wps:bodyPr wrap="square" rtlCol="0">
                          <a:spAutoFit/>
                        </wps:bodyPr>
                      </wps:wsp>
                    </wpg:wgp>
                  </a:graphicData>
                </a:graphic>
              </wp:anchor>
            </w:drawing>
          </mc:Choice>
          <mc:Fallback>
            <w:pict>
              <v:group id="_x0000_s1026" o:spid="_x0000_s1026" o:spt="203" style="position:absolute;left:0pt;margin-left:-59.25pt;margin-top:149.2pt;height:104.7pt;width:540.05pt;z-index:251670528;mso-width-relative:page;mso-height-relative:page;" coordorigin="394199,2823080" coordsize="6859308,1329895" o:gfxdata="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">
                <o:lock v:ext="edit" aspectratio="f"/>
                <v:roundrect id="矩形: 圆角 30" o:spid="_x0000_s1026" o:spt="2" style="position:absolute;left:394199;top:2835090;height:284400;width:1368000;v-text-anchor:middle;" fillcolor="#000000 [3213]" filled="t" stroked="t" coordsize="21600,21600" arcsize="0" o:gfxdata="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WUSka7UAAADbAAAADwAA&#10;AAAAAAABACAAAAAiAAAAZHJzL2Rvd25yZXYueG1sUEsBAhQAFAAAAAgAh07iQDMvBZ47AAAAOQAA&#10;ABAAAAAAAAAAAQAgAAAABAEAAGRycy9zaGFwZXhtbC54bWxQSwUGAAAAAAYABgBbAQAArgMAAAAA&#10;">
                  <v:fill on="t" focussize="0,0"/>
                  <v:stroke weight="1.5pt" color="#000000 [3213]" miterlimit="8" joinstyle="miter"/>
                  <v:imagedata o:title=""/>
                  <o:lock v:ext="edit" aspectratio="f"/>
                </v:roundrect>
                <v:line id="_x0000_s1026" o:spid="_x0000_s1026" o:spt="20" style="position:absolute;left:2216400;top:2977290;height:0;width:4968000;" filled="f" stroked="t" coordsize="21600,21600" o:gfxdata="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Cks74A&#10;AADbAAAADwAAAAAAAAABACAAAAAiAAAAZHJzL2Rvd25yZXYueG1sUEsBAhQAFAAAAAgAh07iQDMv&#10;BZ47AAAAOQAAABAAAAAAAAAAAQAgAAAADQEAAGRycy9zaGFwZXhtbC54bWxQSwUGAAAAAAYABgBb&#10;AQAAtwMAAAAA&#10;">
                  <v:fill on="f" focussize="0,0"/>
                  <v:stroke weight="1.5pt" color="#000000 [3213]" miterlimit="8" joinstyle="miter"/>
                  <v:imagedata o:title=""/>
                  <o:lock v:ext="edit" aspectratio="f"/>
                </v:line>
                <v:shape id="文本框 103" o:spid="_x0000_s1026" o:spt="202" type="#_x0000_t202" style="position:absolute;left:2177476;top:3045377;height:1107598;width:5076031;" filled="f" stroked="f" coordsize="21600,21600" o:gfxdata="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ZtTu7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spacing w:line="400" w:lineRule="exact"/>
                          <w:jc w:val="left"/>
                          <w:rPr>
                            <w:kern w:val="0"/>
                            <w:sz w:val="24"/>
                            <w:szCs w:val="24"/>
                          </w:rPr>
                        </w:pPr>
                        <w:r>
                          <w:rPr>
                            <w:rFonts w:hint="eastAsia" w:ascii="微软雅黑" w:hAnsi="微软雅黑" w:eastAsia="微软雅黑"/>
                            <w:b/>
                            <w:bCs/>
                            <w:color w:val="000000" w:themeColor="text1"/>
                            <w:kern w:val="24"/>
                            <w:sz w:val="20"/>
                            <w:szCs w:val="20"/>
                            <w14:textFill>
                              <w14:solidFill>
                                <w14:schemeClr w14:val="tx1"/>
                              </w14:solidFill>
                            </w14:textFill>
                          </w:rPr>
                          <w:t>稻壳儿大学</w:t>
                        </w:r>
                        <w:r>
                          <w:rPr>
                            <w:rFonts w:ascii="微软雅黑" w:hAnsi="微软雅黑" w:eastAsia="微软雅黑"/>
                            <w:b/>
                            <w:bCs/>
                            <w:color w:val="000000" w:themeColor="text1"/>
                            <w:kern w:val="24"/>
                            <w:sz w:val="20"/>
                            <w:szCs w:val="20"/>
                            <w14:textFill>
                              <w14:solidFill>
                                <w14:schemeClr w14:val="tx1"/>
                              </w14:solidFill>
                            </w14:textFill>
                          </w:rPr>
                          <w:t xml:space="preserve">                                               </w:t>
                        </w:r>
                        <w:r>
                          <w:rPr>
                            <w:rFonts w:hint="eastAsia" w:ascii="微软雅黑" w:hAnsi="微软雅黑" w:eastAsia="微软雅黑"/>
                            <w:b/>
                            <w:bCs/>
                            <w:color w:val="000000" w:themeColor="text1"/>
                            <w:kern w:val="24"/>
                            <w:sz w:val="20"/>
                            <w:szCs w:val="20"/>
                            <w14:textFill>
                              <w14:solidFill>
                                <w14:schemeClr w14:val="tx1"/>
                              </w14:solidFill>
                            </w14:textFill>
                          </w:rPr>
                          <w:t>20XX.09 -- 20XX.07</w:t>
                        </w:r>
                      </w:p>
                      <w:p>
                        <w:pPr>
                          <w:spacing w:line="400" w:lineRule="exact"/>
                          <w:jc w:val="left"/>
                        </w:pPr>
                        <w:r>
                          <w:rPr>
                            <w:rFonts w:hint="eastAsia" w:ascii="微软雅黑" w:hAnsi="微软雅黑" w:eastAsia="微软雅黑"/>
                            <w:b/>
                            <w:bCs/>
                            <w:color w:val="000000" w:themeColor="text1"/>
                            <w:kern w:val="24"/>
                            <w:sz w:val="20"/>
                            <w:szCs w:val="20"/>
                            <w14:textFill>
                              <w14:solidFill>
                                <w14:schemeClr w14:val="tx1"/>
                              </w14:solidFill>
                            </w14:textFill>
                          </w:rPr>
                          <w:t>专业：信息与计算科学 / 本科</w:t>
                        </w:r>
                      </w:p>
                      <w:p>
                        <w:pPr>
                          <w:spacing w:line="400" w:lineRule="exact"/>
                          <w:jc w:val="left"/>
                        </w:pPr>
                        <w:r>
                          <w:rPr>
                            <w:rFonts w:hint="eastAsia" w:ascii="微软雅黑" w:hAnsi="微软雅黑" w:eastAsia="微软雅黑"/>
                            <w:b/>
                            <w:bCs/>
                            <w:color w:val="000000" w:themeColor="text1"/>
                            <w:kern w:val="24"/>
                            <w:sz w:val="20"/>
                            <w:szCs w:val="20"/>
                            <w14:textFill>
                              <w14:solidFill>
                                <w14:schemeClr w14:val="tx1"/>
                              </w14:solidFill>
                            </w14:textFill>
                          </w:rPr>
                          <w:t>主修课程：</w:t>
                        </w:r>
                        <w:r>
                          <w:rPr>
                            <w:rFonts w:hint="eastAsia" w:ascii="微软雅黑" w:hAnsi="微软雅黑" w:eastAsia="微软雅黑"/>
                            <w:color w:val="000000" w:themeColor="text1"/>
                            <w:kern w:val="24"/>
                            <w:sz w:val="20"/>
                            <w:szCs w:val="20"/>
                            <w14:textFill>
                              <w14:solidFill>
                                <w14:schemeClr w14:val="tx1"/>
                              </w14:solidFill>
                            </w14:textFill>
                          </w:rPr>
                          <w:t>数学分析、高等代数、现代密码学教程、计算智能、计算机科学基础、数值计算方法、数据挖掘、最优化理论、</w:t>
                        </w:r>
                        <w:r>
                          <w:rPr>
                            <w:rFonts w:ascii="微软雅黑" w:hAnsi="微软雅黑" w:eastAsia="微软雅黑"/>
                            <w:color w:val="000000" w:themeColor="text1"/>
                            <w:kern w:val="24"/>
                            <w:sz w:val="20"/>
                            <w:szCs w:val="20"/>
                            <w14:textFill>
                              <w14:solidFill>
                                <w14:schemeClr w14:val="tx1"/>
                              </w14:solidFill>
                            </w14:textFill>
                          </w:rPr>
                          <w:t>c/c++语言、java语言、汇编语言、操作系统等</w:t>
                        </w:r>
                        <w:r>
                          <w:rPr>
                            <w:rFonts w:hint="eastAsia" w:ascii="微软雅黑" w:hAnsi="微软雅黑" w:eastAsia="微软雅黑"/>
                            <w:color w:val="000000" w:themeColor="text1"/>
                            <w:kern w:val="24"/>
                            <w:sz w:val="20"/>
                            <w:szCs w:val="20"/>
                            <w14:textFill>
                              <w14:solidFill>
                                <w14:schemeClr w14:val="tx1"/>
                              </w14:solidFill>
                            </w14:textFill>
                          </w:rPr>
                          <w:t>。</w:t>
                        </w:r>
                      </w:p>
                    </w:txbxContent>
                  </v:textbox>
                </v:shape>
                <v:shape id="文本框 101" o:spid="_x0000_s1026" o:spt="202" type="#_x0000_t202" style="position:absolute;left:574199;top:2823080;height:307777;width:1008000;" filled="f" stroked="f" coordsize="21600,21600" o:gfxdata="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f2I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spacing w:line="336" w:lineRule="exact"/>
                          <w:jc w:val="distribute"/>
                          <w:rPr>
                            <w:kern w:val="0"/>
                            <w:sz w:val="24"/>
                            <w:szCs w:val="24"/>
                          </w:rPr>
                        </w:pPr>
                        <w:r>
                          <w:rPr>
                            <w:rFonts w:hint="eastAsia" w:ascii="方正小标宋简体" w:hAnsi="方正小标宋简体" w:eastAsia="方正小标宋简体"/>
                            <w:color w:val="FFFFFF" w:themeColor="background1"/>
                            <w:kern w:val="24"/>
                            <w:sz w:val="28"/>
                            <w:szCs w:val="28"/>
                            <w14:textFill>
                              <w14:solidFill>
                                <w14:schemeClr w14:val="bg1"/>
                              </w14:solidFill>
                            </w14:textFill>
                          </w:rPr>
                          <w:t>教育背景</w:t>
                        </w:r>
                      </w:p>
                    </w:txbxContent>
                  </v:textbox>
                </v:shape>
              </v:group>
            </w:pict>
          </mc:Fallback>
        </mc:AlternateContent>
      </w:r>
      <w:r>
        <mc:AlternateContent>
          <mc:Choice Requires="wpg">
            <w:drawing>
              <wp:anchor distT="0" distB="0" distL="114300" distR="114300" simplePos="0" relativeHeight="251673600" behindDoc="0" locked="0" layoutInCell="1" allowOverlap="1">
                <wp:simplePos x="0" y="0"/>
                <wp:positionH relativeFrom="column">
                  <wp:posOffset>-752475</wp:posOffset>
                </wp:positionH>
                <wp:positionV relativeFrom="paragraph">
                  <wp:posOffset>6659880</wp:posOffset>
                </wp:positionV>
                <wp:extent cx="6859270" cy="1076960"/>
                <wp:effectExtent l="0" t="0" r="0" b="0"/>
                <wp:wrapNone/>
                <wp:docPr id="906" name="组合 906"/>
                <wp:cNvGraphicFramePr/>
                <a:graphic xmlns:a="http://schemas.openxmlformats.org/drawingml/2006/main">
                  <a:graphicData uri="http://schemas.microsoft.com/office/word/2010/wordprocessingGroup">
                    <wpg:wgp>
                      <wpg:cNvGrpSpPr/>
                      <wpg:grpSpPr>
                        <a:xfrm>
                          <a:off x="0" y="0"/>
                          <a:ext cx="6859270" cy="1076960"/>
                          <a:chOff x="394199" y="7594016"/>
                          <a:chExt cx="6859395" cy="1077408"/>
                        </a:xfrm>
                      </wpg:grpSpPr>
                      <wps:wsp>
                        <wps:cNvPr id="907" name="矩形: 圆角 907"/>
                        <wps:cNvSpPr/>
                        <wps:spPr>
                          <a:xfrm>
                            <a:off x="394199" y="7606027"/>
                            <a:ext cx="1368000" cy="284400"/>
                          </a:xfrm>
                          <a:prstGeom prst="roundRect">
                            <a:avLst>
                              <a:gd name="adj" fmla="val 0"/>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9" name="直接连接符 909"/>
                        <wps:cNvCnPr/>
                        <wps:spPr>
                          <a:xfrm>
                            <a:off x="2216400" y="7748227"/>
                            <a:ext cx="4968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0" name="文本框 140"/>
                        <wps:cNvSpPr txBox="1"/>
                        <wps:spPr>
                          <a:xfrm>
                            <a:off x="2177954" y="7817685"/>
                            <a:ext cx="5075640" cy="853739"/>
                          </a:xfrm>
                          <a:prstGeom prst="rect">
                            <a:avLst/>
                          </a:prstGeom>
                          <a:noFill/>
                        </wps:spPr>
                        <wps:txbx>
                          <w:txbxContent>
                            <w:p>
                              <w:pPr>
                                <w:spacing w:line="400" w:lineRule="exact"/>
                                <w:jc w:val="left"/>
                                <w:rPr>
                                  <w:kern w:val="0"/>
                                  <w:sz w:val="24"/>
                                  <w:szCs w:val="24"/>
                                </w:rPr>
                              </w:pPr>
                              <w:r>
                                <w:rPr>
                                  <w:rFonts w:hint="eastAsia" w:ascii="微软雅黑" w:hAnsi="微软雅黑" w:eastAsia="微软雅黑"/>
                                  <w:b/>
                                  <w:bCs/>
                                  <w:color w:val="000000" w:themeColor="text1"/>
                                  <w:kern w:val="24"/>
                                  <w:sz w:val="20"/>
                                  <w:szCs w:val="20"/>
                                  <w14:textFill>
                                    <w14:solidFill>
                                      <w14:schemeClr w14:val="tx1"/>
                                    </w14:solidFill>
                                  </w14:textFill>
                                </w:rPr>
                                <w:t>所获荣誉：</w:t>
                              </w:r>
                              <w:r>
                                <w:rPr>
                                  <w:rFonts w:hint="eastAsia" w:ascii="微软雅黑" w:hAnsi="微软雅黑" w:eastAsia="微软雅黑"/>
                                  <w:color w:val="000000" w:themeColor="text1"/>
                                  <w:kern w:val="24"/>
                                  <w:sz w:val="20"/>
                                  <w:szCs w:val="20"/>
                                  <w14:textFill>
                                    <w14:solidFill>
                                      <w14:schemeClr w14:val="tx1"/>
                                    </w14:solidFill>
                                  </w14:textFill>
                                </w:rPr>
                                <w:t>20XX年省政府奖学金、校级一等奖学金，20XX年稻壳儿全国高校大学生职业技能大赛一等奖，20XX年稻壳儿杯全国高校大学生创业计划大奖赛省级铜奖；</w:t>
                              </w:r>
                            </w:p>
                            <w:p>
                              <w:pPr>
                                <w:spacing w:line="400" w:lineRule="exact"/>
                                <w:jc w:val="left"/>
                              </w:pPr>
                              <w:r>
                                <w:rPr>
                                  <w:rFonts w:hint="eastAsia" w:ascii="微软雅黑" w:hAnsi="微软雅黑" w:eastAsia="微软雅黑"/>
                                  <w:b/>
                                  <w:bCs/>
                                  <w:color w:val="000000" w:themeColor="text1"/>
                                  <w:kern w:val="24"/>
                                  <w:sz w:val="20"/>
                                  <w:szCs w:val="20"/>
                                  <w14:textFill>
                                    <w14:solidFill>
                                      <w14:schemeClr w14:val="tx1"/>
                                    </w14:solidFill>
                                  </w14:textFill>
                                </w:rPr>
                                <w:t>资格证书：</w:t>
                              </w:r>
                              <w:r>
                                <w:rPr>
                                  <w:rFonts w:hint="eastAsia" w:ascii="微软雅黑" w:hAnsi="微软雅黑" w:eastAsia="微软雅黑"/>
                                  <w:color w:val="000000" w:themeColor="text1"/>
                                  <w:kern w:val="24"/>
                                  <w:sz w:val="20"/>
                                  <w:szCs w:val="20"/>
                                  <w14:textFill>
                                    <w14:solidFill>
                                      <w14:schemeClr w14:val="tx1"/>
                                    </w14:solidFill>
                                  </w14:textFill>
                                </w:rPr>
                                <w:t>软件测试工程师资格证，网络工程师资格证，C</w:t>
                              </w:r>
                              <w:r>
                                <w:rPr>
                                  <w:rFonts w:ascii="微软雅黑" w:hAnsi="微软雅黑" w:eastAsia="微软雅黑"/>
                                  <w:color w:val="000000" w:themeColor="text1"/>
                                  <w:kern w:val="24"/>
                                  <w:sz w:val="20"/>
                                  <w:szCs w:val="20"/>
                                  <w14:textFill>
                                    <w14:solidFill>
                                      <w14:schemeClr w14:val="tx1"/>
                                    </w14:solidFill>
                                  </w14:textFill>
                                </w:rPr>
                                <w:t>ET-6</w:t>
                              </w:r>
                              <w:r>
                                <w:rPr>
                                  <w:rFonts w:hint="eastAsia" w:ascii="微软雅黑" w:hAnsi="微软雅黑" w:eastAsia="微软雅黑"/>
                                  <w:color w:val="000000" w:themeColor="text1"/>
                                  <w:kern w:val="24"/>
                                  <w:sz w:val="20"/>
                                  <w:szCs w:val="20"/>
                                  <w14:textFill>
                                    <w14:solidFill>
                                      <w14:schemeClr w14:val="tx1"/>
                                    </w14:solidFill>
                                  </w14:textFill>
                                </w:rPr>
                                <w:t>，普通话一级乙等。</w:t>
                              </w:r>
                            </w:p>
                          </w:txbxContent>
                        </wps:txbx>
                        <wps:bodyPr wrap="square" rtlCol="0">
                          <a:spAutoFit/>
                        </wps:bodyPr>
                      </wps:wsp>
                      <wps:wsp>
                        <wps:cNvPr id="912" name="文本框 138"/>
                        <wps:cNvSpPr txBox="1"/>
                        <wps:spPr>
                          <a:xfrm>
                            <a:off x="574199" y="7594016"/>
                            <a:ext cx="1008000" cy="308418"/>
                          </a:xfrm>
                          <a:prstGeom prst="rect">
                            <a:avLst/>
                          </a:prstGeom>
                          <a:noFill/>
                        </wps:spPr>
                        <wps:txbx>
                          <w:txbxContent>
                            <w:p>
                              <w:pPr>
                                <w:spacing w:line="336" w:lineRule="exact"/>
                                <w:jc w:val="distribute"/>
                                <w:rPr>
                                  <w:kern w:val="0"/>
                                  <w:sz w:val="24"/>
                                  <w:szCs w:val="24"/>
                                </w:rPr>
                              </w:pPr>
                              <w:r>
                                <w:rPr>
                                  <w:rFonts w:hint="eastAsia" w:ascii="方正小标宋简体" w:hAnsi="方正小标宋简体" w:eastAsia="方正小标宋简体"/>
                                  <w:color w:val="FFFFFF" w:themeColor="background1"/>
                                  <w:kern w:val="24"/>
                                  <w:sz w:val="28"/>
                                  <w:szCs w:val="28"/>
                                  <w14:textFill>
                                    <w14:solidFill>
                                      <w14:schemeClr w14:val="bg1"/>
                                    </w14:solidFill>
                                  </w14:textFill>
                                </w:rPr>
                                <w:t>荣誉证书</w:t>
                              </w:r>
                            </w:p>
                          </w:txbxContent>
                        </wps:txbx>
                        <wps:bodyPr wrap="square" rtlCol="0">
                          <a:spAutoFit/>
                        </wps:bodyPr>
                      </wps:wsp>
                    </wpg:wgp>
                  </a:graphicData>
                </a:graphic>
              </wp:anchor>
            </w:drawing>
          </mc:Choice>
          <mc:Fallback>
            <w:pict>
              <v:group id="_x0000_s1026" o:spid="_x0000_s1026" o:spt="203" style="position:absolute;left:0pt;margin-left:-59.25pt;margin-top:524.4pt;height:84.8pt;width:540.1pt;z-index:251673600;mso-width-relative:page;mso-height-relative:page;" coordorigin="394199,7594016" coordsize="6859395,1077408" o:gfxdata="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">
                <o:lock v:ext="edit" aspectratio="f"/>
                <v:roundrect id="矩形: 圆角 907" o:spid="_x0000_s1026" o:spt="2" style="position:absolute;left:394199;top:7606027;height:284400;width:1368000;v-text-anchor:middle;" fillcolor="#000000 [3213]" filled="t" stroked="t" coordsize="21600,21600" arcsize="0" o:gfxdata="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5kg2vQAA&#10;ANwAAAAPAAAAAAAAAAEAIAAAACIAAABkcnMvZG93bnJldi54bWxQSwECFAAUAAAACACHTuJAMy8F&#10;njsAAAA5AAAAEAAAAAAAAAABACAAAAAMAQAAZHJzL3NoYXBleG1sLnhtbFBLBQYAAAAABgAGAFsB&#10;AAC2AwAAAAA=&#10;">
                  <v:fill on="t" focussize="0,0"/>
                  <v:stroke weight="1.5pt" color="#000000 [3213]" miterlimit="8" joinstyle="miter"/>
                  <v:imagedata o:title=""/>
                  <o:lock v:ext="edit" aspectratio="f"/>
                </v:roundrect>
                <v:line id="_x0000_s1026" o:spid="_x0000_s1026" o:spt="20" style="position:absolute;left:2216400;top:7748227;height:0;width:4968000;" filled="f" stroked="t" coordsize="21600,21600" o:gfxdata="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j461b4A&#10;AADcAAAADwAAAAAAAAABACAAAAAiAAAAZHJzL2Rvd25yZXYueG1sUEsBAhQAFAAAAAgAh07iQDMv&#10;BZ47AAAAOQAAABAAAAAAAAAAAQAgAAAADQEAAGRycy9zaGFwZXhtbC54bWxQSwUGAAAAAAYABgBb&#10;AQAAtwMAAAAA&#10;">
                  <v:fill on="f" focussize="0,0"/>
                  <v:stroke weight="1.5pt" color="#000000 [3213]" miterlimit="8" joinstyle="miter"/>
                  <v:imagedata o:title=""/>
                  <o:lock v:ext="edit" aspectratio="f"/>
                </v:line>
                <v:shape id="文本框 140" o:spid="_x0000_s1026" o:spt="202" type="#_x0000_t202" style="position:absolute;left:2177954;top:7817685;height:853739;width:5075640;" filled="f" stroked="f" coordsize="21600,21600" o:gfxdata="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tNepq5AAAA3A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spacing w:line="400" w:lineRule="exact"/>
                          <w:jc w:val="left"/>
                          <w:rPr>
                            <w:kern w:val="0"/>
                            <w:sz w:val="24"/>
                            <w:szCs w:val="24"/>
                          </w:rPr>
                        </w:pPr>
                        <w:r>
                          <w:rPr>
                            <w:rFonts w:hint="eastAsia" w:ascii="微软雅黑" w:hAnsi="微软雅黑" w:eastAsia="微软雅黑"/>
                            <w:b/>
                            <w:bCs/>
                            <w:color w:val="000000" w:themeColor="text1"/>
                            <w:kern w:val="24"/>
                            <w:sz w:val="20"/>
                            <w:szCs w:val="20"/>
                            <w14:textFill>
                              <w14:solidFill>
                                <w14:schemeClr w14:val="tx1"/>
                              </w14:solidFill>
                            </w14:textFill>
                          </w:rPr>
                          <w:t>所获荣誉：</w:t>
                        </w:r>
                        <w:r>
                          <w:rPr>
                            <w:rFonts w:hint="eastAsia" w:ascii="微软雅黑" w:hAnsi="微软雅黑" w:eastAsia="微软雅黑"/>
                            <w:color w:val="000000" w:themeColor="text1"/>
                            <w:kern w:val="24"/>
                            <w:sz w:val="20"/>
                            <w:szCs w:val="20"/>
                            <w14:textFill>
                              <w14:solidFill>
                                <w14:schemeClr w14:val="tx1"/>
                              </w14:solidFill>
                            </w14:textFill>
                          </w:rPr>
                          <w:t>20XX年省政府奖学金、校级一等奖学金，20XX年稻壳儿全国高校大学生职业技能大赛一等奖，20XX年稻壳儿杯全国高校大学生创业计划大奖赛省级铜奖；</w:t>
                        </w:r>
                      </w:p>
                      <w:p>
                        <w:pPr>
                          <w:spacing w:line="400" w:lineRule="exact"/>
                          <w:jc w:val="left"/>
                        </w:pPr>
                        <w:r>
                          <w:rPr>
                            <w:rFonts w:hint="eastAsia" w:ascii="微软雅黑" w:hAnsi="微软雅黑" w:eastAsia="微软雅黑"/>
                            <w:b/>
                            <w:bCs/>
                            <w:color w:val="000000" w:themeColor="text1"/>
                            <w:kern w:val="24"/>
                            <w:sz w:val="20"/>
                            <w:szCs w:val="20"/>
                            <w14:textFill>
                              <w14:solidFill>
                                <w14:schemeClr w14:val="tx1"/>
                              </w14:solidFill>
                            </w14:textFill>
                          </w:rPr>
                          <w:t>资格证书：</w:t>
                        </w:r>
                        <w:r>
                          <w:rPr>
                            <w:rFonts w:hint="eastAsia" w:ascii="微软雅黑" w:hAnsi="微软雅黑" w:eastAsia="微软雅黑"/>
                            <w:color w:val="000000" w:themeColor="text1"/>
                            <w:kern w:val="24"/>
                            <w:sz w:val="20"/>
                            <w:szCs w:val="20"/>
                            <w14:textFill>
                              <w14:solidFill>
                                <w14:schemeClr w14:val="tx1"/>
                              </w14:solidFill>
                            </w14:textFill>
                          </w:rPr>
                          <w:t>软件测试工程师资格证，网络工程师资格证，C</w:t>
                        </w:r>
                        <w:r>
                          <w:rPr>
                            <w:rFonts w:ascii="微软雅黑" w:hAnsi="微软雅黑" w:eastAsia="微软雅黑"/>
                            <w:color w:val="000000" w:themeColor="text1"/>
                            <w:kern w:val="24"/>
                            <w:sz w:val="20"/>
                            <w:szCs w:val="20"/>
                            <w14:textFill>
                              <w14:solidFill>
                                <w14:schemeClr w14:val="tx1"/>
                              </w14:solidFill>
                            </w14:textFill>
                          </w:rPr>
                          <w:t>ET-6</w:t>
                        </w:r>
                        <w:r>
                          <w:rPr>
                            <w:rFonts w:hint="eastAsia" w:ascii="微软雅黑" w:hAnsi="微软雅黑" w:eastAsia="微软雅黑"/>
                            <w:color w:val="000000" w:themeColor="text1"/>
                            <w:kern w:val="24"/>
                            <w:sz w:val="20"/>
                            <w:szCs w:val="20"/>
                            <w14:textFill>
                              <w14:solidFill>
                                <w14:schemeClr w14:val="tx1"/>
                              </w14:solidFill>
                            </w14:textFill>
                          </w:rPr>
                          <w:t>，普通话一级乙等。</w:t>
                        </w:r>
                      </w:p>
                    </w:txbxContent>
                  </v:textbox>
                </v:shape>
                <v:shape id="文本框 138" o:spid="_x0000_s1026" o:spt="202" type="#_x0000_t202" style="position:absolute;left:574199;top:7594016;height:308418;width:1008000;" filled="f" stroked="f" coordsize="21600,21600" o:gfxdata="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TQXa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spacing w:line="336" w:lineRule="exact"/>
                          <w:jc w:val="distribute"/>
                          <w:rPr>
                            <w:kern w:val="0"/>
                            <w:sz w:val="24"/>
                            <w:szCs w:val="24"/>
                          </w:rPr>
                        </w:pPr>
                        <w:r>
                          <w:rPr>
                            <w:rFonts w:hint="eastAsia" w:ascii="方正小标宋简体" w:hAnsi="方正小标宋简体" w:eastAsia="方正小标宋简体"/>
                            <w:color w:val="FFFFFF" w:themeColor="background1"/>
                            <w:kern w:val="24"/>
                            <w:sz w:val="28"/>
                            <w:szCs w:val="28"/>
                            <w14:textFill>
                              <w14:solidFill>
                                <w14:schemeClr w14:val="bg1"/>
                              </w14:solidFill>
                            </w14:textFill>
                          </w:rPr>
                          <w:t>荣誉证书</w:t>
                        </w:r>
                      </w:p>
                    </w:txbxContent>
                  </v:textbox>
                </v:shape>
              </v:group>
            </w:pict>
          </mc:Fallback>
        </mc:AlternateContent>
      </w:r>
      <w:r>
        <mc:AlternateContent>
          <mc:Choice Requires="wpg">
            <w:drawing>
              <wp:anchor distT="0" distB="0" distL="114300" distR="114300" simplePos="0" relativeHeight="251674624" behindDoc="0" locked="0" layoutInCell="1" allowOverlap="1">
                <wp:simplePos x="0" y="0"/>
                <wp:positionH relativeFrom="column">
                  <wp:posOffset>-752475</wp:posOffset>
                </wp:positionH>
                <wp:positionV relativeFrom="paragraph">
                  <wp:posOffset>7901940</wp:posOffset>
                </wp:positionV>
                <wp:extent cx="6859270" cy="1583055"/>
                <wp:effectExtent l="0" t="0" r="0" b="0"/>
                <wp:wrapNone/>
                <wp:docPr id="913" name="组合 913"/>
                <wp:cNvGraphicFramePr/>
                <a:graphic xmlns:a="http://schemas.openxmlformats.org/drawingml/2006/main">
                  <a:graphicData uri="http://schemas.microsoft.com/office/word/2010/wordprocessingGroup">
                    <wpg:wgp>
                      <wpg:cNvGrpSpPr/>
                      <wpg:grpSpPr>
                        <a:xfrm>
                          <a:off x="0" y="0"/>
                          <a:ext cx="6859270" cy="1583055"/>
                          <a:chOff x="394199" y="8837049"/>
                          <a:chExt cx="6859404" cy="1583741"/>
                        </a:xfrm>
                      </wpg:grpSpPr>
                      <wps:wsp>
                        <wps:cNvPr id="915" name="矩形: 圆角 915"/>
                        <wps:cNvSpPr/>
                        <wps:spPr>
                          <a:xfrm>
                            <a:off x="394199" y="8849058"/>
                            <a:ext cx="1368000" cy="284400"/>
                          </a:xfrm>
                          <a:prstGeom prst="roundRect">
                            <a:avLst>
                              <a:gd name="adj" fmla="val 0"/>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16" name="直接连接符 916"/>
                        <wps:cNvCnPr/>
                        <wps:spPr>
                          <a:xfrm>
                            <a:off x="2216400" y="8991258"/>
                            <a:ext cx="4968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8" name="文本框 145"/>
                        <wps:cNvSpPr txBox="1"/>
                        <wps:spPr>
                          <a:xfrm>
                            <a:off x="2177963" y="9058935"/>
                            <a:ext cx="5075640" cy="1361855"/>
                          </a:xfrm>
                          <a:prstGeom prst="rect">
                            <a:avLst/>
                          </a:prstGeom>
                          <a:noFill/>
                        </wps:spPr>
                        <wps:txbx>
                          <w:txbxContent>
                            <w:p>
                              <w:pPr>
                                <w:spacing w:line="400" w:lineRule="exact"/>
                                <w:jc w:val="left"/>
                                <w:rPr>
                                  <w:kern w:val="0"/>
                                  <w:sz w:val="24"/>
                                  <w:szCs w:val="24"/>
                                </w:rPr>
                              </w:pPr>
                              <w:r>
                                <w:rPr>
                                  <w:rFonts w:hint="eastAsia" w:ascii="微软雅黑" w:hAnsi="微软雅黑" w:eastAsia="微软雅黑"/>
                                  <w:b/>
                                  <w:bCs/>
                                  <w:color w:val="000000" w:themeColor="text1"/>
                                  <w:kern w:val="24"/>
                                  <w:sz w:val="20"/>
                                  <w:szCs w:val="20"/>
                                  <w14:textFill>
                                    <w14:solidFill>
                                      <w14:schemeClr w14:val="tx1"/>
                                    </w14:solidFill>
                                  </w14:textFill>
                                </w:rPr>
                                <w:t>专业素质：</w:t>
                              </w:r>
                              <w:r>
                                <w:rPr>
                                  <w:rFonts w:hint="eastAsia" w:ascii="微软雅黑" w:hAnsi="微软雅黑" w:eastAsia="微软雅黑"/>
                                  <w:color w:val="000000" w:themeColor="text1"/>
                                  <w:kern w:val="24"/>
                                  <w:sz w:val="20"/>
                                  <w:szCs w:val="20"/>
                                  <w14:textFill>
                                    <w14:solidFill>
                                      <w14:schemeClr w14:val="tx1"/>
                                    </w14:solidFill>
                                  </w14:textFill>
                                </w:rPr>
                                <w:t>本人具有扎实的数学基础，掌握信息科学和</w:t>
                              </w:r>
                              <w:r>
                                <w:rPr>
                                  <w:rFonts w:ascii="微软雅黑" w:hAnsi="微软雅黑" w:eastAsia="微软雅黑"/>
                                  <w:color w:val="000000" w:themeColor="text1"/>
                                  <w:kern w:val="24"/>
                                  <w:sz w:val="20"/>
                                  <w:szCs w:val="20"/>
                                  <w14:textFill>
                                    <w14:solidFill>
                                      <w14:schemeClr w14:val="tx1"/>
                                    </w14:solidFill>
                                  </w14:textFill>
                                </w:rPr>
                                <w:t>计算机科学的基本理论知识，能熟练使用计算机（包括常用语言、工具及一些专用软件），具有基本的算法分析、设计能力和较强的编程能力，对信息科学与计算科学理论、技术及应用的新发展有所了解</w:t>
                              </w:r>
                              <w:r>
                                <w:rPr>
                                  <w:rFonts w:hint="eastAsia" w:ascii="微软雅黑" w:hAnsi="微软雅黑" w:eastAsia="微软雅黑"/>
                                  <w:color w:val="000000" w:themeColor="text1"/>
                                  <w:kern w:val="24"/>
                                  <w:sz w:val="20"/>
                                  <w:szCs w:val="20"/>
                                  <w14:textFill>
                                    <w14:solidFill>
                                      <w14:schemeClr w14:val="tx1"/>
                                    </w14:solidFill>
                                  </w14:textFill>
                                </w:rPr>
                                <w:t>；</w:t>
                              </w:r>
                            </w:p>
                            <w:p>
                              <w:pPr>
                                <w:spacing w:line="400" w:lineRule="exact"/>
                                <w:jc w:val="left"/>
                              </w:pPr>
                              <w:r>
                                <w:rPr>
                                  <w:rFonts w:hint="eastAsia" w:ascii="微软雅黑" w:hAnsi="微软雅黑" w:eastAsia="微软雅黑"/>
                                  <w:b/>
                                  <w:bCs/>
                                  <w:color w:val="000000" w:themeColor="text1"/>
                                  <w:kern w:val="24"/>
                                  <w:sz w:val="20"/>
                                  <w:szCs w:val="20"/>
                                  <w14:textFill>
                                    <w14:solidFill>
                                      <w14:schemeClr w14:val="tx1"/>
                                    </w14:solidFill>
                                  </w14:textFill>
                                </w:rPr>
                                <w:t>综合素质：</w:t>
                              </w:r>
                              <w:r>
                                <w:rPr>
                                  <w:rFonts w:hint="eastAsia" w:ascii="微软雅黑" w:hAnsi="微软雅黑" w:eastAsia="微软雅黑"/>
                                  <w:color w:val="000000" w:themeColor="text1"/>
                                  <w:kern w:val="24"/>
                                  <w:sz w:val="20"/>
                                  <w:szCs w:val="20"/>
                                  <w14:textFill>
                                    <w14:solidFill>
                                      <w14:schemeClr w14:val="tx1"/>
                                    </w14:solidFill>
                                  </w14:textFill>
                                </w:rPr>
                                <w:t>性格随和开朗大方，待人友好，为人诚实谦虚；工作勤奋，尽职尽责，责任心强，能吃苦耐劳，有耐心；</w:t>
                              </w:r>
                              <w:r>
                                <w:rPr>
                                  <w:rFonts w:ascii="微软雅黑" w:hAnsi="微软雅黑" w:eastAsia="微软雅黑"/>
                                  <w:color w:val="000000" w:themeColor="text1"/>
                                  <w:kern w:val="24"/>
                                  <w:sz w:val="20"/>
                                  <w:szCs w:val="20"/>
                                  <w14:textFill>
                                    <w14:solidFill>
                                      <w14:schemeClr w14:val="tx1"/>
                                    </w14:solidFill>
                                  </w14:textFill>
                                </w:rPr>
                                <w:t>有很强的交流沟通能力，善于表达自我，口才</w:t>
                              </w:r>
                              <w:r>
                                <w:rPr>
                                  <w:rFonts w:hint="eastAsia" w:ascii="微软雅黑" w:hAnsi="微软雅黑" w:eastAsia="微软雅黑"/>
                                  <w:color w:val="000000" w:themeColor="text1"/>
                                  <w:kern w:val="24"/>
                                  <w:sz w:val="20"/>
                                  <w:szCs w:val="20"/>
                                  <w14:textFill>
                                    <w14:solidFill>
                                      <w14:schemeClr w14:val="tx1"/>
                                    </w14:solidFill>
                                  </w14:textFill>
                                </w:rPr>
                                <w:t>优秀。</w:t>
                              </w:r>
                            </w:p>
                          </w:txbxContent>
                        </wps:txbx>
                        <wps:bodyPr wrap="square" rtlCol="0">
                          <a:spAutoFit/>
                        </wps:bodyPr>
                      </wps:wsp>
                      <wps:wsp>
                        <wps:cNvPr id="919" name="文本框 143"/>
                        <wps:cNvSpPr txBox="1"/>
                        <wps:spPr>
                          <a:xfrm>
                            <a:off x="574199" y="8837049"/>
                            <a:ext cx="1008000" cy="308418"/>
                          </a:xfrm>
                          <a:prstGeom prst="rect">
                            <a:avLst/>
                          </a:prstGeom>
                          <a:noFill/>
                        </wps:spPr>
                        <wps:txbx>
                          <w:txbxContent>
                            <w:p>
                              <w:pPr>
                                <w:spacing w:line="336" w:lineRule="exact"/>
                                <w:jc w:val="distribute"/>
                                <w:rPr>
                                  <w:kern w:val="0"/>
                                  <w:sz w:val="24"/>
                                  <w:szCs w:val="24"/>
                                </w:rPr>
                              </w:pPr>
                              <w:r>
                                <w:rPr>
                                  <w:rFonts w:hint="eastAsia" w:ascii="方正小标宋简体" w:hAnsi="方正小标宋简体" w:eastAsia="方正小标宋简体"/>
                                  <w:color w:val="FFFFFF" w:themeColor="background1"/>
                                  <w:kern w:val="24"/>
                                  <w:sz w:val="28"/>
                                  <w:szCs w:val="28"/>
                                  <w14:textFill>
                                    <w14:solidFill>
                                      <w14:schemeClr w14:val="bg1"/>
                                    </w14:solidFill>
                                  </w14:textFill>
                                </w:rPr>
                                <w:t>自我评价</w:t>
                              </w:r>
                            </w:p>
                          </w:txbxContent>
                        </wps:txbx>
                        <wps:bodyPr wrap="square" rtlCol="0">
                          <a:spAutoFit/>
                        </wps:bodyPr>
                      </wps:wsp>
                    </wpg:wgp>
                  </a:graphicData>
                </a:graphic>
              </wp:anchor>
            </w:drawing>
          </mc:Choice>
          <mc:Fallback>
            <w:pict>
              <v:group id="_x0000_s1026" o:spid="_x0000_s1026" o:spt="203" style="position:absolute;left:0pt;margin-left:-59.25pt;margin-top:622.2pt;height:124.65pt;width:540.1pt;z-index:251674624;mso-width-relative:page;mso-height-relative:page;" coordorigin="394199,8837049" coordsize="6859404,1583741" o:gfxdata="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">
                <o:lock v:ext="edit" aspectratio="f"/>
                <v:roundrect id="矩形: 圆角 915" o:spid="_x0000_s1026" o:spt="2" style="position:absolute;left:394199;top:8849058;height:284400;width:1368000;v-text-anchor:middle;" fillcolor="#000000 [3213]" filled="t" stroked="t" coordsize="21600,21600" arcsize="0" o:gfxdata="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h5Qe8AAAA&#10;3AAAAA8AAAAAAAAAAQAgAAAAIgAAAGRycy9kb3ducmV2LnhtbFBLAQIUABQAAAAIAIdO4kAzLwWe&#10;OwAAADkAAAAQAAAAAAAAAAEAIAAAAAsBAABkcnMvc2hhcGV4bWwueG1sUEsFBgAAAAAGAAYAWwEA&#10;ALUDAAAAAA==&#10;">
                  <v:fill on="t" focussize="0,0"/>
                  <v:stroke weight="1.5pt" color="#000000 [3213]" miterlimit="8" joinstyle="miter"/>
                  <v:imagedata o:title=""/>
                  <o:lock v:ext="edit" aspectratio="f"/>
                </v:roundrect>
                <v:line id="_x0000_s1026" o:spid="_x0000_s1026" o:spt="20" style="position:absolute;left:2216400;top:8991258;height:0;width:4968000;" filled="f" stroked="t" coordsize="21600,21600" o:gfxdata="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4OHq/&#10;AAAA3AAAAA8AAAAAAAAAAQAgAAAAIgAAAGRycy9kb3ducmV2LnhtbFBLAQIUABQAAAAIAIdO4kAz&#10;LwWeOwAAADkAAAAQAAAAAAAAAAEAIAAAAA4BAABkcnMvc2hhcGV4bWwueG1sUEsFBgAAAAAGAAYA&#10;WwEAALgDAAAAAA==&#10;">
                  <v:fill on="f" focussize="0,0"/>
                  <v:stroke weight="1.5pt" color="#000000 [3213]" miterlimit="8" joinstyle="miter"/>
                  <v:imagedata o:title=""/>
                  <o:lock v:ext="edit" aspectratio="f"/>
                </v:line>
                <v:shape id="文本框 145" o:spid="_x0000_s1026" o:spt="202" type="#_x0000_t202" style="position:absolute;left:2177963;top:9058935;height:1361855;width:5075640;" filled="f" stroked="f" coordsize="21600,21600" o:gfxdata="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U7dpy5AAAA3A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spacing w:line="400" w:lineRule="exact"/>
                          <w:jc w:val="left"/>
                          <w:rPr>
                            <w:kern w:val="0"/>
                            <w:sz w:val="24"/>
                            <w:szCs w:val="24"/>
                          </w:rPr>
                        </w:pPr>
                        <w:r>
                          <w:rPr>
                            <w:rFonts w:hint="eastAsia" w:ascii="微软雅黑" w:hAnsi="微软雅黑" w:eastAsia="微软雅黑"/>
                            <w:b/>
                            <w:bCs/>
                            <w:color w:val="000000" w:themeColor="text1"/>
                            <w:kern w:val="24"/>
                            <w:sz w:val="20"/>
                            <w:szCs w:val="20"/>
                            <w14:textFill>
                              <w14:solidFill>
                                <w14:schemeClr w14:val="tx1"/>
                              </w14:solidFill>
                            </w14:textFill>
                          </w:rPr>
                          <w:t>专业素质：</w:t>
                        </w:r>
                        <w:r>
                          <w:rPr>
                            <w:rFonts w:hint="eastAsia" w:ascii="微软雅黑" w:hAnsi="微软雅黑" w:eastAsia="微软雅黑"/>
                            <w:color w:val="000000" w:themeColor="text1"/>
                            <w:kern w:val="24"/>
                            <w:sz w:val="20"/>
                            <w:szCs w:val="20"/>
                            <w14:textFill>
                              <w14:solidFill>
                                <w14:schemeClr w14:val="tx1"/>
                              </w14:solidFill>
                            </w14:textFill>
                          </w:rPr>
                          <w:t>本人具有扎实的数学基础，掌握信息科学和</w:t>
                        </w:r>
                        <w:r>
                          <w:rPr>
                            <w:rFonts w:ascii="微软雅黑" w:hAnsi="微软雅黑" w:eastAsia="微软雅黑"/>
                            <w:color w:val="000000" w:themeColor="text1"/>
                            <w:kern w:val="24"/>
                            <w:sz w:val="20"/>
                            <w:szCs w:val="20"/>
                            <w14:textFill>
                              <w14:solidFill>
                                <w14:schemeClr w14:val="tx1"/>
                              </w14:solidFill>
                            </w14:textFill>
                          </w:rPr>
                          <w:t>计算机科学的基本理论知识，能熟练使用计算机（包括常用语言、工具及一些专用软件），具有基本的算法分析、设计能力和较强的编程能力，对信息科学与计算科学理论、技术及应用的新发展有所了解</w:t>
                        </w:r>
                        <w:r>
                          <w:rPr>
                            <w:rFonts w:hint="eastAsia" w:ascii="微软雅黑" w:hAnsi="微软雅黑" w:eastAsia="微软雅黑"/>
                            <w:color w:val="000000" w:themeColor="text1"/>
                            <w:kern w:val="24"/>
                            <w:sz w:val="20"/>
                            <w:szCs w:val="20"/>
                            <w14:textFill>
                              <w14:solidFill>
                                <w14:schemeClr w14:val="tx1"/>
                              </w14:solidFill>
                            </w14:textFill>
                          </w:rPr>
                          <w:t>；</w:t>
                        </w:r>
                      </w:p>
                      <w:p>
                        <w:pPr>
                          <w:spacing w:line="400" w:lineRule="exact"/>
                          <w:jc w:val="left"/>
                        </w:pPr>
                        <w:r>
                          <w:rPr>
                            <w:rFonts w:hint="eastAsia" w:ascii="微软雅黑" w:hAnsi="微软雅黑" w:eastAsia="微软雅黑"/>
                            <w:b/>
                            <w:bCs/>
                            <w:color w:val="000000" w:themeColor="text1"/>
                            <w:kern w:val="24"/>
                            <w:sz w:val="20"/>
                            <w:szCs w:val="20"/>
                            <w14:textFill>
                              <w14:solidFill>
                                <w14:schemeClr w14:val="tx1"/>
                              </w14:solidFill>
                            </w14:textFill>
                          </w:rPr>
                          <w:t>综合素质：</w:t>
                        </w:r>
                        <w:r>
                          <w:rPr>
                            <w:rFonts w:hint="eastAsia" w:ascii="微软雅黑" w:hAnsi="微软雅黑" w:eastAsia="微软雅黑"/>
                            <w:color w:val="000000" w:themeColor="text1"/>
                            <w:kern w:val="24"/>
                            <w:sz w:val="20"/>
                            <w:szCs w:val="20"/>
                            <w14:textFill>
                              <w14:solidFill>
                                <w14:schemeClr w14:val="tx1"/>
                              </w14:solidFill>
                            </w14:textFill>
                          </w:rPr>
                          <w:t>性格随和开朗大方，待人友好，为人诚实谦虚；工作勤奋，尽职尽责，责任心强，能吃苦耐劳，有耐心；</w:t>
                        </w:r>
                        <w:r>
                          <w:rPr>
                            <w:rFonts w:ascii="微软雅黑" w:hAnsi="微软雅黑" w:eastAsia="微软雅黑"/>
                            <w:color w:val="000000" w:themeColor="text1"/>
                            <w:kern w:val="24"/>
                            <w:sz w:val="20"/>
                            <w:szCs w:val="20"/>
                            <w14:textFill>
                              <w14:solidFill>
                                <w14:schemeClr w14:val="tx1"/>
                              </w14:solidFill>
                            </w14:textFill>
                          </w:rPr>
                          <w:t>有很强的交流沟通能力，善于表达自我，口才</w:t>
                        </w:r>
                        <w:r>
                          <w:rPr>
                            <w:rFonts w:hint="eastAsia" w:ascii="微软雅黑" w:hAnsi="微软雅黑" w:eastAsia="微软雅黑"/>
                            <w:color w:val="000000" w:themeColor="text1"/>
                            <w:kern w:val="24"/>
                            <w:sz w:val="20"/>
                            <w:szCs w:val="20"/>
                            <w14:textFill>
                              <w14:solidFill>
                                <w14:schemeClr w14:val="tx1"/>
                              </w14:solidFill>
                            </w14:textFill>
                          </w:rPr>
                          <w:t>优秀。</w:t>
                        </w:r>
                      </w:p>
                    </w:txbxContent>
                  </v:textbox>
                </v:shape>
                <v:shape id="文本框 143" o:spid="_x0000_s1026" o:spt="202" type="#_x0000_t202" style="position:absolute;left:574199;top:8837049;height:308418;width:1008000;" filled="f" stroked="f" coordsize="21600,21600" o:gfxdata="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p30we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spacing w:line="336" w:lineRule="exact"/>
                          <w:jc w:val="distribute"/>
                          <w:rPr>
                            <w:kern w:val="0"/>
                            <w:sz w:val="24"/>
                            <w:szCs w:val="24"/>
                          </w:rPr>
                        </w:pPr>
                        <w:r>
                          <w:rPr>
                            <w:rFonts w:hint="eastAsia" w:ascii="方正小标宋简体" w:hAnsi="方正小标宋简体" w:eastAsia="方正小标宋简体"/>
                            <w:color w:val="FFFFFF" w:themeColor="background1"/>
                            <w:kern w:val="24"/>
                            <w:sz w:val="28"/>
                            <w:szCs w:val="28"/>
                            <w14:textFill>
                              <w14:solidFill>
                                <w14:schemeClr w14:val="bg1"/>
                              </w14:solidFill>
                            </w14:textFill>
                          </w:rPr>
                          <w:t>自我评价</w:t>
                        </w:r>
                      </w:p>
                    </w:txbxContent>
                  </v:textbox>
                </v:shape>
              </v:group>
            </w:pict>
          </mc:Fallback>
        </mc:AlternateContent>
      </w:r>
      <w:r>
        <mc:AlternateContent>
          <mc:Choice Requires="wps">
            <w:drawing>
              <wp:anchor distT="0" distB="0" distL="114300" distR="114300" simplePos="0" relativeHeight="251678720" behindDoc="0" locked="0" layoutInCell="1" allowOverlap="1">
                <wp:simplePos x="0" y="0"/>
                <wp:positionH relativeFrom="page">
                  <wp:posOffset>4961890</wp:posOffset>
                </wp:positionH>
                <wp:positionV relativeFrom="paragraph">
                  <wp:posOffset>-581025</wp:posOffset>
                </wp:positionV>
                <wp:extent cx="3455670" cy="2621280"/>
                <wp:effectExtent l="0" t="0" r="0" b="0"/>
                <wp:wrapNone/>
                <wp:docPr id="932" name="符号"/>
                <wp:cNvGraphicFramePr/>
                <a:graphic xmlns:a="http://schemas.openxmlformats.org/drawingml/2006/main">
                  <a:graphicData uri="http://schemas.microsoft.com/office/word/2010/wordprocessingShape">
                    <wps:wsp>
                      <wps:cNvSpPr txBox="1"/>
                      <wps:spPr>
                        <a:xfrm>
                          <a:off x="0" y="0"/>
                          <a:ext cx="3455670" cy="2621280"/>
                        </a:xfrm>
                        <a:prstGeom prst="rect">
                          <a:avLst/>
                        </a:prstGeom>
                        <a:noFill/>
                      </wps:spPr>
                      <wps:txbx>
                        <w:txbxContent>
                          <w:p>
                            <w:pPr>
                              <w:spacing w:line="3984" w:lineRule="exact"/>
                              <w:jc w:val="right"/>
                              <w:rPr>
                                <w:kern w:val="0"/>
                                <w:sz w:val="24"/>
                                <w:szCs w:val="24"/>
                              </w:rPr>
                            </w:pPr>
                            <w:r>
                              <w:rPr>
                                <w:rFonts w:hint="eastAsia" w:ascii="方正小标宋简体" w:hAnsi="方正小标宋简体" w:eastAsia="方正小标宋简体"/>
                                <w:color w:val="000000" w:themeColor="text1"/>
                                <w:kern w:val="24"/>
                                <w:sz w:val="332"/>
                                <w:szCs w:val="332"/>
                                <w14:textFill>
                                  <w14:solidFill>
                                    <w14:schemeClr w14:val="tx1"/>
                                  </w14:solidFill>
                                </w14:textFill>
                              </w:rPr>
                              <w:t>”</w:t>
                            </w:r>
                          </w:p>
                        </w:txbxContent>
                      </wps:txbx>
                      <wps:bodyPr wrap="square" rtlCol="0">
                        <a:spAutoFit/>
                      </wps:bodyPr>
                    </wps:wsp>
                  </a:graphicData>
                </a:graphic>
              </wp:anchor>
            </w:drawing>
          </mc:Choice>
          <mc:Fallback>
            <w:pict>
              <v:shape id="符号" o:spid="_x0000_s1026" o:spt="202" type="#_x0000_t202" style="position:absolute;left:0pt;margin-left:390.7pt;margin-top:-45.75pt;height:206.4pt;width:272.1pt;mso-position-horizontal-relative:page;z-index:251678720;mso-width-relative:page;mso-height-relative:page;" filled="f" stroked="f" coordsize="21600,21600" o:gfxdata="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GbCkEjaAAAADAEAAA8AAAAAAAAAAQAgAAAAIgAAAGRycy9kb3ducmV2LnhtbFBLAQIU&#10;ABQAAAAIAIdO4kDcoPrPuAEAAFsDAAAOAAAAAAAAAAEAIAAAACkBAABkcnMvZTJvRG9jLnhtbFBL&#10;BQYAAAAABgAGAFkBAABTBQAAAAA=&#10;">
                <v:fill on="f" focussize="0,0"/>
                <v:stroke on="f"/>
                <v:imagedata o:title=""/>
                <o:lock v:ext="edit" aspectratio="f"/>
                <v:textbox style="mso-fit-shape-to-text:t;">
                  <w:txbxContent>
                    <w:p>
                      <w:pPr>
                        <w:spacing w:line="3984" w:lineRule="exact"/>
                        <w:jc w:val="right"/>
                        <w:rPr>
                          <w:kern w:val="0"/>
                          <w:sz w:val="24"/>
                          <w:szCs w:val="24"/>
                        </w:rPr>
                      </w:pPr>
                      <w:r>
                        <w:rPr>
                          <w:rFonts w:hint="eastAsia" w:ascii="方正小标宋简体" w:hAnsi="方正小标宋简体" w:eastAsia="方正小标宋简体"/>
                          <w:color w:val="000000" w:themeColor="text1"/>
                          <w:kern w:val="24"/>
                          <w:sz w:val="332"/>
                          <w:szCs w:val="332"/>
                          <w14:textFill>
                            <w14:solidFill>
                              <w14:schemeClr w14:val="tx1"/>
                            </w14:solidFill>
                          </w14:textFill>
                        </w:rPr>
                        <w:t>”</w:t>
                      </w:r>
                    </w:p>
                  </w:txbxContent>
                </v:textbox>
              </v:shape>
            </w:pict>
          </mc:Fallback>
        </mc:AlternateContent>
      </w:r>
      <w:r>
        <mc:AlternateContent>
          <mc:Choice Requires="wpg">
            <w:drawing>
              <wp:anchor distT="0" distB="0" distL="114300" distR="114300" simplePos="0" relativeHeight="251675648" behindDoc="0" locked="0" layoutInCell="1" allowOverlap="1">
                <wp:simplePos x="0" y="0"/>
                <wp:positionH relativeFrom="column">
                  <wp:posOffset>1009650</wp:posOffset>
                </wp:positionH>
                <wp:positionV relativeFrom="paragraph">
                  <wp:posOffset>-256540</wp:posOffset>
                </wp:positionV>
                <wp:extent cx="2541270" cy="1911985"/>
                <wp:effectExtent l="0" t="0" r="0" b="0"/>
                <wp:wrapNone/>
                <wp:docPr id="921" name="组合 921"/>
                <wp:cNvGraphicFramePr/>
                <a:graphic xmlns:a="http://schemas.openxmlformats.org/drawingml/2006/main">
                  <a:graphicData uri="http://schemas.microsoft.com/office/word/2010/wordprocessingGroup">
                    <wpg:wgp>
                      <wpg:cNvGrpSpPr/>
                      <wpg:grpSpPr>
                        <a:xfrm>
                          <a:off x="0" y="0"/>
                          <a:ext cx="2541270" cy="1911985"/>
                          <a:chOff x="2156411" y="686377"/>
                          <a:chExt cx="2541298" cy="1912485"/>
                        </a:xfrm>
                      </wpg:grpSpPr>
                      <wps:wsp>
                        <wps:cNvPr id="922" name="文本框 97"/>
                        <wps:cNvSpPr txBox="1"/>
                        <wps:spPr>
                          <a:xfrm>
                            <a:off x="2156411" y="686377"/>
                            <a:ext cx="1080147" cy="396344"/>
                          </a:xfrm>
                          <a:prstGeom prst="rect">
                            <a:avLst/>
                          </a:prstGeom>
                          <a:noFill/>
                          <a:effectLst/>
                        </wps:spPr>
                        <wps:txbx>
                          <w:txbxContent>
                            <w:p>
                              <w:pPr>
                                <w:spacing w:line="480" w:lineRule="exact"/>
                                <w:jc w:val="distribute"/>
                                <w:rPr>
                                  <w:rFonts w:hint="eastAsia" w:ascii="微软雅黑" w:hAnsi="微软雅黑" w:eastAsia="微软雅黑" w:cs="微软雅黑"/>
                                  <w:b/>
                                  <w:bCs/>
                                  <w:kern w:val="0"/>
                                  <w:sz w:val="36"/>
                                  <w:szCs w:val="36"/>
                                  <w:lang w:val="en-US" w:eastAsia="zh-CN"/>
                                </w:rPr>
                              </w:pPr>
                              <w:r>
                                <w:rPr>
                                  <w:rFonts w:hint="eastAsia" w:ascii="微软雅黑" w:hAnsi="微软雅黑" w:eastAsia="微软雅黑" w:cs="微软雅黑"/>
                                  <w:b/>
                                  <w:bCs/>
                                  <w:color w:val="000000" w:themeColor="text1"/>
                                  <w:kern w:val="24"/>
                                  <w:sz w:val="36"/>
                                  <w:szCs w:val="36"/>
                                  <w:lang w:val="en-US" w:eastAsia="zh-CN"/>
                                  <w14:textFill>
                                    <w14:solidFill>
                                      <w14:schemeClr w14:val="tx1"/>
                                    </w14:solidFill>
                                  </w14:textFill>
                                </w:rPr>
                                <w:t>佰通</w:t>
                              </w:r>
                            </w:p>
                          </w:txbxContent>
                        </wps:txbx>
                        <wps:bodyPr wrap="square" rtlCol="0">
                          <a:spAutoFit/>
                        </wps:bodyPr>
                      </wps:wsp>
                      <wps:wsp>
                        <wps:cNvPr id="923" name="文本框 98"/>
                        <wps:cNvSpPr txBox="1"/>
                        <wps:spPr>
                          <a:xfrm>
                            <a:off x="2178029" y="1491422"/>
                            <a:ext cx="2519680" cy="1107440"/>
                          </a:xfrm>
                          <a:prstGeom prst="rect">
                            <a:avLst/>
                          </a:prstGeom>
                          <a:noFill/>
                        </wps:spPr>
                        <wps:txbx>
                          <w:txbxContent>
                            <w:p>
                              <w:pPr>
                                <w:spacing w:line="400" w:lineRule="exact"/>
                                <w:jc w:val="left"/>
                                <w:rPr>
                                  <w:kern w:val="0"/>
                                  <w:sz w:val="24"/>
                                  <w:szCs w:val="24"/>
                                </w:rPr>
                              </w:pPr>
                              <w:r>
                                <w:rPr>
                                  <w:rFonts w:hint="eastAsia" w:ascii="微软雅黑" w:hAnsi="微软雅黑" w:eastAsia="微软雅黑" w:cs="Times New Roman"/>
                                  <w:b/>
                                  <w:bCs/>
                                  <w:color w:val="000000" w:themeColor="text1"/>
                                  <w:kern w:val="24"/>
                                  <w:sz w:val="20"/>
                                  <w:szCs w:val="20"/>
                                  <w14:textFill>
                                    <w14:solidFill>
                                      <w14:schemeClr w14:val="tx1"/>
                                    </w14:solidFill>
                                  </w14:textFill>
                                </w:rPr>
                                <w:t>生    日：</w:t>
                              </w:r>
                              <w:r>
                                <w:rPr>
                                  <w:rFonts w:hint="eastAsia" w:ascii="微软雅黑" w:hAnsi="微软雅黑" w:eastAsia="微软雅黑" w:cs="Times New Roman"/>
                                  <w:color w:val="000000" w:themeColor="text1"/>
                                  <w:kern w:val="24"/>
                                  <w:sz w:val="20"/>
                                  <w:szCs w:val="20"/>
                                  <w14:textFill>
                                    <w14:solidFill>
                                      <w14:schemeClr w14:val="tx1"/>
                                    </w14:solidFill>
                                  </w14:textFill>
                                </w:rPr>
                                <w:t>1997.07.01</w:t>
                              </w:r>
                            </w:p>
                            <w:p>
                              <w:pPr>
                                <w:spacing w:line="400" w:lineRule="exact"/>
                                <w:jc w:val="left"/>
                              </w:pPr>
                              <w:r>
                                <w:rPr>
                                  <w:rFonts w:hint="eastAsia" w:ascii="微软雅黑" w:hAnsi="微软雅黑" w:eastAsia="微软雅黑" w:cs="Times New Roman"/>
                                  <w:b/>
                                  <w:bCs/>
                                  <w:color w:val="000000" w:themeColor="text1"/>
                                  <w:kern w:val="24"/>
                                  <w:sz w:val="20"/>
                                  <w:szCs w:val="20"/>
                                  <w14:textFill>
                                    <w14:solidFill>
                                      <w14:schemeClr w14:val="tx1"/>
                                    </w14:solidFill>
                                  </w14:textFill>
                                </w:rPr>
                                <w:t>籍    贯：</w:t>
                              </w:r>
                              <w:r>
                                <w:rPr>
                                  <w:rFonts w:hint="eastAsia" w:ascii="微软雅黑" w:hAnsi="微软雅黑" w:eastAsia="微软雅黑" w:cs="Times New Roman"/>
                                  <w:color w:val="000000" w:themeColor="text1"/>
                                  <w:kern w:val="24"/>
                                  <w:sz w:val="20"/>
                                  <w:szCs w:val="20"/>
                                  <w14:textFill>
                                    <w14:solidFill>
                                      <w14:schemeClr w14:val="tx1"/>
                                    </w14:solidFill>
                                  </w14:textFill>
                                </w:rPr>
                                <w:t>湖南省长沙市</w:t>
                              </w:r>
                            </w:p>
                            <w:p>
                              <w:pPr>
                                <w:spacing w:line="400" w:lineRule="exact"/>
                                <w:jc w:val="left"/>
                              </w:pPr>
                              <w:r>
                                <w:rPr>
                                  <w:rFonts w:hint="eastAsia" w:ascii="微软雅黑" w:hAnsi="微软雅黑" w:eastAsia="微软雅黑" w:cs="Times New Roman"/>
                                  <w:b/>
                                  <w:bCs/>
                                  <w:color w:val="000000" w:themeColor="text1"/>
                                  <w:kern w:val="24"/>
                                  <w:sz w:val="20"/>
                                  <w:szCs w:val="20"/>
                                  <w14:textFill>
                                    <w14:solidFill>
                                      <w14:schemeClr w14:val="tx1"/>
                                    </w14:solidFill>
                                  </w14:textFill>
                                </w:rPr>
                                <w:t>电    话：</w:t>
                              </w:r>
                              <w:r>
                                <w:rPr>
                                  <w:rFonts w:hint="eastAsia" w:ascii="微软雅黑" w:hAnsi="微软雅黑" w:eastAsia="微软雅黑" w:cs="Times New Roman"/>
                                  <w:color w:val="000000" w:themeColor="text1"/>
                                  <w:kern w:val="24"/>
                                  <w:sz w:val="20"/>
                                  <w:szCs w:val="20"/>
                                  <w14:textFill>
                                    <w14:solidFill>
                                      <w14:schemeClr w14:val="tx1"/>
                                    </w14:solidFill>
                                  </w14:textFill>
                                </w:rPr>
                                <w:t>18012345678</w:t>
                              </w:r>
                            </w:p>
                            <w:p>
                              <w:pPr>
                                <w:spacing w:line="400" w:lineRule="exact"/>
                                <w:jc w:val="left"/>
                              </w:pPr>
                              <w:r>
                                <w:rPr>
                                  <w:rFonts w:hint="eastAsia" w:ascii="微软雅黑" w:hAnsi="微软雅黑" w:eastAsia="微软雅黑" w:cs="Times New Roman"/>
                                  <w:b/>
                                  <w:bCs/>
                                  <w:color w:val="000000" w:themeColor="text1"/>
                                  <w:kern w:val="24"/>
                                  <w:sz w:val="20"/>
                                  <w:szCs w:val="20"/>
                                  <w14:textFill>
                                    <w14:solidFill>
                                      <w14:schemeClr w14:val="tx1"/>
                                    </w14:solidFill>
                                  </w14:textFill>
                                </w:rPr>
                                <w:t>邮    箱：</w:t>
                              </w:r>
                              <w:r>
                                <w:rPr>
                                  <w:rFonts w:hint="eastAsia" w:ascii="微软雅黑" w:hAnsi="微软雅黑" w:eastAsia="微软雅黑" w:cs="Times New Roman"/>
                                  <w:color w:val="000000" w:themeColor="text1"/>
                                  <w:kern w:val="24"/>
                                  <w:sz w:val="20"/>
                                  <w:szCs w:val="20"/>
                                  <w14:textFill>
                                    <w14:solidFill>
                                      <w14:schemeClr w14:val="tx1"/>
                                    </w14:solidFill>
                                  </w14:textFill>
                                </w:rPr>
                                <w:t>1234567890@qq.com</w:t>
                              </w:r>
                            </w:p>
                          </w:txbxContent>
                        </wps:txbx>
                        <wps:bodyPr wrap="square" rtlCol="0">
                          <a:spAutoFit/>
                        </wps:bodyPr>
                      </wps:wsp>
                      <wps:wsp>
                        <wps:cNvPr id="929" name="文本框 99"/>
                        <wps:cNvSpPr txBox="1"/>
                        <wps:spPr>
                          <a:xfrm>
                            <a:off x="2156411" y="1124259"/>
                            <a:ext cx="2484000" cy="307777"/>
                          </a:xfrm>
                          <a:prstGeom prst="rect">
                            <a:avLst/>
                          </a:prstGeom>
                          <a:noFill/>
                          <a:effectLst/>
                        </wps:spPr>
                        <wps:txbx>
                          <w:txbxContent>
                            <w:p>
                              <w:pPr>
                                <w:spacing w:line="336" w:lineRule="exact"/>
                                <w:jc w:val="distribute"/>
                                <w:rPr>
                                  <w:kern w:val="0"/>
                                  <w:sz w:val="24"/>
                                  <w:szCs w:val="24"/>
                                </w:rPr>
                              </w:pPr>
                              <w:r>
                                <w:rPr>
                                  <w:rFonts w:hint="eastAsia" w:ascii="方正小标宋简体" w:hAnsi="方正小标宋简体" w:eastAsia="方正小标宋简体"/>
                                  <w:color w:val="000000" w:themeColor="text1"/>
                                  <w:kern w:val="24"/>
                                  <w:sz w:val="28"/>
                                  <w:szCs w:val="28"/>
                                  <w14:textFill>
                                    <w14:solidFill>
                                      <w14:schemeClr w14:val="tx1"/>
                                    </w14:solidFill>
                                  </w14:textFill>
                                </w:rPr>
                                <w:t>求职意向：信息技术相关</w:t>
                              </w:r>
                            </w:p>
                          </w:txbxContent>
                        </wps:txbx>
                        <wps:bodyPr wrap="square" rtlCol="0">
                          <a:noAutofit/>
                        </wps:bodyPr>
                      </wps:wsp>
                    </wpg:wgp>
                  </a:graphicData>
                </a:graphic>
              </wp:anchor>
            </w:drawing>
          </mc:Choice>
          <mc:Fallback>
            <w:pict>
              <v:group id="_x0000_s1026" o:spid="_x0000_s1026" o:spt="203" style="position:absolute;left:0pt;margin-left:79.5pt;margin-top:-20.2pt;height:150.55pt;width:200.1pt;z-index:251675648;mso-width-relative:page;mso-height-relative:page;" coordorigin="2156411,686377" coordsize="2541298,1912485" o:gfxdata="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AH+lb/bAAAACwEAAA8AAAAAAAAAAQAgAAAAIgAAAGRycy9kb3du&#10;cmV2LnhtbFBLAQIUABQAAAAIAIdO4kDtnNPZpwIAAOQHAAAOAAAAAAAAAAEAIAAAACoBAABkcnMv&#10;ZTJvRG9jLnhtbFBLBQYAAAAABgAGAFkBAABDBgAAAAA=&#10;">
                <o:lock v:ext="edit" aspectratio="f"/>
                <v:shape id="文本框 97" o:spid="_x0000_s1026" o:spt="202" type="#_x0000_t202" style="position:absolute;left:2156411;top:686377;height:396344;width:1080147;" filled="f" stroked="f" coordsize="21600,21600" o:gfxdata="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i8u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spacing w:line="480" w:lineRule="exact"/>
                          <w:jc w:val="distribute"/>
                          <w:rPr>
                            <w:rFonts w:hint="eastAsia" w:ascii="微软雅黑" w:hAnsi="微软雅黑" w:eastAsia="微软雅黑" w:cs="微软雅黑"/>
                            <w:b/>
                            <w:bCs/>
                            <w:kern w:val="0"/>
                            <w:sz w:val="36"/>
                            <w:szCs w:val="36"/>
                            <w:lang w:val="en-US" w:eastAsia="zh-CN"/>
                          </w:rPr>
                        </w:pPr>
                        <w:r>
                          <w:rPr>
                            <w:rFonts w:hint="eastAsia" w:ascii="微软雅黑" w:hAnsi="微软雅黑" w:eastAsia="微软雅黑" w:cs="微软雅黑"/>
                            <w:b/>
                            <w:bCs/>
                            <w:color w:val="000000" w:themeColor="text1"/>
                            <w:kern w:val="24"/>
                            <w:sz w:val="36"/>
                            <w:szCs w:val="36"/>
                            <w:lang w:val="en-US" w:eastAsia="zh-CN"/>
                            <w14:textFill>
                              <w14:solidFill>
                                <w14:schemeClr w14:val="tx1"/>
                              </w14:solidFill>
                            </w14:textFill>
                          </w:rPr>
                          <w:t>佰通</w:t>
                        </w:r>
                      </w:p>
                    </w:txbxContent>
                  </v:textbox>
                </v:shape>
                <v:shape id="文本框 98" o:spid="_x0000_s1026" o:spt="202" type="#_x0000_t202" style="position:absolute;left:2178029;top:1491422;height:1107440;width:2519680;" filled="f" stroked="f" coordsize="21600,21600" o:gfxdata="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XzLlC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spacing w:line="400" w:lineRule="exact"/>
                          <w:jc w:val="left"/>
                          <w:rPr>
                            <w:kern w:val="0"/>
                            <w:sz w:val="24"/>
                            <w:szCs w:val="24"/>
                          </w:rPr>
                        </w:pPr>
                        <w:r>
                          <w:rPr>
                            <w:rFonts w:hint="eastAsia" w:ascii="微软雅黑" w:hAnsi="微软雅黑" w:eastAsia="微软雅黑" w:cs="Times New Roman"/>
                            <w:b/>
                            <w:bCs/>
                            <w:color w:val="000000" w:themeColor="text1"/>
                            <w:kern w:val="24"/>
                            <w:sz w:val="20"/>
                            <w:szCs w:val="20"/>
                            <w14:textFill>
                              <w14:solidFill>
                                <w14:schemeClr w14:val="tx1"/>
                              </w14:solidFill>
                            </w14:textFill>
                          </w:rPr>
                          <w:t>生    日：</w:t>
                        </w:r>
                        <w:r>
                          <w:rPr>
                            <w:rFonts w:hint="eastAsia" w:ascii="微软雅黑" w:hAnsi="微软雅黑" w:eastAsia="微软雅黑" w:cs="Times New Roman"/>
                            <w:color w:val="000000" w:themeColor="text1"/>
                            <w:kern w:val="24"/>
                            <w:sz w:val="20"/>
                            <w:szCs w:val="20"/>
                            <w14:textFill>
                              <w14:solidFill>
                                <w14:schemeClr w14:val="tx1"/>
                              </w14:solidFill>
                            </w14:textFill>
                          </w:rPr>
                          <w:t>1997.07.01</w:t>
                        </w:r>
                      </w:p>
                      <w:p>
                        <w:pPr>
                          <w:spacing w:line="400" w:lineRule="exact"/>
                          <w:jc w:val="left"/>
                        </w:pPr>
                        <w:r>
                          <w:rPr>
                            <w:rFonts w:hint="eastAsia" w:ascii="微软雅黑" w:hAnsi="微软雅黑" w:eastAsia="微软雅黑" w:cs="Times New Roman"/>
                            <w:b/>
                            <w:bCs/>
                            <w:color w:val="000000" w:themeColor="text1"/>
                            <w:kern w:val="24"/>
                            <w:sz w:val="20"/>
                            <w:szCs w:val="20"/>
                            <w14:textFill>
                              <w14:solidFill>
                                <w14:schemeClr w14:val="tx1"/>
                              </w14:solidFill>
                            </w14:textFill>
                          </w:rPr>
                          <w:t>籍    贯：</w:t>
                        </w:r>
                        <w:r>
                          <w:rPr>
                            <w:rFonts w:hint="eastAsia" w:ascii="微软雅黑" w:hAnsi="微软雅黑" w:eastAsia="微软雅黑" w:cs="Times New Roman"/>
                            <w:color w:val="000000" w:themeColor="text1"/>
                            <w:kern w:val="24"/>
                            <w:sz w:val="20"/>
                            <w:szCs w:val="20"/>
                            <w14:textFill>
                              <w14:solidFill>
                                <w14:schemeClr w14:val="tx1"/>
                              </w14:solidFill>
                            </w14:textFill>
                          </w:rPr>
                          <w:t>湖南省长沙市</w:t>
                        </w:r>
                      </w:p>
                      <w:p>
                        <w:pPr>
                          <w:spacing w:line="400" w:lineRule="exact"/>
                          <w:jc w:val="left"/>
                        </w:pPr>
                        <w:r>
                          <w:rPr>
                            <w:rFonts w:hint="eastAsia" w:ascii="微软雅黑" w:hAnsi="微软雅黑" w:eastAsia="微软雅黑" w:cs="Times New Roman"/>
                            <w:b/>
                            <w:bCs/>
                            <w:color w:val="000000" w:themeColor="text1"/>
                            <w:kern w:val="24"/>
                            <w:sz w:val="20"/>
                            <w:szCs w:val="20"/>
                            <w14:textFill>
                              <w14:solidFill>
                                <w14:schemeClr w14:val="tx1"/>
                              </w14:solidFill>
                            </w14:textFill>
                          </w:rPr>
                          <w:t>电    话：</w:t>
                        </w:r>
                        <w:r>
                          <w:rPr>
                            <w:rFonts w:hint="eastAsia" w:ascii="微软雅黑" w:hAnsi="微软雅黑" w:eastAsia="微软雅黑" w:cs="Times New Roman"/>
                            <w:color w:val="000000" w:themeColor="text1"/>
                            <w:kern w:val="24"/>
                            <w:sz w:val="20"/>
                            <w:szCs w:val="20"/>
                            <w14:textFill>
                              <w14:solidFill>
                                <w14:schemeClr w14:val="tx1"/>
                              </w14:solidFill>
                            </w14:textFill>
                          </w:rPr>
                          <w:t>18012345678</w:t>
                        </w:r>
                      </w:p>
                      <w:p>
                        <w:pPr>
                          <w:spacing w:line="400" w:lineRule="exact"/>
                          <w:jc w:val="left"/>
                        </w:pPr>
                        <w:r>
                          <w:rPr>
                            <w:rFonts w:hint="eastAsia" w:ascii="微软雅黑" w:hAnsi="微软雅黑" w:eastAsia="微软雅黑" w:cs="Times New Roman"/>
                            <w:b/>
                            <w:bCs/>
                            <w:color w:val="000000" w:themeColor="text1"/>
                            <w:kern w:val="24"/>
                            <w:sz w:val="20"/>
                            <w:szCs w:val="20"/>
                            <w14:textFill>
                              <w14:solidFill>
                                <w14:schemeClr w14:val="tx1"/>
                              </w14:solidFill>
                            </w14:textFill>
                          </w:rPr>
                          <w:t>邮    箱：</w:t>
                        </w:r>
                        <w:r>
                          <w:rPr>
                            <w:rFonts w:hint="eastAsia" w:ascii="微软雅黑" w:hAnsi="微软雅黑" w:eastAsia="微软雅黑" w:cs="Times New Roman"/>
                            <w:color w:val="000000" w:themeColor="text1"/>
                            <w:kern w:val="24"/>
                            <w:sz w:val="20"/>
                            <w:szCs w:val="20"/>
                            <w14:textFill>
                              <w14:solidFill>
                                <w14:schemeClr w14:val="tx1"/>
                              </w14:solidFill>
                            </w14:textFill>
                          </w:rPr>
                          <w:t>1234567890@qq.com</w:t>
                        </w:r>
                      </w:p>
                    </w:txbxContent>
                  </v:textbox>
                </v:shape>
                <v:shape id="文本框 99" o:spid="_x0000_s1026" o:spt="202" type="#_x0000_t202" style="position:absolute;left:2156411;top:1124259;height:307777;width:2484000;" filled="f" stroked="f" coordsize="21600,21600" o:gfxdata="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ftKO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spacing w:line="336" w:lineRule="exact"/>
                          <w:jc w:val="distribute"/>
                          <w:rPr>
                            <w:kern w:val="0"/>
                            <w:sz w:val="24"/>
                            <w:szCs w:val="24"/>
                          </w:rPr>
                        </w:pPr>
                        <w:r>
                          <w:rPr>
                            <w:rFonts w:hint="eastAsia" w:ascii="方正小标宋简体" w:hAnsi="方正小标宋简体" w:eastAsia="方正小标宋简体"/>
                            <w:color w:val="000000" w:themeColor="text1"/>
                            <w:kern w:val="24"/>
                            <w:sz w:val="28"/>
                            <w:szCs w:val="28"/>
                            <w14:textFill>
                              <w14:solidFill>
                                <w14:schemeClr w14:val="tx1"/>
                              </w14:solidFill>
                            </w14:textFill>
                          </w:rPr>
                          <w:t>求职意向：信息技术相关</w:t>
                        </w:r>
                      </w:p>
                    </w:txbxContent>
                  </v:textbox>
                </v:shape>
              </v:group>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-1143000</wp:posOffset>
                </wp:positionH>
                <wp:positionV relativeFrom="paragraph">
                  <wp:posOffset>-914400</wp:posOffset>
                </wp:positionV>
                <wp:extent cx="7560310" cy="10692130"/>
                <wp:effectExtent l="0" t="0" r="3175" b="0"/>
                <wp:wrapNone/>
                <wp:docPr id="26" name="矩形 26"/>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left:-90pt;margin-top:-72pt;height:841.9pt;width:595.3pt;z-index:251668480;v-text-anchor:middle;mso-width-relative:page;mso-height-relative:page;" fillcolor="#FFFFFF [3212]" filled="t" stroked="f" coordsize="21600,21600" o:gfxdata="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4erK33AAAAA8BAAAPAAAAAAAAAAEAIAAAACIAAABkcnMvZG93bnJldi54bWxQSwECFAAUAAAA&#10;CACHTuJAwAwsUOoBAADKAwAADgAAAAAAAAABACAAAAArAQAAZHJzL2Uyb0RvYy54bWxQSwUGAAAA&#10;AAYABgBZAQAAhw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-548005</wp:posOffset>
                </wp:positionV>
                <wp:extent cx="7560310" cy="107950"/>
                <wp:effectExtent l="0" t="0" r="3175" b="6350"/>
                <wp:wrapNone/>
                <wp:docPr id="28" name="矩形 28"/>
                <wp:cNvGraphicFramePr/>
                <a:graphic xmlns:a="http://schemas.openxmlformats.org/drawingml/2006/main">
                  <a:graphicData uri="http://schemas.microsoft.com/office/word/2010/wordprocessingShape">
                    <wps:wsp>
                      <wps:cNvSpPr/>
                      <wps:spPr>
                        <a:xfrm>
                          <a:off x="0" y="0"/>
                          <a:ext cx="7560000" cy="108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left:-90pt;margin-top:-43.15pt;height:8.5pt;width:595.3pt;z-index:251669504;v-text-anchor:middle;mso-width-relative:page;mso-height-relative:page;" fillcolor="#000000 [3213]" filled="t" stroked="f" coordsize="21600,21600" o:gfxdata="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isHGfZ&#10;AAAADQEAAA8AAAAAAAAAAQAgAAAAIgAAAGRycy9kb3ducmV2LnhtbFBLAQIUABQAAAAIAIdO4kAy&#10;92/M5gEAAMgDAAAOAAAAAAAAAAEAIAAAACgBAABkcnMvZTJvRG9jLnhtbFBLBQYAAAAABgAGAFkB&#10;AACA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-925195</wp:posOffset>
                </wp:positionH>
                <wp:positionV relativeFrom="paragraph">
                  <wp:posOffset>-725805</wp:posOffset>
                </wp:positionV>
                <wp:extent cx="1727835" cy="1727835"/>
                <wp:effectExtent l="0" t="0" r="5715" b="5715"/>
                <wp:wrapNone/>
                <wp:docPr id="930" name="矩形 9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728000" cy="1728000"/>
                        </a:xfrm>
                        <a:prstGeom prst="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left:-72.85pt;margin-top:-57.15pt;height:136.05pt;width:136.05pt;z-index:251676672;v-text-anchor:middle;mso-width-relative:page;mso-height-relative:page;" fillcolor="#FFFFFF [3212]" filled="t" stroked="f" coordsize="21600,21600" o:gfxdata="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cPjINwAAAANAQAADwAAAAAAAAABACAAAAAiAAAAZHJz&#10;L2Rvd25yZXYueG1sUEsBAhQAFAAAAAgAh07iQKRsjgEAAgAA9wMAAA4AAAAAAAAAAQAgAAAAKwEA&#10;AGRycy9lMm9Eb2MueG1sUEsFBgAAAAAGAAYAWQEAAJ0FAAAAAA==&#10;">
                <v:fill on="t" focussize="0,0"/>
                <v:stroke on="f" weight="1.5pt" miterlimit="8" joinstyle="miter"/>
                <v:imagedata o:title=""/>
                <o:lock v:ext="edit" aspectratio="t"/>
              </v:rect>
            </w:pict>
          </mc:Fallback>
        </mc:AlternateContent>
      </w:r>
      <w:r>
        <w:br w:type="page"/>
      </w:r>
    </w:p>
    <w:p>
      <w:pPr>
        <w:widowControl/>
        <w:jc w:val="left"/>
      </w:pPr>
      <w:r>
        <mc:AlternateContent>
          <mc:Choice Requires="wps">
            <w:drawing>
              <wp:anchor distT="0" distB="0" distL="114300" distR="114300" simplePos="0" relativeHeight="251684864" behindDoc="0" locked="0" layoutInCell="1" allowOverlap="1">
                <wp:simplePos x="0" y="0"/>
                <wp:positionH relativeFrom="page">
                  <wp:posOffset>4800600</wp:posOffset>
                </wp:positionH>
                <wp:positionV relativeFrom="paragraph">
                  <wp:posOffset>-559435</wp:posOffset>
                </wp:positionV>
                <wp:extent cx="3455670" cy="2621280"/>
                <wp:effectExtent l="0" t="0" r="0" b="0"/>
                <wp:wrapNone/>
                <wp:docPr id="223" name="符号"/>
                <wp:cNvGraphicFramePr/>
                <a:graphic xmlns:a="http://schemas.openxmlformats.org/drawingml/2006/main">
                  <a:graphicData uri="http://schemas.microsoft.com/office/word/2010/wordprocessingShape">
                    <wps:wsp>
                      <wps:cNvSpPr txBox="1"/>
                      <wps:spPr>
                        <a:xfrm>
                          <a:off x="0" y="0"/>
                          <a:ext cx="3455670" cy="2621280"/>
                        </a:xfrm>
                        <a:prstGeom prst="rect">
                          <a:avLst/>
                        </a:prstGeom>
                        <a:noFill/>
                      </wps:spPr>
                      <wps:txbx>
                        <w:txbxContent>
                          <w:p>
                            <w:pPr>
                              <w:spacing w:line="3984" w:lineRule="exact"/>
                              <w:jc w:val="right"/>
                              <w:rPr>
                                <w:kern w:val="0"/>
                                <w:sz w:val="24"/>
                                <w:szCs w:val="24"/>
                              </w:rPr>
                            </w:pPr>
                            <w:r>
                              <w:rPr>
                                <w:rFonts w:hint="eastAsia" w:ascii="方正小标宋简体" w:hAnsi="方正小标宋简体" w:eastAsia="方正小标宋简体"/>
                                <w:color w:val="000000" w:themeColor="text1"/>
                                <w:kern w:val="24"/>
                                <w:sz w:val="332"/>
                                <w:szCs w:val="332"/>
                                <w14:textFill>
                                  <w14:solidFill>
                                    <w14:schemeClr w14:val="tx1"/>
                                  </w14:solidFill>
                                </w14:textFill>
                              </w:rPr>
                              <w:t>”</w:t>
                            </w:r>
                          </w:p>
                        </w:txbxContent>
                      </wps:txbx>
                      <wps:bodyPr wrap="square" rtlCol="0">
                        <a:spAutoFit/>
                      </wps:bodyPr>
                    </wps:wsp>
                  </a:graphicData>
                </a:graphic>
              </wp:anchor>
            </w:drawing>
          </mc:Choice>
          <mc:Fallback>
            <w:pict>
              <v:shape id="符号" o:spid="_x0000_s1026" o:spt="202" type="#_x0000_t202" style="position:absolute;left:0pt;margin-left:378pt;margin-top:-44.05pt;height:206.4pt;width:272.1pt;mso-position-horizontal-relative:page;z-index:251684864;mso-width-relative:page;mso-height-relative:page;" filled="f" stroked="f" coordsize="21600,21600" o:gfxdata="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Gf8Z9PaAAAADAEAAA8AAAAAAAAAAQAgAAAAIgAAAGRycy9kb3ducmV2LnhtbFBLAQIU&#10;ABQAAAAIAIdO4kAPJkRuuAEAAFsDAAAOAAAAAAAAAAEAIAAAACkBAABkcnMvZTJvRG9jLnhtbFBL&#10;BQYAAAAABgAGAFkBAABTBQAAAAA=&#10;">
                <v:fill on="f" focussize="0,0"/>
                <v:stroke on="f"/>
                <v:imagedata o:title=""/>
                <o:lock v:ext="edit" aspectratio="f"/>
                <v:textbox style="mso-fit-shape-to-text:t;">
                  <w:txbxContent>
                    <w:p>
                      <w:pPr>
                        <w:spacing w:line="3984" w:lineRule="exact"/>
                        <w:jc w:val="right"/>
                        <w:rPr>
                          <w:kern w:val="0"/>
                          <w:sz w:val="24"/>
                          <w:szCs w:val="24"/>
                        </w:rPr>
                      </w:pPr>
                      <w:r>
                        <w:rPr>
                          <w:rFonts w:hint="eastAsia" w:ascii="方正小标宋简体" w:hAnsi="方正小标宋简体" w:eastAsia="方正小标宋简体"/>
                          <w:color w:val="000000" w:themeColor="text1"/>
                          <w:kern w:val="24"/>
                          <w:sz w:val="332"/>
                          <w:szCs w:val="332"/>
                          <w14:textFill>
                            <w14:solidFill>
                              <w14:schemeClr w14:val="tx1"/>
                            </w14:solidFill>
                          </w14:textFill>
                        </w:rPr>
                        <w:t>”</w:t>
                      </w:r>
                    </w:p>
                  </w:txbxContent>
                </v:textbox>
              </v:shape>
            </w:pict>
          </mc:Fallback>
        </mc:AlternateContent>
      </w:r>
      <w:r>
        <mc:AlternateContent>
          <mc:Choice Requires="wpg">
            <w:drawing>
              <wp:anchor distT="0" distB="0" distL="114300" distR="114300" simplePos="0" relativeHeight="251681792" behindDoc="0" locked="0" layoutInCell="1" allowOverlap="1">
                <wp:simplePos x="0" y="0"/>
                <wp:positionH relativeFrom="column">
                  <wp:posOffset>1695450</wp:posOffset>
                </wp:positionH>
                <wp:positionV relativeFrom="paragraph">
                  <wp:posOffset>-200025</wp:posOffset>
                </wp:positionV>
                <wp:extent cx="1835785" cy="794385"/>
                <wp:effectExtent l="0" t="0" r="0" b="0"/>
                <wp:wrapNone/>
                <wp:docPr id="218" name="组合 218"/>
                <wp:cNvGraphicFramePr/>
                <a:graphic xmlns:a="http://schemas.openxmlformats.org/drawingml/2006/main">
                  <a:graphicData uri="http://schemas.microsoft.com/office/word/2010/wordprocessingGroup">
                    <wpg:wgp>
                      <wpg:cNvGrpSpPr/>
                      <wpg:grpSpPr>
                        <a:xfrm>
                          <a:off x="0" y="0"/>
                          <a:ext cx="1835964" cy="794385"/>
                          <a:chOff x="2839865" y="630642"/>
                          <a:chExt cx="1836000" cy="794731"/>
                        </a:xfrm>
                      </wpg:grpSpPr>
                      <wps:wsp>
                        <wps:cNvPr id="219" name="文本框 6"/>
                        <wps:cNvSpPr txBox="1"/>
                        <wps:spPr>
                          <a:xfrm>
                            <a:off x="2872511" y="1148374"/>
                            <a:ext cx="1800000" cy="276999"/>
                          </a:xfrm>
                          <a:prstGeom prst="rect">
                            <a:avLst/>
                          </a:prstGeom>
                          <a:noFill/>
                        </wps:spPr>
                        <wps:txbx>
                          <w:txbxContent>
                            <w:p>
                              <w:pPr>
                                <w:spacing w:line="288" w:lineRule="exact"/>
                                <w:jc w:val="distribute"/>
                                <w:rPr>
                                  <w:kern w:val="0"/>
                                  <w:sz w:val="24"/>
                                  <w:szCs w:val="24"/>
                                </w:rPr>
                              </w:pPr>
                              <w:r>
                                <w:rPr>
                                  <w:rFonts w:hint="eastAsia" w:ascii="方正小标宋简体" w:hAnsi="方正小标宋简体" w:eastAsia="方正小标宋简体"/>
                                  <w:color w:val="000000" w:themeColor="text1"/>
                                  <w:kern w:val="24"/>
                                  <w:sz w:val="24"/>
                                  <w:szCs w:val="24"/>
                                  <w14:textFill>
                                    <w14:solidFill>
                                      <w14:schemeClr w14:val="tx1"/>
                                    </w14:solidFill>
                                  </w14:textFill>
                                </w:rPr>
                                <w:t>COVER LETTER</w:t>
                              </w:r>
                            </w:p>
                          </w:txbxContent>
                        </wps:txbx>
                        <wps:bodyPr wrap="square" rtlCol="0">
                          <a:spAutoFit/>
                        </wps:bodyPr>
                      </wps:wsp>
                      <wps:wsp>
                        <wps:cNvPr id="220" name="文本框 7"/>
                        <wps:cNvSpPr txBox="1"/>
                        <wps:spPr>
                          <a:xfrm>
                            <a:off x="2839865" y="630642"/>
                            <a:ext cx="1836000" cy="430887"/>
                          </a:xfrm>
                          <a:prstGeom prst="rect">
                            <a:avLst/>
                          </a:prstGeom>
                          <a:noFill/>
                        </wps:spPr>
                        <wps:txbx>
                          <w:txbxContent>
                            <w:p>
                              <w:pPr>
                                <w:spacing w:line="528" w:lineRule="exact"/>
                                <w:jc w:val="distribute"/>
                                <w:rPr>
                                  <w:kern w:val="0"/>
                                  <w:sz w:val="24"/>
                                  <w:szCs w:val="24"/>
                                </w:rPr>
                              </w:pPr>
                              <w:r>
                                <w:rPr>
                                  <w:rFonts w:hint="eastAsia" w:ascii="方正小标宋简体" w:hAnsi="方正小标宋简体" w:eastAsia="方正小标宋简体"/>
                                  <w:color w:val="000000" w:themeColor="text1"/>
                                  <w:kern w:val="24"/>
                                  <w:sz w:val="44"/>
                                  <w:szCs w:val="44"/>
                                  <w14:textFill>
                                    <w14:solidFill>
                                      <w14:schemeClr w14:val="tx1"/>
                                    </w14:solidFill>
                                  </w14:textFill>
                                </w:rPr>
                                <w:t>自荐信</w:t>
                              </w:r>
                            </w:p>
                          </w:txbxContent>
                        </wps:txbx>
                        <wps:bodyPr wrap="square" rtlCol="0">
                          <a:spAutoFit/>
                        </wps:bodyPr>
                      </wps:wsp>
                    </wpg:wgp>
                  </a:graphicData>
                </a:graphic>
              </wp:anchor>
            </w:drawing>
          </mc:Choice>
          <mc:Fallback>
            <w:pict>
              <v:group id="_x0000_s1026" o:spid="_x0000_s1026" o:spt="203" style="position:absolute;left:0pt;margin-left:133.5pt;margin-top:-15.75pt;height:62.55pt;width:144.55pt;z-index:251681792;mso-width-relative:page;mso-height-relative:page;" coordorigin="2839865,630642" coordsize="1836000,794731" o:gfxdata="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9F2dz2wAAAAoBAAAPAAAAAAAAAAEAIAAAACIAAABkcnMvZG93bnJldi54&#10;bWxQSwECFAAUAAAACACHTuJAl242TmkCAAA1BgAADgAAAAAAAAABACAAAAAqAQAAZHJzL2Uyb0Rv&#10;Yy54bWxQSwUGAAAAAAYABgBZAQAABQYAAAAA&#10;">
                <o:lock v:ext="edit" aspectratio="f"/>
                <v:shape id="文本框 6" o:spid="_x0000_s1026" o:spt="202" type="#_x0000_t202" style="position:absolute;left:2872511;top:1148374;height:276999;width:1800000;" filled="f" stroked="f" coordsize="21600,21600" o:gfxdata="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M60i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spacing w:line="288" w:lineRule="exact"/>
                          <w:jc w:val="distribute"/>
                          <w:rPr>
                            <w:kern w:val="0"/>
                            <w:sz w:val="24"/>
                            <w:szCs w:val="24"/>
                          </w:rPr>
                        </w:pPr>
                        <w:r>
                          <w:rPr>
                            <w:rFonts w:hint="eastAsia" w:ascii="方正小标宋简体" w:hAnsi="方正小标宋简体" w:eastAsia="方正小标宋简体"/>
                            <w:color w:val="000000" w:themeColor="text1"/>
                            <w:kern w:val="24"/>
                            <w:sz w:val="24"/>
                            <w:szCs w:val="24"/>
                            <w14:textFill>
                              <w14:solidFill>
                                <w14:schemeClr w14:val="tx1"/>
                              </w14:solidFill>
                            </w14:textFill>
                          </w:rPr>
                          <w:t>COVER LETTER</w:t>
                        </w:r>
                      </w:p>
                    </w:txbxContent>
                  </v:textbox>
                </v:shape>
                <v:shape id="文本框 7" o:spid="_x0000_s1026" o:spt="202" type="#_x0000_t202" style="position:absolute;left:2839865;top:630642;height:430887;width:1836000;" filled="f" stroked="f" coordsize="21600,21600" o:gfxdata="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gaiGi5AAAA3A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spacing w:line="528" w:lineRule="exact"/>
                          <w:jc w:val="distribute"/>
                          <w:rPr>
                            <w:kern w:val="0"/>
                            <w:sz w:val="24"/>
                            <w:szCs w:val="24"/>
                          </w:rPr>
                        </w:pPr>
                        <w:r>
                          <w:rPr>
                            <w:rFonts w:hint="eastAsia" w:ascii="方正小标宋简体" w:hAnsi="方正小标宋简体" w:eastAsia="方正小标宋简体"/>
                            <w:color w:val="000000" w:themeColor="text1"/>
                            <w:kern w:val="24"/>
                            <w:sz w:val="44"/>
                            <w:szCs w:val="44"/>
                            <w14:textFill>
                              <w14:solidFill>
                                <w14:schemeClr w14:val="tx1"/>
                              </w14:solidFill>
                            </w14:textFill>
                          </w:rPr>
                          <w:t>自荐信</w:t>
                        </w:r>
                      </w:p>
                    </w:txbxContent>
                  </v:textbox>
                </v:shape>
              </v:group>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-1143000</wp:posOffset>
                </wp:positionH>
                <wp:positionV relativeFrom="paragraph">
                  <wp:posOffset>-685165</wp:posOffset>
                </wp:positionV>
                <wp:extent cx="7559675" cy="107950"/>
                <wp:effectExtent l="0" t="0" r="3175" b="6350"/>
                <wp:wrapNone/>
                <wp:docPr id="222" name="矩形 222"/>
                <wp:cNvGraphicFramePr/>
                <a:graphic xmlns:a="http://schemas.openxmlformats.org/drawingml/2006/main">
                  <a:graphicData uri="http://schemas.microsoft.com/office/word/2010/wordprocessingShape">
                    <wps:wsp>
                      <wps:cNvSpPr/>
                      <wps:spPr>
                        <a:xfrm>
                          <a:off x="0" y="0"/>
                          <a:ext cx="7559675" cy="1079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left:-90pt;margin-top:-53.95pt;height:8.5pt;width:595.25pt;z-index:251683840;v-text-anchor:middle;mso-width-relative:page;mso-height-relative:page;" fillcolor="#000000 [3213]" filled="t" stroked="f" coordsize="21600,21600" o:gfxdata="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97SBTZAAAADgEAAA8AAAAAAAAAAQAgAAAAIgAAAGRycy9kb3ducmV2LnhtbFBLAQIUABQAAAAI&#10;AIdO4kANYuTz7AEAAMoDAAAOAAAAAAAAAAEAIAAAACgBAABkcnMvZTJvRG9jLnhtbFBLBQYAAAAA&#10;BgAGAFkBAACG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1482725</wp:posOffset>
                </wp:positionV>
                <wp:extent cx="6588125" cy="8092440"/>
                <wp:effectExtent l="0" t="0" r="0" b="0"/>
                <wp:wrapNone/>
                <wp:docPr id="212" name="文本框 4"/>
                <wp:cNvGraphicFramePr/>
                <a:graphic xmlns:a="http://schemas.openxmlformats.org/drawingml/2006/main">
                  <a:graphicData uri="http://schemas.microsoft.com/office/word/2010/wordprocessingShape">
                    <wps:wsp>
                      <wps:cNvSpPr txBox="1"/>
                      <wps:spPr>
                        <a:xfrm>
                          <a:off x="0" y="0"/>
                          <a:ext cx="6588125" cy="8092440"/>
                        </a:xfrm>
                        <a:prstGeom prst="rect">
                          <a:avLst/>
                        </a:prstGeom>
                        <a:noFill/>
                      </wps:spPr>
                      <wps:txbx>
                        <w:txbxContent>
                          <w:p>
                            <w:pPr>
                              <w:spacing w:line="420" w:lineRule="exact"/>
                              <w:jc w:val="left"/>
                              <w:rPr>
                                <w:kern w:val="0"/>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尊敬的领导：</w:t>
                            </w:r>
                          </w:p>
                          <w:p>
                            <w:pPr>
                              <w:spacing w:line="420" w:lineRule="exact"/>
                              <w:jc w:val="left"/>
                              <w:rPr>
                                <w:sz w:val="24"/>
                                <w:szCs w:val="24"/>
                              </w:rPr>
                            </w:pPr>
                            <w:r>
                              <w:rPr>
                                <w:rFonts w:hint="eastAsia" w:ascii="微软雅黑" w:hAnsi="微软雅黑" w:eastAsia="微软雅黑" w:cs="Times New Roman"/>
                                <w:color w:val="000000" w:themeColor="text1"/>
                                <w:sz w:val="24"/>
                                <w:szCs w:val="24"/>
                                <w14:textFill>
                                  <w14:solidFill>
                                    <w14:schemeClr w14:val="tx1"/>
                                  </w14:solidFill>
                                </w14:textFill>
                              </w:rPr>
                              <w:t> </w:t>
                            </w:r>
                          </w:p>
                          <w:p>
                            <w:pPr>
                              <w:spacing w:line="420" w:lineRule="exact"/>
                              <w:ind w:firstLine="475"/>
                              <w:jc w:val="left"/>
                              <w:rPr>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您好！</w:t>
                            </w:r>
                          </w:p>
                          <w:p>
                            <w:pPr>
                              <w:spacing w:line="420" w:lineRule="exact"/>
                              <w:jc w:val="left"/>
                              <w:rPr>
                                <w:sz w:val="24"/>
                                <w:szCs w:val="24"/>
                              </w:rPr>
                            </w:pPr>
                            <w:r>
                              <w:rPr>
                                <w:rFonts w:hint="eastAsia" w:ascii="微软雅黑" w:hAnsi="微软雅黑" w:eastAsia="微软雅黑" w:cs="Times New Roman"/>
                                <w:color w:val="000000" w:themeColor="text1"/>
                                <w:sz w:val="24"/>
                                <w:szCs w:val="24"/>
                                <w14:textFill>
                                  <w14:solidFill>
                                    <w14:schemeClr w14:val="tx1"/>
                                  </w14:solidFill>
                                </w14:textFill>
                              </w:rPr>
                              <w:t> </w:t>
                            </w:r>
                          </w:p>
                          <w:p>
                            <w:pPr>
                              <w:spacing w:line="420" w:lineRule="exact"/>
                              <w:ind w:firstLine="475"/>
                              <w:jc w:val="left"/>
                              <w:rPr>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首先感谢您在百忙之中阅读我的自荐信！在此，我满怀期望和自信接受您的审阅。我叫某某某，毕业于某某某某某大学某某某某专业。获悉贵公司招聘人才，因此我很期望能成为贵公司的一员，为贵公司的事业添砖加瓦。</w:t>
                            </w:r>
                          </w:p>
                          <w:p>
                            <w:pPr>
                              <w:spacing w:line="420" w:lineRule="exact"/>
                              <w:jc w:val="left"/>
                              <w:rPr>
                                <w:sz w:val="24"/>
                                <w:szCs w:val="24"/>
                              </w:rPr>
                            </w:pPr>
                            <w:r>
                              <w:rPr>
                                <w:rFonts w:hint="eastAsia" w:ascii="微软雅黑" w:hAnsi="微软雅黑" w:eastAsia="微软雅黑" w:cs="Times New Roman"/>
                                <w:color w:val="000000" w:themeColor="text1"/>
                                <w:sz w:val="24"/>
                                <w:szCs w:val="24"/>
                                <w14:textFill>
                                  <w14:solidFill>
                                    <w14:schemeClr w14:val="tx1"/>
                                  </w14:solidFill>
                                </w14:textFill>
                              </w:rPr>
                              <w:t> </w:t>
                            </w:r>
                          </w:p>
                          <w:p>
                            <w:pPr>
                              <w:spacing w:line="420" w:lineRule="exact"/>
                              <w:ind w:firstLine="475"/>
                              <w:jc w:val="left"/>
                              <w:rPr>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在大学四年的学习生活中，我努力学习，用心进取，取得了优异的成绩，连续获得学校奖学金，顺利通过国家英语四级考试，并在六级考试中取得了某某分的好成绩；并且考取了某某某某证书，熟练掌握某某某某技巧，有较丰富的某某某某经验。</w:t>
                            </w:r>
                          </w:p>
                          <w:p>
                            <w:pPr>
                              <w:spacing w:line="420" w:lineRule="exact"/>
                              <w:jc w:val="left"/>
                              <w:rPr>
                                <w:sz w:val="24"/>
                                <w:szCs w:val="24"/>
                              </w:rPr>
                            </w:pPr>
                            <w:r>
                              <w:rPr>
                                <w:rFonts w:hint="eastAsia" w:ascii="微软雅黑" w:hAnsi="微软雅黑" w:eastAsia="微软雅黑" w:cs="Times New Roman"/>
                                <w:color w:val="000000" w:themeColor="text1"/>
                                <w:sz w:val="24"/>
                                <w:szCs w:val="24"/>
                                <w14:textFill>
                                  <w14:solidFill>
                                    <w14:schemeClr w14:val="tx1"/>
                                  </w14:solidFill>
                                </w14:textFill>
                              </w:rPr>
                              <w:t> </w:t>
                            </w:r>
                          </w:p>
                          <w:p>
                            <w:pPr>
                              <w:spacing w:line="420" w:lineRule="exact"/>
                              <w:ind w:firstLine="475"/>
                              <w:jc w:val="left"/>
                              <w:rPr>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在掌握扎实的专业功底同时，也养成了我冷静自信的性格和踏实严谨的工作作风，增强了我的团队合作精神和潜力，赋予我参与社会竞争的勇气。时代的特点使我清楚的认识到社会对复合型人才的需求，所以，我在努力学好本专业的基础上，不断拓宽自己的知识面。但同时我深知四年时间很短暂，所学的知识是有限的，大学培养的仅仅是一种思维方式和学习方法。因此我将在今后的实践中虚心学习、不断钻研、积累工作经验、不断提高工作潜力。</w:t>
                            </w:r>
                          </w:p>
                          <w:p>
                            <w:pPr>
                              <w:spacing w:line="420" w:lineRule="exact"/>
                              <w:jc w:val="left"/>
                              <w:rPr>
                                <w:sz w:val="24"/>
                                <w:szCs w:val="24"/>
                              </w:rPr>
                            </w:pPr>
                            <w:r>
                              <w:rPr>
                                <w:rFonts w:hint="eastAsia" w:ascii="微软雅黑" w:hAnsi="微软雅黑" w:eastAsia="微软雅黑" w:cs="Times New Roman"/>
                                <w:color w:val="000000" w:themeColor="text1"/>
                                <w:sz w:val="24"/>
                                <w:szCs w:val="24"/>
                                <w14:textFill>
                                  <w14:solidFill>
                                    <w14:schemeClr w14:val="tx1"/>
                                  </w14:solidFill>
                                </w14:textFill>
                              </w:rPr>
                              <w:t> </w:t>
                            </w:r>
                          </w:p>
                          <w:p>
                            <w:pPr>
                              <w:spacing w:line="420" w:lineRule="exact"/>
                              <w:ind w:firstLine="475"/>
                              <w:jc w:val="left"/>
                              <w:rPr>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事业上的成功需要知识、毅力、汗水、机会的完美结合。同样，一个公司的荣誉需要承载它的载体——人的无私奉献。我恳请贵公司给我一个机会，让我成为你们中的一员，我将以无比的热情和勤奋的工作回报您的知遇之恩，并十分乐意与未来的同事合作，为我们共同的事业奉献全部的真诚与才智。</w:t>
                            </w:r>
                          </w:p>
                          <w:p>
                            <w:pPr>
                              <w:spacing w:line="420" w:lineRule="exact"/>
                              <w:jc w:val="left"/>
                              <w:rPr>
                                <w:sz w:val="24"/>
                                <w:szCs w:val="24"/>
                              </w:rPr>
                            </w:pPr>
                            <w:r>
                              <w:rPr>
                                <w:rFonts w:hint="eastAsia" w:ascii="微软雅黑" w:hAnsi="微软雅黑" w:eastAsia="微软雅黑" w:cs="Times New Roman"/>
                                <w:color w:val="000000" w:themeColor="text1"/>
                                <w:sz w:val="24"/>
                                <w:szCs w:val="24"/>
                                <w14:textFill>
                                  <w14:solidFill>
                                    <w14:schemeClr w14:val="tx1"/>
                                  </w14:solidFill>
                                </w14:textFill>
                              </w:rPr>
                              <w:t> </w:t>
                            </w:r>
                          </w:p>
                          <w:p>
                            <w:pPr>
                              <w:spacing w:line="420" w:lineRule="exact"/>
                              <w:ind w:firstLine="475"/>
                              <w:jc w:val="left"/>
                              <w:rPr>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祝愿贵公司事业蒸蒸日上!</w:t>
                            </w:r>
                          </w:p>
                          <w:p>
                            <w:pPr>
                              <w:spacing w:line="420" w:lineRule="exact"/>
                              <w:jc w:val="left"/>
                              <w:rPr>
                                <w:sz w:val="24"/>
                                <w:szCs w:val="24"/>
                              </w:rPr>
                            </w:pPr>
                            <w:r>
                              <w:rPr>
                                <w:rFonts w:hint="eastAsia" w:ascii="微软雅黑" w:hAnsi="微软雅黑" w:eastAsia="微软雅黑" w:cs="Times New Roman"/>
                                <w:color w:val="000000" w:themeColor="text1"/>
                                <w:sz w:val="24"/>
                                <w:szCs w:val="24"/>
                                <w14:textFill>
                                  <w14:solidFill>
                                    <w14:schemeClr w14:val="tx1"/>
                                  </w14:solidFill>
                                </w14:textFill>
                              </w:rPr>
                              <w:t> </w:t>
                            </w:r>
                          </w:p>
                          <w:p>
                            <w:pPr>
                              <w:spacing w:line="420" w:lineRule="exact"/>
                              <w:ind w:firstLine="475"/>
                              <w:jc w:val="left"/>
                              <w:rPr>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此致</w:t>
                            </w:r>
                          </w:p>
                          <w:p>
                            <w:pPr>
                              <w:spacing w:line="420" w:lineRule="exact"/>
                              <w:jc w:val="left"/>
                              <w:rPr>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敬礼！</w:t>
                            </w:r>
                          </w:p>
                          <w:p>
                            <w:pPr>
                              <w:spacing w:line="420" w:lineRule="exact"/>
                              <w:ind w:firstLine="6600" w:firstLineChars="2750"/>
                              <w:jc w:val="left"/>
                              <w:rPr>
                                <w:rFonts w:hint="eastAsia" w:ascii="微软雅黑" w:hAnsi="微软雅黑" w:eastAsia="微软雅黑" w:cs="Times New Roman"/>
                                <w:color w:val="000000" w:themeColor="text1"/>
                                <w:kern w:val="24"/>
                                <w:sz w:val="24"/>
                                <w:szCs w:val="24"/>
                                <w:lang w:val="en-US" w:eastAsia="zh-CN"/>
                                <w14:textFill>
                                  <w14:solidFill>
                                    <w14:schemeClr w14:val="tx1"/>
                                  </w14:solidFill>
                                </w14:textFill>
                              </w:rPr>
                            </w:pPr>
                            <w:r>
                              <w:rPr>
                                <w:rFonts w:hint="eastAsia" w:ascii="微软雅黑" w:hAnsi="微软雅黑" w:eastAsia="微软雅黑" w:cs="Times New Roman"/>
                                <w:color w:val="000000" w:themeColor="text1"/>
                                <w:kern w:val="24"/>
                                <w:sz w:val="24"/>
                                <w:szCs w:val="24"/>
                                <w14:textFill>
                                  <w14:solidFill>
                                    <w14:schemeClr w14:val="tx1"/>
                                  </w14:solidFill>
                                </w14:textFill>
                              </w:rPr>
                              <w:t>申请人：</w:t>
                            </w:r>
                            <w:r>
                              <w:rPr>
                                <w:rFonts w:hint="eastAsia" w:ascii="微软雅黑" w:hAnsi="微软雅黑" w:eastAsia="微软雅黑" w:cs="Times New Roman"/>
                                <w:color w:val="000000" w:themeColor="text1"/>
                                <w:kern w:val="24"/>
                                <w:sz w:val="24"/>
                                <w:szCs w:val="24"/>
                                <w:lang w:val="en-US" w:eastAsia="zh-CN"/>
                                <w14:textFill>
                                  <w14:solidFill>
                                    <w14:schemeClr w14:val="tx1"/>
                                  </w14:solidFill>
                                </w14:textFill>
                              </w:rPr>
                              <w:t>佰通</w:t>
                            </w:r>
                          </w:p>
                          <w:p>
                            <w:pPr>
                              <w:spacing w:line="420" w:lineRule="exact"/>
                              <w:ind w:firstLine="6600" w:firstLineChars="2750"/>
                              <w:jc w:val="left"/>
                              <w:rPr>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申请时间：20XX年XX月XX日</w:t>
                            </w:r>
                          </w:p>
                        </w:txbxContent>
                      </wps:txbx>
                      <wps:bodyPr wrap="square" rtlCol="0">
                        <a:spAutoFit/>
                      </wps:bodyPr>
                    </wps:wsp>
                  </a:graphicData>
                </a:graphic>
              </wp:anchor>
            </w:drawing>
          </mc:Choice>
          <mc:Fallback>
            <w:pict>
              <v:shape id="文本框 4" o:spid="_x0000_s1026" o:spt="202" type="#_x0000_t202" style="position:absolute;left:0pt;margin-top:116.75pt;height:637.2pt;width:518.75pt;mso-position-horizontal:center;mso-position-horizontal-relative:margin;z-index:251680768;mso-width-relative:page;mso-height-relative:page;" filled="f" stroked="f" coordsize="21600,21600" o:gfxdata="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pHbQidYAAAAKAQAADwAAAAAAAAABACAAAAAiAAAAZHJzL2Rvd25yZXYueG1sUEsB&#10;AhQAFAAAAAgAh07iQIDWVmG+AQAAYAMAAA4AAAAAAAAAAQAgAAAAJQEAAGRycy9lMm9Eb2MueG1s&#10;UEsFBgAAAAAGAAYAWQEAAFUFAAAAAA==&#10;">
                <v:fill on="f" focussize="0,0"/>
                <v:stroke on="f"/>
                <v:imagedata o:title=""/>
                <o:lock v:ext="edit" aspectratio="f"/>
                <v:textbox style="mso-fit-shape-to-text:t;">
                  <w:txbxContent>
                    <w:p>
                      <w:pPr>
                        <w:spacing w:line="420" w:lineRule="exact"/>
                        <w:jc w:val="left"/>
                        <w:rPr>
                          <w:kern w:val="0"/>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尊敬的领导：</w:t>
                      </w:r>
                    </w:p>
                    <w:p>
                      <w:pPr>
                        <w:spacing w:line="420" w:lineRule="exact"/>
                        <w:jc w:val="left"/>
                        <w:rPr>
                          <w:sz w:val="24"/>
                          <w:szCs w:val="24"/>
                        </w:rPr>
                      </w:pPr>
                      <w:r>
                        <w:rPr>
                          <w:rFonts w:hint="eastAsia" w:ascii="微软雅黑" w:hAnsi="微软雅黑" w:eastAsia="微软雅黑" w:cs="Times New Roman"/>
                          <w:color w:val="000000" w:themeColor="text1"/>
                          <w:sz w:val="24"/>
                          <w:szCs w:val="24"/>
                          <w14:textFill>
                            <w14:solidFill>
                              <w14:schemeClr w14:val="tx1"/>
                            </w14:solidFill>
                          </w14:textFill>
                        </w:rPr>
                        <w:t> </w:t>
                      </w:r>
                    </w:p>
                    <w:p>
                      <w:pPr>
                        <w:spacing w:line="420" w:lineRule="exact"/>
                        <w:ind w:firstLine="475"/>
                        <w:jc w:val="left"/>
                        <w:rPr>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您好！</w:t>
                      </w:r>
                    </w:p>
                    <w:p>
                      <w:pPr>
                        <w:spacing w:line="420" w:lineRule="exact"/>
                        <w:jc w:val="left"/>
                        <w:rPr>
                          <w:sz w:val="24"/>
                          <w:szCs w:val="24"/>
                        </w:rPr>
                      </w:pPr>
                      <w:r>
                        <w:rPr>
                          <w:rFonts w:hint="eastAsia" w:ascii="微软雅黑" w:hAnsi="微软雅黑" w:eastAsia="微软雅黑" w:cs="Times New Roman"/>
                          <w:color w:val="000000" w:themeColor="text1"/>
                          <w:sz w:val="24"/>
                          <w:szCs w:val="24"/>
                          <w14:textFill>
                            <w14:solidFill>
                              <w14:schemeClr w14:val="tx1"/>
                            </w14:solidFill>
                          </w14:textFill>
                        </w:rPr>
                        <w:t> </w:t>
                      </w:r>
                    </w:p>
                    <w:p>
                      <w:pPr>
                        <w:spacing w:line="420" w:lineRule="exact"/>
                        <w:ind w:firstLine="475"/>
                        <w:jc w:val="left"/>
                        <w:rPr>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首先感谢您在百忙之中阅读我的自荐信！在此，我满怀期望和自信接受您的审阅。我叫某某某，毕业于某某某某某大学某某某某专业。获悉贵公司招聘人才，因此我很期望能成为贵公司的一员，为贵公司的事业添砖加瓦。</w:t>
                      </w:r>
                    </w:p>
                    <w:p>
                      <w:pPr>
                        <w:spacing w:line="420" w:lineRule="exact"/>
                        <w:jc w:val="left"/>
                        <w:rPr>
                          <w:sz w:val="24"/>
                          <w:szCs w:val="24"/>
                        </w:rPr>
                      </w:pPr>
                      <w:r>
                        <w:rPr>
                          <w:rFonts w:hint="eastAsia" w:ascii="微软雅黑" w:hAnsi="微软雅黑" w:eastAsia="微软雅黑" w:cs="Times New Roman"/>
                          <w:color w:val="000000" w:themeColor="text1"/>
                          <w:sz w:val="24"/>
                          <w:szCs w:val="24"/>
                          <w14:textFill>
                            <w14:solidFill>
                              <w14:schemeClr w14:val="tx1"/>
                            </w14:solidFill>
                          </w14:textFill>
                        </w:rPr>
                        <w:t> </w:t>
                      </w:r>
                    </w:p>
                    <w:p>
                      <w:pPr>
                        <w:spacing w:line="420" w:lineRule="exact"/>
                        <w:ind w:firstLine="475"/>
                        <w:jc w:val="left"/>
                        <w:rPr>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在大学四年的学习生活中，我努力学习，用心进取，取得了优异的成绩，连续获得学校奖学金，顺利通过国家英语四级考试，并在六级考试中取得了某某分的好成绩；并且考取了某某某某证书，熟练掌握某某某某技巧，有较丰富的某某某某经验。</w:t>
                      </w:r>
                    </w:p>
                    <w:p>
                      <w:pPr>
                        <w:spacing w:line="420" w:lineRule="exact"/>
                        <w:jc w:val="left"/>
                        <w:rPr>
                          <w:sz w:val="24"/>
                          <w:szCs w:val="24"/>
                        </w:rPr>
                      </w:pPr>
                      <w:r>
                        <w:rPr>
                          <w:rFonts w:hint="eastAsia" w:ascii="微软雅黑" w:hAnsi="微软雅黑" w:eastAsia="微软雅黑" w:cs="Times New Roman"/>
                          <w:color w:val="000000" w:themeColor="text1"/>
                          <w:sz w:val="24"/>
                          <w:szCs w:val="24"/>
                          <w14:textFill>
                            <w14:solidFill>
                              <w14:schemeClr w14:val="tx1"/>
                            </w14:solidFill>
                          </w14:textFill>
                        </w:rPr>
                        <w:t> </w:t>
                      </w:r>
                    </w:p>
                    <w:p>
                      <w:pPr>
                        <w:spacing w:line="420" w:lineRule="exact"/>
                        <w:ind w:firstLine="475"/>
                        <w:jc w:val="left"/>
                        <w:rPr>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在掌握扎实的专业功底同时，也养成了我冷静自信的性格和踏实严谨的工作作风，增强了我的团队合作精神和潜力，赋予我参与社会竞争的勇气。时代的特点使我清楚的认识到社会对复合型人才的需求，所以，我在努力学好本专业的基础上，不断拓宽自己的知识面。但同时我深知四年时间很短暂，所学的知识是有限的，大学培养的仅仅是一种思维方式和学习方法。因此我将在今后的实践中虚心学习、不断钻研、积累工作经验、不断提高工作潜力。</w:t>
                      </w:r>
                    </w:p>
                    <w:p>
                      <w:pPr>
                        <w:spacing w:line="420" w:lineRule="exact"/>
                        <w:jc w:val="left"/>
                        <w:rPr>
                          <w:sz w:val="24"/>
                          <w:szCs w:val="24"/>
                        </w:rPr>
                      </w:pPr>
                      <w:r>
                        <w:rPr>
                          <w:rFonts w:hint="eastAsia" w:ascii="微软雅黑" w:hAnsi="微软雅黑" w:eastAsia="微软雅黑" w:cs="Times New Roman"/>
                          <w:color w:val="000000" w:themeColor="text1"/>
                          <w:sz w:val="24"/>
                          <w:szCs w:val="24"/>
                          <w14:textFill>
                            <w14:solidFill>
                              <w14:schemeClr w14:val="tx1"/>
                            </w14:solidFill>
                          </w14:textFill>
                        </w:rPr>
                        <w:t> </w:t>
                      </w:r>
                    </w:p>
                    <w:p>
                      <w:pPr>
                        <w:spacing w:line="420" w:lineRule="exact"/>
                        <w:ind w:firstLine="475"/>
                        <w:jc w:val="left"/>
                        <w:rPr>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事业上的成功需要知识、毅力、汗水、机会的完美结合。同样，一个公司的荣誉需要承载它的载体——人的无私奉献。我恳请贵公司给我一个机会，让我成为你们中的一员，我将以无比的热情和勤奋的工作回报您的知遇之恩，并十分乐意与未来的同事合作，为我们共同的事业奉献全部的真诚与才智。</w:t>
                      </w:r>
                    </w:p>
                    <w:p>
                      <w:pPr>
                        <w:spacing w:line="420" w:lineRule="exact"/>
                        <w:jc w:val="left"/>
                        <w:rPr>
                          <w:sz w:val="24"/>
                          <w:szCs w:val="24"/>
                        </w:rPr>
                      </w:pPr>
                      <w:r>
                        <w:rPr>
                          <w:rFonts w:hint="eastAsia" w:ascii="微软雅黑" w:hAnsi="微软雅黑" w:eastAsia="微软雅黑" w:cs="Times New Roman"/>
                          <w:color w:val="000000" w:themeColor="text1"/>
                          <w:sz w:val="24"/>
                          <w:szCs w:val="24"/>
                          <w14:textFill>
                            <w14:solidFill>
                              <w14:schemeClr w14:val="tx1"/>
                            </w14:solidFill>
                          </w14:textFill>
                        </w:rPr>
                        <w:t> </w:t>
                      </w:r>
                    </w:p>
                    <w:p>
                      <w:pPr>
                        <w:spacing w:line="420" w:lineRule="exact"/>
                        <w:ind w:firstLine="475"/>
                        <w:jc w:val="left"/>
                        <w:rPr>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祝愿贵公司事业蒸蒸日上!</w:t>
                      </w:r>
                    </w:p>
                    <w:p>
                      <w:pPr>
                        <w:spacing w:line="420" w:lineRule="exact"/>
                        <w:jc w:val="left"/>
                        <w:rPr>
                          <w:sz w:val="24"/>
                          <w:szCs w:val="24"/>
                        </w:rPr>
                      </w:pPr>
                      <w:r>
                        <w:rPr>
                          <w:rFonts w:hint="eastAsia" w:ascii="微软雅黑" w:hAnsi="微软雅黑" w:eastAsia="微软雅黑" w:cs="Times New Roman"/>
                          <w:color w:val="000000" w:themeColor="text1"/>
                          <w:sz w:val="24"/>
                          <w:szCs w:val="24"/>
                          <w14:textFill>
                            <w14:solidFill>
                              <w14:schemeClr w14:val="tx1"/>
                            </w14:solidFill>
                          </w14:textFill>
                        </w:rPr>
                        <w:t> </w:t>
                      </w:r>
                    </w:p>
                    <w:p>
                      <w:pPr>
                        <w:spacing w:line="420" w:lineRule="exact"/>
                        <w:ind w:firstLine="475"/>
                        <w:jc w:val="left"/>
                        <w:rPr>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此致</w:t>
                      </w:r>
                    </w:p>
                    <w:p>
                      <w:pPr>
                        <w:spacing w:line="420" w:lineRule="exact"/>
                        <w:jc w:val="left"/>
                        <w:rPr>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敬礼！</w:t>
                      </w:r>
                    </w:p>
                    <w:p>
                      <w:pPr>
                        <w:spacing w:line="420" w:lineRule="exact"/>
                        <w:ind w:firstLine="6600" w:firstLineChars="2750"/>
                        <w:jc w:val="left"/>
                        <w:rPr>
                          <w:rFonts w:hint="eastAsia" w:ascii="微软雅黑" w:hAnsi="微软雅黑" w:eastAsia="微软雅黑" w:cs="Times New Roman"/>
                          <w:color w:val="000000" w:themeColor="text1"/>
                          <w:kern w:val="24"/>
                          <w:sz w:val="24"/>
                          <w:szCs w:val="24"/>
                          <w:lang w:val="en-US" w:eastAsia="zh-CN"/>
                          <w14:textFill>
                            <w14:solidFill>
                              <w14:schemeClr w14:val="tx1"/>
                            </w14:solidFill>
                          </w14:textFill>
                        </w:rPr>
                      </w:pPr>
                      <w:r>
                        <w:rPr>
                          <w:rFonts w:hint="eastAsia" w:ascii="微软雅黑" w:hAnsi="微软雅黑" w:eastAsia="微软雅黑" w:cs="Times New Roman"/>
                          <w:color w:val="000000" w:themeColor="text1"/>
                          <w:kern w:val="24"/>
                          <w:sz w:val="24"/>
                          <w:szCs w:val="24"/>
                          <w14:textFill>
                            <w14:solidFill>
                              <w14:schemeClr w14:val="tx1"/>
                            </w14:solidFill>
                          </w14:textFill>
                        </w:rPr>
                        <w:t>申请人：</w:t>
                      </w:r>
                      <w:r>
                        <w:rPr>
                          <w:rFonts w:hint="eastAsia" w:ascii="微软雅黑" w:hAnsi="微软雅黑" w:eastAsia="微软雅黑" w:cs="Times New Roman"/>
                          <w:color w:val="000000" w:themeColor="text1"/>
                          <w:kern w:val="24"/>
                          <w:sz w:val="24"/>
                          <w:szCs w:val="24"/>
                          <w:lang w:val="en-US" w:eastAsia="zh-CN"/>
                          <w14:textFill>
                            <w14:solidFill>
                              <w14:schemeClr w14:val="tx1"/>
                            </w14:solidFill>
                          </w14:textFill>
                        </w:rPr>
                        <w:t>佰通</w:t>
                      </w:r>
                    </w:p>
                    <w:p>
                      <w:pPr>
                        <w:spacing w:line="420" w:lineRule="exact"/>
                        <w:ind w:firstLine="6600" w:firstLineChars="2750"/>
                        <w:jc w:val="left"/>
                        <w:rPr>
                          <w:sz w:val="24"/>
                          <w:szCs w:val="24"/>
                        </w:rPr>
                      </w:pPr>
                      <w:r>
                        <w:rPr>
                          <w:rFonts w:hint="eastAsia" w:ascii="微软雅黑" w:hAnsi="微软雅黑" w:eastAsia="微软雅黑" w:cs="Times New Roman"/>
                          <w:color w:val="000000" w:themeColor="text1"/>
                          <w:kern w:val="24"/>
                          <w:sz w:val="24"/>
                          <w:szCs w:val="24"/>
                          <w14:textFill>
                            <w14:solidFill>
                              <w14:schemeClr w14:val="tx1"/>
                            </w14:solidFill>
                          </w14:textFill>
                        </w:rPr>
                        <w:t>申请时间：20XX年XX月XX日</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1059180</wp:posOffset>
                </wp:positionV>
                <wp:extent cx="7199630" cy="8971280"/>
                <wp:effectExtent l="0" t="0" r="20320" b="20320"/>
                <wp:wrapNone/>
                <wp:docPr id="221" name="矩形 221"/>
                <wp:cNvGraphicFramePr/>
                <a:graphic xmlns:a="http://schemas.openxmlformats.org/drawingml/2006/main">
                  <a:graphicData uri="http://schemas.microsoft.com/office/word/2010/wordprocessingShape">
                    <wps:wsp>
                      <wps:cNvSpPr/>
                      <wps:spPr>
                        <a:xfrm>
                          <a:off x="0" y="0"/>
                          <a:ext cx="7199630" cy="89712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top:83.4pt;height:706.4pt;width:566.9pt;mso-position-horizontal:center;mso-position-horizontal-relative:margin;z-index:251682816;v-text-anchor:middle;mso-width-relative:page;mso-height-relative:page;" filled="f" stroked="t" coordsize="21600,21600" o:gfxdata="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vHNf89gAAAAKAQAADwAAAAAAAAABACAAAAAiAAAAZHJzL2Rvd25yZXYueG1sUEsBAhQAFAAAAAgA&#10;h07iQNZhxVTsAQAAywMAAA4AAAAAAAAAAQAgAAAAJwEAAGRycy9lMm9Eb2MueG1sUEsFBgAAAAAG&#10;AAYAWQEAAIUFAAAAAA==&#10;">
                <v:fill on="f" focussize="0,0"/>
                <v:stroke weight="1.5pt" color="#000000 [3213]" miterlimit="8" joinstyle="miter"/>
                <v:imagedata o:title=""/>
                <o:lock v:ext="edit" aspectratio="f"/>
              </v:rect>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-1143000</wp:posOffset>
                </wp:positionH>
                <wp:positionV relativeFrom="paragraph">
                  <wp:posOffset>-971550</wp:posOffset>
                </wp:positionV>
                <wp:extent cx="7560310" cy="10692130"/>
                <wp:effectExtent l="0" t="0" r="3175" b="0"/>
                <wp:wrapNone/>
                <wp:docPr id="211" name="矩形 211"/>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left:-90pt;margin-top:-76.5pt;height:841.9pt;width:595.3pt;z-index:251679744;v-text-anchor:middle;mso-width-relative:page;mso-height-relative:page;" fillcolor="#FFFFFF [3212]" filled="t" stroked="f" coordsize="21600,21600" o:gfxdata="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vQkXdoAAAAPAQAADwAAAAAAAAABACAAAAAiAAAAZHJzL2Rvd25yZXYueG1sUEsBAhQAFAAAAAgA&#10;h07iQOYt9R7qAQAAzAMAAA4AAAAAAAAAAQAgAAAAKQEAAGRycy9lMm9Eb2MueG1sUEsFBgAAAAAG&#10;AAYAWQEAAIUFAAAAAA==&#10;">
                <v:fill on="t" focussize="0,0"/>
                <v:stroke on="f" weight="1pt" miterlimit="8" joinstyle="miter"/>
                <v:imagedata o:title=""/>
                <o:lock v:ext="edit" aspectratio="f"/>
              </v:rect>
            </w:pict>
          </mc:Fallback>
        </mc:AlternateContent>
      </w:r>
      <w:r>
        <w:br w:type="page"/>
      </w:r>
      <w:bookmarkStart w:id="0" w:name="_GoBack"/>
      <w:bookmarkEnd w:id="0"/>
    </w:p>
    <w:p>
      <w:pPr>
        <w:widowControl/>
        <w:jc w:val="left"/>
      </w:pPr>
      <w:r>
        <mc:AlternateContent>
          <mc:Choice Requires="wpg">
            <w:drawing>
              <wp:anchor distT="0" distB="0" distL="114300" distR="114300" simplePos="0" relativeHeight="251689984" behindDoc="0" locked="0" layoutInCell="1" allowOverlap="1">
                <wp:simplePos x="0" y="0"/>
                <wp:positionH relativeFrom="margin">
                  <wp:posOffset>-1019175</wp:posOffset>
                </wp:positionH>
                <wp:positionV relativeFrom="margin">
                  <wp:posOffset>85725</wp:posOffset>
                </wp:positionV>
                <wp:extent cx="7305675" cy="8655050"/>
                <wp:effectExtent l="0" t="0" r="0" b="0"/>
                <wp:wrapNone/>
                <wp:docPr id="749" name="组合 749"/>
                <wp:cNvGraphicFramePr/>
                <a:graphic xmlns:a="http://schemas.openxmlformats.org/drawingml/2006/main">
                  <a:graphicData uri="http://schemas.microsoft.com/office/word/2010/wordprocessingGroup">
                    <wpg:wgp>
                      <wpg:cNvGrpSpPr/>
                      <wpg:grpSpPr>
                        <a:xfrm>
                          <a:off x="0" y="0"/>
                          <a:ext cx="7305675" cy="8655049"/>
                          <a:chOff x="127082" y="980140"/>
                          <a:chExt cx="7305836" cy="8655516"/>
                        </a:xfrm>
                      </wpg:grpSpPr>
                      <wps:wsp>
                        <wps:cNvPr id="750" name="横条"/>
                        <wps:cNvSpPr/>
                        <wps:spPr>
                          <a:xfrm rot="5400000">
                            <a:off x="5488918" y="7691656"/>
                            <a:ext cx="3780000" cy="108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51" name="横条"/>
                        <wps:cNvSpPr/>
                        <wps:spPr>
                          <a:xfrm rot="5400000">
                            <a:off x="-1708918" y="2816140"/>
                            <a:ext cx="3780000" cy="108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_x0000_s1026" o:spid="_x0000_s1026" o:spt="203" style="position:absolute;left:0pt;margin-left:-80.25pt;margin-top:6.75pt;height:681.5pt;width:575.25pt;mso-position-horizontal-relative:margin;mso-position-vertical-relative:margin;z-index:251689984;mso-width-relative:page;mso-height-relative:page;" coordorigin="127082,980140" coordsize="7305836,8655516" o:gfxdata="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B0rJ6LbAAAADAEAAA8AAAAAAAAAAQAgAAAAIgAAAGRycy9kb3ducmV2LnhtbFBLAQIUABQA&#10;AAAIAIdO4kBbkxj0mAIAACIHAAAOAAAAAAAAAAEAIAAAACoBAABkcnMvZTJvRG9jLnhtbFBLBQYA&#10;AAAABgAGAFkBAAA0BgAAAAA=&#10;">
                <o:lock v:ext="edit" aspectratio="f"/>
                <v:rect id="横条" o:spid="_x0000_s1026" o:spt="1" style="position:absolute;left:5488918;top:7691656;height:108000;width:3780000;rotation:5898240f;v-text-anchor:middle;" fillcolor="#000000 [3213]" filled="t" stroked="f" coordsize="21600,21600" o:gfxdata="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FSca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横条" o:spid="_x0000_s1026" o:spt="1" style="position:absolute;left:-1708918;top:2816140;height:108000;width:3780000;rotation:5898240f;v-text-anchor:middle;" fillcolor="#000000 [3213]" filled="t" stroked="f" coordsize="21600,21600" o:gfxdata="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yexd&#10;wAAAANw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group>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2096770</wp:posOffset>
                </wp:positionH>
                <wp:positionV relativeFrom="paragraph">
                  <wp:posOffset>2600325</wp:posOffset>
                </wp:positionV>
                <wp:extent cx="3455670" cy="2621280"/>
                <wp:effectExtent l="0" t="0" r="0" b="0"/>
                <wp:wrapNone/>
                <wp:docPr id="1324" name="符号"/>
                <wp:cNvGraphicFramePr/>
                <a:graphic xmlns:a="http://schemas.openxmlformats.org/drawingml/2006/main">
                  <a:graphicData uri="http://schemas.microsoft.com/office/word/2010/wordprocessingShape">
                    <wps:wsp>
                      <wps:cNvSpPr txBox="1"/>
                      <wps:spPr>
                        <a:xfrm>
                          <a:off x="0" y="0"/>
                          <a:ext cx="3455670" cy="2621280"/>
                        </a:xfrm>
                        <a:prstGeom prst="rect">
                          <a:avLst/>
                        </a:prstGeom>
                        <a:noFill/>
                      </wps:spPr>
                      <wps:txbx>
                        <w:txbxContent>
                          <w:p>
                            <w:pPr>
                              <w:spacing w:line="3984" w:lineRule="exact"/>
                              <w:jc w:val="right"/>
                              <w:rPr>
                                <w:kern w:val="0"/>
                                <w:sz w:val="24"/>
                                <w:szCs w:val="24"/>
                              </w:rPr>
                            </w:pPr>
                            <w:r>
                              <w:rPr>
                                <w:rFonts w:hint="eastAsia" w:ascii="方正小标宋简体" w:hAnsi="方正小标宋简体" w:eastAsia="方正小标宋简体"/>
                                <w:color w:val="000000" w:themeColor="text1"/>
                                <w:kern w:val="24"/>
                                <w:sz w:val="332"/>
                                <w:szCs w:val="332"/>
                                <w14:textFill>
                                  <w14:solidFill>
                                    <w14:schemeClr w14:val="tx1"/>
                                  </w14:solidFill>
                                </w14:textFill>
                              </w:rPr>
                              <w:t>”</w:t>
                            </w:r>
                          </w:p>
                        </w:txbxContent>
                      </wps:txbx>
                      <wps:bodyPr wrap="square" rtlCol="0">
                        <a:spAutoFit/>
                      </wps:bodyPr>
                    </wps:wsp>
                  </a:graphicData>
                </a:graphic>
              </wp:anchor>
            </w:drawing>
          </mc:Choice>
          <mc:Fallback>
            <w:pict>
              <v:shape id="符号" o:spid="_x0000_s1026" o:spt="202" type="#_x0000_t202" style="position:absolute;left:0pt;margin-left:165.1pt;margin-top:204.75pt;height:206.4pt;width:272.1pt;z-index:251689984;mso-width-relative:page;mso-height-relative:page;" filled="f" stroked="f" coordsize="21600,21600" o:gfxdata="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6c6nctkAAAALAQAADwAAAAAAAAABACAAAAAiAAAAZHJzL2Rvd25yZXYueG1sUEsBAhQA&#10;FAAAAAgAh07iQMx+0E64AQAAXAMAAA4AAAAAAAAAAQAgAAAAKAEAAGRycy9lMm9Eb2MueG1sUEsF&#10;BgAAAAAGAAYAWQEAAFIFAAAAAA==&#10;">
                <v:fill on="f" focussize="0,0"/>
                <v:stroke on="f"/>
                <v:imagedata o:title=""/>
                <o:lock v:ext="edit" aspectratio="f"/>
                <v:textbox style="mso-fit-shape-to-text:t;">
                  <w:txbxContent>
                    <w:p>
                      <w:pPr>
                        <w:spacing w:line="3984" w:lineRule="exact"/>
                        <w:jc w:val="right"/>
                        <w:rPr>
                          <w:kern w:val="0"/>
                          <w:sz w:val="24"/>
                          <w:szCs w:val="24"/>
                        </w:rPr>
                      </w:pPr>
                      <w:r>
                        <w:rPr>
                          <w:rFonts w:hint="eastAsia" w:ascii="方正小标宋简体" w:hAnsi="方正小标宋简体" w:eastAsia="方正小标宋简体"/>
                          <w:color w:val="000000" w:themeColor="text1"/>
                          <w:kern w:val="24"/>
                          <w:sz w:val="332"/>
                          <w:szCs w:val="332"/>
                          <w14:textFill>
                            <w14:solidFill>
                              <w14:schemeClr w14:val="tx1"/>
                            </w14:solidFill>
                          </w14:textFill>
                        </w:rPr>
                        <w:t>”</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654050</wp:posOffset>
                </wp:positionH>
                <wp:positionV relativeFrom="paragraph">
                  <wp:posOffset>8764905</wp:posOffset>
                </wp:positionV>
                <wp:extent cx="5760085" cy="914400"/>
                <wp:effectExtent l="0" t="0" r="0" b="0"/>
                <wp:wrapNone/>
                <wp:docPr id="229" name="文本框 7"/>
                <wp:cNvGraphicFramePr/>
                <a:graphic xmlns:a="http://schemas.openxmlformats.org/drawingml/2006/main">
                  <a:graphicData uri="http://schemas.microsoft.com/office/word/2010/wordprocessingShape">
                    <wps:wsp>
                      <wps:cNvSpPr txBox="1"/>
                      <wps:spPr>
                        <a:xfrm>
                          <a:off x="0" y="0"/>
                          <a:ext cx="5760085" cy="914400"/>
                        </a:xfrm>
                        <a:prstGeom prst="rect">
                          <a:avLst/>
                        </a:prstGeom>
                        <a:noFill/>
                      </wps:spPr>
                      <wps:txbx>
                        <w:txbxContent>
                          <w:p>
                            <w:pPr>
                              <w:spacing w:line="1296" w:lineRule="exact"/>
                              <w:jc w:val="right"/>
                              <w:rPr>
                                <w:kern w:val="0"/>
                                <w:sz w:val="24"/>
                                <w:szCs w:val="24"/>
                              </w:rPr>
                            </w:pPr>
                            <w:r>
                              <w:rPr>
                                <w:rFonts w:hint="eastAsia" w:ascii="方正小标宋简体" w:hAnsi="方正小标宋简体" w:eastAsia="方正小标宋简体"/>
                                <w:color w:val="000000" w:themeColor="text1"/>
                                <w:kern w:val="24"/>
                                <w:sz w:val="108"/>
                                <w:szCs w:val="108"/>
                                <w14:textFill>
                                  <w14:solidFill>
                                    <w14:schemeClr w14:val="tx1"/>
                                  </w14:solidFill>
                                </w14:textFill>
                              </w:rPr>
                              <w:t>期待您的回复</w:t>
                            </w:r>
                          </w:p>
                        </w:txbxContent>
                      </wps:txbx>
                      <wps:bodyPr wrap="square" rtlCol="0">
                        <a:spAutoFit/>
                      </wps:bodyPr>
                    </wps:wsp>
                  </a:graphicData>
                </a:graphic>
              </wp:anchor>
            </w:drawing>
          </mc:Choice>
          <mc:Fallback>
            <w:pict>
              <v:shape id="文本框 7" o:spid="_x0000_s1026" o:spt="202" type="#_x0000_t202" style="position:absolute;left:0pt;margin-left:51.5pt;margin-top:690.15pt;height:72pt;width:453.55pt;z-index:251687936;mso-width-relative:page;mso-height-relative:page;" filled="f" stroked="f" coordsize="21600,21600" o:gfxdata="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B6OtkTYAAAADgEAAA8AAAAAAAAAAQAgAAAAIgAAAGRycy9kb3ducmV2LnhtbFBL&#10;AQIUABQAAAAIAIdO4kDOxR8nvQEAAF8DAAAOAAAAAAAAAAEAIAAAACcBAABkcnMvZTJvRG9jLnht&#10;bFBLBQYAAAAABgAGAFkBAABWBQAAAAA=&#10;">
                <v:fill on="f" focussize="0,0"/>
                <v:stroke on="f"/>
                <v:imagedata o:title=""/>
                <o:lock v:ext="edit" aspectratio="f"/>
                <v:textbox style="mso-fit-shape-to-text:t;">
                  <w:txbxContent>
                    <w:p>
                      <w:pPr>
                        <w:spacing w:line="1296" w:lineRule="exact"/>
                        <w:jc w:val="right"/>
                        <w:rPr>
                          <w:kern w:val="0"/>
                          <w:sz w:val="24"/>
                          <w:szCs w:val="24"/>
                        </w:rPr>
                      </w:pPr>
                      <w:r>
                        <w:rPr>
                          <w:rFonts w:hint="eastAsia" w:ascii="方正小标宋简体" w:hAnsi="方正小标宋简体" w:eastAsia="方正小标宋简体"/>
                          <w:color w:val="000000" w:themeColor="text1"/>
                          <w:kern w:val="24"/>
                          <w:sz w:val="108"/>
                          <w:szCs w:val="108"/>
                          <w14:textFill>
                            <w14:solidFill>
                              <w14:schemeClr w14:val="tx1"/>
                            </w14:solidFill>
                          </w14:textFill>
                        </w:rPr>
                        <w:t>期待您的回复</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-1143000</wp:posOffset>
                </wp:positionH>
                <wp:positionV relativeFrom="paragraph">
                  <wp:posOffset>-838200</wp:posOffset>
                </wp:positionV>
                <wp:extent cx="5760085" cy="914400"/>
                <wp:effectExtent l="0" t="0" r="0" b="0"/>
                <wp:wrapNone/>
                <wp:docPr id="228" name="文本框 6"/>
                <wp:cNvGraphicFramePr/>
                <a:graphic xmlns:a="http://schemas.openxmlformats.org/drawingml/2006/main">
                  <a:graphicData uri="http://schemas.microsoft.com/office/word/2010/wordprocessingShape">
                    <wps:wsp>
                      <wps:cNvSpPr txBox="1"/>
                      <wps:spPr>
                        <a:xfrm>
                          <a:off x="0" y="0"/>
                          <a:ext cx="5760085" cy="914400"/>
                        </a:xfrm>
                        <a:prstGeom prst="rect">
                          <a:avLst/>
                        </a:prstGeom>
                        <a:noFill/>
                      </wps:spPr>
                      <wps:txbx>
                        <w:txbxContent>
                          <w:p>
                            <w:pPr>
                              <w:spacing w:line="1296" w:lineRule="exact"/>
                              <w:rPr>
                                <w:kern w:val="0"/>
                                <w:sz w:val="24"/>
                                <w:szCs w:val="24"/>
                              </w:rPr>
                            </w:pPr>
                            <w:r>
                              <w:rPr>
                                <w:rFonts w:hint="eastAsia" w:ascii="方正小标宋简体" w:hAnsi="方正小标宋简体" w:eastAsia="方正小标宋简体"/>
                                <w:color w:val="000000" w:themeColor="text1"/>
                                <w:kern w:val="24"/>
                                <w:sz w:val="108"/>
                                <w:szCs w:val="108"/>
                                <w14:textFill>
                                  <w14:solidFill>
                                    <w14:schemeClr w14:val="tx1"/>
                                  </w14:solidFill>
                                </w14:textFill>
                              </w:rPr>
                              <w:t>感谢您的审阅</w:t>
                            </w:r>
                          </w:p>
                        </w:txbxContent>
                      </wps:txbx>
                      <wps:bodyPr wrap="square" rtlCol="0">
                        <a:spAutoFit/>
                      </wps:bodyPr>
                    </wps:wsp>
                  </a:graphicData>
                </a:graphic>
              </wp:anchor>
            </w:drawing>
          </mc:Choice>
          <mc:Fallback>
            <w:pict>
              <v:shape id="文本框 6" o:spid="_x0000_s1026" o:spt="202" type="#_x0000_t202" style="position:absolute;left:0pt;margin-left:-90pt;margin-top:-66pt;height:72pt;width:453.55pt;z-index:251686912;mso-width-relative:page;mso-height-relative:page;" filled="f" stroked="f" coordsize="21600,21600" o:gfxdata="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nVGqp9cAAAAMAQAADwAAAAAAAAABACAAAAAiAAAAZHJzL2Rvd25yZXYueG1sUEsB&#10;AhQAFAAAAAgAh07iQInRlsq9AQAAXwMAAA4AAAAAAAAAAQAgAAAAJgEAAGRycy9lMm9Eb2MueG1s&#10;UEsFBgAAAAAGAAYAWQEAAFUFAAAAAA==&#10;">
                <v:fill on="f" focussize="0,0"/>
                <v:stroke on="f"/>
                <v:imagedata o:title=""/>
                <o:lock v:ext="edit" aspectratio="f"/>
                <v:textbox style="mso-fit-shape-to-text:t;">
                  <w:txbxContent>
                    <w:p>
                      <w:pPr>
                        <w:spacing w:line="1296" w:lineRule="exact"/>
                        <w:rPr>
                          <w:kern w:val="0"/>
                          <w:sz w:val="24"/>
                          <w:szCs w:val="24"/>
                        </w:rPr>
                      </w:pPr>
                      <w:r>
                        <w:rPr>
                          <w:rFonts w:hint="eastAsia" w:ascii="方正小标宋简体" w:hAnsi="方正小标宋简体" w:eastAsia="方正小标宋简体"/>
                          <w:color w:val="000000" w:themeColor="text1"/>
                          <w:kern w:val="24"/>
                          <w:sz w:val="108"/>
                          <w:szCs w:val="108"/>
                          <w14:textFill>
                            <w14:solidFill>
                              <w14:schemeClr w14:val="tx1"/>
                            </w14:solidFill>
                          </w14:textFill>
                        </w:rPr>
                        <w:t>感谢您的审阅</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-914400</wp:posOffset>
                </wp:positionV>
                <wp:extent cx="7560310" cy="10692130"/>
                <wp:effectExtent l="0" t="0" r="3175" b="0"/>
                <wp:wrapNone/>
                <wp:docPr id="227" name="矩形 227"/>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left:-90pt;margin-top:-72pt;height:841.9pt;width:595.3pt;z-index:251685888;v-text-anchor:middle;mso-width-relative:page;mso-height-relative:page;" fillcolor="#FFFFFF [3212]" filled="t" stroked="f" coordsize="21600,21600" o:gfxdata="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Hqyt9wAAAAPAQAADwAAAAAAAAABACAAAAAiAAAAZHJzL2Rvd25yZXYueG1sUEsBAhQAFAAA&#10;AAgAh07iQOHFnZbrAQAAzAMAAA4AAAAAAAAAAQAgAAAAKwEAAGRycy9lMm9Eb2MueG1sUEsFBgAA&#10;AAAGAAYAWQEAAIg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1916430</wp:posOffset>
                </wp:positionH>
                <wp:positionV relativeFrom="paragraph">
                  <wp:posOffset>3711575</wp:posOffset>
                </wp:positionV>
                <wp:extent cx="1440180" cy="1440180"/>
                <wp:effectExtent l="0" t="0" r="8255" b="8255"/>
                <wp:wrapNone/>
                <wp:docPr id="230" name="矩形 2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440000" cy="1440000"/>
                        </a:xfrm>
                        <a:prstGeom prst="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9pt;margin-top:292.25pt;height:113.4pt;width:113.4pt;z-index:251688960;v-text-anchor:middle;mso-width-relative:page;mso-height-relative:page;" fillcolor="#FFFFFF [3212]" filled="t" stroked="f" coordsize="21600,21600" o:gfxdata="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sshmKtkAAAALAQAADwAAAAAAAAABACAAAAAiAAAAZHJzL2Rvd25yZXYu&#10;eG1sUEsBAhQAFAAAAAgAh07iQMOGGMpsAgAAzAQAAA4AAAAAAAAAAQAgAAAAKAEAAGRycy9lMm9E&#10;b2MueG1sUEsFBgAAAAAGAAYAWQEAAAYGAAAAAA==&#10;">
                <v:fill on="t" focussize="0,0"/>
                <v:stroke on="f" weight="1.5pt" miterlimit="8" joinstyle="miter"/>
                <v:imagedata o:title=""/>
                <o:lock v:ext="edit" aspectratio="t"/>
              </v:rect>
            </w:pict>
          </mc:Fallback>
        </mc:AlternateContent>
      </w:r>
      <w:r>
        <mc:AlternateContent>
          <mc:Choice Requires="wps">
            <w:drawing>
              <wp:anchor distT="0" distB="0" distL="114300" distR="114300" simplePos="0" relativeHeight="251691008" behindDoc="0" locked="0" layoutInCell="1" allowOverlap="1">
                <wp:simplePos x="0" y="0"/>
                <wp:positionH relativeFrom="margin">
                  <wp:align>center</wp:align>
                </wp:positionH>
                <wp:positionV relativeFrom="margin">
                  <wp:align>center</wp:align>
                </wp:positionV>
                <wp:extent cx="1080135" cy="1080135"/>
                <wp:effectExtent l="0" t="0" r="25400" b="25400"/>
                <wp:wrapNone/>
                <wp:docPr id="767" name="二维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80000" cy="1080000"/>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anchor>
            </w:drawing>
          </mc:Choice>
          <mc:Fallback>
            <w:pict>
              <v:rect id="二维码" o:spid="_x0000_s1026" o:spt="1" style="position:absolute;left:0pt;height:85.05pt;width:85.05pt;mso-position-horizontal:center;mso-position-horizontal-relative:margin;mso-position-vertical:center;mso-position-vertical-relative:margin;z-index:251691008;v-text-anchor:middle;mso-width-relative:page;mso-height-relative:page;" filled="t" stroked="t" coordsize="21600,21600" o:gfxdata="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">
                <v:fill type="frame" on="t" focussize="0,0" recolor="t" rotate="t" r:id="rId6"/>
                <v:stroke weight="1.5pt" color="#000000 [3213]" miterlimit="8" joinstyle="miter"/>
                <v:imagedata o:title=""/>
                <o:lock v:ext="edit" aspectratio="t"/>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CB0382A1-FF1D-4A05-B96A-0CC7E325EC1B}"/>
  </w:font>
  <w:font w:name="微软雅黑">
    <w:panose1 w:val="020B0503020204020204"/>
    <w:charset w:val="86"/>
    <w:family w:val="swiss"/>
    <w:pitch w:val="default"/>
    <w:sig w:usb0="80000287" w:usb1="2ACF3C50" w:usb2="00000016" w:usb3="00000000" w:csb0="0004001F" w:csb1="00000000"/>
    <w:embedRegular r:id="rId2" w:fontKey="{7E957608-807F-4C4A-A334-4E1948B886AA}"/>
  </w:font>
  <w:font w:name="方正小标宋简体">
    <w:panose1 w:val="02000000000000000000"/>
    <w:charset w:val="86"/>
    <w:family w:val="auto"/>
    <w:pitch w:val="default"/>
    <w:sig w:usb0="00000000" w:usb1="00000000" w:usb2="00000000" w:usb3="00000000" w:csb0="00000000" w:csb1="00000000"/>
    <w:embedRegular r:id="rId3" w:fontKey="{76C819D1-DE16-4CF2-AA6E-C6F4DD96F7E5}"/>
  </w:font>
  <w:font w:name="Tahoma">
    <w:panose1 w:val="020B0604030504040204"/>
    <w:charset w:val="00"/>
    <w:family w:val="auto"/>
    <w:pitch w:val="default"/>
    <w:sig w:usb0="E1002EFF" w:usb1="C000605B" w:usb2="00000029" w:usb3="00000000" w:csb0="200101FF" w:csb1="20280000"/>
  </w:font>
  <w:font w:name="方正粗黑宋简体">
    <w:panose1 w:val="02000000000000000000"/>
    <w:charset w:val="86"/>
    <w:family w:val="auto"/>
    <w:pitch w:val="default"/>
    <w:sig w:usb0="A00002BF" w:usb1="184F6CFA"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D761DA"/>
    <w:multiLevelType w:val="multilevel"/>
    <w:tmpl w:val="42D761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66BD35F4"/>
    <w:multiLevelType w:val="multilevel"/>
    <w:tmpl w:val="66BD35F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8"/>
  <w:embedTrueTypeFonts/>
  <w:saveSubsetFonts/>
  <w:bordersDoNotSurroundHeader w:val="1"/>
  <w:bordersDoNotSurroundFooter w:val="1"/>
  <w:hideSpellingErrors/>
  <w:hideGrammaticalErrors/>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A869A9"/>
    <w:rsid w:val="00000001"/>
    <w:rsid w:val="000005EC"/>
    <w:rsid w:val="0000064C"/>
    <w:rsid w:val="00000A10"/>
    <w:rsid w:val="00000BFD"/>
    <w:rsid w:val="00000F35"/>
    <w:rsid w:val="00001095"/>
    <w:rsid w:val="0000122E"/>
    <w:rsid w:val="00001289"/>
    <w:rsid w:val="0000141E"/>
    <w:rsid w:val="000018F2"/>
    <w:rsid w:val="000024BE"/>
    <w:rsid w:val="00002D4E"/>
    <w:rsid w:val="00003016"/>
    <w:rsid w:val="00003887"/>
    <w:rsid w:val="00003B8D"/>
    <w:rsid w:val="00003CA9"/>
    <w:rsid w:val="00004EB6"/>
    <w:rsid w:val="000051AE"/>
    <w:rsid w:val="000053F4"/>
    <w:rsid w:val="00005690"/>
    <w:rsid w:val="00005A58"/>
    <w:rsid w:val="00006CFF"/>
    <w:rsid w:val="0000714F"/>
    <w:rsid w:val="000077C7"/>
    <w:rsid w:val="00007B4E"/>
    <w:rsid w:val="000109FE"/>
    <w:rsid w:val="0001222A"/>
    <w:rsid w:val="0001223A"/>
    <w:rsid w:val="0001291E"/>
    <w:rsid w:val="00012DC2"/>
    <w:rsid w:val="00012E11"/>
    <w:rsid w:val="00012E82"/>
    <w:rsid w:val="00013A34"/>
    <w:rsid w:val="00013E5A"/>
    <w:rsid w:val="00013E93"/>
    <w:rsid w:val="00014BBC"/>
    <w:rsid w:val="0001595A"/>
    <w:rsid w:val="000159B1"/>
    <w:rsid w:val="00015FE1"/>
    <w:rsid w:val="00016153"/>
    <w:rsid w:val="00016560"/>
    <w:rsid w:val="00016977"/>
    <w:rsid w:val="00016A4C"/>
    <w:rsid w:val="00017BE1"/>
    <w:rsid w:val="00017FBE"/>
    <w:rsid w:val="000200CC"/>
    <w:rsid w:val="000202FA"/>
    <w:rsid w:val="00020DB4"/>
    <w:rsid w:val="000210A2"/>
    <w:rsid w:val="00021382"/>
    <w:rsid w:val="000223D6"/>
    <w:rsid w:val="000224F4"/>
    <w:rsid w:val="000230E1"/>
    <w:rsid w:val="00023177"/>
    <w:rsid w:val="000232A3"/>
    <w:rsid w:val="00023DED"/>
    <w:rsid w:val="0002412B"/>
    <w:rsid w:val="00024217"/>
    <w:rsid w:val="0002493D"/>
    <w:rsid w:val="00024A90"/>
    <w:rsid w:val="00024D92"/>
    <w:rsid w:val="00025EF1"/>
    <w:rsid w:val="00025FBA"/>
    <w:rsid w:val="000260F8"/>
    <w:rsid w:val="00026403"/>
    <w:rsid w:val="00026633"/>
    <w:rsid w:val="00027980"/>
    <w:rsid w:val="00030001"/>
    <w:rsid w:val="0003044C"/>
    <w:rsid w:val="00030580"/>
    <w:rsid w:val="00030706"/>
    <w:rsid w:val="00031CC8"/>
    <w:rsid w:val="00032094"/>
    <w:rsid w:val="00032487"/>
    <w:rsid w:val="00032943"/>
    <w:rsid w:val="00032B6F"/>
    <w:rsid w:val="00032C50"/>
    <w:rsid w:val="00032FB7"/>
    <w:rsid w:val="00033002"/>
    <w:rsid w:val="000335FF"/>
    <w:rsid w:val="00034381"/>
    <w:rsid w:val="000344C3"/>
    <w:rsid w:val="000345E6"/>
    <w:rsid w:val="000351F7"/>
    <w:rsid w:val="00035C02"/>
    <w:rsid w:val="00035E0D"/>
    <w:rsid w:val="00036BB7"/>
    <w:rsid w:val="00037D8E"/>
    <w:rsid w:val="00040283"/>
    <w:rsid w:val="000408CC"/>
    <w:rsid w:val="00040E5E"/>
    <w:rsid w:val="000425AD"/>
    <w:rsid w:val="00042E92"/>
    <w:rsid w:val="00043522"/>
    <w:rsid w:val="00043CCE"/>
    <w:rsid w:val="00044890"/>
    <w:rsid w:val="00044C92"/>
    <w:rsid w:val="000458F9"/>
    <w:rsid w:val="000460FD"/>
    <w:rsid w:val="000465F6"/>
    <w:rsid w:val="000469CD"/>
    <w:rsid w:val="00046B20"/>
    <w:rsid w:val="00046FD3"/>
    <w:rsid w:val="00047971"/>
    <w:rsid w:val="00047DCF"/>
    <w:rsid w:val="000502F3"/>
    <w:rsid w:val="00050464"/>
    <w:rsid w:val="000504BE"/>
    <w:rsid w:val="00050544"/>
    <w:rsid w:val="0005096B"/>
    <w:rsid w:val="000520FB"/>
    <w:rsid w:val="00052176"/>
    <w:rsid w:val="000522CF"/>
    <w:rsid w:val="000525D0"/>
    <w:rsid w:val="00052D82"/>
    <w:rsid w:val="00052E06"/>
    <w:rsid w:val="00053051"/>
    <w:rsid w:val="000535E8"/>
    <w:rsid w:val="00053630"/>
    <w:rsid w:val="00053A4B"/>
    <w:rsid w:val="00053ADE"/>
    <w:rsid w:val="00053FDD"/>
    <w:rsid w:val="000542A1"/>
    <w:rsid w:val="000544A2"/>
    <w:rsid w:val="00054A6D"/>
    <w:rsid w:val="00054D47"/>
    <w:rsid w:val="0005508F"/>
    <w:rsid w:val="00055434"/>
    <w:rsid w:val="00055E8B"/>
    <w:rsid w:val="000562EC"/>
    <w:rsid w:val="00056599"/>
    <w:rsid w:val="000568B2"/>
    <w:rsid w:val="00056B1C"/>
    <w:rsid w:val="00056F63"/>
    <w:rsid w:val="00057587"/>
    <w:rsid w:val="00057779"/>
    <w:rsid w:val="00057941"/>
    <w:rsid w:val="00060410"/>
    <w:rsid w:val="00060A71"/>
    <w:rsid w:val="00060E6D"/>
    <w:rsid w:val="00061358"/>
    <w:rsid w:val="0006142D"/>
    <w:rsid w:val="00061B09"/>
    <w:rsid w:val="000622A9"/>
    <w:rsid w:val="000622F4"/>
    <w:rsid w:val="00062475"/>
    <w:rsid w:val="00062AB9"/>
    <w:rsid w:val="00064A3C"/>
    <w:rsid w:val="00065054"/>
    <w:rsid w:val="000656A3"/>
    <w:rsid w:val="00065AD0"/>
    <w:rsid w:val="00065CA8"/>
    <w:rsid w:val="00066B0E"/>
    <w:rsid w:val="00066D0D"/>
    <w:rsid w:val="00067773"/>
    <w:rsid w:val="00067D7D"/>
    <w:rsid w:val="00067F90"/>
    <w:rsid w:val="00067FBA"/>
    <w:rsid w:val="000700BA"/>
    <w:rsid w:val="000703A2"/>
    <w:rsid w:val="000707F0"/>
    <w:rsid w:val="00070FD7"/>
    <w:rsid w:val="00071359"/>
    <w:rsid w:val="0007145F"/>
    <w:rsid w:val="00071B03"/>
    <w:rsid w:val="00071E2C"/>
    <w:rsid w:val="00071F93"/>
    <w:rsid w:val="000736E0"/>
    <w:rsid w:val="00074070"/>
    <w:rsid w:val="00074116"/>
    <w:rsid w:val="000741A4"/>
    <w:rsid w:val="000745E3"/>
    <w:rsid w:val="00074785"/>
    <w:rsid w:val="000752D7"/>
    <w:rsid w:val="00075BB6"/>
    <w:rsid w:val="00075EDC"/>
    <w:rsid w:val="00076469"/>
    <w:rsid w:val="00076546"/>
    <w:rsid w:val="000767E8"/>
    <w:rsid w:val="00077054"/>
    <w:rsid w:val="00077778"/>
    <w:rsid w:val="00077FED"/>
    <w:rsid w:val="00080248"/>
    <w:rsid w:val="000802F9"/>
    <w:rsid w:val="00080BAD"/>
    <w:rsid w:val="00080D81"/>
    <w:rsid w:val="00081008"/>
    <w:rsid w:val="00081405"/>
    <w:rsid w:val="00081CDE"/>
    <w:rsid w:val="00081D1F"/>
    <w:rsid w:val="00082022"/>
    <w:rsid w:val="00083A2D"/>
    <w:rsid w:val="00083AA1"/>
    <w:rsid w:val="00084188"/>
    <w:rsid w:val="0008479C"/>
    <w:rsid w:val="000849F2"/>
    <w:rsid w:val="0008538A"/>
    <w:rsid w:val="00085AEF"/>
    <w:rsid w:val="00085C85"/>
    <w:rsid w:val="00086785"/>
    <w:rsid w:val="00087434"/>
    <w:rsid w:val="0008769A"/>
    <w:rsid w:val="00087C03"/>
    <w:rsid w:val="00087E0A"/>
    <w:rsid w:val="000902DA"/>
    <w:rsid w:val="000919DF"/>
    <w:rsid w:val="000931DC"/>
    <w:rsid w:val="000934CF"/>
    <w:rsid w:val="0009366A"/>
    <w:rsid w:val="000936F2"/>
    <w:rsid w:val="00093DC7"/>
    <w:rsid w:val="000941A0"/>
    <w:rsid w:val="000943DB"/>
    <w:rsid w:val="000948B0"/>
    <w:rsid w:val="00094DF4"/>
    <w:rsid w:val="000956FC"/>
    <w:rsid w:val="00095E76"/>
    <w:rsid w:val="00096F6C"/>
    <w:rsid w:val="00097189"/>
    <w:rsid w:val="0009766F"/>
    <w:rsid w:val="000977A0"/>
    <w:rsid w:val="000A034B"/>
    <w:rsid w:val="000A0DDB"/>
    <w:rsid w:val="000A1761"/>
    <w:rsid w:val="000A19F7"/>
    <w:rsid w:val="000A1B4C"/>
    <w:rsid w:val="000A1C6C"/>
    <w:rsid w:val="000A1D24"/>
    <w:rsid w:val="000A2FAD"/>
    <w:rsid w:val="000A323F"/>
    <w:rsid w:val="000A4ACF"/>
    <w:rsid w:val="000A52FD"/>
    <w:rsid w:val="000A5660"/>
    <w:rsid w:val="000A5B13"/>
    <w:rsid w:val="000A5F85"/>
    <w:rsid w:val="000A6369"/>
    <w:rsid w:val="000A6C05"/>
    <w:rsid w:val="000A7121"/>
    <w:rsid w:val="000A74E0"/>
    <w:rsid w:val="000A7A4F"/>
    <w:rsid w:val="000B0B70"/>
    <w:rsid w:val="000B0BB7"/>
    <w:rsid w:val="000B1679"/>
    <w:rsid w:val="000B1910"/>
    <w:rsid w:val="000B21D5"/>
    <w:rsid w:val="000B22E0"/>
    <w:rsid w:val="000B26BB"/>
    <w:rsid w:val="000B2814"/>
    <w:rsid w:val="000B2D25"/>
    <w:rsid w:val="000B376E"/>
    <w:rsid w:val="000B41E5"/>
    <w:rsid w:val="000B4F1F"/>
    <w:rsid w:val="000B54B6"/>
    <w:rsid w:val="000B6315"/>
    <w:rsid w:val="000B676A"/>
    <w:rsid w:val="000B69F1"/>
    <w:rsid w:val="000B78D2"/>
    <w:rsid w:val="000B7A90"/>
    <w:rsid w:val="000C037F"/>
    <w:rsid w:val="000C0ACA"/>
    <w:rsid w:val="000C1DCA"/>
    <w:rsid w:val="000C1F2C"/>
    <w:rsid w:val="000C20B0"/>
    <w:rsid w:val="000C2E4B"/>
    <w:rsid w:val="000C49D2"/>
    <w:rsid w:val="000C5494"/>
    <w:rsid w:val="000C609D"/>
    <w:rsid w:val="000C741E"/>
    <w:rsid w:val="000C787F"/>
    <w:rsid w:val="000D03A2"/>
    <w:rsid w:val="000D0590"/>
    <w:rsid w:val="000D0DEA"/>
    <w:rsid w:val="000D1059"/>
    <w:rsid w:val="000D1204"/>
    <w:rsid w:val="000D1223"/>
    <w:rsid w:val="000D135A"/>
    <w:rsid w:val="000D1456"/>
    <w:rsid w:val="000D1685"/>
    <w:rsid w:val="000D1C29"/>
    <w:rsid w:val="000D1F17"/>
    <w:rsid w:val="000D2AA4"/>
    <w:rsid w:val="000D3680"/>
    <w:rsid w:val="000D38DA"/>
    <w:rsid w:val="000D39DA"/>
    <w:rsid w:val="000D5063"/>
    <w:rsid w:val="000D5702"/>
    <w:rsid w:val="000D69CB"/>
    <w:rsid w:val="000D6C5F"/>
    <w:rsid w:val="000D79BF"/>
    <w:rsid w:val="000D7FB8"/>
    <w:rsid w:val="000E0278"/>
    <w:rsid w:val="000E031E"/>
    <w:rsid w:val="000E0397"/>
    <w:rsid w:val="000E03B9"/>
    <w:rsid w:val="000E0672"/>
    <w:rsid w:val="000E0A4A"/>
    <w:rsid w:val="000E0D8E"/>
    <w:rsid w:val="000E10AD"/>
    <w:rsid w:val="000E1180"/>
    <w:rsid w:val="000E15D9"/>
    <w:rsid w:val="000E1B00"/>
    <w:rsid w:val="000E1B7C"/>
    <w:rsid w:val="000E1C12"/>
    <w:rsid w:val="000E1CAB"/>
    <w:rsid w:val="000E1F23"/>
    <w:rsid w:val="000E27DB"/>
    <w:rsid w:val="000E4187"/>
    <w:rsid w:val="000E5A41"/>
    <w:rsid w:val="000E5C2D"/>
    <w:rsid w:val="000E601D"/>
    <w:rsid w:val="000E6D47"/>
    <w:rsid w:val="000E7676"/>
    <w:rsid w:val="000E7953"/>
    <w:rsid w:val="000F0277"/>
    <w:rsid w:val="000F0711"/>
    <w:rsid w:val="000F0966"/>
    <w:rsid w:val="000F0C10"/>
    <w:rsid w:val="000F0D64"/>
    <w:rsid w:val="000F14B0"/>
    <w:rsid w:val="000F168E"/>
    <w:rsid w:val="000F1953"/>
    <w:rsid w:val="000F1AF0"/>
    <w:rsid w:val="000F200F"/>
    <w:rsid w:val="000F213C"/>
    <w:rsid w:val="000F249D"/>
    <w:rsid w:val="000F2A5B"/>
    <w:rsid w:val="000F3135"/>
    <w:rsid w:val="000F3636"/>
    <w:rsid w:val="000F3640"/>
    <w:rsid w:val="000F383F"/>
    <w:rsid w:val="000F47D7"/>
    <w:rsid w:val="000F50D4"/>
    <w:rsid w:val="000F5469"/>
    <w:rsid w:val="000F59DA"/>
    <w:rsid w:val="000F625F"/>
    <w:rsid w:val="001004EA"/>
    <w:rsid w:val="00100714"/>
    <w:rsid w:val="001007C5"/>
    <w:rsid w:val="0010189E"/>
    <w:rsid w:val="00101E99"/>
    <w:rsid w:val="001024A4"/>
    <w:rsid w:val="00102660"/>
    <w:rsid w:val="00102BAA"/>
    <w:rsid w:val="00102CBF"/>
    <w:rsid w:val="0010362E"/>
    <w:rsid w:val="00103875"/>
    <w:rsid w:val="00103D56"/>
    <w:rsid w:val="0010488C"/>
    <w:rsid w:val="00104F76"/>
    <w:rsid w:val="00105988"/>
    <w:rsid w:val="001059F4"/>
    <w:rsid w:val="00105B39"/>
    <w:rsid w:val="00105C20"/>
    <w:rsid w:val="00105D59"/>
    <w:rsid w:val="0010654F"/>
    <w:rsid w:val="00106811"/>
    <w:rsid w:val="00106901"/>
    <w:rsid w:val="0010796B"/>
    <w:rsid w:val="00107D24"/>
    <w:rsid w:val="00110672"/>
    <w:rsid w:val="00110AA1"/>
    <w:rsid w:val="001110E7"/>
    <w:rsid w:val="001114AB"/>
    <w:rsid w:val="0011151E"/>
    <w:rsid w:val="00111D20"/>
    <w:rsid w:val="00112B57"/>
    <w:rsid w:val="00112C61"/>
    <w:rsid w:val="00112FDC"/>
    <w:rsid w:val="001138BD"/>
    <w:rsid w:val="001139C3"/>
    <w:rsid w:val="00113A99"/>
    <w:rsid w:val="00113BAC"/>
    <w:rsid w:val="001142E0"/>
    <w:rsid w:val="001150B8"/>
    <w:rsid w:val="00115F9B"/>
    <w:rsid w:val="00115FFA"/>
    <w:rsid w:val="0011734D"/>
    <w:rsid w:val="00120188"/>
    <w:rsid w:val="0012069E"/>
    <w:rsid w:val="001207E3"/>
    <w:rsid w:val="00120C67"/>
    <w:rsid w:val="0012170E"/>
    <w:rsid w:val="00121878"/>
    <w:rsid w:val="001218B8"/>
    <w:rsid w:val="00121A7D"/>
    <w:rsid w:val="00121CA8"/>
    <w:rsid w:val="00122CA4"/>
    <w:rsid w:val="00123A70"/>
    <w:rsid w:val="00123EF6"/>
    <w:rsid w:val="001240E2"/>
    <w:rsid w:val="00124597"/>
    <w:rsid w:val="001246AF"/>
    <w:rsid w:val="0012477E"/>
    <w:rsid w:val="00125962"/>
    <w:rsid w:val="00125F90"/>
    <w:rsid w:val="0012681E"/>
    <w:rsid w:val="00126A43"/>
    <w:rsid w:val="0012731A"/>
    <w:rsid w:val="00127AB4"/>
    <w:rsid w:val="00127C69"/>
    <w:rsid w:val="00130566"/>
    <w:rsid w:val="00130B56"/>
    <w:rsid w:val="00130CA7"/>
    <w:rsid w:val="00130DB1"/>
    <w:rsid w:val="00130DFB"/>
    <w:rsid w:val="00130E63"/>
    <w:rsid w:val="001325EA"/>
    <w:rsid w:val="001328D1"/>
    <w:rsid w:val="001332FF"/>
    <w:rsid w:val="00133597"/>
    <w:rsid w:val="001337A7"/>
    <w:rsid w:val="00134028"/>
    <w:rsid w:val="001341BE"/>
    <w:rsid w:val="001348BE"/>
    <w:rsid w:val="0013554A"/>
    <w:rsid w:val="00135AFF"/>
    <w:rsid w:val="00135EA8"/>
    <w:rsid w:val="0013719A"/>
    <w:rsid w:val="001372A0"/>
    <w:rsid w:val="0013773B"/>
    <w:rsid w:val="00137D13"/>
    <w:rsid w:val="00140AE3"/>
    <w:rsid w:val="00140B3B"/>
    <w:rsid w:val="00140C97"/>
    <w:rsid w:val="001414D8"/>
    <w:rsid w:val="00141DD4"/>
    <w:rsid w:val="0014231B"/>
    <w:rsid w:val="0014235B"/>
    <w:rsid w:val="001428AF"/>
    <w:rsid w:val="00142D5E"/>
    <w:rsid w:val="001431B1"/>
    <w:rsid w:val="00143EDF"/>
    <w:rsid w:val="0014404D"/>
    <w:rsid w:val="00144285"/>
    <w:rsid w:val="00144AA1"/>
    <w:rsid w:val="00145065"/>
    <w:rsid w:val="001453C8"/>
    <w:rsid w:val="00145D00"/>
    <w:rsid w:val="00145FD4"/>
    <w:rsid w:val="00146395"/>
    <w:rsid w:val="00147816"/>
    <w:rsid w:val="00147D9A"/>
    <w:rsid w:val="00147ED9"/>
    <w:rsid w:val="00147FF1"/>
    <w:rsid w:val="001502DB"/>
    <w:rsid w:val="00150714"/>
    <w:rsid w:val="00150A8B"/>
    <w:rsid w:val="0015139A"/>
    <w:rsid w:val="001515BC"/>
    <w:rsid w:val="001519ED"/>
    <w:rsid w:val="001520BD"/>
    <w:rsid w:val="0015221B"/>
    <w:rsid w:val="00152CA4"/>
    <w:rsid w:val="00152F44"/>
    <w:rsid w:val="00152FE5"/>
    <w:rsid w:val="00153502"/>
    <w:rsid w:val="001545EE"/>
    <w:rsid w:val="0015532E"/>
    <w:rsid w:val="001557B2"/>
    <w:rsid w:val="00155974"/>
    <w:rsid w:val="001560AD"/>
    <w:rsid w:val="00156424"/>
    <w:rsid w:val="00156899"/>
    <w:rsid w:val="00156F76"/>
    <w:rsid w:val="001573E2"/>
    <w:rsid w:val="00157AAE"/>
    <w:rsid w:val="0016029B"/>
    <w:rsid w:val="001606F8"/>
    <w:rsid w:val="00160A82"/>
    <w:rsid w:val="001611CF"/>
    <w:rsid w:val="00161710"/>
    <w:rsid w:val="0016197B"/>
    <w:rsid w:val="0016201C"/>
    <w:rsid w:val="00162390"/>
    <w:rsid w:val="00162818"/>
    <w:rsid w:val="00162C49"/>
    <w:rsid w:val="001634D1"/>
    <w:rsid w:val="00163AF6"/>
    <w:rsid w:val="00163F87"/>
    <w:rsid w:val="00164471"/>
    <w:rsid w:val="001644A9"/>
    <w:rsid w:val="0016467D"/>
    <w:rsid w:val="00164F30"/>
    <w:rsid w:val="00165076"/>
    <w:rsid w:val="00165319"/>
    <w:rsid w:val="001654AB"/>
    <w:rsid w:val="00165670"/>
    <w:rsid w:val="00165DD1"/>
    <w:rsid w:val="00165FAD"/>
    <w:rsid w:val="0016650B"/>
    <w:rsid w:val="001668CB"/>
    <w:rsid w:val="00166CF5"/>
    <w:rsid w:val="00166FD2"/>
    <w:rsid w:val="0016792D"/>
    <w:rsid w:val="00167B59"/>
    <w:rsid w:val="00167BE2"/>
    <w:rsid w:val="001703C5"/>
    <w:rsid w:val="001703C9"/>
    <w:rsid w:val="00170FE5"/>
    <w:rsid w:val="0017114A"/>
    <w:rsid w:val="00171499"/>
    <w:rsid w:val="001714A5"/>
    <w:rsid w:val="001716CA"/>
    <w:rsid w:val="00171B71"/>
    <w:rsid w:val="00171FA1"/>
    <w:rsid w:val="00172EB7"/>
    <w:rsid w:val="00172FE8"/>
    <w:rsid w:val="0017319A"/>
    <w:rsid w:val="001736DE"/>
    <w:rsid w:val="00174285"/>
    <w:rsid w:val="0017502F"/>
    <w:rsid w:val="00175CA9"/>
    <w:rsid w:val="001762FB"/>
    <w:rsid w:val="00176BFD"/>
    <w:rsid w:val="00176E13"/>
    <w:rsid w:val="00176E3F"/>
    <w:rsid w:val="0017727A"/>
    <w:rsid w:val="001775FC"/>
    <w:rsid w:val="00180CFC"/>
    <w:rsid w:val="0018155A"/>
    <w:rsid w:val="00181690"/>
    <w:rsid w:val="00181901"/>
    <w:rsid w:val="00181F0E"/>
    <w:rsid w:val="00182249"/>
    <w:rsid w:val="001826B0"/>
    <w:rsid w:val="00182921"/>
    <w:rsid w:val="00183502"/>
    <w:rsid w:val="00183CA9"/>
    <w:rsid w:val="00184021"/>
    <w:rsid w:val="00184068"/>
    <w:rsid w:val="0018473E"/>
    <w:rsid w:val="0018480A"/>
    <w:rsid w:val="001856C3"/>
    <w:rsid w:val="00185DC5"/>
    <w:rsid w:val="001860D3"/>
    <w:rsid w:val="00186B5B"/>
    <w:rsid w:val="00186E69"/>
    <w:rsid w:val="00187127"/>
    <w:rsid w:val="0018734F"/>
    <w:rsid w:val="00187EE0"/>
    <w:rsid w:val="001900D9"/>
    <w:rsid w:val="001902D4"/>
    <w:rsid w:val="001916B5"/>
    <w:rsid w:val="00191FDD"/>
    <w:rsid w:val="00192388"/>
    <w:rsid w:val="001926BC"/>
    <w:rsid w:val="00192799"/>
    <w:rsid w:val="00192EA5"/>
    <w:rsid w:val="00193092"/>
    <w:rsid w:val="001939C1"/>
    <w:rsid w:val="00195368"/>
    <w:rsid w:val="00196C94"/>
    <w:rsid w:val="00197025"/>
    <w:rsid w:val="0019702F"/>
    <w:rsid w:val="001974D1"/>
    <w:rsid w:val="00197A2A"/>
    <w:rsid w:val="00197E0E"/>
    <w:rsid w:val="00197EDB"/>
    <w:rsid w:val="00197FFB"/>
    <w:rsid w:val="001A0273"/>
    <w:rsid w:val="001A05C4"/>
    <w:rsid w:val="001A20FA"/>
    <w:rsid w:val="001A2145"/>
    <w:rsid w:val="001A2242"/>
    <w:rsid w:val="001A27F1"/>
    <w:rsid w:val="001A29EE"/>
    <w:rsid w:val="001A2A81"/>
    <w:rsid w:val="001A2A91"/>
    <w:rsid w:val="001A2EB2"/>
    <w:rsid w:val="001A3209"/>
    <w:rsid w:val="001A350B"/>
    <w:rsid w:val="001A3863"/>
    <w:rsid w:val="001A3A16"/>
    <w:rsid w:val="001A3CBF"/>
    <w:rsid w:val="001A4116"/>
    <w:rsid w:val="001A4FE7"/>
    <w:rsid w:val="001A5024"/>
    <w:rsid w:val="001A579E"/>
    <w:rsid w:val="001A5A4F"/>
    <w:rsid w:val="001A5A8A"/>
    <w:rsid w:val="001A5CA4"/>
    <w:rsid w:val="001A639A"/>
    <w:rsid w:val="001A66E3"/>
    <w:rsid w:val="001A6783"/>
    <w:rsid w:val="001A6D89"/>
    <w:rsid w:val="001A6EC9"/>
    <w:rsid w:val="001A70E2"/>
    <w:rsid w:val="001A7B0D"/>
    <w:rsid w:val="001B071A"/>
    <w:rsid w:val="001B0C15"/>
    <w:rsid w:val="001B0FCE"/>
    <w:rsid w:val="001B12AD"/>
    <w:rsid w:val="001B145C"/>
    <w:rsid w:val="001B14C8"/>
    <w:rsid w:val="001B1547"/>
    <w:rsid w:val="001B1CC7"/>
    <w:rsid w:val="001B1F15"/>
    <w:rsid w:val="001B1FA8"/>
    <w:rsid w:val="001B2492"/>
    <w:rsid w:val="001B25A6"/>
    <w:rsid w:val="001B2EBE"/>
    <w:rsid w:val="001B2EE4"/>
    <w:rsid w:val="001B3B6E"/>
    <w:rsid w:val="001B3F21"/>
    <w:rsid w:val="001B409C"/>
    <w:rsid w:val="001B4938"/>
    <w:rsid w:val="001B4E09"/>
    <w:rsid w:val="001B535F"/>
    <w:rsid w:val="001B565E"/>
    <w:rsid w:val="001B5919"/>
    <w:rsid w:val="001B661B"/>
    <w:rsid w:val="001B6B82"/>
    <w:rsid w:val="001B7167"/>
    <w:rsid w:val="001B782E"/>
    <w:rsid w:val="001B7B6B"/>
    <w:rsid w:val="001C0229"/>
    <w:rsid w:val="001C0EDF"/>
    <w:rsid w:val="001C1680"/>
    <w:rsid w:val="001C1A28"/>
    <w:rsid w:val="001C22E0"/>
    <w:rsid w:val="001C4229"/>
    <w:rsid w:val="001C4404"/>
    <w:rsid w:val="001C4874"/>
    <w:rsid w:val="001C5201"/>
    <w:rsid w:val="001C5273"/>
    <w:rsid w:val="001C5A90"/>
    <w:rsid w:val="001C60F0"/>
    <w:rsid w:val="001C7169"/>
    <w:rsid w:val="001C7219"/>
    <w:rsid w:val="001C7254"/>
    <w:rsid w:val="001C7C94"/>
    <w:rsid w:val="001D0099"/>
    <w:rsid w:val="001D055B"/>
    <w:rsid w:val="001D06E2"/>
    <w:rsid w:val="001D12BF"/>
    <w:rsid w:val="001D14E6"/>
    <w:rsid w:val="001D17E4"/>
    <w:rsid w:val="001D1DBD"/>
    <w:rsid w:val="001D27AF"/>
    <w:rsid w:val="001D2B16"/>
    <w:rsid w:val="001D304A"/>
    <w:rsid w:val="001D3204"/>
    <w:rsid w:val="001D3969"/>
    <w:rsid w:val="001D4065"/>
    <w:rsid w:val="001D40AA"/>
    <w:rsid w:val="001D46FE"/>
    <w:rsid w:val="001D70B7"/>
    <w:rsid w:val="001D7689"/>
    <w:rsid w:val="001D7E7F"/>
    <w:rsid w:val="001D7ED9"/>
    <w:rsid w:val="001E077F"/>
    <w:rsid w:val="001E0C39"/>
    <w:rsid w:val="001E1030"/>
    <w:rsid w:val="001E1423"/>
    <w:rsid w:val="001E15CD"/>
    <w:rsid w:val="001E1BA6"/>
    <w:rsid w:val="001E31F6"/>
    <w:rsid w:val="001E36A7"/>
    <w:rsid w:val="001E399B"/>
    <w:rsid w:val="001E3AC0"/>
    <w:rsid w:val="001E3BE5"/>
    <w:rsid w:val="001E3D5D"/>
    <w:rsid w:val="001E4F9D"/>
    <w:rsid w:val="001E66D7"/>
    <w:rsid w:val="001E6BD1"/>
    <w:rsid w:val="001E6CB5"/>
    <w:rsid w:val="001E74C8"/>
    <w:rsid w:val="001F01A8"/>
    <w:rsid w:val="001F0928"/>
    <w:rsid w:val="001F0C66"/>
    <w:rsid w:val="001F11DA"/>
    <w:rsid w:val="001F174A"/>
    <w:rsid w:val="001F1A9D"/>
    <w:rsid w:val="001F2F28"/>
    <w:rsid w:val="001F35D6"/>
    <w:rsid w:val="001F3745"/>
    <w:rsid w:val="001F3EDC"/>
    <w:rsid w:val="001F3FE4"/>
    <w:rsid w:val="001F408F"/>
    <w:rsid w:val="001F4365"/>
    <w:rsid w:val="001F454B"/>
    <w:rsid w:val="001F466F"/>
    <w:rsid w:val="001F4976"/>
    <w:rsid w:val="001F516D"/>
    <w:rsid w:val="001F5B55"/>
    <w:rsid w:val="001F5E37"/>
    <w:rsid w:val="001F5E6B"/>
    <w:rsid w:val="001F6255"/>
    <w:rsid w:val="001F6557"/>
    <w:rsid w:val="001F6585"/>
    <w:rsid w:val="001F6C60"/>
    <w:rsid w:val="001F7529"/>
    <w:rsid w:val="001F78AF"/>
    <w:rsid w:val="001F79A8"/>
    <w:rsid w:val="001F7EA3"/>
    <w:rsid w:val="002002F9"/>
    <w:rsid w:val="0020099F"/>
    <w:rsid w:val="00201445"/>
    <w:rsid w:val="002016CC"/>
    <w:rsid w:val="0020315F"/>
    <w:rsid w:val="00203339"/>
    <w:rsid w:val="00203D42"/>
    <w:rsid w:val="0020445C"/>
    <w:rsid w:val="00204CB3"/>
    <w:rsid w:val="00204D36"/>
    <w:rsid w:val="00205243"/>
    <w:rsid w:val="002059AD"/>
    <w:rsid w:val="00205B49"/>
    <w:rsid w:val="00205C3E"/>
    <w:rsid w:val="00206163"/>
    <w:rsid w:val="0020637F"/>
    <w:rsid w:val="00206481"/>
    <w:rsid w:val="0020675A"/>
    <w:rsid w:val="00206B57"/>
    <w:rsid w:val="00207371"/>
    <w:rsid w:val="0020747F"/>
    <w:rsid w:val="00207BCB"/>
    <w:rsid w:val="002100BD"/>
    <w:rsid w:val="002101A8"/>
    <w:rsid w:val="002104AE"/>
    <w:rsid w:val="00210768"/>
    <w:rsid w:val="00210B89"/>
    <w:rsid w:val="00211593"/>
    <w:rsid w:val="00211693"/>
    <w:rsid w:val="00211ED3"/>
    <w:rsid w:val="002120AF"/>
    <w:rsid w:val="00212289"/>
    <w:rsid w:val="00212393"/>
    <w:rsid w:val="00213259"/>
    <w:rsid w:val="002142D5"/>
    <w:rsid w:val="00214A2D"/>
    <w:rsid w:val="002150A7"/>
    <w:rsid w:val="00215491"/>
    <w:rsid w:val="00215606"/>
    <w:rsid w:val="00215CFC"/>
    <w:rsid w:val="002162FA"/>
    <w:rsid w:val="0021701D"/>
    <w:rsid w:val="00217463"/>
    <w:rsid w:val="0021749B"/>
    <w:rsid w:val="00220A46"/>
    <w:rsid w:val="00221043"/>
    <w:rsid w:val="002211AD"/>
    <w:rsid w:val="0022129E"/>
    <w:rsid w:val="0022143B"/>
    <w:rsid w:val="00222675"/>
    <w:rsid w:val="00222BF0"/>
    <w:rsid w:val="00224D3A"/>
    <w:rsid w:val="00225664"/>
    <w:rsid w:val="00225FBA"/>
    <w:rsid w:val="0022601B"/>
    <w:rsid w:val="002266D5"/>
    <w:rsid w:val="00226E15"/>
    <w:rsid w:val="0022773E"/>
    <w:rsid w:val="0022776C"/>
    <w:rsid w:val="00227E3A"/>
    <w:rsid w:val="00230CA9"/>
    <w:rsid w:val="00231427"/>
    <w:rsid w:val="002317E6"/>
    <w:rsid w:val="00231876"/>
    <w:rsid w:val="0023211B"/>
    <w:rsid w:val="00232CDE"/>
    <w:rsid w:val="00232DE0"/>
    <w:rsid w:val="002334DF"/>
    <w:rsid w:val="0023362C"/>
    <w:rsid w:val="00233FB1"/>
    <w:rsid w:val="0023493A"/>
    <w:rsid w:val="00234BA2"/>
    <w:rsid w:val="00235D77"/>
    <w:rsid w:val="002361C2"/>
    <w:rsid w:val="00236945"/>
    <w:rsid w:val="0023703C"/>
    <w:rsid w:val="0023738E"/>
    <w:rsid w:val="00237BC4"/>
    <w:rsid w:val="00240112"/>
    <w:rsid w:val="00240DAC"/>
    <w:rsid w:val="00241034"/>
    <w:rsid w:val="00241040"/>
    <w:rsid w:val="00242401"/>
    <w:rsid w:val="00242601"/>
    <w:rsid w:val="002429EA"/>
    <w:rsid w:val="00242B02"/>
    <w:rsid w:val="00243123"/>
    <w:rsid w:val="002432D0"/>
    <w:rsid w:val="00243527"/>
    <w:rsid w:val="00243628"/>
    <w:rsid w:val="00243CB7"/>
    <w:rsid w:val="00245153"/>
    <w:rsid w:val="00245806"/>
    <w:rsid w:val="0024633F"/>
    <w:rsid w:val="002471E2"/>
    <w:rsid w:val="0024744F"/>
    <w:rsid w:val="002474DD"/>
    <w:rsid w:val="002474F8"/>
    <w:rsid w:val="00247825"/>
    <w:rsid w:val="00247AD9"/>
    <w:rsid w:val="00247B02"/>
    <w:rsid w:val="00247B11"/>
    <w:rsid w:val="00247DEB"/>
    <w:rsid w:val="00251888"/>
    <w:rsid w:val="00251BFA"/>
    <w:rsid w:val="00251D4F"/>
    <w:rsid w:val="00251D5F"/>
    <w:rsid w:val="00252418"/>
    <w:rsid w:val="0025294C"/>
    <w:rsid w:val="002529C0"/>
    <w:rsid w:val="00252EFE"/>
    <w:rsid w:val="00253039"/>
    <w:rsid w:val="002530FF"/>
    <w:rsid w:val="002533AB"/>
    <w:rsid w:val="0025394D"/>
    <w:rsid w:val="0025394F"/>
    <w:rsid w:val="00253DA3"/>
    <w:rsid w:val="00254070"/>
    <w:rsid w:val="002543E1"/>
    <w:rsid w:val="002545AC"/>
    <w:rsid w:val="00254A0C"/>
    <w:rsid w:val="002553E0"/>
    <w:rsid w:val="00255541"/>
    <w:rsid w:val="00255651"/>
    <w:rsid w:val="0025579E"/>
    <w:rsid w:val="00255AD1"/>
    <w:rsid w:val="00255C77"/>
    <w:rsid w:val="0025605D"/>
    <w:rsid w:val="002565B4"/>
    <w:rsid w:val="0025687A"/>
    <w:rsid w:val="002568D0"/>
    <w:rsid w:val="00256B85"/>
    <w:rsid w:val="002604E8"/>
    <w:rsid w:val="002606AA"/>
    <w:rsid w:val="002607BF"/>
    <w:rsid w:val="00260988"/>
    <w:rsid w:val="00260A8D"/>
    <w:rsid w:val="00260ED2"/>
    <w:rsid w:val="00261087"/>
    <w:rsid w:val="002618BF"/>
    <w:rsid w:val="00261F3B"/>
    <w:rsid w:val="00262084"/>
    <w:rsid w:val="00262271"/>
    <w:rsid w:val="002624F2"/>
    <w:rsid w:val="00263553"/>
    <w:rsid w:val="00263BAB"/>
    <w:rsid w:val="00264AEF"/>
    <w:rsid w:val="00264B5F"/>
    <w:rsid w:val="00265990"/>
    <w:rsid w:val="002659F2"/>
    <w:rsid w:val="00265AE0"/>
    <w:rsid w:val="00266050"/>
    <w:rsid w:val="00266391"/>
    <w:rsid w:val="002665A9"/>
    <w:rsid w:val="0026660E"/>
    <w:rsid w:val="0026687C"/>
    <w:rsid w:val="00266AA8"/>
    <w:rsid w:val="00266B98"/>
    <w:rsid w:val="00266EFE"/>
    <w:rsid w:val="00267DC7"/>
    <w:rsid w:val="00270356"/>
    <w:rsid w:val="00271D49"/>
    <w:rsid w:val="0027251B"/>
    <w:rsid w:val="00272DD2"/>
    <w:rsid w:val="002735EC"/>
    <w:rsid w:val="00273606"/>
    <w:rsid w:val="00273B24"/>
    <w:rsid w:val="00273BDC"/>
    <w:rsid w:val="00274469"/>
    <w:rsid w:val="00274B9E"/>
    <w:rsid w:val="00274DEA"/>
    <w:rsid w:val="002750AD"/>
    <w:rsid w:val="0027594A"/>
    <w:rsid w:val="0027595B"/>
    <w:rsid w:val="00275C1E"/>
    <w:rsid w:val="00276160"/>
    <w:rsid w:val="00276335"/>
    <w:rsid w:val="002768D9"/>
    <w:rsid w:val="00276E7D"/>
    <w:rsid w:val="00276F5B"/>
    <w:rsid w:val="002771BF"/>
    <w:rsid w:val="00277D51"/>
    <w:rsid w:val="00277E07"/>
    <w:rsid w:val="0028007B"/>
    <w:rsid w:val="00280104"/>
    <w:rsid w:val="002801C4"/>
    <w:rsid w:val="00280423"/>
    <w:rsid w:val="002809D5"/>
    <w:rsid w:val="00280B29"/>
    <w:rsid w:val="002820F5"/>
    <w:rsid w:val="00282E5C"/>
    <w:rsid w:val="0028320A"/>
    <w:rsid w:val="00283261"/>
    <w:rsid w:val="002832FF"/>
    <w:rsid w:val="00284076"/>
    <w:rsid w:val="002845E8"/>
    <w:rsid w:val="00284988"/>
    <w:rsid w:val="00284C79"/>
    <w:rsid w:val="002855F8"/>
    <w:rsid w:val="00286827"/>
    <w:rsid w:val="00286878"/>
    <w:rsid w:val="00286EEE"/>
    <w:rsid w:val="002878AA"/>
    <w:rsid w:val="00287C28"/>
    <w:rsid w:val="00287FBF"/>
    <w:rsid w:val="00291573"/>
    <w:rsid w:val="0029176D"/>
    <w:rsid w:val="00291D25"/>
    <w:rsid w:val="00291FFC"/>
    <w:rsid w:val="002921A1"/>
    <w:rsid w:val="00292234"/>
    <w:rsid w:val="00292527"/>
    <w:rsid w:val="00292EBA"/>
    <w:rsid w:val="00292F24"/>
    <w:rsid w:val="00293066"/>
    <w:rsid w:val="00294301"/>
    <w:rsid w:val="00294AFD"/>
    <w:rsid w:val="00295899"/>
    <w:rsid w:val="00296326"/>
    <w:rsid w:val="0029648D"/>
    <w:rsid w:val="00296A4E"/>
    <w:rsid w:val="00297503"/>
    <w:rsid w:val="00297A0D"/>
    <w:rsid w:val="00297F9C"/>
    <w:rsid w:val="002A005D"/>
    <w:rsid w:val="002A03B5"/>
    <w:rsid w:val="002A03C7"/>
    <w:rsid w:val="002A0DD8"/>
    <w:rsid w:val="002A1750"/>
    <w:rsid w:val="002A197E"/>
    <w:rsid w:val="002A1E39"/>
    <w:rsid w:val="002A233E"/>
    <w:rsid w:val="002A268B"/>
    <w:rsid w:val="002A2747"/>
    <w:rsid w:val="002A2AEA"/>
    <w:rsid w:val="002A305C"/>
    <w:rsid w:val="002A338B"/>
    <w:rsid w:val="002A3E86"/>
    <w:rsid w:val="002A40D7"/>
    <w:rsid w:val="002A46A5"/>
    <w:rsid w:val="002A4AA5"/>
    <w:rsid w:val="002A4C5C"/>
    <w:rsid w:val="002A5B85"/>
    <w:rsid w:val="002A5F00"/>
    <w:rsid w:val="002A667C"/>
    <w:rsid w:val="002A67AA"/>
    <w:rsid w:val="002A6808"/>
    <w:rsid w:val="002A73F2"/>
    <w:rsid w:val="002A7585"/>
    <w:rsid w:val="002B082D"/>
    <w:rsid w:val="002B0D7F"/>
    <w:rsid w:val="002B0F72"/>
    <w:rsid w:val="002B1991"/>
    <w:rsid w:val="002B3150"/>
    <w:rsid w:val="002B3371"/>
    <w:rsid w:val="002B34FB"/>
    <w:rsid w:val="002B3527"/>
    <w:rsid w:val="002B36B9"/>
    <w:rsid w:val="002B3C1B"/>
    <w:rsid w:val="002B4A14"/>
    <w:rsid w:val="002B50C9"/>
    <w:rsid w:val="002B55CF"/>
    <w:rsid w:val="002B68C0"/>
    <w:rsid w:val="002B6AF6"/>
    <w:rsid w:val="002B6B29"/>
    <w:rsid w:val="002B6BD8"/>
    <w:rsid w:val="002B72C1"/>
    <w:rsid w:val="002C0146"/>
    <w:rsid w:val="002C0446"/>
    <w:rsid w:val="002C15D3"/>
    <w:rsid w:val="002C24D9"/>
    <w:rsid w:val="002C30F7"/>
    <w:rsid w:val="002C3114"/>
    <w:rsid w:val="002C3884"/>
    <w:rsid w:val="002C3A03"/>
    <w:rsid w:val="002C3AB2"/>
    <w:rsid w:val="002C3BD3"/>
    <w:rsid w:val="002C3C78"/>
    <w:rsid w:val="002C4833"/>
    <w:rsid w:val="002C4B4B"/>
    <w:rsid w:val="002C4D82"/>
    <w:rsid w:val="002C56E9"/>
    <w:rsid w:val="002C57EE"/>
    <w:rsid w:val="002C7088"/>
    <w:rsid w:val="002C7954"/>
    <w:rsid w:val="002C7AB1"/>
    <w:rsid w:val="002D06A9"/>
    <w:rsid w:val="002D124E"/>
    <w:rsid w:val="002D21F9"/>
    <w:rsid w:val="002D23A4"/>
    <w:rsid w:val="002D2615"/>
    <w:rsid w:val="002D289F"/>
    <w:rsid w:val="002D2BBC"/>
    <w:rsid w:val="002D35FF"/>
    <w:rsid w:val="002D4548"/>
    <w:rsid w:val="002D4CD9"/>
    <w:rsid w:val="002D4CDD"/>
    <w:rsid w:val="002D51AA"/>
    <w:rsid w:val="002D5EB1"/>
    <w:rsid w:val="002D69D9"/>
    <w:rsid w:val="002D6BE5"/>
    <w:rsid w:val="002D6C06"/>
    <w:rsid w:val="002D6DE6"/>
    <w:rsid w:val="002D701A"/>
    <w:rsid w:val="002D7167"/>
    <w:rsid w:val="002D74C8"/>
    <w:rsid w:val="002D7B0D"/>
    <w:rsid w:val="002E0BE1"/>
    <w:rsid w:val="002E154D"/>
    <w:rsid w:val="002E1B0B"/>
    <w:rsid w:val="002E1F74"/>
    <w:rsid w:val="002E2444"/>
    <w:rsid w:val="002E249B"/>
    <w:rsid w:val="002E2A4D"/>
    <w:rsid w:val="002E351D"/>
    <w:rsid w:val="002E452E"/>
    <w:rsid w:val="002E4732"/>
    <w:rsid w:val="002E580E"/>
    <w:rsid w:val="002E5B99"/>
    <w:rsid w:val="002E5D45"/>
    <w:rsid w:val="002E5DA1"/>
    <w:rsid w:val="002E654B"/>
    <w:rsid w:val="002E6BCD"/>
    <w:rsid w:val="002E6D90"/>
    <w:rsid w:val="002E7BC2"/>
    <w:rsid w:val="002E7E71"/>
    <w:rsid w:val="002F0119"/>
    <w:rsid w:val="002F0592"/>
    <w:rsid w:val="002F1070"/>
    <w:rsid w:val="002F1E0B"/>
    <w:rsid w:val="002F2AA6"/>
    <w:rsid w:val="002F37AF"/>
    <w:rsid w:val="002F3A51"/>
    <w:rsid w:val="002F3AE1"/>
    <w:rsid w:val="002F4E07"/>
    <w:rsid w:val="002F5284"/>
    <w:rsid w:val="002F6627"/>
    <w:rsid w:val="002F6EE7"/>
    <w:rsid w:val="002F70B6"/>
    <w:rsid w:val="002F7918"/>
    <w:rsid w:val="002F7F57"/>
    <w:rsid w:val="0030014A"/>
    <w:rsid w:val="003006C2"/>
    <w:rsid w:val="00300954"/>
    <w:rsid w:val="00300F05"/>
    <w:rsid w:val="00301130"/>
    <w:rsid w:val="00301279"/>
    <w:rsid w:val="00301DD6"/>
    <w:rsid w:val="00302043"/>
    <w:rsid w:val="00302262"/>
    <w:rsid w:val="00302479"/>
    <w:rsid w:val="0030277D"/>
    <w:rsid w:val="00302F30"/>
    <w:rsid w:val="00303130"/>
    <w:rsid w:val="003038DD"/>
    <w:rsid w:val="00303BCF"/>
    <w:rsid w:val="00304568"/>
    <w:rsid w:val="0030511B"/>
    <w:rsid w:val="00305783"/>
    <w:rsid w:val="00305A53"/>
    <w:rsid w:val="00305EE4"/>
    <w:rsid w:val="00306361"/>
    <w:rsid w:val="003063CB"/>
    <w:rsid w:val="00307171"/>
    <w:rsid w:val="003076A3"/>
    <w:rsid w:val="00307A20"/>
    <w:rsid w:val="00307A67"/>
    <w:rsid w:val="00307B03"/>
    <w:rsid w:val="0031003E"/>
    <w:rsid w:val="003100B8"/>
    <w:rsid w:val="00310C9B"/>
    <w:rsid w:val="00310F64"/>
    <w:rsid w:val="00311299"/>
    <w:rsid w:val="0031199A"/>
    <w:rsid w:val="003122AD"/>
    <w:rsid w:val="003123D9"/>
    <w:rsid w:val="00312BDB"/>
    <w:rsid w:val="0031335C"/>
    <w:rsid w:val="003134C3"/>
    <w:rsid w:val="003134E6"/>
    <w:rsid w:val="0031369E"/>
    <w:rsid w:val="00313C3D"/>
    <w:rsid w:val="00313CA6"/>
    <w:rsid w:val="003149A2"/>
    <w:rsid w:val="00314CDF"/>
    <w:rsid w:val="00314D09"/>
    <w:rsid w:val="00314F4A"/>
    <w:rsid w:val="003153BB"/>
    <w:rsid w:val="003159BE"/>
    <w:rsid w:val="00315B40"/>
    <w:rsid w:val="00315FB0"/>
    <w:rsid w:val="0031751A"/>
    <w:rsid w:val="00317590"/>
    <w:rsid w:val="00317667"/>
    <w:rsid w:val="00317C85"/>
    <w:rsid w:val="00320008"/>
    <w:rsid w:val="00320743"/>
    <w:rsid w:val="00320A47"/>
    <w:rsid w:val="00320ABE"/>
    <w:rsid w:val="00320AFC"/>
    <w:rsid w:val="00321330"/>
    <w:rsid w:val="00321346"/>
    <w:rsid w:val="003214AC"/>
    <w:rsid w:val="00321F22"/>
    <w:rsid w:val="003234F5"/>
    <w:rsid w:val="003237CB"/>
    <w:rsid w:val="00323A4F"/>
    <w:rsid w:val="00323DD1"/>
    <w:rsid w:val="00323E05"/>
    <w:rsid w:val="00323FCA"/>
    <w:rsid w:val="00324384"/>
    <w:rsid w:val="00324F80"/>
    <w:rsid w:val="00325176"/>
    <w:rsid w:val="003252E7"/>
    <w:rsid w:val="00325974"/>
    <w:rsid w:val="00325AB6"/>
    <w:rsid w:val="00325BED"/>
    <w:rsid w:val="003262D2"/>
    <w:rsid w:val="003263F8"/>
    <w:rsid w:val="003268E6"/>
    <w:rsid w:val="0032694B"/>
    <w:rsid w:val="00326C06"/>
    <w:rsid w:val="00327638"/>
    <w:rsid w:val="003279C8"/>
    <w:rsid w:val="00327D6D"/>
    <w:rsid w:val="0033017F"/>
    <w:rsid w:val="00331A83"/>
    <w:rsid w:val="00331B7C"/>
    <w:rsid w:val="00332AEB"/>
    <w:rsid w:val="00333418"/>
    <w:rsid w:val="00334126"/>
    <w:rsid w:val="0033434A"/>
    <w:rsid w:val="003346F5"/>
    <w:rsid w:val="00334DD2"/>
    <w:rsid w:val="00334EF7"/>
    <w:rsid w:val="0033503E"/>
    <w:rsid w:val="00335062"/>
    <w:rsid w:val="00335553"/>
    <w:rsid w:val="0033564B"/>
    <w:rsid w:val="003357BA"/>
    <w:rsid w:val="0033581C"/>
    <w:rsid w:val="0033584F"/>
    <w:rsid w:val="0033586A"/>
    <w:rsid w:val="00335E13"/>
    <w:rsid w:val="00336038"/>
    <w:rsid w:val="00336846"/>
    <w:rsid w:val="00337745"/>
    <w:rsid w:val="00337B85"/>
    <w:rsid w:val="00340D56"/>
    <w:rsid w:val="00341893"/>
    <w:rsid w:val="00342347"/>
    <w:rsid w:val="00342AAF"/>
    <w:rsid w:val="003432F5"/>
    <w:rsid w:val="003438E3"/>
    <w:rsid w:val="00343E7A"/>
    <w:rsid w:val="00344584"/>
    <w:rsid w:val="003458E1"/>
    <w:rsid w:val="00345C36"/>
    <w:rsid w:val="00346D99"/>
    <w:rsid w:val="00346E42"/>
    <w:rsid w:val="00347518"/>
    <w:rsid w:val="003478E6"/>
    <w:rsid w:val="00347E0D"/>
    <w:rsid w:val="0035068F"/>
    <w:rsid w:val="0035085A"/>
    <w:rsid w:val="00350CAA"/>
    <w:rsid w:val="00353521"/>
    <w:rsid w:val="00353C78"/>
    <w:rsid w:val="00353E4F"/>
    <w:rsid w:val="00353F11"/>
    <w:rsid w:val="003546EE"/>
    <w:rsid w:val="0035479A"/>
    <w:rsid w:val="003547F1"/>
    <w:rsid w:val="00354D4B"/>
    <w:rsid w:val="00355358"/>
    <w:rsid w:val="003559B3"/>
    <w:rsid w:val="00356875"/>
    <w:rsid w:val="0035693F"/>
    <w:rsid w:val="00356F16"/>
    <w:rsid w:val="00356FFC"/>
    <w:rsid w:val="003571C1"/>
    <w:rsid w:val="003575BA"/>
    <w:rsid w:val="0035796E"/>
    <w:rsid w:val="00360528"/>
    <w:rsid w:val="003609B4"/>
    <w:rsid w:val="00360C92"/>
    <w:rsid w:val="00360CA9"/>
    <w:rsid w:val="0036118E"/>
    <w:rsid w:val="003614E8"/>
    <w:rsid w:val="0036155B"/>
    <w:rsid w:val="00361DD6"/>
    <w:rsid w:val="00362A36"/>
    <w:rsid w:val="00362B10"/>
    <w:rsid w:val="003637AE"/>
    <w:rsid w:val="0036390C"/>
    <w:rsid w:val="0036448A"/>
    <w:rsid w:val="00364707"/>
    <w:rsid w:val="00364B32"/>
    <w:rsid w:val="0036527F"/>
    <w:rsid w:val="00365799"/>
    <w:rsid w:val="00365879"/>
    <w:rsid w:val="0036609E"/>
    <w:rsid w:val="003663A6"/>
    <w:rsid w:val="003666F8"/>
    <w:rsid w:val="00366C9E"/>
    <w:rsid w:val="00367242"/>
    <w:rsid w:val="0036724A"/>
    <w:rsid w:val="00367AE8"/>
    <w:rsid w:val="00367AEA"/>
    <w:rsid w:val="00367D05"/>
    <w:rsid w:val="003703B4"/>
    <w:rsid w:val="0037042C"/>
    <w:rsid w:val="00370B66"/>
    <w:rsid w:val="00370BA6"/>
    <w:rsid w:val="0037108B"/>
    <w:rsid w:val="003715D2"/>
    <w:rsid w:val="0037173D"/>
    <w:rsid w:val="00371BFD"/>
    <w:rsid w:val="00372FA6"/>
    <w:rsid w:val="00373343"/>
    <w:rsid w:val="00373915"/>
    <w:rsid w:val="00373BB7"/>
    <w:rsid w:val="003746A9"/>
    <w:rsid w:val="0037517F"/>
    <w:rsid w:val="0037572A"/>
    <w:rsid w:val="00375E75"/>
    <w:rsid w:val="00376C74"/>
    <w:rsid w:val="003770D2"/>
    <w:rsid w:val="00377454"/>
    <w:rsid w:val="00377915"/>
    <w:rsid w:val="00377D06"/>
    <w:rsid w:val="00377FD3"/>
    <w:rsid w:val="00380D47"/>
    <w:rsid w:val="00380F45"/>
    <w:rsid w:val="003811F7"/>
    <w:rsid w:val="00381BC2"/>
    <w:rsid w:val="00381F34"/>
    <w:rsid w:val="0038216F"/>
    <w:rsid w:val="00382681"/>
    <w:rsid w:val="0038268C"/>
    <w:rsid w:val="00382F50"/>
    <w:rsid w:val="00383360"/>
    <w:rsid w:val="0038355D"/>
    <w:rsid w:val="003836D7"/>
    <w:rsid w:val="003839D9"/>
    <w:rsid w:val="00383D37"/>
    <w:rsid w:val="00384241"/>
    <w:rsid w:val="00384C65"/>
    <w:rsid w:val="00384F16"/>
    <w:rsid w:val="00384F35"/>
    <w:rsid w:val="00385164"/>
    <w:rsid w:val="003852D6"/>
    <w:rsid w:val="00385722"/>
    <w:rsid w:val="00385CA7"/>
    <w:rsid w:val="003861DE"/>
    <w:rsid w:val="003863F7"/>
    <w:rsid w:val="00387353"/>
    <w:rsid w:val="003912D8"/>
    <w:rsid w:val="00391559"/>
    <w:rsid w:val="003920BA"/>
    <w:rsid w:val="00392701"/>
    <w:rsid w:val="0039272E"/>
    <w:rsid w:val="00393123"/>
    <w:rsid w:val="003931C3"/>
    <w:rsid w:val="00393AA3"/>
    <w:rsid w:val="003940D4"/>
    <w:rsid w:val="003942A4"/>
    <w:rsid w:val="0039447F"/>
    <w:rsid w:val="00394DFE"/>
    <w:rsid w:val="00395909"/>
    <w:rsid w:val="0039638E"/>
    <w:rsid w:val="00396B8E"/>
    <w:rsid w:val="003A0828"/>
    <w:rsid w:val="003A0C1B"/>
    <w:rsid w:val="003A102D"/>
    <w:rsid w:val="003A1852"/>
    <w:rsid w:val="003A1F44"/>
    <w:rsid w:val="003A2010"/>
    <w:rsid w:val="003A20C1"/>
    <w:rsid w:val="003A232B"/>
    <w:rsid w:val="003A2E66"/>
    <w:rsid w:val="003A3AA4"/>
    <w:rsid w:val="003A3E9C"/>
    <w:rsid w:val="003A4027"/>
    <w:rsid w:val="003A43C5"/>
    <w:rsid w:val="003A47EF"/>
    <w:rsid w:val="003A5456"/>
    <w:rsid w:val="003A6153"/>
    <w:rsid w:val="003A6383"/>
    <w:rsid w:val="003A7287"/>
    <w:rsid w:val="003A7A67"/>
    <w:rsid w:val="003A7E82"/>
    <w:rsid w:val="003B0B42"/>
    <w:rsid w:val="003B0C2D"/>
    <w:rsid w:val="003B12D9"/>
    <w:rsid w:val="003B13F5"/>
    <w:rsid w:val="003B1ED0"/>
    <w:rsid w:val="003B24CE"/>
    <w:rsid w:val="003B325A"/>
    <w:rsid w:val="003B3B93"/>
    <w:rsid w:val="003B3C8D"/>
    <w:rsid w:val="003B4222"/>
    <w:rsid w:val="003B42D6"/>
    <w:rsid w:val="003B46F1"/>
    <w:rsid w:val="003B47D5"/>
    <w:rsid w:val="003B4A85"/>
    <w:rsid w:val="003B4D66"/>
    <w:rsid w:val="003B5527"/>
    <w:rsid w:val="003B55CB"/>
    <w:rsid w:val="003B5FB8"/>
    <w:rsid w:val="003B617C"/>
    <w:rsid w:val="003B65B7"/>
    <w:rsid w:val="003B675B"/>
    <w:rsid w:val="003B6898"/>
    <w:rsid w:val="003B6EBE"/>
    <w:rsid w:val="003B777D"/>
    <w:rsid w:val="003B7A3C"/>
    <w:rsid w:val="003C004C"/>
    <w:rsid w:val="003C004D"/>
    <w:rsid w:val="003C08A6"/>
    <w:rsid w:val="003C10A7"/>
    <w:rsid w:val="003C2850"/>
    <w:rsid w:val="003C33EC"/>
    <w:rsid w:val="003C3C6A"/>
    <w:rsid w:val="003C4149"/>
    <w:rsid w:val="003C5302"/>
    <w:rsid w:val="003C569A"/>
    <w:rsid w:val="003C66BF"/>
    <w:rsid w:val="003C67CC"/>
    <w:rsid w:val="003C6AD2"/>
    <w:rsid w:val="003C7735"/>
    <w:rsid w:val="003D00BD"/>
    <w:rsid w:val="003D01A6"/>
    <w:rsid w:val="003D1793"/>
    <w:rsid w:val="003D243B"/>
    <w:rsid w:val="003D31D4"/>
    <w:rsid w:val="003D3D74"/>
    <w:rsid w:val="003D3FA6"/>
    <w:rsid w:val="003D42CF"/>
    <w:rsid w:val="003D4C24"/>
    <w:rsid w:val="003D5F52"/>
    <w:rsid w:val="003D625E"/>
    <w:rsid w:val="003D65C5"/>
    <w:rsid w:val="003D6B4D"/>
    <w:rsid w:val="003D707A"/>
    <w:rsid w:val="003D724B"/>
    <w:rsid w:val="003D77E7"/>
    <w:rsid w:val="003D79A7"/>
    <w:rsid w:val="003D7B08"/>
    <w:rsid w:val="003D7EDC"/>
    <w:rsid w:val="003E0202"/>
    <w:rsid w:val="003E0AB6"/>
    <w:rsid w:val="003E1BEF"/>
    <w:rsid w:val="003E1CB4"/>
    <w:rsid w:val="003E439B"/>
    <w:rsid w:val="003E4400"/>
    <w:rsid w:val="003E4D37"/>
    <w:rsid w:val="003E4D43"/>
    <w:rsid w:val="003E52A8"/>
    <w:rsid w:val="003E56F9"/>
    <w:rsid w:val="003E5775"/>
    <w:rsid w:val="003E65BC"/>
    <w:rsid w:val="003E7DB1"/>
    <w:rsid w:val="003F07C7"/>
    <w:rsid w:val="003F0F23"/>
    <w:rsid w:val="003F1672"/>
    <w:rsid w:val="003F22C2"/>
    <w:rsid w:val="003F2A0F"/>
    <w:rsid w:val="003F2AFF"/>
    <w:rsid w:val="003F39D5"/>
    <w:rsid w:val="003F4CF8"/>
    <w:rsid w:val="003F51D8"/>
    <w:rsid w:val="003F53A1"/>
    <w:rsid w:val="003F5C54"/>
    <w:rsid w:val="003F5F84"/>
    <w:rsid w:val="003F5F95"/>
    <w:rsid w:val="003F5FD6"/>
    <w:rsid w:val="003F62FD"/>
    <w:rsid w:val="003F6450"/>
    <w:rsid w:val="003F65A9"/>
    <w:rsid w:val="003F6994"/>
    <w:rsid w:val="003F6EA4"/>
    <w:rsid w:val="003F77D4"/>
    <w:rsid w:val="003F7C7A"/>
    <w:rsid w:val="003F7DC0"/>
    <w:rsid w:val="00400567"/>
    <w:rsid w:val="004012C6"/>
    <w:rsid w:val="0040143D"/>
    <w:rsid w:val="004025AA"/>
    <w:rsid w:val="0040272B"/>
    <w:rsid w:val="00402B2D"/>
    <w:rsid w:val="00403D41"/>
    <w:rsid w:val="00404161"/>
    <w:rsid w:val="004041F7"/>
    <w:rsid w:val="00404640"/>
    <w:rsid w:val="004046A0"/>
    <w:rsid w:val="0040493B"/>
    <w:rsid w:val="00404DA6"/>
    <w:rsid w:val="0040546F"/>
    <w:rsid w:val="004055A3"/>
    <w:rsid w:val="00405AF8"/>
    <w:rsid w:val="004062EA"/>
    <w:rsid w:val="004068F3"/>
    <w:rsid w:val="0040702F"/>
    <w:rsid w:val="00407E2B"/>
    <w:rsid w:val="00410782"/>
    <w:rsid w:val="00410CC1"/>
    <w:rsid w:val="00410E1C"/>
    <w:rsid w:val="004110B4"/>
    <w:rsid w:val="004112B3"/>
    <w:rsid w:val="004112CD"/>
    <w:rsid w:val="00411328"/>
    <w:rsid w:val="004115D8"/>
    <w:rsid w:val="00411EDB"/>
    <w:rsid w:val="0041374F"/>
    <w:rsid w:val="00413969"/>
    <w:rsid w:val="00413DD4"/>
    <w:rsid w:val="00414400"/>
    <w:rsid w:val="00414CD4"/>
    <w:rsid w:val="004155AD"/>
    <w:rsid w:val="00415812"/>
    <w:rsid w:val="00415DC0"/>
    <w:rsid w:val="00416363"/>
    <w:rsid w:val="004165DD"/>
    <w:rsid w:val="0041700F"/>
    <w:rsid w:val="00417F81"/>
    <w:rsid w:val="00420C0A"/>
    <w:rsid w:val="0042108C"/>
    <w:rsid w:val="00421A09"/>
    <w:rsid w:val="00421C77"/>
    <w:rsid w:val="00422B82"/>
    <w:rsid w:val="004230C4"/>
    <w:rsid w:val="00423582"/>
    <w:rsid w:val="00423EE3"/>
    <w:rsid w:val="00424036"/>
    <w:rsid w:val="00424B0A"/>
    <w:rsid w:val="00424C87"/>
    <w:rsid w:val="00424CB1"/>
    <w:rsid w:val="004265F2"/>
    <w:rsid w:val="00426AA4"/>
    <w:rsid w:val="00426CE4"/>
    <w:rsid w:val="00426E52"/>
    <w:rsid w:val="004300B8"/>
    <w:rsid w:val="004300D9"/>
    <w:rsid w:val="00430871"/>
    <w:rsid w:val="004309B6"/>
    <w:rsid w:val="00430BBC"/>
    <w:rsid w:val="00430DA7"/>
    <w:rsid w:val="00431C04"/>
    <w:rsid w:val="00432044"/>
    <w:rsid w:val="0043209D"/>
    <w:rsid w:val="0043245F"/>
    <w:rsid w:val="004328EE"/>
    <w:rsid w:val="00432A82"/>
    <w:rsid w:val="00432A90"/>
    <w:rsid w:val="00432CE3"/>
    <w:rsid w:val="00433234"/>
    <w:rsid w:val="0043358E"/>
    <w:rsid w:val="0043424F"/>
    <w:rsid w:val="00434637"/>
    <w:rsid w:val="00434824"/>
    <w:rsid w:val="00435079"/>
    <w:rsid w:val="0043521C"/>
    <w:rsid w:val="004356A7"/>
    <w:rsid w:val="00435DE2"/>
    <w:rsid w:val="00436170"/>
    <w:rsid w:val="00436AB5"/>
    <w:rsid w:val="00436C5E"/>
    <w:rsid w:val="0043730B"/>
    <w:rsid w:val="004379F8"/>
    <w:rsid w:val="00437B91"/>
    <w:rsid w:val="00437E83"/>
    <w:rsid w:val="004400CF"/>
    <w:rsid w:val="0044016B"/>
    <w:rsid w:val="004404F2"/>
    <w:rsid w:val="00440BDE"/>
    <w:rsid w:val="00441599"/>
    <w:rsid w:val="004418EC"/>
    <w:rsid w:val="00442077"/>
    <w:rsid w:val="0044289E"/>
    <w:rsid w:val="00442AD2"/>
    <w:rsid w:val="00443559"/>
    <w:rsid w:val="00443F93"/>
    <w:rsid w:val="00444566"/>
    <w:rsid w:val="0044464B"/>
    <w:rsid w:val="00445132"/>
    <w:rsid w:val="0044563C"/>
    <w:rsid w:val="004458F7"/>
    <w:rsid w:val="00445CFD"/>
    <w:rsid w:val="0044687C"/>
    <w:rsid w:val="00446B92"/>
    <w:rsid w:val="00447160"/>
    <w:rsid w:val="004471E7"/>
    <w:rsid w:val="004472F5"/>
    <w:rsid w:val="004500A5"/>
    <w:rsid w:val="004507F2"/>
    <w:rsid w:val="00450D63"/>
    <w:rsid w:val="00450DCF"/>
    <w:rsid w:val="0045157B"/>
    <w:rsid w:val="0045163B"/>
    <w:rsid w:val="004518B8"/>
    <w:rsid w:val="00451A68"/>
    <w:rsid w:val="00451B4A"/>
    <w:rsid w:val="00451EBB"/>
    <w:rsid w:val="00452550"/>
    <w:rsid w:val="00452806"/>
    <w:rsid w:val="0045296B"/>
    <w:rsid w:val="0045297E"/>
    <w:rsid w:val="00452F71"/>
    <w:rsid w:val="004547E2"/>
    <w:rsid w:val="00454FDA"/>
    <w:rsid w:val="00454FF5"/>
    <w:rsid w:val="00455063"/>
    <w:rsid w:val="00455B01"/>
    <w:rsid w:val="0045679B"/>
    <w:rsid w:val="00456AC0"/>
    <w:rsid w:val="00456B67"/>
    <w:rsid w:val="0045707A"/>
    <w:rsid w:val="004571F3"/>
    <w:rsid w:val="00457303"/>
    <w:rsid w:val="004575C7"/>
    <w:rsid w:val="00457B3A"/>
    <w:rsid w:val="00457DF9"/>
    <w:rsid w:val="00457FFA"/>
    <w:rsid w:val="00460403"/>
    <w:rsid w:val="004607CC"/>
    <w:rsid w:val="00460A1E"/>
    <w:rsid w:val="0046141C"/>
    <w:rsid w:val="00462195"/>
    <w:rsid w:val="00462199"/>
    <w:rsid w:val="00462627"/>
    <w:rsid w:val="00462651"/>
    <w:rsid w:val="004626B8"/>
    <w:rsid w:val="00462995"/>
    <w:rsid w:val="00462DE1"/>
    <w:rsid w:val="00462E0A"/>
    <w:rsid w:val="00463101"/>
    <w:rsid w:val="00463493"/>
    <w:rsid w:val="00463785"/>
    <w:rsid w:val="004650BF"/>
    <w:rsid w:val="004656E3"/>
    <w:rsid w:val="00466A6A"/>
    <w:rsid w:val="00466D2D"/>
    <w:rsid w:val="00467490"/>
    <w:rsid w:val="0047106D"/>
    <w:rsid w:val="0047237D"/>
    <w:rsid w:val="00472393"/>
    <w:rsid w:val="004725AE"/>
    <w:rsid w:val="004725D7"/>
    <w:rsid w:val="00472A4A"/>
    <w:rsid w:val="0047361C"/>
    <w:rsid w:val="00473AEF"/>
    <w:rsid w:val="00473E1C"/>
    <w:rsid w:val="00474F5C"/>
    <w:rsid w:val="00474F79"/>
    <w:rsid w:val="0047584F"/>
    <w:rsid w:val="00475911"/>
    <w:rsid w:val="00476F9D"/>
    <w:rsid w:val="004774D4"/>
    <w:rsid w:val="004775C2"/>
    <w:rsid w:val="00477738"/>
    <w:rsid w:val="00480802"/>
    <w:rsid w:val="00481710"/>
    <w:rsid w:val="00481D3B"/>
    <w:rsid w:val="0048222D"/>
    <w:rsid w:val="00482706"/>
    <w:rsid w:val="004829A5"/>
    <w:rsid w:val="00482A06"/>
    <w:rsid w:val="00483F6C"/>
    <w:rsid w:val="00485005"/>
    <w:rsid w:val="0048563D"/>
    <w:rsid w:val="00485A5C"/>
    <w:rsid w:val="00485DF5"/>
    <w:rsid w:val="004864EF"/>
    <w:rsid w:val="00487A52"/>
    <w:rsid w:val="00487B5D"/>
    <w:rsid w:val="00490465"/>
    <w:rsid w:val="004904B1"/>
    <w:rsid w:val="00490826"/>
    <w:rsid w:val="00491566"/>
    <w:rsid w:val="00491A23"/>
    <w:rsid w:val="00491A8A"/>
    <w:rsid w:val="00491F2A"/>
    <w:rsid w:val="00492087"/>
    <w:rsid w:val="004926D3"/>
    <w:rsid w:val="004928C3"/>
    <w:rsid w:val="0049293A"/>
    <w:rsid w:val="00492BA2"/>
    <w:rsid w:val="004936FF"/>
    <w:rsid w:val="00494052"/>
    <w:rsid w:val="0049448D"/>
    <w:rsid w:val="00494B2B"/>
    <w:rsid w:val="00494D66"/>
    <w:rsid w:val="00494E5E"/>
    <w:rsid w:val="00495098"/>
    <w:rsid w:val="00495BA1"/>
    <w:rsid w:val="00495DB5"/>
    <w:rsid w:val="00495EC7"/>
    <w:rsid w:val="0049623A"/>
    <w:rsid w:val="004962EC"/>
    <w:rsid w:val="00496615"/>
    <w:rsid w:val="0049781F"/>
    <w:rsid w:val="004A00EE"/>
    <w:rsid w:val="004A0228"/>
    <w:rsid w:val="004A02FC"/>
    <w:rsid w:val="004A0716"/>
    <w:rsid w:val="004A0B14"/>
    <w:rsid w:val="004A173E"/>
    <w:rsid w:val="004A1AC3"/>
    <w:rsid w:val="004A1FCC"/>
    <w:rsid w:val="004A2362"/>
    <w:rsid w:val="004A2546"/>
    <w:rsid w:val="004A26CD"/>
    <w:rsid w:val="004A28E4"/>
    <w:rsid w:val="004A39CD"/>
    <w:rsid w:val="004A3F0D"/>
    <w:rsid w:val="004A43C3"/>
    <w:rsid w:val="004A43DA"/>
    <w:rsid w:val="004A4877"/>
    <w:rsid w:val="004A5215"/>
    <w:rsid w:val="004A5C90"/>
    <w:rsid w:val="004A6199"/>
    <w:rsid w:val="004A63C9"/>
    <w:rsid w:val="004A6430"/>
    <w:rsid w:val="004A66B3"/>
    <w:rsid w:val="004A67F9"/>
    <w:rsid w:val="004A696F"/>
    <w:rsid w:val="004A76D1"/>
    <w:rsid w:val="004A7900"/>
    <w:rsid w:val="004A7A10"/>
    <w:rsid w:val="004A7C7F"/>
    <w:rsid w:val="004B035A"/>
    <w:rsid w:val="004B04E0"/>
    <w:rsid w:val="004B0748"/>
    <w:rsid w:val="004B0BF3"/>
    <w:rsid w:val="004B1499"/>
    <w:rsid w:val="004B20AC"/>
    <w:rsid w:val="004B238C"/>
    <w:rsid w:val="004B263C"/>
    <w:rsid w:val="004B2934"/>
    <w:rsid w:val="004B3227"/>
    <w:rsid w:val="004B33F4"/>
    <w:rsid w:val="004B35E5"/>
    <w:rsid w:val="004B3897"/>
    <w:rsid w:val="004B3947"/>
    <w:rsid w:val="004B3C01"/>
    <w:rsid w:val="004B4713"/>
    <w:rsid w:val="004B494A"/>
    <w:rsid w:val="004B4D7D"/>
    <w:rsid w:val="004B50A3"/>
    <w:rsid w:val="004B5D88"/>
    <w:rsid w:val="004B65E2"/>
    <w:rsid w:val="004B6F82"/>
    <w:rsid w:val="004B7424"/>
    <w:rsid w:val="004B7BD8"/>
    <w:rsid w:val="004C017E"/>
    <w:rsid w:val="004C0213"/>
    <w:rsid w:val="004C0647"/>
    <w:rsid w:val="004C1211"/>
    <w:rsid w:val="004C127D"/>
    <w:rsid w:val="004C12CF"/>
    <w:rsid w:val="004C14F7"/>
    <w:rsid w:val="004C19FE"/>
    <w:rsid w:val="004C21A0"/>
    <w:rsid w:val="004C223F"/>
    <w:rsid w:val="004C285A"/>
    <w:rsid w:val="004C3262"/>
    <w:rsid w:val="004C3327"/>
    <w:rsid w:val="004C3342"/>
    <w:rsid w:val="004C34DD"/>
    <w:rsid w:val="004C4671"/>
    <w:rsid w:val="004C5000"/>
    <w:rsid w:val="004C54E7"/>
    <w:rsid w:val="004C581A"/>
    <w:rsid w:val="004C60BA"/>
    <w:rsid w:val="004C7330"/>
    <w:rsid w:val="004C74B9"/>
    <w:rsid w:val="004C7BE2"/>
    <w:rsid w:val="004D0169"/>
    <w:rsid w:val="004D0873"/>
    <w:rsid w:val="004D0A81"/>
    <w:rsid w:val="004D0E8D"/>
    <w:rsid w:val="004D1985"/>
    <w:rsid w:val="004D1FA4"/>
    <w:rsid w:val="004D2034"/>
    <w:rsid w:val="004D23A8"/>
    <w:rsid w:val="004D28B8"/>
    <w:rsid w:val="004D2972"/>
    <w:rsid w:val="004D3452"/>
    <w:rsid w:val="004D3CB5"/>
    <w:rsid w:val="004D3E7A"/>
    <w:rsid w:val="004D450B"/>
    <w:rsid w:val="004D4658"/>
    <w:rsid w:val="004D4A1A"/>
    <w:rsid w:val="004D4C21"/>
    <w:rsid w:val="004D50CB"/>
    <w:rsid w:val="004D5182"/>
    <w:rsid w:val="004D52D8"/>
    <w:rsid w:val="004D53C9"/>
    <w:rsid w:val="004D57D4"/>
    <w:rsid w:val="004D5EDC"/>
    <w:rsid w:val="004D6272"/>
    <w:rsid w:val="004D637F"/>
    <w:rsid w:val="004D7E1B"/>
    <w:rsid w:val="004E0026"/>
    <w:rsid w:val="004E0AC5"/>
    <w:rsid w:val="004E15A0"/>
    <w:rsid w:val="004E1F7D"/>
    <w:rsid w:val="004E216E"/>
    <w:rsid w:val="004E26DB"/>
    <w:rsid w:val="004E3B56"/>
    <w:rsid w:val="004E3BD8"/>
    <w:rsid w:val="004E4255"/>
    <w:rsid w:val="004E4979"/>
    <w:rsid w:val="004E5371"/>
    <w:rsid w:val="004E54C9"/>
    <w:rsid w:val="004E556C"/>
    <w:rsid w:val="004E5A0C"/>
    <w:rsid w:val="004E5B52"/>
    <w:rsid w:val="004E5B57"/>
    <w:rsid w:val="004E602F"/>
    <w:rsid w:val="004E608C"/>
    <w:rsid w:val="004E6191"/>
    <w:rsid w:val="004E642D"/>
    <w:rsid w:val="004E67BB"/>
    <w:rsid w:val="004E6C91"/>
    <w:rsid w:val="004E6C94"/>
    <w:rsid w:val="004E6F41"/>
    <w:rsid w:val="004E7407"/>
    <w:rsid w:val="004E7E33"/>
    <w:rsid w:val="004F0176"/>
    <w:rsid w:val="004F023F"/>
    <w:rsid w:val="004F046B"/>
    <w:rsid w:val="004F0AE8"/>
    <w:rsid w:val="004F10BC"/>
    <w:rsid w:val="004F1336"/>
    <w:rsid w:val="004F1AB7"/>
    <w:rsid w:val="004F1DE7"/>
    <w:rsid w:val="004F1FCB"/>
    <w:rsid w:val="004F25C7"/>
    <w:rsid w:val="004F2EE9"/>
    <w:rsid w:val="004F325C"/>
    <w:rsid w:val="004F37AA"/>
    <w:rsid w:val="004F3F5E"/>
    <w:rsid w:val="004F4950"/>
    <w:rsid w:val="004F4DDF"/>
    <w:rsid w:val="004F6605"/>
    <w:rsid w:val="004F68E6"/>
    <w:rsid w:val="004F7133"/>
    <w:rsid w:val="004F730B"/>
    <w:rsid w:val="004F7B2D"/>
    <w:rsid w:val="005003A2"/>
    <w:rsid w:val="00500D36"/>
    <w:rsid w:val="00501453"/>
    <w:rsid w:val="00501790"/>
    <w:rsid w:val="005017DD"/>
    <w:rsid w:val="0050182E"/>
    <w:rsid w:val="00501E06"/>
    <w:rsid w:val="00502AA2"/>
    <w:rsid w:val="00502F09"/>
    <w:rsid w:val="005032E9"/>
    <w:rsid w:val="005033D8"/>
    <w:rsid w:val="00503773"/>
    <w:rsid w:val="00503CA2"/>
    <w:rsid w:val="0050400B"/>
    <w:rsid w:val="0050424B"/>
    <w:rsid w:val="00504F5B"/>
    <w:rsid w:val="00505274"/>
    <w:rsid w:val="00505DEC"/>
    <w:rsid w:val="00506123"/>
    <w:rsid w:val="005071BE"/>
    <w:rsid w:val="00507557"/>
    <w:rsid w:val="005105C7"/>
    <w:rsid w:val="005107F0"/>
    <w:rsid w:val="00510D25"/>
    <w:rsid w:val="005111D1"/>
    <w:rsid w:val="0051166F"/>
    <w:rsid w:val="00511933"/>
    <w:rsid w:val="00512695"/>
    <w:rsid w:val="0051374B"/>
    <w:rsid w:val="00513830"/>
    <w:rsid w:val="005138AA"/>
    <w:rsid w:val="00514336"/>
    <w:rsid w:val="00515041"/>
    <w:rsid w:val="0051508E"/>
    <w:rsid w:val="00515963"/>
    <w:rsid w:val="00515E4A"/>
    <w:rsid w:val="00515FE1"/>
    <w:rsid w:val="00515FE8"/>
    <w:rsid w:val="005167A3"/>
    <w:rsid w:val="00517518"/>
    <w:rsid w:val="005178EC"/>
    <w:rsid w:val="005179A6"/>
    <w:rsid w:val="00517ABE"/>
    <w:rsid w:val="00517B78"/>
    <w:rsid w:val="00517DCA"/>
    <w:rsid w:val="0052019D"/>
    <w:rsid w:val="00520C1B"/>
    <w:rsid w:val="00520D96"/>
    <w:rsid w:val="0052190E"/>
    <w:rsid w:val="00521D38"/>
    <w:rsid w:val="0052232D"/>
    <w:rsid w:val="0052277D"/>
    <w:rsid w:val="00522AC2"/>
    <w:rsid w:val="00522CC7"/>
    <w:rsid w:val="005230F6"/>
    <w:rsid w:val="00523B21"/>
    <w:rsid w:val="00523D73"/>
    <w:rsid w:val="00523D77"/>
    <w:rsid w:val="00525281"/>
    <w:rsid w:val="00525896"/>
    <w:rsid w:val="005264B5"/>
    <w:rsid w:val="0052674F"/>
    <w:rsid w:val="00526896"/>
    <w:rsid w:val="00526ADB"/>
    <w:rsid w:val="00526C00"/>
    <w:rsid w:val="00530269"/>
    <w:rsid w:val="00530A79"/>
    <w:rsid w:val="00530C5E"/>
    <w:rsid w:val="00531489"/>
    <w:rsid w:val="005315B4"/>
    <w:rsid w:val="00531B56"/>
    <w:rsid w:val="00531BA1"/>
    <w:rsid w:val="0053212B"/>
    <w:rsid w:val="005322A2"/>
    <w:rsid w:val="00532E16"/>
    <w:rsid w:val="00533D6F"/>
    <w:rsid w:val="005346E0"/>
    <w:rsid w:val="00534892"/>
    <w:rsid w:val="0053492B"/>
    <w:rsid w:val="0053623E"/>
    <w:rsid w:val="00536259"/>
    <w:rsid w:val="00536453"/>
    <w:rsid w:val="005367B0"/>
    <w:rsid w:val="00536A23"/>
    <w:rsid w:val="00536CF4"/>
    <w:rsid w:val="00537B05"/>
    <w:rsid w:val="00537D77"/>
    <w:rsid w:val="00537E13"/>
    <w:rsid w:val="00540EB0"/>
    <w:rsid w:val="005410AE"/>
    <w:rsid w:val="00541A4B"/>
    <w:rsid w:val="0054224A"/>
    <w:rsid w:val="00542537"/>
    <w:rsid w:val="00542AFD"/>
    <w:rsid w:val="00542DB8"/>
    <w:rsid w:val="00542EAD"/>
    <w:rsid w:val="00543694"/>
    <w:rsid w:val="0054379D"/>
    <w:rsid w:val="00544407"/>
    <w:rsid w:val="0054470A"/>
    <w:rsid w:val="00544857"/>
    <w:rsid w:val="0054499D"/>
    <w:rsid w:val="005452E5"/>
    <w:rsid w:val="00545D74"/>
    <w:rsid w:val="0054631C"/>
    <w:rsid w:val="00546B8F"/>
    <w:rsid w:val="005473D4"/>
    <w:rsid w:val="0054780A"/>
    <w:rsid w:val="00547EB3"/>
    <w:rsid w:val="00547FC5"/>
    <w:rsid w:val="00550C82"/>
    <w:rsid w:val="00551528"/>
    <w:rsid w:val="005516E0"/>
    <w:rsid w:val="00551D77"/>
    <w:rsid w:val="00551E33"/>
    <w:rsid w:val="0055221B"/>
    <w:rsid w:val="00552613"/>
    <w:rsid w:val="00554117"/>
    <w:rsid w:val="005547EC"/>
    <w:rsid w:val="00554FE8"/>
    <w:rsid w:val="005562DA"/>
    <w:rsid w:val="00556A86"/>
    <w:rsid w:val="00556C32"/>
    <w:rsid w:val="005573C8"/>
    <w:rsid w:val="00557F1B"/>
    <w:rsid w:val="00561272"/>
    <w:rsid w:val="00561A40"/>
    <w:rsid w:val="005620D3"/>
    <w:rsid w:val="005628E7"/>
    <w:rsid w:val="0056323F"/>
    <w:rsid w:val="005633A4"/>
    <w:rsid w:val="005634E0"/>
    <w:rsid w:val="0056388E"/>
    <w:rsid w:val="00563E82"/>
    <w:rsid w:val="00564373"/>
    <w:rsid w:val="005643B7"/>
    <w:rsid w:val="00564807"/>
    <w:rsid w:val="0056495D"/>
    <w:rsid w:val="0056572A"/>
    <w:rsid w:val="00565A37"/>
    <w:rsid w:val="00565B2E"/>
    <w:rsid w:val="00565DB1"/>
    <w:rsid w:val="00565FA9"/>
    <w:rsid w:val="005661E6"/>
    <w:rsid w:val="005671EB"/>
    <w:rsid w:val="0056720B"/>
    <w:rsid w:val="0057038C"/>
    <w:rsid w:val="00570517"/>
    <w:rsid w:val="00570AB0"/>
    <w:rsid w:val="00570B29"/>
    <w:rsid w:val="005719B0"/>
    <w:rsid w:val="00571C34"/>
    <w:rsid w:val="005727D1"/>
    <w:rsid w:val="0057286C"/>
    <w:rsid w:val="00572D7C"/>
    <w:rsid w:val="00573C9A"/>
    <w:rsid w:val="00573DC5"/>
    <w:rsid w:val="00574188"/>
    <w:rsid w:val="00574611"/>
    <w:rsid w:val="005749A3"/>
    <w:rsid w:val="00574A01"/>
    <w:rsid w:val="00574B65"/>
    <w:rsid w:val="00575575"/>
    <w:rsid w:val="0057569C"/>
    <w:rsid w:val="00575CA3"/>
    <w:rsid w:val="0057609A"/>
    <w:rsid w:val="00576144"/>
    <w:rsid w:val="0057696A"/>
    <w:rsid w:val="00576CE1"/>
    <w:rsid w:val="00576FAB"/>
    <w:rsid w:val="005772AE"/>
    <w:rsid w:val="005775C8"/>
    <w:rsid w:val="00577CA0"/>
    <w:rsid w:val="00577D77"/>
    <w:rsid w:val="00580A06"/>
    <w:rsid w:val="00580F93"/>
    <w:rsid w:val="005810CA"/>
    <w:rsid w:val="00581864"/>
    <w:rsid w:val="00581899"/>
    <w:rsid w:val="00581A68"/>
    <w:rsid w:val="005824D3"/>
    <w:rsid w:val="00582C82"/>
    <w:rsid w:val="00583631"/>
    <w:rsid w:val="00583A9E"/>
    <w:rsid w:val="00583FAA"/>
    <w:rsid w:val="0058505A"/>
    <w:rsid w:val="00586AB8"/>
    <w:rsid w:val="005877A4"/>
    <w:rsid w:val="005878C8"/>
    <w:rsid w:val="00587946"/>
    <w:rsid w:val="00587A4F"/>
    <w:rsid w:val="00587A73"/>
    <w:rsid w:val="00590277"/>
    <w:rsid w:val="00590A0F"/>
    <w:rsid w:val="0059234F"/>
    <w:rsid w:val="00593B88"/>
    <w:rsid w:val="00593C8F"/>
    <w:rsid w:val="00593FD5"/>
    <w:rsid w:val="0059448C"/>
    <w:rsid w:val="00594A97"/>
    <w:rsid w:val="00594D0F"/>
    <w:rsid w:val="00594F5F"/>
    <w:rsid w:val="00594FC2"/>
    <w:rsid w:val="005955F0"/>
    <w:rsid w:val="005957E7"/>
    <w:rsid w:val="00595A0C"/>
    <w:rsid w:val="00595AB1"/>
    <w:rsid w:val="00595D14"/>
    <w:rsid w:val="005960D7"/>
    <w:rsid w:val="00596B9A"/>
    <w:rsid w:val="00596D6E"/>
    <w:rsid w:val="00596DAB"/>
    <w:rsid w:val="005971EE"/>
    <w:rsid w:val="0059768A"/>
    <w:rsid w:val="005976DE"/>
    <w:rsid w:val="00597877"/>
    <w:rsid w:val="005978B7"/>
    <w:rsid w:val="005978BD"/>
    <w:rsid w:val="00597A8A"/>
    <w:rsid w:val="00597F6F"/>
    <w:rsid w:val="005A0174"/>
    <w:rsid w:val="005A05EA"/>
    <w:rsid w:val="005A06CB"/>
    <w:rsid w:val="005A0E88"/>
    <w:rsid w:val="005A1719"/>
    <w:rsid w:val="005A18CB"/>
    <w:rsid w:val="005A4CB9"/>
    <w:rsid w:val="005A532B"/>
    <w:rsid w:val="005A57CA"/>
    <w:rsid w:val="005A6AC8"/>
    <w:rsid w:val="005A7362"/>
    <w:rsid w:val="005B00B8"/>
    <w:rsid w:val="005B0C51"/>
    <w:rsid w:val="005B124D"/>
    <w:rsid w:val="005B1BD7"/>
    <w:rsid w:val="005B1D57"/>
    <w:rsid w:val="005B1EDC"/>
    <w:rsid w:val="005B2E76"/>
    <w:rsid w:val="005B31E9"/>
    <w:rsid w:val="005B3570"/>
    <w:rsid w:val="005B382D"/>
    <w:rsid w:val="005B3AC0"/>
    <w:rsid w:val="005B445A"/>
    <w:rsid w:val="005B4B8B"/>
    <w:rsid w:val="005B4BF0"/>
    <w:rsid w:val="005B50FF"/>
    <w:rsid w:val="005B5523"/>
    <w:rsid w:val="005B5674"/>
    <w:rsid w:val="005B5755"/>
    <w:rsid w:val="005B580F"/>
    <w:rsid w:val="005B590C"/>
    <w:rsid w:val="005B5CBF"/>
    <w:rsid w:val="005B66DA"/>
    <w:rsid w:val="005B67D0"/>
    <w:rsid w:val="005B71F9"/>
    <w:rsid w:val="005B77CA"/>
    <w:rsid w:val="005C0014"/>
    <w:rsid w:val="005C0A30"/>
    <w:rsid w:val="005C0D8F"/>
    <w:rsid w:val="005C2524"/>
    <w:rsid w:val="005C2647"/>
    <w:rsid w:val="005C2C9D"/>
    <w:rsid w:val="005C332D"/>
    <w:rsid w:val="005C4BB2"/>
    <w:rsid w:val="005C53B8"/>
    <w:rsid w:val="005C64F6"/>
    <w:rsid w:val="005C6B80"/>
    <w:rsid w:val="005C6BBB"/>
    <w:rsid w:val="005C7743"/>
    <w:rsid w:val="005C7994"/>
    <w:rsid w:val="005C7AE2"/>
    <w:rsid w:val="005C7D69"/>
    <w:rsid w:val="005D0619"/>
    <w:rsid w:val="005D0633"/>
    <w:rsid w:val="005D0699"/>
    <w:rsid w:val="005D0B09"/>
    <w:rsid w:val="005D0B13"/>
    <w:rsid w:val="005D0EC2"/>
    <w:rsid w:val="005D1476"/>
    <w:rsid w:val="005D1606"/>
    <w:rsid w:val="005D2590"/>
    <w:rsid w:val="005D37D0"/>
    <w:rsid w:val="005D3941"/>
    <w:rsid w:val="005D3C09"/>
    <w:rsid w:val="005D468B"/>
    <w:rsid w:val="005D47C3"/>
    <w:rsid w:val="005D4802"/>
    <w:rsid w:val="005D4942"/>
    <w:rsid w:val="005D4D39"/>
    <w:rsid w:val="005D5D76"/>
    <w:rsid w:val="005D5FBF"/>
    <w:rsid w:val="005D6A6B"/>
    <w:rsid w:val="005D6A83"/>
    <w:rsid w:val="005D6C2F"/>
    <w:rsid w:val="005D7357"/>
    <w:rsid w:val="005D743A"/>
    <w:rsid w:val="005D766E"/>
    <w:rsid w:val="005D787D"/>
    <w:rsid w:val="005D7982"/>
    <w:rsid w:val="005D7D22"/>
    <w:rsid w:val="005D7EF8"/>
    <w:rsid w:val="005D7FAF"/>
    <w:rsid w:val="005E0AC6"/>
    <w:rsid w:val="005E115E"/>
    <w:rsid w:val="005E1374"/>
    <w:rsid w:val="005E1522"/>
    <w:rsid w:val="005E1D7D"/>
    <w:rsid w:val="005E3076"/>
    <w:rsid w:val="005E3380"/>
    <w:rsid w:val="005E381A"/>
    <w:rsid w:val="005E3B57"/>
    <w:rsid w:val="005E3B96"/>
    <w:rsid w:val="005E467D"/>
    <w:rsid w:val="005E4C32"/>
    <w:rsid w:val="005E4E59"/>
    <w:rsid w:val="005E539B"/>
    <w:rsid w:val="005E5C50"/>
    <w:rsid w:val="005E64CC"/>
    <w:rsid w:val="005E6B76"/>
    <w:rsid w:val="005E718A"/>
    <w:rsid w:val="005E7396"/>
    <w:rsid w:val="005E78E5"/>
    <w:rsid w:val="005F0AE4"/>
    <w:rsid w:val="005F0AF9"/>
    <w:rsid w:val="005F11E9"/>
    <w:rsid w:val="005F1385"/>
    <w:rsid w:val="005F20D5"/>
    <w:rsid w:val="005F2248"/>
    <w:rsid w:val="005F2496"/>
    <w:rsid w:val="005F281C"/>
    <w:rsid w:val="005F2C43"/>
    <w:rsid w:val="005F3386"/>
    <w:rsid w:val="005F3528"/>
    <w:rsid w:val="005F4044"/>
    <w:rsid w:val="005F56EB"/>
    <w:rsid w:val="005F68E1"/>
    <w:rsid w:val="005F7E9B"/>
    <w:rsid w:val="005F7EE3"/>
    <w:rsid w:val="006000CB"/>
    <w:rsid w:val="00600CF5"/>
    <w:rsid w:val="006018AC"/>
    <w:rsid w:val="00601BF0"/>
    <w:rsid w:val="00602282"/>
    <w:rsid w:val="00602B6B"/>
    <w:rsid w:val="006031C2"/>
    <w:rsid w:val="00604394"/>
    <w:rsid w:val="006044E5"/>
    <w:rsid w:val="006049FC"/>
    <w:rsid w:val="00604B23"/>
    <w:rsid w:val="00604C56"/>
    <w:rsid w:val="00604F5B"/>
    <w:rsid w:val="00605162"/>
    <w:rsid w:val="006052E7"/>
    <w:rsid w:val="006054B4"/>
    <w:rsid w:val="006055EA"/>
    <w:rsid w:val="0060612C"/>
    <w:rsid w:val="00606C44"/>
    <w:rsid w:val="00606FA6"/>
    <w:rsid w:val="00607827"/>
    <w:rsid w:val="00607D46"/>
    <w:rsid w:val="0061036F"/>
    <w:rsid w:val="00611133"/>
    <w:rsid w:val="00611294"/>
    <w:rsid w:val="006113DA"/>
    <w:rsid w:val="00611449"/>
    <w:rsid w:val="00611BB1"/>
    <w:rsid w:val="00612EE2"/>
    <w:rsid w:val="00612FD7"/>
    <w:rsid w:val="00613004"/>
    <w:rsid w:val="00613619"/>
    <w:rsid w:val="00613C45"/>
    <w:rsid w:val="0061406C"/>
    <w:rsid w:val="0061488A"/>
    <w:rsid w:val="00614C6C"/>
    <w:rsid w:val="00615297"/>
    <w:rsid w:val="006160A6"/>
    <w:rsid w:val="0061611F"/>
    <w:rsid w:val="00617721"/>
    <w:rsid w:val="00617B65"/>
    <w:rsid w:val="006206AE"/>
    <w:rsid w:val="006208AE"/>
    <w:rsid w:val="00622493"/>
    <w:rsid w:val="00622DE9"/>
    <w:rsid w:val="00622F5A"/>
    <w:rsid w:val="0062309D"/>
    <w:rsid w:val="0062311B"/>
    <w:rsid w:val="006236C7"/>
    <w:rsid w:val="006236CB"/>
    <w:rsid w:val="0062393C"/>
    <w:rsid w:val="00623A47"/>
    <w:rsid w:val="00623A96"/>
    <w:rsid w:val="006241CB"/>
    <w:rsid w:val="006252CC"/>
    <w:rsid w:val="00625310"/>
    <w:rsid w:val="0062580A"/>
    <w:rsid w:val="00625CDA"/>
    <w:rsid w:val="0062604D"/>
    <w:rsid w:val="006265EA"/>
    <w:rsid w:val="00626B23"/>
    <w:rsid w:val="00626E4E"/>
    <w:rsid w:val="006271FE"/>
    <w:rsid w:val="00627428"/>
    <w:rsid w:val="00627668"/>
    <w:rsid w:val="00631441"/>
    <w:rsid w:val="006315F1"/>
    <w:rsid w:val="006319BF"/>
    <w:rsid w:val="0063240F"/>
    <w:rsid w:val="006325BA"/>
    <w:rsid w:val="00632803"/>
    <w:rsid w:val="00632A2E"/>
    <w:rsid w:val="00632A3F"/>
    <w:rsid w:val="00632DE8"/>
    <w:rsid w:val="006333DC"/>
    <w:rsid w:val="00633F52"/>
    <w:rsid w:val="00634AF3"/>
    <w:rsid w:val="00635000"/>
    <w:rsid w:val="00635BBE"/>
    <w:rsid w:val="00635C2E"/>
    <w:rsid w:val="00635DC8"/>
    <w:rsid w:val="0063648A"/>
    <w:rsid w:val="006372C7"/>
    <w:rsid w:val="0063756D"/>
    <w:rsid w:val="00637A07"/>
    <w:rsid w:val="006402AF"/>
    <w:rsid w:val="00641098"/>
    <w:rsid w:val="00641223"/>
    <w:rsid w:val="00641B7F"/>
    <w:rsid w:val="00642070"/>
    <w:rsid w:val="006423A2"/>
    <w:rsid w:val="00643799"/>
    <w:rsid w:val="006437C2"/>
    <w:rsid w:val="00643EA8"/>
    <w:rsid w:val="00644741"/>
    <w:rsid w:val="00644B72"/>
    <w:rsid w:val="00645BE2"/>
    <w:rsid w:val="00645CAB"/>
    <w:rsid w:val="00645FF6"/>
    <w:rsid w:val="00646B96"/>
    <w:rsid w:val="00647F8A"/>
    <w:rsid w:val="00650474"/>
    <w:rsid w:val="00650820"/>
    <w:rsid w:val="0065086B"/>
    <w:rsid w:val="00650987"/>
    <w:rsid w:val="00650C38"/>
    <w:rsid w:val="00650C3C"/>
    <w:rsid w:val="00651283"/>
    <w:rsid w:val="00651CE8"/>
    <w:rsid w:val="0065253E"/>
    <w:rsid w:val="00652B49"/>
    <w:rsid w:val="00652DA5"/>
    <w:rsid w:val="00653348"/>
    <w:rsid w:val="00653838"/>
    <w:rsid w:val="0065389E"/>
    <w:rsid w:val="00653A5E"/>
    <w:rsid w:val="00653E53"/>
    <w:rsid w:val="006540CF"/>
    <w:rsid w:val="00654FEC"/>
    <w:rsid w:val="006552DC"/>
    <w:rsid w:val="0065556F"/>
    <w:rsid w:val="0065637E"/>
    <w:rsid w:val="00656803"/>
    <w:rsid w:val="00657A49"/>
    <w:rsid w:val="00657F83"/>
    <w:rsid w:val="00660CF9"/>
    <w:rsid w:val="00660DA7"/>
    <w:rsid w:val="00661432"/>
    <w:rsid w:val="0066264A"/>
    <w:rsid w:val="00662E62"/>
    <w:rsid w:val="00663EA7"/>
    <w:rsid w:val="006641AB"/>
    <w:rsid w:val="00664E12"/>
    <w:rsid w:val="00665383"/>
    <w:rsid w:val="00665D10"/>
    <w:rsid w:val="00666342"/>
    <w:rsid w:val="00666495"/>
    <w:rsid w:val="00666533"/>
    <w:rsid w:val="00666710"/>
    <w:rsid w:val="00666818"/>
    <w:rsid w:val="00667203"/>
    <w:rsid w:val="00667EAD"/>
    <w:rsid w:val="006708EB"/>
    <w:rsid w:val="00670AB9"/>
    <w:rsid w:val="00671289"/>
    <w:rsid w:val="00671787"/>
    <w:rsid w:val="00673964"/>
    <w:rsid w:val="00673B9C"/>
    <w:rsid w:val="00673E7F"/>
    <w:rsid w:val="006747DD"/>
    <w:rsid w:val="00674863"/>
    <w:rsid w:val="00675D3B"/>
    <w:rsid w:val="0067628A"/>
    <w:rsid w:val="006762AC"/>
    <w:rsid w:val="006763F3"/>
    <w:rsid w:val="00676514"/>
    <w:rsid w:val="00676746"/>
    <w:rsid w:val="00677687"/>
    <w:rsid w:val="0067796A"/>
    <w:rsid w:val="006801ED"/>
    <w:rsid w:val="00680500"/>
    <w:rsid w:val="00680D24"/>
    <w:rsid w:val="00680E48"/>
    <w:rsid w:val="00682147"/>
    <w:rsid w:val="006831F5"/>
    <w:rsid w:val="00683B13"/>
    <w:rsid w:val="006844FD"/>
    <w:rsid w:val="006856F1"/>
    <w:rsid w:val="006863C0"/>
    <w:rsid w:val="00686A65"/>
    <w:rsid w:val="00686C4E"/>
    <w:rsid w:val="00687071"/>
    <w:rsid w:val="0068725B"/>
    <w:rsid w:val="006878EC"/>
    <w:rsid w:val="00687950"/>
    <w:rsid w:val="00687A58"/>
    <w:rsid w:val="00687AFC"/>
    <w:rsid w:val="00690184"/>
    <w:rsid w:val="00690350"/>
    <w:rsid w:val="0069045A"/>
    <w:rsid w:val="006905EB"/>
    <w:rsid w:val="00690691"/>
    <w:rsid w:val="0069091D"/>
    <w:rsid w:val="00691991"/>
    <w:rsid w:val="00692507"/>
    <w:rsid w:val="00692B12"/>
    <w:rsid w:val="00692C79"/>
    <w:rsid w:val="00692EEB"/>
    <w:rsid w:val="00692F2D"/>
    <w:rsid w:val="00693A22"/>
    <w:rsid w:val="00694365"/>
    <w:rsid w:val="00694ADB"/>
    <w:rsid w:val="00694C6C"/>
    <w:rsid w:val="00694DBD"/>
    <w:rsid w:val="00695556"/>
    <w:rsid w:val="00695CC0"/>
    <w:rsid w:val="00695EC4"/>
    <w:rsid w:val="00696541"/>
    <w:rsid w:val="006A1846"/>
    <w:rsid w:val="006A1975"/>
    <w:rsid w:val="006A1BD7"/>
    <w:rsid w:val="006A1BDB"/>
    <w:rsid w:val="006A2097"/>
    <w:rsid w:val="006A3740"/>
    <w:rsid w:val="006A38EF"/>
    <w:rsid w:val="006A3C5D"/>
    <w:rsid w:val="006A4129"/>
    <w:rsid w:val="006A4E4B"/>
    <w:rsid w:val="006A4E65"/>
    <w:rsid w:val="006A5567"/>
    <w:rsid w:val="006A57CB"/>
    <w:rsid w:val="006A5820"/>
    <w:rsid w:val="006A5994"/>
    <w:rsid w:val="006A5B7D"/>
    <w:rsid w:val="006A5BFF"/>
    <w:rsid w:val="006A742A"/>
    <w:rsid w:val="006A7C4A"/>
    <w:rsid w:val="006B04EC"/>
    <w:rsid w:val="006B1132"/>
    <w:rsid w:val="006B11A6"/>
    <w:rsid w:val="006B18BE"/>
    <w:rsid w:val="006B1DB6"/>
    <w:rsid w:val="006B2B6D"/>
    <w:rsid w:val="006B334E"/>
    <w:rsid w:val="006B34A4"/>
    <w:rsid w:val="006B3AF0"/>
    <w:rsid w:val="006B4369"/>
    <w:rsid w:val="006B506F"/>
    <w:rsid w:val="006B52AE"/>
    <w:rsid w:val="006B5380"/>
    <w:rsid w:val="006B5793"/>
    <w:rsid w:val="006B604B"/>
    <w:rsid w:val="006B6766"/>
    <w:rsid w:val="006B71A7"/>
    <w:rsid w:val="006B7726"/>
    <w:rsid w:val="006C039E"/>
    <w:rsid w:val="006C0A32"/>
    <w:rsid w:val="006C0F2F"/>
    <w:rsid w:val="006C136D"/>
    <w:rsid w:val="006C1868"/>
    <w:rsid w:val="006C2075"/>
    <w:rsid w:val="006C226A"/>
    <w:rsid w:val="006C2891"/>
    <w:rsid w:val="006C29E6"/>
    <w:rsid w:val="006C2BE0"/>
    <w:rsid w:val="006C2EC8"/>
    <w:rsid w:val="006C3106"/>
    <w:rsid w:val="006C3406"/>
    <w:rsid w:val="006C3B95"/>
    <w:rsid w:val="006C410B"/>
    <w:rsid w:val="006C47CF"/>
    <w:rsid w:val="006C47F6"/>
    <w:rsid w:val="006C5021"/>
    <w:rsid w:val="006C5F41"/>
    <w:rsid w:val="006C6411"/>
    <w:rsid w:val="006C6827"/>
    <w:rsid w:val="006C73FA"/>
    <w:rsid w:val="006C787F"/>
    <w:rsid w:val="006D0589"/>
    <w:rsid w:val="006D077C"/>
    <w:rsid w:val="006D0889"/>
    <w:rsid w:val="006D0E24"/>
    <w:rsid w:val="006D157D"/>
    <w:rsid w:val="006D1F5D"/>
    <w:rsid w:val="006D21D2"/>
    <w:rsid w:val="006D2A09"/>
    <w:rsid w:val="006D2DB1"/>
    <w:rsid w:val="006D2DCA"/>
    <w:rsid w:val="006D2E7D"/>
    <w:rsid w:val="006D3432"/>
    <w:rsid w:val="006D34AE"/>
    <w:rsid w:val="006D3A4B"/>
    <w:rsid w:val="006D3D55"/>
    <w:rsid w:val="006D3F8D"/>
    <w:rsid w:val="006D5604"/>
    <w:rsid w:val="006D5F44"/>
    <w:rsid w:val="006D64F8"/>
    <w:rsid w:val="006D6D2A"/>
    <w:rsid w:val="006D6D89"/>
    <w:rsid w:val="006D6EFB"/>
    <w:rsid w:val="006D70C1"/>
    <w:rsid w:val="006D70E2"/>
    <w:rsid w:val="006D74AC"/>
    <w:rsid w:val="006D77E8"/>
    <w:rsid w:val="006D799B"/>
    <w:rsid w:val="006E03C8"/>
    <w:rsid w:val="006E073C"/>
    <w:rsid w:val="006E07C5"/>
    <w:rsid w:val="006E0C8C"/>
    <w:rsid w:val="006E0EE1"/>
    <w:rsid w:val="006E134A"/>
    <w:rsid w:val="006E1B4A"/>
    <w:rsid w:val="006E2188"/>
    <w:rsid w:val="006E2CAA"/>
    <w:rsid w:val="006E3A2C"/>
    <w:rsid w:val="006E3C45"/>
    <w:rsid w:val="006E3FE5"/>
    <w:rsid w:val="006E499D"/>
    <w:rsid w:val="006E4ECF"/>
    <w:rsid w:val="006E509D"/>
    <w:rsid w:val="006E623A"/>
    <w:rsid w:val="006E67D7"/>
    <w:rsid w:val="006E68C9"/>
    <w:rsid w:val="006E69DB"/>
    <w:rsid w:val="006E6C47"/>
    <w:rsid w:val="006E6E4A"/>
    <w:rsid w:val="006E770C"/>
    <w:rsid w:val="006E7942"/>
    <w:rsid w:val="006E7EA8"/>
    <w:rsid w:val="006F0596"/>
    <w:rsid w:val="006F1529"/>
    <w:rsid w:val="006F1C98"/>
    <w:rsid w:val="006F1D1D"/>
    <w:rsid w:val="006F1E5F"/>
    <w:rsid w:val="006F2DED"/>
    <w:rsid w:val="006F3395"/>
    <w:rsid w:val="006F3796"/>
    <w:rsid w:val="006F3C47"/>
    <w:rsid w:val="006F3D18"/>
    <w:rsid w:val="006F42FF"/>
    <w:rsid w:val="006F446E"/>
    <w:rsid w:val="006F4470"/>
    <w:rsid w:val="006F487C"/>
    <w:rsid w:val="006F5DF0"/>
    <w:rsid w:val="006F656E"/>
    <w:rsid w:val="006F6B52"/>
    <w:rsid w:val="006F77B8"/>
    <w:rsid w:val="00700097"/>
    <w:rsid w:val="0070090F"/>
    <w:rsid w:val="007011E3"/>
    <w:rsid w:val="007015B5"/>
    <w:rsid w:val="007016AF"/>
    <w:rsid w:val="00701CE7"/>
    <w:rsid w:val="007021FD"/>
    <w:rsid w:val="0070228F"/>
    <w:rsid w:val="00702825"/>
    <w:rsid w:val="00702BD6"/>
    <w:rsid w:val="00703099"/>
    <w:rsid w:val="00705052"/>
    <w:rsid w:val="00705789"/>
    <w:rsid w:val="007058C0"/>
    <w:rsid w:val="00705DF5"/>
    <w:rsid w:val="007067F7"/>
    <w:rsid w:val="00706BC5"/>
    <w:rsid w:val="0070700F"/>
    <w:rsid w:val="00707621"/>
    <w:rsid w:val="0071256A"/>
    <w:rsid w:val="007126AC"/>
    <w:rsid w:val="00712A81"/>
    <w:rsid w:val="00712DC6"/>
    <w:rsid w:val="00712E07"/>
    <w:rsid w:val="0071464B"/>
    <w:rsid w:val="00714CC6"/>
    <w:rsid w:val="0071524C"/>
    <w:rsid w:val="00715280"/>
    <w:rsid w:val="007157AF"/>
    <w:rsid w:val="00715E59"/>
    <w:rsid w:val="00716941"/>
    <w:rsid w:val="00716A3B"/>
    <w:rsid w:val="00716BE5"/>
    <w:rsid w:val="00716EE0"/>
    <w:rsid w:val="0071763B"/>
    <w:rsid w:val="00717789"/>
    <w:rsid w:val="00720068"/>
    <w:rsid w:val="0072008C"/>
    <w:rsid w:val="007206DD"/>
    <w:rsid w:val="00720801"/>
    <w:rsid w:val="00720F7D"/>
    <w:rsid w:val="007214B5"/>
    <w:rsid w:val="007215A1"/>
    <w:rsid w:val="0072181A"/>
    <w:rsid w:val="007227E9"/>
    <w:rsid w:val="00723DFC"/>
    <w:rsid w:val="00724027"/>
    <w:rsid w:val="00724585"/>
    <w:rsid w:val="007248B1"/>
    <w:rsid w:val="00725B96"/>
    <w:rsid w:val="00726683"/>
    <w:rsid w:val="0072717D"/>
    <w:rsid w:val="0072744A"/>
    <w:rsid w:val="00727DC2"/>
    <w:rsid w:val="00727E06"/>
    <w:rsid w:val="00727E35"/>
    <w:rsid w:val="00727FC9"/>
    <w:rsid w:val="007300F6"/>
    <w:rsid w:val="007305D8"/>
    <w:rsid w:val="00730843"/>
    <w:rsid w:val="00730BE4"/>
    <w:rsid w:val="0073103C"/>
    <w:rsid w:val="007310DC"/>
    <w:rsid w:val="00731CDE"/>
    <w:rsid w:val="00731D55"/>
    <w:rsid w:val="007320C7"/>
    <w:rsid w:val="007326D3"/>
    <w:rsid w:val="00732E3A"/>
    <w:rsid w:val="0073305F"/>
    <w:rsid w:val="00734950"/>
    <w:rsid w:val="00734E66"/>
    <w:rsid w:val="00735084"/>
    <w:rsid w:val="007355FB"/>
    <w:rsid w:val="0073603F"/>
    <w:rsid w:val="00736266"/>
    <w:rsid w:val="007362E0"/>
    <w:rsid w:val="00736564"/>
    <w:rsid w:val="0073678F"/>
    <w:rsid w:val="007374F2"/>
    <w:rsid w:val="00737796"/>
    <w:rsid w:val="0074018D"/>
    <w:rsid w:val="0074072F"/>
    <w:rsid w:val="00740DB7"/>
    <w:rsid w:val="007414D6"/>
    <w:rsid w:val="007415B4"/>
    <w:rsid w:val="007416A5"/>
    <w:rsid w:val="00741AE1"/>
    <w:rsid w:val="00741CAF"/>
    <w:rsid w:val="00742435"/>
    <w:rsid w:val="007425B4"/>
    <w:rsid w:val="0074393C"/>
    <w:rsid w:val="00744917"/>
    <w:rsid w:val="00744B6E"/>
    <w:rsid w:val="00744D35"/>
    <w:rsid w:val="00744F7D"/>
    <w:rsid w:val="0074580C"/>
    <w:rsid w:val="0074600D"/>
    <w:rsid w:val="007471B4"/>
    <w:rsid w:val="007474A4"/>
    <w:rsid w:val="007475ED"/>
    <w:rsid w:val="0074760C"/>
    <w:rsid w:val="00747BC9"/>
    <w:rsid w:val="00747C75"/>
    <w:rsid w:val="00747E6A"/>
    <w:rsid w:val="0075082E"/>
    <w:rsid w:val="00750CCB"/>
    <w:rsid w:val="00751097"/>
    <w:rsid w:val="00751596"/>
    <w:rsid w:val="007516CE"/>
    <w:rsid w:val="00751886"/>
    <w:rsid w:val="00751912"/>
    <w:rsid w:val="00751E7C"/>
    <w:rsid w:val="0075240C"/>
    <w:rsid w:val="00752423"/>
    <w:rsid w:val="00752866"/>
    <w:rsid w:val="00752BA7"/>
    <w:rsid w:val="00752C49"/>
    <w:rsid w:val="00752CE6"/>
    <w:rsid w:val="00752EBF"/>
    <w:rsid w:val="00752FCE"/>
    <w:rsid w:val="007533CA"/>
    <w:rsid w:val="007533F5"/>
    <w:rsid w:val="007537C3"/>
    <w:rsid w:val="00753864"/>
    <w:rsid w:val="00753DBD"/>
    <w:rsid w:val="00754895"/>
    <w:rsid w:val="007548E3"/>
    <w:rsid w:val="007551ED"/>
    <w:rsid w:val="00755535"/>
    <w:rsid w:val="0075562C"/>
    <w:rsid w:val="00756392"/>
    <w:rsid w:val="00756518"/>
    <w:rsid w:val="007568FA"/>
    <w:rsid w:val="00756C9A"/>
    <w:rsid w:val="00757202"/>
    <w:rsid w:val="0075737E"/>
    <w:rsid w:val="007575B5"/>
    <w:rsid w:val="00757E28"/>
    <w:rsid w:val="00760311"/>
    <w:rsid w:val="0076064C"/>
    <w:rsid w:val="007606F6"/>
    <w:rsid w:val="00760A56"/>
    <w:rsid w:val="00760B28"/>
    <w:rsid w:val="00760C2E"/>
    <w:rsid w:val="00760F43"/>
    <w:rsid w:val="00760FCF"/>
    <w:rsid w:val="007616C2"/>
    <w:rsid w:val="00761D6B"/>
    <w:rsid w:val="007626C2"/>
    <w:rsid w:val="00762CC8"/>
    <w:rsid w:val="0076363A"/>
    <w:rsid w:val="00764202"/>
    <w:rsid w:val="007646B2"/>
    <w:rsid w:val="0076473C"/>
    <w:rsid w:val="00764763"/>
    <w:rsid w:val="0076495A"/>
    <w:rsid w:val="00764B4A"/>
    <w:rsid w:val="00764C1B"/>
    <w:rsid w:val="00764CB2"/>
    <w:rsid w:val="0076511C"/>
    <w:rsid w:val="0076592D"/>
    <w:rsid w:val="0076603C"/>
    <w:rsid w:val="0076654C"/>
    <w:rsid w:val="00766772"/>
    <w:rsid w:val="00766D74"/>
    <w:rsid w:val="0076723A"/>
    <w:rsid w:val="00767491"/>
    <w:rsid w:val="00767773"/>
    <w:rsid w:val="0076787A"/>
    <w:rsid w:val="00767E51"/>
    <w:rsid w:val="007704BA"/>
    <w:rsid w:val="0077057C"/>
    <w:rsid w:val="0077061C"/>
    <w:rsid w:val="00770B0E"/>
    <w:rsid w:val="00771227"/>
    <w:rsid w:val="00771403"/>
    <w:rsid w:val="0077209C"/>
    <w:rsid w:val="007722C2"/>
    <w:rsid w:val="00772B3F"/>
    <w:rsid w:val="00772C92"/>
    <w:rsid w:val="00772FC7"/>
    <w:rsid w:val="00773550"/>
    <w:rsid w:val="007737AE"/>
    <w:rsid w:val="00773C89"/>
    <w:rsid w:val="00774088"/>
    <w:rsid w:val="00774207"/>
    <w:rsid w:val="00774280"/>
    <w:rsid w:val="00774B16"/>
    <w:rsid w:val="00775315"/>
    <w:rsid w:val="007755CA"/>
    <w:rsid w:val="007756DD"/>
    <w:rsid w:val="00775CAC"/>
    <w:rsid w:val="0077614E"/>
    <w:rsid w:val="00776CAB"/>
    <w:rsid w:val="00776F90"/>
    <w:rsid w:val="00776FA0"/>
    <w:rsid w:val="0077773E"/>
    <w:rsid w:val="00777842"/>
    <w:rsid w:val="00780543"/>
    <w:rsid w:val="00780723"/>
    <w:rsid w:val="00780D22"/>
    <w:rsid w:val="00781B1F"/>
    <w:rsid w:val="00781ECC"/>
    <w:rsid w:val="00782464"/>
    <w:rsid w:val="00782475"/>
    <w:rsid w:val="00782C3D"/>
    <w:rsid w:val="00782C5C"/>
    <w:rsid w:val="00782FA8"/>
    <w:rsid w:val="00783377"/>
    <w:rsid w:val="00783E0F"/>
    <w:rsid w:val="00784143"/>
    <w:rsid w:val="0078468A"/>
    <w:rsid w:val="00784975"/>
    <w:rsid w:val="0078518F"/>
    <w:rsid w:val="00786056"/>
    <w:rsid w:val="00786317"/>
    <w:rsid w:val="00786379"/>
    <w:rsid w:val="0078676E"/>
    <w:rsid w:val="00787225"/>
    <w:rsid w:val="00787367"/>
    <w:rsid w:val="00787A4E"/>
    <w:rsid w:val="00787E9E"/>
    <w:rsid w:val="007900F4"/>
    <w:rsid w:val="0079012C"/>
    <w:rsid w:val="00790859"/>
    <w:rsid w:val="007917CE"/>
    <w:rsid w:val="00791CB4"/>
    <w:rsid w:val="0079279C"/>
    <w:rsid w:val="0079288A"/>
    <w:rsid w:val="00792925"/>
    <w:rsid w:val="00792A68"/>
    <w:rsid w:val="00792BEC"/>
    <w:rsid w:val="00792DDA"/>
    <w:rsid w:val="007935B9"/>
    <w:rsid w:val="00793D17"/>
    <w:rsid w:val="00793EFB"/>
    <w:rsid w:val="007943D0"/>
    <w:rsid w:val="007943D9"/>
    <w:rsid w:val="00794CDB"/>
    <w:rsid w:val="007966B0"/>
    <w:rsid w:val="0079708A"/>
    <w:rsid w:val="00797F6E"/>
    <w:rsid w:val="007A118D"/>
    <w:rsid w:val="007A1A80"/>
    <w:rsid w:val="007A1B01"/>
    <w:rsid w:val="007A2196"/>
    <w:rsid w:val="007A266D"/>
    <w:rsid w:val="007A346D"/>
    <w:rsid w:val="007A40EA"/>
    <w:rsid w:val="007A4B5A"/>
    <w:rsid w:val="007A53F9"/>
    <w:rsid w:val="007A7DB1"/>
    <w:rsid w:val="007A7F4D"/>
    <w:rsid w:val="007B0805"/>
    <w:rsid w:val="007B09F3"/>
    <w:rsid w:val="007B0AAF"/>
    <w:rsid w:val="007B0F34"/>
    <w:rsid w:val="007B18D6"/>
    <w:rsid w:val="007B18F9"/>
    <w:rsid w:val="007B227B"/>
    <w:rsid w:val="007B2A5A"/>
    <w:rsid w:val="007B2EFA"/>
    <w:rsid w:val="007B3612"/>
    <w:rsid w:val="007B3864"/>
    <w:rsid w:val="007B3C47"/>
    <w:rsid w:val="007B44AD"/>
    <w:rsid w:val="007B47BE"/>
    <w:rsid w:val="007B4B85"/>
    <w:rsid w:val="007B59D0"/>
    <w:rsid w:val="007B62C4"/>
    <w:rsid w:val="007B6B0E"/>
    <w:rsid w:val="007B6D83"/>
    <w:rsid w:val="007B70D3"/>
    <w:rsid w:val="007B70E8"/>
    <w:rsid w:val="007B71F7"/>
    <w:rsid w:val="007B750A"/>
    <w:rsid w:val="007C0065"/>
    <w:rsid w:val="007C09D2"/>
    <w:rsid w:val="007C0E28"/>
    <w:rsid w:val="007C0EF2"/>
    <w:rsid w:val="007C1290"/>
    <w:rsid w:val="007C136C"/>
    <w:rsid w:val="007C1CCB"/>
    <w:rsid w:val="007C1D82"/>
    <w:rsid w:val="007C2412"/>
    <w:rsid w:val="007C2AE0"/>
    <w:rsid w:val="007C2FFF"/>
    <w:rsid w:val="007C359A"/>
    <w:rsid w:val="007C3CF8"/>
    <w:rsid w:val="007C42BB"/>
    <w:rsid w:val="007C4A36"/>
    <w:rsid w:val="007C4AB1"/>
    <w:rsid w:val="007C4AC9"/>
    <w:rsid w:val="007C4E6A"/>
    <w:rsid w:val="007C54A0"/>
    <w:rsid w:val="007C552C"/>
    <w:rsid w:val="007C56B9"/>
    <w:rsid w:val="007C6A06"/>
    <w:rsid w:val="007C7005"/>
    <w:rsid w:val="007C700C"/>
    <w:rsid w:val="007C757A"/>
    <w:rsid w:val="007C7A05"/>
    <w:rsid w:val="007D06C6"/>
    <w:rsid w:val="007D0BDA"/>
    <w:rsid w:val="007D12BC"/>
    <w:rsid w:val="007D1626"/>
    <w:rsid w:val="007D19C8"/>
    <w:rsid w:val="007D2A49"/>
    <w:rsid w:val="007D2E9B"/>
    <w:rsid w:val="007D2EB3"/>
    <w:rsid w:val="007D3DFE"/>
    <w:rsid w:val="007D4EDE"/>
    <w:rsid w:val="007D604B"/>
    <w:rsid w:val="007D6278"/>
    <w:rsid w:val="007D63FE"/>
    <w:rsid w:val="007D734A"/>
    <w:rsid w:val="007D76DD"/>
    <w:rsid w:val="007E064E"/>
    <w:rsid w:val="007E1092"/>
    <w:rsid w:val="007E1D5B"/>
    <w:rsid w:val="007E1FD1"/>
    <w:rsid w:val="007E228D"/>
    <w:rsid w:val="007E2295"/>
    <w:rsid w:val="007E267B"/>
    <w:rsid w:val="007E2C1E"/>
    <w:rsid w:val="007E3720"/>
    <w:rsid w:val="007E454F"/>
    <w:rsid w:val="007E4AF7"/>
    <w:rsid w:val="007E4FB0"/>
    <w:rsid w:val="007E5C7D"/>
    <w:rsid w:val="007E668F"/>
    <w:rsid w:val="007E6ECA"/>
    <w:rsid w:val="007E7C8D"/>
    <w:rsid w:val="007F182D"/>
    <w:rsid w:val="007F1B1F"/>
    <w:rsid w:val="007F1D95"/>
    <w:rsid w:val="007F2250"/>
    <w:rsid w:val="007F249A"/>
    <w:rsid w:val="007F3267"/>
    <w:rsid w:val="007F49E3"/>
    <w:rsid w:val="007F556F"/>
    <w:rsid w:val="007F595E"/>
    <w:rsid w:val="007F637C"/>
    <w:rsid w:val="007F6CEE"/>
    <w:rsid w:val="007F7BC8"/>
    <w:rsid w:val="007F7C63"/>
    <w:rsid w:val="007F7CB7"/>
    <w:rsid w:val="00800438"/>
    <w:rsid w:val="00800DEA"/>
    <w:rsid w:val="0080108C"/>
    <w:rsid w:val="00801F36"/>
    <w:rsid w:val="00802168"/>
    <w:rsid w:val="00802172"/>
    <w:rsid w:val="008029BE"/>
    <w:rsid w:val="0080402D"/>
    <w:rsid w:val="00804862"/>
    <w:rsid w:val="00804C06"/>
    <w:rsid w:val="00804D1B"/>
    <w:rsid w:val="00804EC2"/>
    <w:rsid w:val="008052C6"/>
    <w:rsid w:val="0080531F"/>
    <w:rsid w:val="00805BF5"/>
    <w:rsid w:val="00806827"/>
    <w:rsid w:val="008076F4"/>
    <w:rsid w:val="00807C39"/>
    <w:rsid w:val="0081069A"/>
    <w:rsid w:val="00810AA0"/>
    <w:rsid w:val="00810CA3"/>
    <w:rsid w:val="00810D45"/>
    <w:rsid w:val="008117F1"/>
    <w:rsid w:val="008118A6"/>
    <w:rsid w:val="008124F4"/>
    <w:rsid w:val="00812693"/>
    <w:rsid w:val="008128A7"/>
    <w:rsid w:val="0081352C"/>
    <w:rsid w:val="008148EF"/>
    <w:rsid w:val="00814E0F"/>
    <w:rsid w:val="00814E5E"/>
    <w:rsid w:val="00815088"/>
    <w:rsid w:val="0081674D"/>
    <w:rsid w:val="008179B5"/>
    <w:rsid w:val="0082091C"/>
    <w:rsid w:val="00820EDA"/>
    <w:rsid w:val="008220FE"/>
    <w:rsid w:val="00822E72"/>
    <w:rsid w:val="00823792"/>
    <w:rsid w:val="008237C3"/>
    <w:rsid w:val="0082563E"/>
    <w:rsid w:val="0082565B"/>
    <w:rsid w:val="00825E87"/>
    <w:rsid w:val="00825FBC"/>
    <w:rsid w:val="008260F5"/>
    <w:rsid w:val="00826952"/>
    <w:rsid w:val="00826BF5"/>
    <w:rsid w:val="00826C40"/>
    <w:rsid w:val="00826DC0"/>
    <w:rsid w:val="008272FA"/>
    <w:rsid w:val="00830555"/>
    <w:rsid w:val="0083061E"/>
    <w:rsid w:val="00830D3C"/>
    <w:rsid w:val="008310D7"/>
    <w:rsid w:val="008312A6"/>
    <w:rsid w:val="0083133F"/>
    <w:rsid w:val="0083159C"/>
    <w:rsid w:val="00831AEE"/>
    <w:rsid w:val="00832427"/>
    <w:rsid w:val="008326DC"/>
    <w:rsid w:val="00832B82"/>
    <w:rsid w:val="00832B8E"/>
    <w:rsid w:val="008332A7"/>
    <w:rsid w:val="008340F0"/>
    <w:rsid w:val="008347D5"/>
    <w:rsid w:val="00834E84"/>
    <w:rsid w:val="00834EFF"/>
    <w:rsid w:val="008357E7"/>
    <w:rsid w:val="00836677"/>
    <w:rsid w:val="00836E15"/>
    <w:rsid w:val="008370AF"/>
    <w:rsid w:val="008371D8"/>
    <w:rsid w:val="00837ADC"/>
    <w:rsid w:val="00837B38"/>
    <w:rsid w:val="00837C9D"/>
    <w:rsid w:val="0084057D"/>
    <w:rsid w:val="008406C9"/>
    <w:rsid w:val="008408D3"/>
    <w:rsid w:val="00840963"/>
    <w:rsid w:val="00841021"/>
    <w:rsid w:val="008411C1"/>
    <w:rsid w:val="008416E6"/>
    <w:rsid w:val="008420EF"/>
    <w:rsid w:val="008424B2"/>
    <w:rsid w:val="00843323"/>
    <w:rsid w:val="00843C09"/>
    <w:rsid w:val="00843EAC"/>
    <w:rsid w:val="00844DBA"/>
    <w:rsid w:val="00845196"/>
    <w:rsid w:val="00845CEB"/>
    <w:rsid w:val="00845EE7"/>
    <w:rsid w:val="0084607A"/>
    <w:rsid w:val="00846B1D"/>
    <w:rsid w:val="00846D61"/>
    <w:rsid w:val="00847BA8"/>
    <w:rsid w:val="00847C56"/>
    <w:rsid w:val="00847D33"/>
    <w:rsid w:val="00847ECE"/>
    <w:rsid w:val="008507A4"/>
    <w:rsid w:val="00850DB1"/>
    <w:rsid w:val="00851AB3"/>
    <w:rsid w:val="00851F32"/>
    <w:rsid w:val="008527A5"/>
    <w:rsid w:val="00852845"/>
    <w:rsid w:val="0085293F"/>
    <w:rsid w:val="008529DC"/>
    <w:rsid w:val="008530DE"/>
    <w:rsid w:val="008538D1"/>
    <w:rsid w:val="00854907"/>
    <w:rsid w:val="00856F1E"/>
    <w:rsid w:val="008579E7"/>
    <w:rsid w:val="00857ECB"/>
    <w:rsid w:val="0086027D"/>
    <w:rsid w:val="00860530"/>
    <w:rsid w:val="00860685"/>
    <w:rsid w:val="00861198"/>
    <w:rsid w:val="00861991"/>
    <w:rsid w:val="00861A38"/>
    <w:rsid w:val="00862851"/>
    <w:rsid w:val="00862D8A"/>
    <w:rsid w:val="008636F7"/>
    <w:rsid w:val="00863D60"/>
    <w:rsid w:val="00863FD2"/>
    <w:rsid w:val="00864294"/>
    <w:rsid w:val="00864A9B"/>
    <w:rsid w:val="008655C9"/>
    <w:rsid w:val="00865ACE"/>
    <w:rsid w:val="00865B56"/>
    <w:rsid w:val="0086661D"/>
    <w:rsid w:val="0086681B"/>
    <w:rsid w:val="008675C2"/>
    <w:rsid w:val="0086769B"/>
    <w:rsid w:val="00870472"/>
    <w:rsid w:val="00870B8E"/>
    <w:rsid w:val="00871DE8"/>
    <w:rsid w:val="00872362"/>
    <w:rsid w:val="00872A55"/>
    <w:rsid w:val="00872E41"/>
    <w:rsid w:val="008736E9"/>
    <w:rsid w:val="0087383B"/>
    <w:rsid w:val="008747C4"/>
    <w:rsid w:val="00874ECC"/>
    <w:rsid w:val="00875464"/>
    <w:rsid w:val="00875D43"/>
    <w:rsid w:val="008770C5"/>
    <w:rsid w:val="0087763E"/>
    <w:rsid w:val="00877A0B"/>
    <w:rsid w:val="00880D79"/>
    <w:rsid w:val="00880E7D"/>
    <w:rsid w:val="00881362"/>
    <w:rsid w:val="00881F22"/>
    <w:rsid w:val="00882335"/>
    <w:rsid w:val="00882573"/>
    <w:rsid w:val="00882619"/>
    <w:rsid w:val="0088295D"/>
    <w:rsid w:val="008830EC"/>
    <w:rsid w:val="008838E4"/>
    <w:rsid w:val="00883C5C"/>
    <w:rsid w:val="00883FBF"/>
    <w:rsid w:val="008841D2"/>
    <w:rsid w:val="008846BA"/>
    <w:rsid w:val="00884834"/>
    <w:rsid w:val="00884D33"/>
    <w:rsid w:val="00885591"/>
    <w:rsid w:val="00885CC6"/>
    <w:rsid w:val="00886E2B"/>
    <w:rsid w:val="00887833"/>
    <w:rsid w:val="0089138E"/>
    <w:rsid w:val="008915C5"/>
    <w:rsid w:val="0089193E"/>
    <w:rsid w:val="00892139"/>
    <w:rsid w:val="00893329"/>
    <w:rsid w:val="00893600"/>
    <w:rsid w:val="008941B1"/>
    <w:rsid w:val="00894F43"/>
    <w:rsid w:val="008953F1"/>
    <w:rsid w:val="008954C4"/>
    <w:rsid w:val="0089583D"/>
    <w:rsid w:val="00895E3A"/>
    <w:rsid w:val="00895FBE"/>
    <w:rsid w:val="00896189"/>
    <w:rsid w:val="00896230"/>
    <w:rsid w:val="00896658"/>
    <w:rsid w:val="00896BB1"/>
    <w:rsid w:val="00896BB9"/>
    <w:rsid w:val="00897434"/>
    <w:rsid w:val="008A08EC"/>
    <w:rsid w:val="008A0E3E"/>
    <w:rsid w:val="008A1005"/>
    <w:rsid w:val="008A1F07"/>
    <w:rsid w:val="008A22B8"/>
    <w:rsid w:val="008A23F4"/>
    <w:rsid w:val="008A287A"/>
    <w:rsid w:val="008A3C66"/>
    <w:rsid w:val="008A3D03"/>
    <w:rsid w:val="008A4467"/>
    <w:rsid w:val="008A476F"/>
    <w:rsid w:val="008A4B94"/>
    <w:rsid w:val="008A5DCB"/>
    <w:rsid w:val="008A61C6"/>
    <w:rsid w:val="008A61F7"/>
    <w:rsid w:val="008A775D"/>
    <w:rsid w:val="008A79C3"/>
    <w:rsid w:val="008B0121"/>
    <w:rsid w:val="008B0C83"/>
    <w:rsid w:val="008B0D31"/>
    <w:rsid w:val="008B1441"/>
    <w:rsid w:val="008B166B"/>
    <w:rsid w:val="008B343C"/>
    <w:rsid w:val="008B3CC3"/>
    <w:rsid w:val="008B3D2D"/>
    <w:rsid w:val="008B3E81"/>
    <w:rsid w:val="008B4291"/>
    <w:rsid w:val="008B4D41"/>
    <w:rsid w:val="008B5FDE"/>
    <w:rsid w:val="008B657C"/>
    <w:rsid w:val="008B727F"/>
    <w:rsid w:val="008B7377"/>
    <w:rsid w:val="008B74B7"/>
    <w:rsid w:val="008B7C21"/>
    <w:rsid w:val="008B7E19"/>
    <w:rsid w:val="008C01B7"/>
    <w:rsid w:val="008C04C5"/>
    <w:rsid w:val="008C0AFB"/>
    <w:rsid w:val="008C2021"/>
    <w:rsid w:val="008C3E64"/>
    <w:rsid w:val="008C4C7E"/>
    <w:rsid w:val="008C52D6"/>
    <w:rsid w:val="008C5E2E"/>
    <w:rsid w:val="008C6193"/>
    <w:rsid w:val="008C6425"/>
    <w:rsid w:val="008C677F"/>
    <w:rsid w:val="008C6A38"/>
    <w:rsid w:val="008C75AD"/>
    <w:rsid w:val="008C79E9"/>
    <w:rsid w:val="008C7BC3"/>
    <w:rsid w:val="008D0A12"/>
    <w:rsid w:val="008D0EDE"/>
    <w:rsid w:val="008D1F8B"/>
    <w:rsid w:val="008D2764"/>
    <w:rsid w:val="008D31F8"/>
    <w:rsid w:val="008D3C1E"/>
    <w:rsid w:val="008D4318"/>
    <w:rsid w:val="008D4368"/>
    <w:rsid w:val="008D44C0"/>
    <w:rsid w:val="008D4D38"/>
    <w:rsid w:val="008D52F2"/>
    <w:rsid w:val="008D572D"/>
    <w:rsid w:val="008D5E7A"/>
    <w:rsid w:val="008D6023"/>
    <w:rsid w:val="008D6897"/>
    <w:rsid w:val="008D6E9B"/>
    <w:rsid w:val="008D7406"/>
    <w:rsid w:val="008D7446"/>
    <w:rsid w:val="008D7BB4"/>
    <w:rsid w:val="008D7EE9"/>
    <w:rsid w:val="008E0369"/>
    <w:rsid w:val="008E072D"/>
    <w:rsid w:val="008E0F49"/>
    <w:rsid w:val="008E1723"/>
    <w:rsid w:val="008E2032"/>
    <w:rsid w:val="008E27C9"/>
    <w:rsid w:val="008E2C99"/>
    <w:rsid w:val="008E2F35"/>
    <w:rsid w:val="008E3552"/>
    <w:rsid w:val="008E3E1D"/>
    <w:rsid w:val="008E45CA"/>
    <w:rsid w:val="008E5067"/>
    <w:rsid w:val="008E53A9"/>
    <w:rsid w:val="008E599D"/>
    <w:rsid w:val="008E5DA8"/>
    <w:rsid w:val="008E5DDE"/>
    <w:rsid w:val="008E5E52"/>
    <w:rsid w:val="008E74BC"/>
    <w:rsid w:val="008E75CC"/>
    <w:rsid w:val="008E785F"/>
    <w:rsid w:val="008E7B99"/>
    <w:rsid w:val="008E7C90"/>
    <w:rsid w:val="008E7D53"/>
    <w:rsid w:val="008F05B5"/>
    <w:rsid w:val="008F0A09"/>
    <w:rsid w:val="008F0CE6"/>
    <w:rsid w:val="008F119F"/>
    <w:rsid w:val="008F11D2"/>
    <w:rsid w:val="008F188B"/>
    <w:rsid w:val="008F1CC9"/>
    <w:rsid w:val="008F3A55"/>
    <w:rsid w:val="008F3A7C"/>
    <w:rsid w:val="008F3FAA"/>
    <w:rsid w:val="008F59A1"/>
    <w:rsid w:val="008F5D3C"/>
    <w:rsid w:val="008F75BE"/>
    <w:rsid w:val="008F764F"/>
    <w:rsid w:val="009016B9"/>
    <w:rsid w:val="00901B1A"/>
    <w:rsid w:val="00902894"/>
    <w:rsid w:val="00902F35"/>
    <w:rsid w:val="009034FC"/>
    <w:rsid w:val="009035D0"/>
    <w:rsid w:val="0090386C"/>
    <w:rsid w:val="00904305"/>
    <w:rsid w:val="00904551"/>
    <w:rsid w:val="00904864"/>
    <w:rsid w:val="00905936"/>
    <w:rsid w:val="00906139"/>
    <w:rsid w:val="00907177"/>
    <w:rsid w:val="0090744B"/>
    <w:rsid w:val="009075BC"/>
    <w:rsid w:val="00907787"/>
    <w:rsid w:val="009104EF"/>
    <w:rsid w:val="00910988"/>
    <w:rsid w:val="009109B8"/>
    <w:rsid w:val="00912114"/>
    <w:rsid w:val="009127B6"/>
    <w:rsid w:val="009128E5"/>
    <w:rsid w:val="00912EE8"/>
    <w:rsid w:val="009131EA"/>
    <w:rsid w:val="009136C5"/>
    <w:rsid w:val="00913F03"/>
    <w:rsid w:val="00914860"/>
    <w:rsid w:val="00914A18"/>
    <w:rsid w:val="009151A5"/>
    <w:rsid w:val="00915A57"/>
    <w:rsid w:val="00916061"/>
    <w:rsid w:val="0091684D"/>
    <w:rsid w:val="00917AB0"/>
    <w:rsid w:val="00917F40"/>
    <w:rsid w:val="00920AD8"/>
    <w:rsid w:val="00920D51"/>
    <w:rsid w:val="0092113D"/>
    <w:rsid w:val="00921343"/>
    <w:rsid w:val="00921440"/>
    <w:rsid w:val="00921A26"/>
    <w:rsid w:val="00922D31"/>
    <w:rsid w:val="00922E2C"/>
    <w:rsid w:val="0092347C"/>
    <w:rsid w:val="00923802"/>
    <w:rsid w:val="00923A67"/>
    <w:rsid w:val="009241A9"/>
    <w:rsid w:val="00924599"/>
    <w:rsid w:val="00924A71"/>
    <w:rsid w:val="0092507E"/>
    <w:rsid w:val="009254CA"/>
    <w:rsid w:val="0092577B"/>
    <w:rsid w:val="00925AFC"/>
    <w:rsid w:val="00925D1A"/>
    <w:rsid w:val="00926392"/>
    <w:rsid w:val="009266B7"/>
    <w:rsid w:val="00926A10"/>
    <w:rsid w:val="00926E7C"/>
    <w:rsid w:val="00927297"/>
    <w:rsid w:val="009276EA"/>
    <w:rsid w:val="009277DF"/>
    <w:rsid w:val="00927B7E"/>
    <w:rsid w:val="00927CEC"/>
    <w:rsid w:val="00930473"/>
    <w:rsid w:val="00930554"/>
    <w:rsid w:val="009307B7"/>
    <w:rsid w:val="00930BC7"/>
    <w:rsid w:val="0093144A"/>
    <w:rsid w:val="00931472"/>
    <w:rsid w:val="00931547"/>
    <w:rsid w:val="00932396"/>
    <w:rsid w:val="009327BA"/>
    <w:rsid w:val="009327D7"/>
    <w:rsid w:val="00932881"/>
    <w:rsid w:val="009329A2"/>
    <w:rsid w:val="009337DB"/>
    <w:rsid w:val="00934B91"/>
    <w:rsid w:val="00934CD7"/>
    <w:rsid w:val="009353EC"/>
    <w:rsid w:val="00935998"/>
    <w:rsid w:val="00935C8F"/>
    <w:rsid w:val="00936AE5"/>
    <w:rsid w:val="00936F49"/>
    <w:rsid w:val="00937453"/>
    <w:rsid w:val="00937879"/>
    <w:rsid w:val="009409B2"/>
    <w:rsid w:val="00940AA6"/>
    <w:rsid w:val="009418A9"/>
    <w:rsid w:val="00941E3A"/>
    <w:rsid w:val="00941EA2"/>
    <w:rsid w:val="00942513"/>
    <w:rsid w:val="00942974"/>
    <w:rsid w:val="00942A4D"/>
    <w:rsid w:val="00942A50"/>
    <w:rsid w:val="0094392F"/>
    <w:rsid w:val="00943FA3"/>
    <w:rsid w:val="00944DB7"/>
    <w:rsid w:val="009453A4"/>
    <w:rsid w:val="009464FA"/>
    <w:rsid w:val="009469AD"/>
    <w:rsid w:val="009471E0"/>
    <w:rsid w:val="0094790B"/>
    <w:rsid w:val="00950868"/>
    <w:rsid w:val="00950D37"/>
    <w:rsid w:val="00951825"/>
    <w:rsid w:val="00951F23"/>
    <w:rsid w:val="0095264D"/>
    <w:rsid w:val="009529B7"/>
    <w:rsid w:val="009536B6"/>
    <w:rsid w:val="00953749"/>
    <w:rsid w:val="00953EA5"/>
    <w:rsid w:val="00953F97"/>
    <w:rsid w:val="00954A39"/>
    <w:rsid w:val="00954F53"/>
    <w:rsid w:val="009605C2"/>
    <w:rsid w:val="009605F0"/>
    <w:rsid w:val="009605F3"/>
    <w:rsid w:val="00961195"/>
    <w:rsid w:val="00961474"/>
    <w:rsid w:val="00961A1F"/>
    <w:rsid w:val="00963044"/>
    <w:rsid w:val="00963111"/>
    <w:rsid w:val="00963EB1"/>
    <w:rsid w:val="00965180"/>
    <w:rsid w:val="00965458"/>
    <w:rsid w:val="009655C0"/>
    <w:rsid w:val="00966818"/>
    <w:rsid w:val="00966ED9"/>
    <w:rsid w:val="00967A41"/>
    <w:rsid w:val="00967D0D"/>
    <w:rsid w:val="00967DF7"/>
    <w:rsid w:val="00967ED0"/>
    <w:rsid w:val="00967F60"/>
    <w:rsid w:val="00967FCF"/>
    <w:rsid w:val="0097047C"/>
    <w:rsid w:val="00971768"/>
    <w:rsid w:val="00971BD0"/>
    <w:rsid w:val="00972182"/>
    <w:rsid w:val="009721B8"/>
    <w:rsid w:val="009730D1"/>
    <w:rsid w:val="00973CE5"/>
    <w:rsid w:val="00974E87"/>
    <w:rsid w:val="00975139"/>
    <w:rsid w:val="00975B37"/>
    <w:rsid w:val="00976675"/>
    <w:rsid w:val="009771AB"/>
    <w:rsid w:val="009777AE"/>
    <w:rsid w:val="00977F66"/>
    <w:rsid w:val="009800B2"/>
    <w:rsid w:val="00980B0E"/>
    <w:rsid w:val="00980BA9"/>
    <w:rsid w:val="00980EDC"/>
    <w:rsid w:val="009810D0"/>
    <w:rsid w:val="00981178"/>
    <w:rsid w:val="0098151F"/>
    <w:rsid w:val="00981AD5"/>
    <w:rsid w:val="009823A5"/>
    <w:rsid w:val="009824EF"/>
    <w:rsid w:val="00983A71"/>
    <w:rsid w:val="00983F83"/>
    <w:rsid w:val="00984280"/>
    <w:rsid w:val="00984BE9"/>
    <w:rsid w:val="009855B9"/>
    <w:rsid w:val="009862C8"/>
    <w:rsid w:val="00986DC2"/>
    <w:rsid w:val="0098728F"/>
    <w:rsid w:val="00987373"/>
    <w:rsid w:val="00987C49"/>
    <w:rsid w:val="00987D99"/>
    <w:rsid w:val="0099134A"/>
    <w:rsid w:val="00991503"/>
    <w:rsid w:val="00991648"/>
    <w:rsid w:val="0099252B"/>
    <w:rsid w:val="00992592"/>
    <w:rsid w:val="0099282A"/>
    <w:rsid w:val="00993777"/>
    <w:rsid w:val="009939F8"/>
    <w:rsid w:val="0099453C"/>
    <w:rsid w:val="009949E2"/>
    <w:rsid w:val="00994BF0"/>
    <w:rsid w:val="009958DD"/>
    <w:rsid w:val="00995B24"/>
    <w:rsid w:val="00996130"/>
    <w:rsid w:val="00996623"/>
    <w:rsid w:val="0099716B"/>
    <w:rsid w:val="00997353"/>
    <w:rsid w:val="009A01DF"/>
    <w:rsid w:val="009A0385"/>
    <w:rsid w:val="009A03FC"/>
    <w:rsid w:val="009A0C33"/>
    <w:rsid w:val="009A1E38"/>
    <w:rsid w:val="009A27B1"/>
    <w:rsid w:val="009A2882"/>
    <w:rsid w:val="009A3193"/>
    <w:rsid w:val="009A3AE9"/>
    <w:rsid w:val="009A3F70"/>
    <w:rsid w:val="009A3F8A"/>
    <w:rsid w:val="009A4352"/>
    <w:rsid w:val="009A4795"/>
    <w:rsid w:val="009A47E4"/>
    <w:rsid w:val="009A4BC0"/>
    <w:rsid w:val="009A5DC8"/>
    <w:rsid w:val="009A7A8C"/>
    <w:rsid w:val="009B056F"/>
    <w:rsid w:val="009B0BE7"/>
    <w:rsid w:val="009B1084"/>
    <w:rsid w:val="009B124C"/>
    <w:rsid w:val="009B241A"/>
    <w:rsid w:val="009B2AB1"/>
    <w:rsid w:val="009B2D81"/>
    <w:rsid w:val="009B39FD"/>
    <w:rsid w:val="009B3D55"/>
    <w:rsid w:val="009B5357"/>
    <w:rsid w:val="009B57A0"/>
    <w:rsid w:val="009B5998"/>
    <w:rsid w:val="009B6590"/>
    <w:rsid w:val="009B65FB"/>
    <w:rsid w:val="009B703E"/>
    <w:rsid w:val="009B79BD"/>
    <w:rsid w:val="009B7C82"/>
    <w:rsid w:val="009C0160"/>
    <w:rsid w:val="009C0D1E"/>
    <w:rsid w:val="009C0F56"/>
    <w:rsid w:val="009C1638"/>
    <w:rsid w:val="009C292C"/>
    <w:rsid w:val="009C3A62"/>
    <w:rsid w:val="009C3E1E"/>
    <w:rsid w:val="009C3F6B"/>
    <w:rsid w:val="009C4405"/>
    <w:rsid w:val="009C45EA"/>
    <w:rsid w:val="009C5338"/>
    <w:rsid w:val="009C55A9"/>
    <w:rsid w:val="009C5A3D"/>
    <w:rsid w:val="009C6375"/>
    <w:rsid w:val="009C63CC"/>
    <w:rsid w:val="009C6625"/>
    <w:rsid w:val="009C6BE5"/>
    <w:rsid w:val="009C6D32"/>
    <w:rsid w:val="009C777F"/>
    <w:rsid w:val="009C77D8"/>
    <w:rsid w:val="009C77D9"/>
    <w:rsid w:val="009D09C8"/>
    <w:rsid w:val="009D151B"/>
    <w:rsid w:val="009D15AB"/>
    <w:rsid w:val="009D1A64"/>
    <w:rsid w:val="009D23BF"/>
    <w:rsid w:val="009D2590"/>
    <w:rsid w:val="009D2BFE"/>
    <w:rsid w:val="009D4073"/>
    <w:rsid w:val="009D440D"/>
    <w:rsid w:val="009D4553"/>
    <w:rsid w:val="009D4EB6"/>
    <w:rsid w:val="009D57C2"/>
    <w:rsid w:val="009D6C8C"/>
    <w:rsid w:val="009D6D38"/>
    <w:rsid w:val="009D7440"/>
    <w:rsid w:val="009D7650"/>
    <w:rsid w:val="009E0ACE"/>
    <w:rsid w:val="009E123D"/>
    <w:rsid w:val="009E17EA"/>
    <w:rsid w:val="009E2ADC"/>
    <w:rsid w:val="009E2B30"/>
    <w:rsid w:val="009E37AE"/>
    <w:rsid w:val="009E392C"/>
    <w:rsid w:val="009E3CBF"/>
    <w:rsid w:val="009E3D3C"/>
    <w:rsid w:val="009E3FBD"/>
    <w:rsid w:val="009E4025"/>
    <w:rsid w:val="009E460F"/>
    <w:rsid w:val="009E4E8A"/>
    <w:rsid w:val="009E5957"/>
    <w:rsid w:val="009E64E6"/>
    <w:rsid w:val="009E6B49"/>
    <w:rsid w:val="009E72DB"/>
    <w:rsid w:val="009E776D"/>
    <w:rsid w:val="009E77D0"/>
    <w:rsid w:val="009E79B6"/>
    <w:rsid w:val="009E7D75"/>
    <w:rsid w:val="009F057A"/>
    <w:rsid w:val="009F0759"/>
    <w:rsid w:val="009F0B03"/>
    <w:rsid w:val="009F0E7E"/>
    <w:rsid w:val="009F121E"/>
    <w:rsid w:val="009F18D0"/>
    <w:rsid w:val="009F1C6F"/>
    <w:rsid w:val="009F1FDE"/>
    <w:rsid w:val="009F371D"/>
    <w:rsid w:val="009F4545"/>
    <w:rsid w:val="009F49D9"/>
    <w:rsid w:val="009F4F54"/>
    <w:rsid w:val="009F56FC"/>
    <w:rsid w:val="009F5E19"/>
    <w:rsid w:val="009F68BB"/>
    <w:rsid w:val="009F6B9D"/>
    <w:rsid w:val="009F6C27"/>
    <w:rsid w:val="009F6DC9"/>
    <w:rsid w:val="00A00179"/>
    <w:rsid w:val="00A002CD"/>
    <w:rsid w:val="00A004E8"/>
    <w:rsid w:val="00A0055D"/>
    <w:rsid w:val="00A00A78"/>
    <w:rsid w:val="00A00C7D"/>
    <w:rsid w:val="00A01D52"/>
    <w:rsid w:val="00A02020"/>
    <w:rsid w:val="00A0227F"/>
    <w:rsid w:val="00A02BD9"/>
    <w:rsid w:val="00A03276"/>
    <w:rsid w:val="00A0349C"/>
    <w:rsid w:val="00A038F8"/>
    <w:rsid w:val="00A039FD"/>
    <w:rsid w:val="00A052F7"/>
    <w:rsid w:val="00A0576B"/>
    <w:rsid w:val="00A05801"/>
    <w:rsid w:val="00A058F1"/>
    <w:rsid w:val="00A05D9D"/>
    <w:rsid w:val="00A06028"/>
    <w:rsid w:val="00A069A2"/>
    <w:rsid w:val="00A06DC2"/>
    <w:rsid w:val="00A07234"/>
    <w:rsid w:val="00A07509"/>
    <w:rsid w:val="00A07933"/>
    <w:rsid w:val="00A07A65"/>
    <w:rsid w:val="00A07C44"/>
    <w:rsid w:val="00A1028E"/>
    <w:rsid w:val="00A10CD8"/>
    <w:rsid w:val="00A10D15"/>
    <w:rsid w:val="00A1127A"/>
    <w:rsid w:val="00A11768"/>
    <w:rsid w:val="00A11973"/>
    <w:rsid w:val="00A12025"/>
    <w:rsid w:val="00A124A0"/>
    <w:rsid w:val="00A12618"/>
    <w:rsid w:val="00A12792"/>
    <w:rsid w:val="00A12F1F"/>
    <w:rsid w:val="00A139D9"/>
    <w:rsid w:val="00A1405C"/>
    <w:rsid w:val="00A142E8"/>
    <w:rsid w:val="00A1430B"/>
    <w:rsid w:val="00A1479E"/>
    <w:rsid w:val="00A14AAA"/>
    <w:rsid w:val="00A14B34"/>
    <w:rsid w:val="00A14BB1"/>
    <w:rsid w:val="00A152F0"/>
    <w:rsid w:val="00A154AA"/>
    <w:rsid w:val="00A15C05"/>
    <w:rsid w:val="00A175CF"/>
    <w:rsid w:val="00A17C38"/>
    <w:rsid w:val="00A17DDE"/>
    <w:rsid w:val="00A2052F"/>
    <w:rsid w:val="00A210C9"/>
    <w:rsid w:val="00A21AB9"/>
    <w:rsid w:val="00A22188"/>
    <w:rsid w:val="00A22325"/>
    <w:rsid w:val="00A22F08"/>
    <w:rsid w:val="00A23568"/>
    <w:rsid w:val="00A23629"/>
    <w:rsid w:val="00A23905"/>
    <w:rsid w:val="00A2401D"/>
    <w:rsid w:val="00A24A7D"/>
    <w:rsid w:val="00A24BF0"/>
    <w:rsid w:val="00A2514C"/>
    <w:rsid w:val="00A25C92"/>
    <w:rsid w:val="00A25E07"/>
    <w:rsid w:val="00A26592"/>
    <w:rsid w:val="00A26BD3"/>
    <w:rsid w:val="00A27AF6"/>
    <w:rsid w:val="00A27D16"/>
    <w:rsid w:val="00A300E8"/>
    <w:rsid w:val="00A30439"/>
    <w:rsid w:val="00A304ED"/>
    <w:rsid w:val="00A30594"/>
    <w:rsid w:val="00A308EB"/>
    <w:rsid w:val="00A30A15"/>
    <w:rsid w:val="00A30E99"/>
    <w:rsid w:val="00A31907"/>
    <w:rsid w:val="00A31CB0"/>
    <w:rsid w:val="00A32B0B"/>
    <w:rsid w:val="00A33510"/>
    <w:rsid w:val="00A3352F"/>
    <w:rsid w:val="00A3404C"/>
    <w:rsid w:val="00A34953"/>
    <w:rsid w:val="00A354D4"/>
    <w:rsid w:val="00A360E5"/>
    <w:rsid w:val="00A37402"/>
    <w:rsid w:val="00A379D5"/>
    <w:rsid w:val="00A37C0A"/>
    <w:rsid w:val="00A40315"/>
    <w:rsid w:val="00A40C87"/>
    <w:rsid w:val="00A411AD"/>
    <w:rsid w:val="00A412B5"/>
    <w:rsid w:val="00A41DB4"/>
    <w:rsid w:val="00A41E60"/>
    <w:rsid w:val="00A41FAF"/>
    <w:rsid w:val="00A42515"/>
    <w:rsid w:val="00A425CF"/>
    <w:rsid w:val="00A42E1D"/>
    <w:rsid w:val="00A43321"/>
    <w:rsid w:val="00A43925"/>
    <w:rsid w:val="00A440DF"/>
    <w:rsid w:val="00A446F3"/>
    <w:rsid w:val="00A44A97"/>
    <w:rsid w:val="00A45642"/>
    <w:rsid w:val="00A458C6"/>
    <w:rsid w:val="00A45E00"/>
    <w:rsid w:val="00A460A6"/>
    <w:rsid w:val="00A462E3"/>
    <w:rsid w:val="00A46C31"/>
    <w:rsid w:val="00A47023"/>
    <w:rsid w:val="00A474B8"/>
    <w:rsid w:val="00A47CEA"/>
    <w:rsid w:val="00A5016A"/>
    <w:rsid w:val="00A50594"/>
    <w:rsid w:val="00A50881"/>
    <w:rsid w:val="00A50C4A"/>
    <w:rsid w:val="00A50D58"/>
    <w:rsid w:val="00A51F6E"/>
    <w:rsid w:val="00A52672"/>
    <w:rsid w:val="00A52BE5"/>
    <w:rsid w:val="00A52DA7"/>
    <w:rsid w:val="00A530FF"/>
    <w:rsid w:val="00A534E7"/>
    <w:rsid w:val="00A53887"/>
    <w:rsid w:val="00A53F19"/>
    <w:rsid w:val="00A53FB2"/>
    <w:rsid w:val="00A54268"/>
    <w:rsid w:val="00A54271"/>
    <w:rsid w:val="00A545F2"/>
    <w:rsid w:val="00A56B7F"/>
    <w:rsid w:val="00A571A1"/>
    <w:rsid w:val="00A5744A"/>
    <w:rsid w:val="00A5750B"/>
    <w:rsid w:val="00A57C7C"/>
    <w:rsid w:val="00A60181"/>
    <w:rsid w:val="00A60AE1"/>
    <w:rsid w:val="00A61060"/>
    <w:rsid w:val="00A61662"/>
    <w:rsid w:val="00A6168D"/>
    <w:rsid w:val="00A62355"/>
    <w:rsid w:val="00A631FE"/>
    <w:rsid w:val="00A63E4B"/>
    <w:rsid w:val="00A646F9"/>
    <w:rsid w:val="00A64C3D"/>
    <w:rsid w:val="00A655E5"/>
    <w:rsid w:val="00A65D4C"/>
    <w:rsid w:val="00A65E13"/>
    <w:rsid w:val="00A674E2"/>
    <w:rsid w:val="00A67C3E"/>
    <w:rsid w:val="00A703ED"/>
    <w:rsid w:val="00A71188"/>
    <w:rsid w:val="00A71661"/>
    <w:rsid w:val="00A720E7"/>
    <w:rsid w:val="00A72485"/>
    <w:rsid w:val="00A7470E"/>
    <w:rsid w:val="00A7526E"/>
    <w:rsid w:val="00A752E0"/>
    <w:rsid w:val="00A757A5"/>
    <w:rsid w:val="00A75FB3"/>
    <w:rsid w:val="00A76139"/>
    <w:rsid w:val="00A763B2"/>
    <w:rsid w:val="00A76A66"/>
    <w:rsid w:val="00A76A7C"/>
    <w:rsid w:val="00A76C64"/>
    <w:rsid w:val="00A7738B"/>
    <w:rsid w:val="00A77440"/>
    <w:rsid w:val="00A776AC"/>
    <w:rsid w:val="00A77C71"/>
    <w:rsid w:val="00A80208"/>
    <w:rsid w:val="00A80E03"/>
    <w:rsid w:val="00A81B04"/>
    <w:rsid w:val="00A81C47"/>
    <w:rsid w:val="00A81E02"/>
    <w:rsid w:val="00A820BD"/>
    <w:rsid w:val="00A8215B"/>
    <w:rsid w:val="00A829FC"/>
    <w:rsid w:val="00A82C65"/>
    <w:rsid w:val="00A82C6D"/>
    <w:rsid w:val="00A83D3C"/>
    <w:rsid w:val="00A83DF3"/>
    <w:rsid w:val="00A83F12"/>
    <w:rsid w:val="00A84072"/>
    <w:rsid w:val="00A8520D"/>
    <w:rsid w:val="00A85616"/>
    <w:rsid w:val="00A86448"/>
    <w:rsid w:val="00A865EC"/>
    <w:rsid w:val="00A872D1"/>
    <w:rsid w:val="00A872DC"/>
    <w:rsid w:val="00A878DB"/>
    <w:rsid w:val="00A87AAC"/>
    <w:rsid w:val="00A87EA8"/>
    <w:rsid w:val="00A87EAF"/>
    <w:rsid w:val="00A9050C"/>
    <w:rsid w:val="00A90F47"/>
    <w:rsid w:val="00A9161D"/>
    <w:rsid w:val="00A91625"/>
    <w:rsid w:val="00A91BDB"/>
    <w:rsid w:val="00A91C07"/>
    <w:rsid w:val="00A91D56"/>
    <w:rsid w:val="00A92278"/>
    <w:rsid w:val="00A922C2"/>
    <w:rsid w:val="00A92BF0"/>
    <w:rsid w:val="00A92E6F"/>
    <w:rsid w:val="00A94889"/>
    <w:rsid w:val="00A949E3"/>
    <w:rsid w:val="00A94C5F"/>
    <w:rsid w:val="00A94F12"/>
    <w:rsid w:val="00A95769"/>
    <w:rsid w:val="00A95AC8"/>
    <w:rsid w:val="00A963D6"/>
    <w:rsid w:val="00A9646C"/>
    <w:rsid w:val="00A966CE"/>
    <w:rsid w:val="00A96712"/>
    <w:rsid w:val="00A974B5"/>
    <w:rsid w:val="00A97CCF"/>
    <w:rsid w:val="00A97E39"/>
    <w:rsid w:val="00AA06C6"/>
    <w:rsid w:val="00AA06D4"/>
    <w:rsid w:val="00AA08FE"/>
    <w:rsid w:val="00AA0F21"/>
    <w:rsid w:val="00AA0F7D"/>
    <w:rsid w:val="00AA13BD"/>
    <w:rsid w:val="00AA1636"/>
    <w:rsid w:val="00AA17F9"/>
    <w:rsid w:val="00AA19A1"/>
    <w:rsid w:val="00AA2002"/>
    <w:rsid w:val="00AA2197"/>
    <w:rsid w:val="00AA28A2"/>
    <w:rsid w:val="00AA2FE8"/>
    <w:rsid w:val="00AA347C"/>
    <w:rsid w:val="00AA363E"/>
    <w:rsid w:val="00AA39B8"/>
    <w:rsid w:val="00AA42FF"/>
    <w:rsid w:val="00AA483D"/>
    <w:rsid w:val="00AA4B31"/>
    <w:rsid w:val="00AA4FF1"/>
    <w:rsid w:val="00AA5442"/>
    <w:rsid w:val="00AA5BF1"/>
    <w:rsid w:val="00AA5D60"/>
    <w:rsid w:val="00AA6266"/>
    <w:rsid w:val="00AA7086"/>
    <w:rsid w:val="00AA7375"/>
    <w:rsid w:val="00AB0DBD"/>
    <w:rsid w:val="00AB0DC3"/>
    <w:rsid w:val="00AB1354"/>
    <w:rsid w:val="00AB1AE2"/>
    <w:rsid w:val="00AB1CA1"/>
    <w:rsid w:val="00AB1CEE"/>
    <w:rsid w:val="00AB2D58"/>
    <w:rsid w:val="00AB3343"/>
    <w:rsid w:val="00AB3407"/>
    <w:rsid w:val="00AB3953"/>
    <w:rsid w:val="00AB3EC2"/>
    <w:rsid w:val="00AB442E"/>
    <w:rsid w:val="00AB473B"/>
    <w:rsid w:val="00AB493E"/>
    <w:rsid w:val="00AB5C99"/>
    <w:rsid w:val="00AB5D9C"/>
    <w:rsid w:val="00AB5EB0"/>
    <w:rsid w:val="00AB5F8D"/>
    <w:rsid w:val="00AB60E0"/>
    <w:rsid w:val="00AB67C4"/>
    <w:rsid w:val="00AB6ED9"/>
    <w:rsid w:val="00AB6F70"/>
    <w:rsid w:val="00AB773D"/>
    <w:rsid w:val="00AB7C51"/>
    <w:rsid w:val="00AB7D49"/>
    <w:rsid w:val="00AB7ED1"/>
    <w:rsid w:val="00AC0509"/>
    <w:rsid w:val="00AC0D03"/>
    <w:rsid w:val="00AC0DEF"/>
    <w:rsid w:val="00AC1CA1"/>
    <w:rsid w:val="00AC1DB1"/>
    <w:rsid w:val="00AC1E29"/>
    <w:rsid w:val="00AC1E3A"/>
    <w:rsid w:val="00AC213D"/>
    <w:rsid w:val="00AC327F"/>
    <w:rsid w:val="00AC3323"/>
    <w:rsid w:val="00AC34F8"/>
    <w:rsid w:val="00AC3F81"/>
    <w:rsid w:val="00AC4352"/>
    <w:rsid w:val="00AC4498"/>
    <w:rsid w:val="00AC461A"/>
    <w:rsid w:val="00AC4D85"/>
    <w:rsid w:val="00AC5C50"/>
    <w:rsid w:val="00AC766A"/>
    <w:rsid w:val="00AD0201"/>
    <w:rsid w:val="00AD027F"/>
    <w:rsid w:val="00AD0929"/>
    <w:rsid w:val="00AD124B"/>
    <w:rsid w:val="00AD17DD"/>
    <w:rsid w:val="00AD2196"/>
    <w:rsid w:val="00AD21B3"/>
    <w:rsid w:val="00AD22E5"/>
    <w:rsid w:val="00AD2645"/>
    <w:rsid w:val="00AD2C95"/>
    <w:rsid w:val="00AD2CF7"/>
    <w:rsid w:val="00AD2EC2"/>
    <w:rsid w:val="00AD3E1E"/>
    <w:rsid w:val="00AD49E0"/>
    <w:rsid w:val="00AD5124"/>
    <w:rsid w:val="00AD5E7E"/>
    <w:rsid w:val="00AD64DA"/>
    <w:rsid w:val="00AD6881"/>
    <w:rsid w:val="00AD6D04"/>
    <w:rsid w:val="00AD6FB2"/>
    <w:rsid w:val="00AD704C"/>
    <w:rsid w:val="00AD7900"/>
    <w:rsid w:val="00AD7FAD"/>
    <w:rsid w:val="00AD7FB8"/>
    <w:rsid w:val="00AE04EC"/>
    <w:rsid w:val="00AE0583"/>
    <w:rsid w:val="00AE09C2"/>
    <w:rsid w:val="00AE0DEA"/>
    <w:rsid w:val="00AE0FC8"/>
    <w:rsid w:val="00AE15F9"/>
    <w:rsid w:val="00AE1653"/>
    <w:rsid w:val="00AE1667"/>
    <w:rsid w:val="00AE1851"/>
    <w:rsid w:val="00AE1A2A"/>
    <w:rsid w:val="00AE21AC"/>
    <w:rsid w:val="00AE221F"/>
    <w:rsid w:val="00AE2432"/>
    <w:rsid w:val="00AE2C17"/>
    <w:rsid w:val="00AE2EC7"/>
    <w:rsid w:val="00AE2FDD"/>
    <w:rsid w:val="00AE34F8"/>
    <w:rsid w:val="00AE354D"/>
    <w:rsid w:val="00AE3E15"/>
    <w:rsid w:val="00AE42D8"/>
    <w:rsid w:val="00AE4CC2"/>
    <w:rsid w:val="00AE5491"/>
    <w:rsid w:val="00AE5675"/>
    <w:rsid w:val="00AE5B2D"/>
    <w:rsid w:val="00AE63AC"/>
    <w:rsid w:val="00AE648F"/>
    <w:rsid w:val="00AE6EEF"/>
    <w:rsid w:val="00AE6FE4"/>
    <w:rsid w:val="00AE72AD"/>
    <w:rsid w:val="00AE79D2"/>
    <w:rsid w:val="00AE7AE1"/>
    <w:rsid w:val="00AE7E5E"/>
    <w:rsid w:val="00AE7E6E"/>
    <w:rsid w:val="00AF0131"/>
    <w:rsid w:val="00AF043F"/>
    <w:rsid w:val="00AF05D4"/>
    <w:rsid w:val="00AF0939"/>
    <w:rsid w:val="00AF1E52"/>
    <w:rsid w:val="00AF26D2"/>
    <w:rsid w:val="00AF2729"/>
    <w:rsid w:val="00AF2769"/>
    <w:rsid w:val="00AF2930"/>
    <w:rsid w:val="00AF2DA3"/>
    <w:rsid w:val="00AF3E25"/>
    <w:rsid w:val="00AF3F28"/>
    <w:rsid w:val="00AF3FCD"/>
    <w:rsid w:val="00AF4078"/>
    <w:rsid w:val="00AF41A9"/>
    <w:rsid w:val="00AF4CBA"/>
    <w:rsid w:val="00AF5437"/>
    <w:rsid w:val="00AF5C9F"/>
    <w:rsid w:val="00AF5E32"/>
    <w:rsid w:val="00AF611F"/>
    <w:rsid w:val="00AF6669"/>
    <w:rsid w:val="00AF6858"/>
    <w:rsid w:val="00AF6A7A"/>
    <w:rsid w:val="00AF6C82"/>
    <w:rsid w:val="00AF725D"/>
    <w:rsid w:val="00AF7A84"/>
    <w:rsid w:val="00AF7DDF"/>
    <w:rsid w:val="00B00A2D"/>
    <w:rsid w:val="00B00C12"/>
    <w:rsid w:val="00B015DC"/>
    <w:rsid w:val="00B016D7"/>
    <w:rsid w:val="00B01735"/>
    <w:rsid w:val="00B01C26"/>
    <w:rsid w:val="00B01E01"/>
    <w:rsid w:val="00B021F0"/>
    <w:rsid w:val="00B02475"/>
    <w:rsid w:val="00B02C46"/>
    <w:rsid w:val="00B0384D"/>
    <w:rsid w:val="00B0440D"/>
    <w:rsid w:val="00B044EB"/>
    <w:rsid w:val="00B0457A"/>
    <w:rsid w:val="00B05257"/>
    <w:rsid w:val="00B0534E"/>
    <w:rsid w:val="00B05563"/>
    <w:rsid w:val="00B0565D"/>
    <w:rsid w:val="00B05C6D"/>
    <w:rsid w:val="00B05E23"/>
    <w:rsid w:val="00B06564"/>
    <w:rsid w:val="00B06DAC"/>
    <w:rsid w:val="00B07A04"/>
    <w:rsid w:val="00B07A50"/>
    <w:rsid w:val="00B101FB"/>
    <w:rsid w:val="00B10265"/>
    <w:rsid w:val="00B10836"/>
    <w:rsid w:val="00B10A2F"/>
    <w:rsid w:val="00B10BB5"/>
    <w:rsid w:val="00B11006"/>
    <w:rsid w:val="00B11186"/>
    <w:rsid w:val="00B11634"/>
    <w:rsid w:val="00B11C0D"/>
    <w:rsid w:val="00B11EDF"/>
    <w:rsid w:val="00B121D0"/>
    <w:rsid w:val="00B12697"/>
    <w:rsid w:val="00B13584"/>
    <w:rsid w:val="00B138E8"/>
    <w:rsid w:val="00B14151"/>
    <w:rsid w:val="00B14A05"/>
    <w:rsid w:val="00B14A2D"/>
    <w:rsid w:val="00B15234"/>
    <w:rsid w:val="00B152F2"/>
    <w:rsid w:val="00B153B7"/>
    <w:rsid w:val="00B1548C"/>
    <w:rsid w:val="00B15F78"/>
    <w:rsid w:val="00B1626C"/>
    <w:rsid w:val="00B17465"/>
    <w:rsid w:val="00B17D66"/>
    <w:rsid w:val="00B17F8B"/>
    <w:rsid w:val="00B20398"/>
    <w:rsid w:val="00B204DC"/>
    <w:rsid w:val="00B2076E"/>
    <w:rsid w:val="00B21820"/>
    <w:rsid w:val="00B22229"/>
    <w:rsid w:val="00B22308"/>
    <w:rsid w:val="00B2359C"/>
    <w:rsid w:val="00B235B6"/>
    <w:rsid w:val="00B236FF"/>
    <w:rsid w:val="00B23A63"/>
    <w:rsid w:val="00B23FE9"/>
    <w:rsid w:val="00B246B9"/>
    <w:rsid w:val="00B24B39"/>
    <w:rsid w:val="00B25112"/>
    <w:rsid w:val="00B26013"/>
    <w:rsid w:val="00B26592"/>
    <w:rsid w:val="00B27120"/>
    <w:rsid w:val="00B2760D"/>
    <w:rsid w:val="00B27CA3"/>
    <w:rsid w:val="00B27E35"/>
    <w:rsid w:val="00B27E74"/>
    <w:rsid w:val="00B30040"/>
    <w:rsid w:val="00B302DD"/>
    <w:rsid w:val="00B303C8"/>
    <w:rsid w:val="00B30A4D"/>
    <w:rsid w:val="00B31014"/>
    <w:rsid w:val="00B31047"/>
    <w:rsid w:val="00B31630"/>
    <w:rsid w:val="00B316C0"/>
    <w:rsid w:val="00B316F4"/>
    <w:rsid w:val="00B31793"/>
    <w:rsid w:val="00B31F22"/>
    <w:rsid w:val="00B32129"/>
    <w:rsid w:val="00B32482"/>
    <w:rsid w:val="00B327F8"/>
    <w:rsid w:val="00B32833"/>
    <w:rsid w:val="00B32878"/>
    <w:rsid w:val="00B3333A"/>
    <w:rsid w:val="00B33390"/>
    <w:rsid w:val="00B3439A"/>
    <w:rsid w:val="00B3495E"/>
    <w:rsid w:val="00B34BAC"/>
    <w:rsid w:val="00B34FF5"/>
    <w:rsid w:val="00B353E4"/>
    <w:rsid w:val="00B355AC"/>
    <w:rsid w:val="00B3621B"/>
    <w:rsid w:val="00B362BB"/>
    <w:rsid w:val="00B363C0"/>
    <w:rsid w:val="00B36567"/>
    <w:rsid w:val="00B36B26"/>
    <w:rsid w:val="00B36C43"/>
    <w:rsid w:val="00B37071"/>
    <w:rsid w:val="00B3790C"/>
    <w:rsid w:val="00B37AA3"/>
    <w:rsid w:val="00B40802"/>
    <w:rsid w:val="00B4084C"/>
    <w:rsid w:val="00B40FFE"/>
    <w:rsid w:val="00B4115F"/>
    <w:rsid w:val="00B4119B"/>
    <w:rsid w:val="00B4170A"/>
    <w:rsid w:val="00B4196E"/>
    <w:rsid w:val="00B41B6D"/>
    <w:rsid w:val="00B41CA5"/>
    <w:rsid w:val="00B41EC1"/>
    <w:rsid w:val="00B41F5E"/>
    <w:rsid w:val="00B42512"/>
    <w:rsid w:val="00B427B1"/>
    <w:rsid w:val="00B429EE"/>
    <w:rsid w:val="00B42DD5"/>
    <w:rsid w:val="00B434F6"/>
    <w:rsid w:val="00B43F18"/>
    <w:rsid w:val="00B444CD"/>
    <w:rsid w:val="00B44643"/>
    <w:rsid w:val="00B4538E"/>
    <w:rsid w:val="00B45815"/>
    <w:rsid w:val="00B45CAF"/>
    <w:rsid w:val="00B45D70"/>
    <w:rsid w:val="00B45EE7"/>
    <w:rsid w:val="00B46299"/>
    <w:rsid w:val="00B46469"/>
    <w:rsid w:val="00B46491"/>
    <w:rsid w:val="00B46779"/>
    <w:rsid w:val="00B46945"/>
    <w:rsid w:val="00B46CBA"/>
    <w:rsid w:val="00B47087"/>
    <w:rsid w:val="00B47533"/>
    <w:rsid w:val="00B4772F"/>
    <w:rsid w:val="00B50424"/>
    <w:rsid w:val="00B5044C"/>
    <w:rsid w:val="00B51555"/>
    <w:rsid w:val="00B51D9D"/>
    <w:rsid w:val="00B527C2"/>
    <w:rsid w:val="00B5292F"/>
    <w:rsid w:val="00B53850"/>
    <w:rsid w:val="00B5412A"/>
    <w:rsid w:val="00B5457E"/>
    <w:rsid w:val="00B54584"/>
    <w:rsid w:val="00B549C8"/>
    <w:rsid w:val="00B54EA1"/>
    <w:rsid w:val="00B55761"/>
    <w:rsid w:val="00B55DED"/>
    <w:rsid w:val="00B561D6"/>
    <w:rsid w:val="00B56B55"/>
    <w:rsid w:val="00B5764A"/>
    <w:rsid w:val="00B577CF"/>
    <w:rsid w:val="00B57BC0"/>
    <w:rsid w:val="00B57E2C"/>
    <w:rsid w:val="00B601BA"/>
    <w:rsid w:val="00B60318"/>
    <w:rsid w:val="00B607EE"/>
    <w:rsid w:val="00B60D1D"/>
    <w:rsid w:val="00B61116"/>
    <w:rsid w:val="00B6126D"/>
    <w:rsid w:val="00B6149F"/>
    <w:rsid w:val="00B626D5"/>
    <w:rsid w:val="00B628B7"/>
    <w:rsid w:val="00B62AF7"/>
    <w:rsid w:val="00B62C79"/>
    <w:rsid w:val="00B62C7B"/>
    <w:rsid w:val="00B62CD8"/>
    <w:rsid w:val="00B63C58"/>
    <w:rsid w:val="00B64434"/>
    <w:rsid w:val="00B64637"/>
    <w:rsid w:val="00B64AF9"/>
    <w:rsid w:val="00B64E88"/>
    <w:rsid w:val="00B6534E"/>
    <w:rsid w:val="00B65390"/>
    <w:rsid w:val="00B66F52"/>
    <w:rsid w:val="00B70150"/>
    <w:rsid w:val="00B70690"/>
    <w:rsid w:val="00B70EBB"/>
    <w:rsid w:val="00B72A58"/>
    <w:rsid w:val="00B72B3D"/>
    <w:rsid w:val="00B745D0"/>
    <w:rsid w:val="00B748C4"/>
    <w:rsid w:val="00B74C65"/>
    <w:rsid w:val="00B759C9"/>
    <w:rsid w:val="00B76883"/>
    <w:rsid w:val="00B777D2"/>
    <w:rsid w:val="00B77CA1"/>
    <w:rsid w:val="00B805D9"/>
    <w:rsid w:val="00B80E87"/>
    <w:rsid w:val="00B8161B"/>
    <w:rsid w:val="00B820A1"/>
    <w:rsid w:val="00B82230"/>
    <w:rsid w:val="00B82362"/>
    <w:rsid w:val="00B841ED"/>
    <w:rsid w:val="00B8470A"/>
    <w:rsid w:val="00B84CD2"/>
    <w:rsid w:val="00B84D77"/>
    <w:rsid w:val="00B85138"/>
    <w:rsid w:val="00B8545D"/>
    <w:rsid w:val="00B85B85"/>
    <w:rsid w:val="00B85DCA"/>
    <w:rsid w:val="00B85E64"/>
    <w:rsid w:val="00B85FFF"/>
    <w:rsid w:val="00B8650A"/>
    <w:rsid w:val="00B866FF"/>
    <w:rsid w:val="00B86A91"/>
    <w:rsid w:val="00B8700A"/>
    <w:rsid w:val="00B87010"/>
    <w:rsid w:val="00B90030"/>
    <w:rsid w:val="00B901AF"/>
    <w:rsid w:val="00B904CB"/>
    <w:rsid w:val="00B90589"/>
    <w:rsid w:val="00B91076"/>
    <w:rsid w:val="00B91147"/>
    <w:rsid w:val="00B91551"/>
    <w:rsid w:val="00B918F0"/>
    <w:rsid w:val="00B92421"/>
    <w:rsid w:val="00B9286B"/>
    <w:rsid w:val="00B92DA5"/>
    <w:rsid w:val="00B93278"/>
    <w:rsid w:val="00B93A26"/>
    <w:rsid w:val="00B94790"/>
    <w:rsid w:val="00B9484B"/>
    <w:rsid w:val="00B9534B"/>
    <w:rsid w:val="00B95884"/>
    <w:rsid w:val="00B961EB"/>
    <w:rsid w:val="00B96420"/>
    <w:rsid w:val="00B967D2"/>
    <w:rsid w:val="00B96D86"/>
    <w:rsid w:val="00B96E01"/>
    <w:rsid w:val="00B96E41"/>
    <w:rsid w:val="00B979D0"/>
    <w:rsid w:val="00BA04AB"/>
    <w:rsid w:val="00BA0521"/>
    <w:rsid w:val="00BA077C"/>
    <w:rsid w:val="00BA0CE7"/>
    <w:rsid w:val="00BA0D33"/>
    <w:rsid w:val="00BA1901"/>
    <w:rsid w:val="00BA29FF"/>
    <w:rsid w:val="00BA2DF0"/>
    <w:rsid w:val="00BA3334"/>
    <w:rsid w:val="00BA37F1"/>
    <w:rsid w:val="00BA3E34"/>
    <w:rsid w:val="00BA4283"/>
    <w:rsid w:val="00BA42B2"/>
    <w:rsid w:val="00BA45DC"/>
    <w:rsid w:val="00BA471E"/>
    <w:rsid w:val="00BA4EEA"/>
    <w:rsid w:val="00BA59B6"/>
    <w:rsid w:val="00BA5A90"/>
    <w:rsid w:val="00BA5ADD"/>
    <w:rsid w:val="00BA5E63"/>
    <w:rsid w:val="00BA6A57"/>
    <w:rsid w:val="00BA6F0D"/>
    <w:rsid w:val="00BA7319"/>
    <w:rsid w:val="00BA790E"/>
    <w:rsid w:val="00BA7BF5"/>
    <w:rsid w:val="00BA7DA1"/>
    <w:rsid w:val="00BB0301"/>
    <w:rsid w:val="00BB05DF"/>
    <w:rsid w:val="00BB0630"/>
    <w:rsid w:val="00BB0D15"/>
    <w:rsid w:val="00BB0FE1"/>
    <w:rsid w:val="00BB1081"/>
    <w:rsid w:val="00BB1087"/>
    <w:rsid w:val="00BB11D1"/>
    <w:rsid w:val="00BB18CE"/>
    <w:rsid w:val="00BB2116"/>
    <w:rsid w:val="00BB25A4"/>
    <w:rsid w:val="00BB28CE"/>
    <w:rsid w:val="00BB2934"/>
    <w:rsid w:val="00BB2E41"/>
    <w:rsid w:val="00BB30CE"/>
    <w:rsid w:val="00BB33BF"/>
    <w:rsid w:val="00BB3AC2"/>
    <w:rsid w:val="00BB3B7D"/>
    <w:rsid w:val="00BB3F33"/>
    <w:rsid w:val="00BB4356"/>
    <w:rsid w:val="00BB4C73"/>
    <w:rsid w:val="00BB52E6"/>
    <w:rsid w:val="00BB5358"/>
    <w:rsid w:val="00BB56F5"/>
    <w:rsid w:val="00BB58FE"/>
    <w:rsid w:val="00BB5942"/>
    <w:rsid w:val="00BB6182"/>
    <w:rsid w:val="00BB69A4"/>
    <w:rsid w:val="00BB6D54"/>
    <w:rsid w:val="00BB777C"/>
    <w:rsid w:val="00BB7A7A"/>
    <w:rsid w:val="00BC0892"/>
    <w:rsid w:val="00BC0B14"/>
    <w:rsid w:val="00BC0C3C"/>
    <w:rsid w:val="00BC0ED6"/>
    <w:rsid w:val="00BC0F73"/>
    <w:rsid w:val="00BC17C1"/>
    <w:rsid w:val="00BC1839"/>
    <w:rsid w:val="00BC1A9C"/>
    <w:rsid w:val="00BC1EDB"/>
    <w:rsid w:val="00BC2280"/>
    <w:rsid w:val="00BC2387"/>
    <w:rsid w:val="00BC2F99"/>
    <w:rsid w:val="00BC4092"/>
    <w:rsid w:val="00BC42B3"/>
    <w:rsid w:val="00BC435D"/>
    <w:rsid w:val="00BC44CF"/>
    <w:rsid w:val="00BC4C08"/>
    <w:rsid w:val="00BC5411"/>
    <w:rsid w:val="00BC57EB"/>
    <w:rsid w:val="00BC5E46"/>
    <w:rsid w:val="00BC664E"/>
    <w:rsid w:val="00BC6ABD"/>
    <w:rsid w:val="00BC6DFC"/>
    <w:rsid w:val="00BC6EE5"/>
    <w:rsid w:val="00BC738F"/>
    <w:rsid w:val="00BC7522"/>
    <w:rsid w:val="00BC755E"/>
    <w:rsid w:val="00BC7572"/>
    <w:rsid w:val="00BC7B4C"/>
    <w:rsid w:val="00BC7EEE"/>
    <w:rsid w:val="00BD093F"/>
    <w:rsid w:val="00BD1015"/>
    <w:rsid w:val="00BD10AF"/>
    <w:rsid w:val="00BD14D4"/>
    <w:rsid w:val="00BD154E"/>
    <w:rsid w:val="00BD1706"/>
    <w:rsid w:val="00BD17BD"/>
    <w:rsid w:val="00BD1A0C"/>
    <w:rsid w:val="00BD20DA"/>
    <w:rsid w:val="00BD263E"/>
    <w:rsid w:val="00BD2928"/>
    <w:rsid w:val="00BD2A08"/>
    <w:rsid w:val="00BD2B70"/>
    <w:rsid w:val="00BD2F31"/>
    <w:rsid w:val="00BD45C7"/>
    <w:rsid w:val="00BD50A8"/>
    <w:rsid w:val="00BD51D8"/>
    <w:rsid w:val="00BD5C7F"/>
    <w:rsid w:val="00BD61C7"/>
    <w:rsid w:val="00BD655A"/>
    <w:rsid w:val="00BD72E8"/>
    <w:rsid w:val="00BD7657"/>
    <w:rsid w:val="00BD79DB"/>
    <w:rsid w:val="00BD7F61"/>
    <w:rsid w:val="00BE009B"/>
    <w:rsid w:val="00BE0414"/>
    <w:rsid w:val="00BE073B"/>
    <w:rsid w:val="00BE07BE"/>
    <w:rsid w:val="00BE0BA6"/>
    <w:rsid w:val="00BE0DA1"/>
    <w:rsid w:val="00BE1DD8"/>
    <w:rsid w:val="00BE1E66"/>
    <w:rsid w:val="00BE2743"/>
    <w:rsid w:val="00BE2979"/>
    <w:rsid w:val="00BE2BC3"/>
    <w:rsid w:val="00BE31C8"/>
    <w:rsid w:val="00BE3A81"/>
    <w:rsid w:val="00BE3AD4"/>
    <w:rsid w:val="00BE3CFD"/>
    <w:rsid w:val="00BE3E1C"/>
    <w:rsid w:val="00BE45B4"/>
    <w:rsid w:val="00BE47CD"/>
    <w:rsid w:val="00BE571E"/>
    <w:rsid w:val="00BE5A50"/>
    <w:rsid w:val="00BE6AB7"/>
    <w:rsid w:val="00BE704C"/>
    <w:rsid w:val="00BE74CE"/>
    <w:rsid w:val="00BF0747"/>
    <w:rsid w:val="00BF0B02"/>
    <w:rsid w:val="00BF0C99"/>
    <w:rsid w:val="00BF12CB"/>
    <w:rsid w:val="00BF1AFF"/>
    <w:rsid w:val="00BF2ED0"/>
    <w:rsid w:val="00BF2F52"/>
    <w:rsid w:val="00BF4391"/>
    <w:rsid w:val="00BF4FEE"/>
    <w:rsid w:val="00BF520B"/>
    <w:rsid w:val="00BF561A"/>
    <w:rsid w:val="00BF5918"/>
    <w:rsid w:val="00BF6175"/>
    <w:rsid w:val="00BF62B8"/>
    <w:rsid w:val="00BF6972"/>
    <w:rsid w:val="00BF6A32"/>
    <w:rsid w:val="00BF6E8B"/>
    <w:rsid w:val="00BF765F"/>
    <w:rsid w:val="00BF7CE2"/>
    <w:rsid w:val="00BF7E90"/>
    <w:rsid w:val="00C009BB"/>
    <w:rsid w:val="00C00A11"/>
    <w:rsid w:val="00C00D7E"/>
    <w:rsid w:val="00C02059"/>
    <w:rsid w:val="00C02D66"/>
    <w:rsid w:val="00C02FA6"/>
    <w:rsid w:val="00C0337D"/>
    <w:rsid w:val="00C033B8"/>
    <w:rsid w:val="00C036E5"/>
    <w:rsid w:val="00C03DB3"/>
    <w:rsid w:val="00C03ED7"/>
    <w:rsid w:val="00C040DA"/>
    <w:rsid w:val="00C045FE"/>
    <w:rsid w:val="00C05384"/>
    <w:rsid w:val="00C056CC"/>
    <w:rsid w:val="00C05D27"/>
    <w:rsid w:val="00C05FF7"/>
    <w:rsid w:val="00C062DD"/>
    <w:rsid w:val="00C06658"/>
    <w:rsid w:val="00C066C7"/>
    <w:rsid w:val="00C067EA"/>
    <w:rsid w:val="00C069BB"/>
    <w:rsid w:val="00C06A95"/>
    <w:rsid w:val="00C0704D"/>
    <w:rsid w:val="00C07A51"/>
    <w:rsid w:val="00C10A6D"/>
    <w:rsid w:val="00C10FEF"/>
    <w:rsid w:val="00C11CA2"/>
    <w:rsid w:val="00C1216B"/>
    <w:rsid w:val="00C12681"/>
    <w:rsid w:val="00C12870"/>
    <w:rsid w:val="00C12FB2"/>
    <w:rsid w:val="00C135FD"/>
    <w:rsid w:val="00C13B3C"/>
    <w:rsid w:val="00C13E79"/>
    <w:rsid w:val="00C14EAB"/>
    <w:rsid w:val="00C151FB"/>
    <w:rsid w:val="00C156A7"/>
    <w:rsid w:val="00C16423"/>
    <w:rsid w:val="00C17CE8"/>
    <w:rsid w:val="00C20A87"/>
    <w:rsid w:val="00C21097"/>
    <w:rsid w:val="00C21571"/>
    <w:rsid w:val="00C21806"/>
    <w:rsid w:val="00C21ADD"/>
    <w:rsid w:val="00C22D02"/>
    <w:rsid w:val="00C22EC6"/>
    <w:rsid w:val="00C23688"/>
    <w:rsid w:val="00C255E1"/>
    <w:rsid w:val="00C2606E"/>
    <w:rsid w:val="00C26C33"/>
    <w:rsid w:val="00C26CB6"/>
    <w:rsid w:val="00C27C3B"/>
    <w:rsid w:val="00C27E0D"/>
    <w:rsid w:val="00C27F63"/>
    <w:rsid w:val="00C30AB7"/>
    <w:rsid w:val="00C310E7"/>
    <w:rsid w:val="00C313C3"/>
    <w:rsid w:val="00C314EA"/>
    <w:rsid w:val="00C31C66"/>
    <w:rsid w:val="00C31D2C"/>
    <w:rsid w:val="00C325EB"/>
    <w:rsid w:val="00C32848"/>
    <w:rsid w:val="00C32CD8"/>
    <w:rsid w:val="00C32DB5"/>
    <w:rsid w:val="00C33BE0"/>
    <w:rsid w:val="00C33C12"/>
    <w:rsid w:val="00C33F59"/>
    <w:rsid w:val="00C340E6"/>
    <w:rsid w:val="00C34405"/>
    <w:rsid w:val="00C346BD"/>
    <w:rsid w:val="00C34968"/>
    <w:rsid w:val="00C34E0D"/>
    <w:rsid w:val="00C34FB8"/>
    <w:rsid w:val="00C3522A"/>
    <w:rsid w:val="00C35F86"/>
    <w:rsid w:val="00C37272"/>
    <w:rsid w:val="00C3750F"/>
    <w:rsid w:val="00C378CB"/>
    <w:rsid w:val="00C37AE0"/>
    <w:rsid w:val="00C37B17"/>
    <w:rsid w:val="00C37B31"/>
    <w:rsid w:val="00C4000D"/>
    <w:rsid w:val="00C4020C"/>
    <w:rsid w:val="00C4037C"/>
    <w:rsid w:val="00C4062A"/>
    <w:rsid w:val="00C40875"/>
    <w:rsid w:val="00C40F0F"/>
    <w:rsid w:val="00C41029"/>
    <w:rsid w:val="00C418CA"/>
    <w:rsid w:val="00C424DE"/>
    <w:rsid w:val="00C42C70"/>
    <w:rsid w:val="00C438A2"/>
    <w:rsid w:val="00C438FF"/>
    <w:rsid w:val="00C43A7B"/>
    <w:rsid w:val="00C4416E"/>
    <w:rsid w:val="00C44613"/>
    <w:rsid w:val="00C44FCD"/>
    <w:rsid w:val="00C45216"/>
    <w:rsid w:val="00C455C4"/>
    <w:rsid w:val="00C4590B"/>
    <w:rsid w:val="00C45A66"/>
    <w:rsid w:val="00C45EE2"/>
    <w:rsid w:val="00C45F55"/>
    <w:rsid w:val="00C466B6"/>
    <w:rsid w:val="00C46A55"/>
    <w:rsid w:val="00C47AC3"/>
    <w:rsid w:val="00C50329"/>
    <w:rsid w:val="00C504C9"/>
    <w:rsid w:val="00C50CE6"/>
    <w:rsid w:val="00C51E72"/>
    <w:rsid w:val="00C520CD"/>
    <w:rsid w:val="00C52156"/>
    <w:rsid w:val="00C521CB"/>
    <w:rsid w:val="00C525AD"/>
    <w:rsid w:val="00C52898"/>
    <w:rsid w:val="00C529AE"/>
    <w:rsid w:val="00C52BA8"/>
    <w:rsid w:val="00C537E9"/>
    <w:rsid w:val="00C53CE2"/>
    <w:rsid w:val="00C53D4D"/>
    <w:rsid w:val="00C54051"/>
    <w:rsid w:val="00C54141"/>
    <w:rsid w:val="00C54408"/>
    <w:rsid w:val="00C5440D"/>
    <w:rsid w:val="00C54A5A"/>
    <w:rsid w:val="00C54B82"/>
    <w:rsid w:val="00C54C42"/>
    <w:rsid w:val="00C55665"/>
    <w:rsid w:val="00C55B7F"/>
    <w:rsid w:val="00C55CE9"/>
    <w:rsid w:val="00C56476"/>
    <w:rsid w:val="00C56871"/>
    <w:rsid w:val="00C56F4E"/>
    <w:rsid w:val="00C57283"/>
    <w:rsid w:val="00C572E4"/>
    <w:rsid w:val="00C573F8"/>
    <w:rsid w:val="00C574B4"/>
    <w:rsid w:val="00C5750E"/>
    <w:rsid w:val="00C6098C"/>
    <w:rsid w:val="00C60A04"/>
    <w:rsid w:val="00C61198"/>
    <w:rsid w:val="00C61623"/>
    <w:rsid w:val="00C61821"/>
    <w:rsid w:val="00C61845"/>
    <w:rsid w:val="00C61B91"/>
    <w:rsid w:val="00C61DCD"/>
    <w:rsid w:val="00C61DE6"/>
    <w:rsid w:val="00C62624"/>
    <w:rsid w:val="00C62B6A"/>
    <w:rsid w:val="00C62E11"/>
    <w:rsid w:val="00C63791"/>
    <w:rsid w:val="00C63C04"/>
    <w:rsid w:val="00C63CE4"/>
    <w:rsid w:val="00C6400B"/>
    <w:rsid w:val="00C646A3"/>
    <w:rsid w:val="00C64886"/>
    <w:rsid w:val="00C65C97"/>
    <w:rsid w:val="00C65CC3"/>
    <w:rsid w:val="00C65DD0"/>
    <w:rsid w:val="00C66943"/>
    <w:rsid w:val="00C66C9D"/>
    <w:rsid w:val="00C66F8D"/>
    <w:rsid w:val="00C676DA"/>
    <w:rsid w:val="00C67907"/>
    <w:rsid w:val="00C70729"/>
    <w:rsid w:val="00C717A3"/>
    <w:rsid w:val="00C71853"/>
    <w:rsid w:val="00C72B98"/>
    <w:rsid w:val="00C72D0D"/>
    <w:rsid w:val="00C732F7"/>
    <w:rsid w:val="00C73FE6"/>
    <w:rsid w:val="00C742AF"/>
    <w:rsid w:val="00C742FA"/>
    <w:rsid w:val="00C7447D"/>
    <w:rsid w:val="00C749C5"/>
    <w:rsid w:val="00C74AA2"/>
    <w:rsid w:val="00C74FA5"/>
    <w:rsid w:val="00C75339"/>
    <w:rsid w:val="00C75D8D"/>
    <w:rsid w:val="00C75DEB"/>
    <w:rsid w:val="00C75FC4"/>
    <w:rsid w:val="00C76118"/>
    <w:rsid w:val="00C764E8"/>
    <w:rsid w:val="00C76BB2"/>
    <w:rsid w:val="00C804A8"/>
    <w:rsid w:val="00C81313"/>
    <w:rsid w:val="00C81621"/>
    <w:rsid w:val="00C81710"/>
    <w:rsid w:val="00C81CDD"/>
    <w:rsid w:val="00C821B9"/>
    <w:rsid w:val="00C8267C"/>
    <w:rsid w:val="00C82F63"/>
    <w:rsid w:val="00C83E44"/>
    <w:rsid w:val="00C84094"/>
    <w:rsid w:val="00C84470"/>
    <w:rsid w:val="00C845AE"/>
    <w:rsid w:val="00C84A04"/>
    <w:rsid w:val="00C84A2B"/>
    <w:rsid w:val="00C84DFF"/>
    <w:rsid w:val="00C85A8B"/>
    <w:rsid w:val="00C85BB6"/>
    <w:rsid w:val="00C8692D"/>
    <w:rsid w:val="00C86C9C"/>
    <w:rsid w:val="00C87496"/>
    <w:rsid w:val="00C87825"/>
    <w:rsid w:val="00C87C92"/>
    <w:rsid w:val="00C87F27"/>
    <w:rsid w:val="00C900C4"/>
    <w:rsid w:val="00C902E5"/>
    <w:rsid w:val="00C909B6"/>
    <w:rsid w:val="00C90AED"/>
    <w:rsid w:val="00C90ED6"/>
    <w:rsid w:val="00C913CD"/>
    <w:rsid w:val="00C925EF"/>
    <w:rsid w:val="00C92D0F"/>
    <w:rsid w:val="00C937BB"/>
    <w:rsid w:val="00C9411A"/>
    <w:rsid w:val="00C9490B"/>
    <w:rsid w:val="00C957E1"/>
    <w:rsid w:val="00C957FA"/>
    <w:rsid w:val="00C95F2B"/>
    <w:rsid w:val="00C96052"/>
    <w:rsid w:val="00C9618A"/>
    <w:rsid w:val="00C96A0A"/>
    <w:rsid w:val="00C96A91"/>
    <w:rsid w:val="00C97470"/>
    <w:rsid w:val="00C97CA2"/>
    <w:rsid w:val="00CA02F8"/>
    <w:rsid w:val="00CA07FD"/>
    <w:rsid w:val="00CA0DF7"/>
    <w:rsid w:val="00CA11E4"/>
    <w:rsid w:val="00CA12C3"/>
    <w:rsid w:val="00CA1416"/>
    <w:rsid w:val="00CA184F"/>
    <w:rsid w:val="00CA1DAB"/>
    <w:rsid w:val="00CA2610"/>
    <w:rsid w:val="00CA2957"/>
    <w:rsid w:val="00CA2CDE"/>
    <w:rsid w:val="00CA2FA5"/>
    <w:rsid w:val="00CA3309"/>
    <w:rsid w:val="00CA3B0C"/>
    <w:rsid w:val="00CA401D"/>
    <w:rsid w:val="00CA4301"/>
    <w:rsid w:val="00CA48EE"/>
    <w:rsid w:val="00CA4A52"/>
    <w:rsid w:val="00CA4D14"/>
    <w:rsid w:val="00CA5126"/>
    <w:rsid w:val="00CA571C"/>
    <w:rsid w:val="00CA5876"/>
    <w:rsid w:val="00CA5A43"/>
    <w:rsid w:val="00CA5F80"/>
    <w:rsid w:val="00CA6B32"/>
    <w:rsid w:val="00CA6ECB"/>
    <w:rsid w:val="00CA7576"/>
    <w:rsid w:val="00CA7FAA"/>
    <w:rsid w:val="00CB04E4"/>
    <w:rsid w:val="00CB07CA"/>
    <w:rsid w:val="00CB0B2E"/>
    <w:rsid w:val="00CB124E"/>
    <w:rsid w:val="00CB1454"/>
    <w:rsid w:val="00CB2DCA"/>
    <w:rsid w:val="00CB2ECC"/>
    <w:rsid w:val="00CB2ED9"/>
    <w:rsid w:val="00CB334E"/>
    <w:rsid w:val="00CB3E4D"/>
    <w:rsid w:val="00CB46EF"/>
    <w:rsid w:val="00CB492C"/>
    <w:rsid w:val="00CB5184"/>
    <w:rsid w:val="00CB5852"/>
    <w:rsid w:val="00CB58E9"/>
    <w:rsid w:val="00CB63CA"/>
    <w:rsid w:val="00CB6DF3"/>
    <w:rsid w:val="00CB7759"/>
    <w:rsid w:val="00CC0151"/>
    <w:rsid w:val="00CC0645"/>
    <w:rsid w:val="00CC117A"/>
    <w:rsid w:val="00CC15D4"/>
    <w:rsid w:val="00CC187D"/>
    <w:rsid w:val="00CC1B4D"/>
    <w:rsid w:val="00CC1F8C"/>
    <w:rsid w:val="00CC2A23"/>
    <w:rsid w:val="00CC2A3E"/>
    <w:rsid w:val="00CC2E9D"/>
    <w:rsid w:val="00CC2EE6"/>
    <w:rsid w:val="00CC3221"/>
    <w:rsid w:val="00CC3577"/>
    <w:rsid w:val="00CC369F"/>
    <w:rsid w:val="00CC3C71"/>
    <w:rsid w:val="00CC3C98"/>
    <w:rsid w:val="00CC40F9"/>
    <w:rsid w:val="00CC412C"/>
    <w:rsid w:val="00CC426C"/>
    <w:rsid w:val="00CC42A8"/>
    <w:rsid w:val="00CC4904"/>
    <w:rsid w:val="00CC549C"/>
    <w:rsid w:val="00CC5A51"/>
    <w:rsid w:val="00CC5C10"/>
    <w:rsid w:val="00CC5C4E"/>
    <w:rsid w:val="00CC63EB"/>
    <w:rsid w:val="00CC6533"/>
    <w:rsid w:val="00CC6E4C"/>
    <w:rsid w:val="00CC7040"/>
    <w:rsid w:val="00CC7265"/>
    <w:rsid w:val="00CC7630"/>
    <w:rsid w:val="00CD0311"/>
    <w:rsid w:val="00CD0C4C"/>
    <w:rsid w:val="00CD0F3F"/>
    <w:rsid w:val="00CD193E"/>
    <w:rsid w:val="00CD1A68"/>
    <w:rsid w:val="00CD1F5C"/>
    <w:rsid w:val="00CD2653"/>
    <w:rsid w:val="00CD27F4"/>
    <w:rsid w:val="00CD2C22"/>
    <w:rsid w:val="00CD30CE"/>
    <w:rsid w:val="00CD3E1A"/>
    <w:rsid w:val="00CD3E73"/>
    <w:rsid w:val="00CD4828"/>
    <w:rsid w:val="00CD5586"/>
    <w:rsid w:val="00CD5645"/>
    <w:rsid w:val="00CD569A"/>
    <w:rsid w:val="00CD5EEB"/>
    <w:rsid w:val="00CD653C"/>
    <w:rsid w:val="00CD6BD4"/>
    <w:rsid w:val="00CD7AA9"/>
    <w:rsid w:val="00CD7F23"/>
    <w:rsid w:val="00CE040A"/>
    <w:rsid w:val="00CE09F2"/>
    <w:rsid w:val="00CE1303"/>
    <w:rsid w:val="00CE1B43"/>
    <w:rsid w:val="00CE2323"/>
    <w:rsid w:val="00CE2612"/>
    <w:rsid w:val="00CE35CB"/>
    <w:rsid w:val="00CE37EC"/>
    <w:rsid w:val="00CE399A"/>
    <w:rsid w:val="00CE3E7B"/>
    <w:rsid w:val="00CE48F5"/>
    <w:rsid w:val="00CE53DD"/>
    <w:rsid w:val="00CE55F5"/>
    <w:rsid w:val="00CE59A8"/>
    <w:rsid w:val="00CE5A30"/>
    <w:rsid w:val="00CE5D7E"/>
    <w:rsid w:val="00CE609C"/>
    <w:rsid w:val="00CE6769"/>
    <w:rsid w:val="00CE7E85"/>
    <w:rsid w:val="00CF02F2"/>
    <w:rsid w:val="00CF0FB2"/>
    <w:rsid w:val="00CF1384"/>
    <w:rsid w:val="00CF1C51"/>
    <w:rsid w:val="00CF2142"/>
    <w:rsid w:val="00CF294A"/>
    <w:rsid w:val="00CF2A08"/>
    <w:rsid w:val="00CF2B3D"/>
    <w:rsid w:val="00CF2B59"/>
    <w:rsid w:val="00CF44B5"/>
    <w:rsid w:val="00CF44BC"/>
    <w:rsid w:val="00CF45E9"/>
    <w:rsid w:val="00CF57B1"/>
    <w:rsid w:val="00CF5A1C"/>
    <w:rsid w:val="00CF6274"/>
    <w:rsid w:val="00CF65F6"/>
    <w:rsid w:val="00CF703F"/>
    <w:rsid w:val="00CF7AD6"/>
    <w:rsid w:val="00D00AAA"/>
    <w:rsid w:val="00D01511"/>
    <w:rsid w:val="00D016CE"/>
    <w:rsid w:val="00D0224A"/>
    <w:rsid w:val="00D024E3"/>
    <w:rsid w:val="00D02AE3"/>
    <w:rsid w:val="00D03286"/>
    <w:rsid w:val="00D0447E"/>
    <w:rsid w:val="00D04D09"/>
    <w:rsid w:val="00D04EB4"/>
    <w:rsid w:val="00D04F2A"/>
    <w:rsid w:val="00D051EF"/>
    <w:rsid w:val="00D0523E"/>
    <w:rsid w:val="00D05740"/>
    <w:rsid w:val="00D06642"/>
    <w:rsid w:val="00D069AD"/>
    <w:rsid w:val="00D06C56"/>
    <w:rsid w:val="00D07637"/>
    <w:rsid w:val="00D07A87"/>
    <w:rsid w:val="00D07CA5"/>
    <w:rsid w:val="00D1080D"/>
    <w:rsid w:val="00D108AF"/>
    <w:rsid w:val="00D10D61"/>
    <w:rsid w:val="00D10D9D"/>
    <w:rsid w:val="00D11663"/>
    <w:rsid w:val="00D12305"/>
    <w:rsid w:val="00D12772"/>
    <w:rsid w:val="00D12DDE"/>
    <w:rsid w:val="00D13169"/>
    <w:rsid w:val="00D13191"/>
    <w:rsid w:val="00D1334B"/>
    <w:rsid w:val="00D13408"/>
    <w:rsid w:val="00D1365D"/>
    <w:rsid w:val="00D139B6"/>
    <w:rsid w:val="00D13C1D"/>
    <w:rsid w:val="00D15431"/>
    <w:rsid w:val="00D1604A"/>
    <w:rsid w:val="00D169A2"/>
    <w:rsid w:val="00D169B0"/>
    <w:rsid w:val="00D171BB"/>
    <w:rsid w:val="00D178AF"/>
    <w:rsid w:val="00D218D7"/>
    <w:rsid w:val="00D21D52"/>
    <w:rsid w:val="00D2207B"/>
    <w:rsid w:val="00D221D6"/>
    <w:rsid w:val="00D23780"/>
    <w:rsid w:val="00D238C9"/>
    <w:rsid w:val="00D2438B"/>
    <w:rsid w:val="00D24795"/>
    <w:rsid w:val="00D24C0F"/>
    <w:rsid w:val="00D260CA"/>
    <w:rsid w:val="00D2620B"/>
    <w:rsid w:val="00D263B8"/>
    <w:rsid w:val="00D26A66"/>
    <w:rsid w:val="00D2774B"/>
    <w:rsid w:val="00D302B2"/>
    <w:rsid w:val="00D30CC7"/>
    <w:rsid w:val="00D314C7"/>
    <w:rsid w:val="00D31FDC"/>
    <w:rsid w:val="00D3250D"/>
    <w:rsid w:val="00D32C6C"/>
    <w:rsid w:val="00D32CF5"/>
    <w:rsid w:val="00D32FBA"/>
    <w:rsid w:val="00D33197"/>
    <w:rsid w:val="00D35108"/>
    <w:rsid w:val="00D3526B"/>
    <w:rsid w:val="00D3688E"/>
    <w:rsid w:val="00D36B63"/>
    <w:rsid w:val="00D37206"/>
    <w:rsid w:val="00D37663"/>
    <w:rsid w:val="00D376EE"/>
    <w:rsid w:val="00D37CB1"/>
    <w:rsid w:val="00D37D45"/>
    <w:rsid w:val="00D41323"/>
    <w:rsid w:val="00D41423"/>
    <w:rsid w:val="00D4223D"/>
    <w:rsid w:val="00D42A44"/>
    <w:rsid w:val="00D42CE3"/>
    <w:rsid w:val="00D42F1A"/>
    <w:rsid w:val="00D43187"/>
    <w:rsid w:val="00D434E7"/>
    <w:rsid w:val="00D44730"/>
    <w:rsid w:val="00D44E3A"/>
    <w:rsid w:val="00D453BE"/>
    <w:rsid w:val="00D45900"/>
    <w:rsid w:val="00D45A73"/>
    <w:rsid w:val="00D46A8D"/>
    <w:rsid w:val="00D46ACA"/>
    <w:rsid w:val="00D46E1D"/>
    <w:rsid w:val="00D47B90"/>
    <w:rsid w:val="00D47FF1"/>
    <w:rsid w:val="00D503D2"/>
    <w:rsid w:val="00D50700"/>
    <w:rsid w:val="00D508B7"/>
    <w:rsid w:val="00D50CC5"/>
    <w:rsid w:val="00D51267"/>
    <w:rsid w:val="00D5182D"/>
    <w:rsid w:val="00D51F42"/>
    <w:rsid w:val="00D52F45"/>
    <w:rsid w:val="00D5359D"/>
    <w:rsid w:val="00D53B79"/>
    <w:rsid w:val="00D54828"/>
    <w:rsid w:val="00D5529F"/>
    <w:rsid w:val="00D552F8"/>
    <w:rsid w:val="00D55FC9"/>
    <w:rsid w:val="00D56451"/>
    <w:rsid w:val="00D56543"/>
    <w:rsid w:val="00D5667D"/>
    <w:rsid w:val="00D57843"/>
    <w:rsid w:val="00D60040"/>
    <w:rsid w:val="00D60082"/>
    <w:rsid w:val="00D60A75"/>
    <w:rsid w:val="00D60ED6"/>
    <w:rsid w:val="00D61B1F"/>
    <w:rsid w:val="00D61B5A"/>
    <w:rsid w:val="00D61BF4"/>
    <w:rsid w:val="00D62926"/>
    <w:rsid w:val="00D6384B"/>
    <w:rsid w:val="00D64037"/>
    <w:rsid w:val="00D64696"/>
    <w:rsid w:val="00D64C61"/>
    <w:rsid w:val="00D651E2"/>
    <w:rsid w:val="00D65F75"/>
    <w:rsid w:val="00D6622E"/>
    <w:rsid w:val="00D66466"/>
    <w:rsid w:val="00D664E8"/>
    <w:rsid w:val="00D66803"/>
    <w:rsid w:val="00D67112"/>
    <w:rsid w:val="00D6737A"/>
    <w:rsid w:val="00D70334"/>
    <w:rsid w:val="00D709C7"/>
    <w:rsid w:val="00D70A02"/>
    <w:rsid w:val="00D70BDA"/>
    <w:rsid w:val="00D70C7F"/>
    <w:rsid w:val="00D70E8B"/>
    <w:rsid w:val="00D7105E"/>
    <w:rsid w:val="00D71235"/>
    <w:rsid w:val="00D71331"/>
    <w:rsid w:val="00D715B8"/>
    <w:rsid w:val="00D71646"/>
    <w:rsid w:val="00D718F3"/>
    <w:rsid w:val="00D71E98"/>
    <w:rsid w:val="00D71EE9"/>
    <w:rsid w:val="00D71F66"/>
    <w:rsid w:val="00D72157"/>
    <w:rsid w:val="00D72D78"/>
    <w:rsid w:val="00D7322A"/>
    <w:rsid w:val="00D7322B"/>
    <w:rsid w:val="00D73768"/>
    <w:rsid w:val="00D73821"/>
    <w:rsid w:val="00D738C3"/>
    <w:rsid w:val="00D74910"/>
    <w:rsid w:val="00D750B3"/>
    <w:rsid w:val="00D75735"/>
    <w:rsid w:val="00D75EB8"/>
    <w:rsid w:val="00D763CA"/>
    <w:rsid w:val="00D7650B"/>
    <w:rsid w:val="00D76CDC"/>
    <w:rsid w:val="00D7749C"/>
    <w:rsid w:val="00D7762F"/>
    <w:rsid w:val="00D7782A"/>
    <w:rsid w:val="00D77B52"/>
    <w:rsid w:val="00D80442"/>
    <w:rsid w:val="00D815B1"/>
    <w:rsid w:val="00D81CFC"/>
    <w:rsid w:val="00D823E6"/>
    <w:rsid w:val="00D825C6"/>
    <w:rsid w:val="00D825F0"/>
    <w:rsid w:val="00D828C0"/>
    <w:rsid w:val="00D82A14"/>
    <w:rsid w:val="00D840C4"/>
    <w:rsid w:val="00D844DD"/>
    <w:rsid w:val="00D84E1A"/>
    <w:rsid w:val="00D85096"/>
    <w:rsid w:val="00D86B8D"/>
    <w:rsid w:val="00D86BE9"/>
    <w:rsid w:val="00D87040"/>
    <w:rsid w:val="00D8751C"/>
    <w:rsid w:val="00D90545"/>
    <w:rsid w:val="00D90679"/>
    <w:rsid w:val="00D91302"/>
    <w:rsid w:val="00D91867"/>
    <w:rsid w:val="00D91D53"/>
    <w:rsid w:val="00D91D79"/>
    <w:rsid w:val="00D925EF"/>
    <w:rsid w:val="00D93057"/>
    <w:rsid w:val="00D93239"/>
    <w:rsid w:val="00D935FC"/>
    <w:rsid w:val="00D944A8"/>
    <w:rsid w:val="00D945D2"/>
    <w:rsid w:val="00D945E0"/>
    <w:rsid w:val="00D95EF2"/>
    <w:rsid w:val="00D95FE8"/>
    <w:rsid w:val="00D9645A"/>
    <w:rsid w:val="00D9647A"/>
    <w:rsid w:val="00D96E4B"/>
    <w:rsid w:val="00D97256"/>
    <w:rsid w:val="00D97507"/>
    <w:rsid w:val="00D97B33"/>
    <w:rsid w:val="00DA00CB"/>
    <w:rsid w:val="00DA012E"/>
    <w:rsid w:val="00DA0547"/>
    <w:rsid w:val="00DA0AEF"/>
    <w:rsid w:val="00DA15BB"/>
    <w:rsid w:val="00DA2E50"/>
    <w:rsid w:val="00DA3054"/>
    <w:rsid w:val="00DA3320"/>
    <w:rsid w:val="00DA4221"/>
    <w:rsid w:val="00DA5A82"/>
    <w:rsid w:val="00DA5BEC"/>
    <w:rsid w:val="00DA610D"/>
    <w:rsid w:val="00DA6295"/>
    <w:rsid w:val="00DA757E"/>
    <w:rsid w:val="00DA7B92"/>
    <w:rsid w:val="00DB03F4"/>
    <w:rsid w:val="00DB05C9"/>
    <w:rsid w:val="00DB0989"/>
    <w:rsid w:val="00DB128A"/>
    <w:rsid w:val="00DB15B7"/>
    <w:rsid w:val="00DB1D36"/>
    <w:rsid w:val="00DB1F18"/>
    <w:rsid w:val="00DB1FBB"/>
    <w:rsid w:val="00DB24A8"/>
    <w:rsid w:val="00DB24AB"/>
    <w:rsid w:val="00DB285C"/>
    <w:rsid w:val="00DB3C25"/>
    <w:rsid w:val="00DB42F8"/>
    <w:rsid w:val="00DB493E"/>
    <w:rsid w:val="00DB4F52"/>
    <w:rsid w:val="00DB6297"/>
    <w:rsid w:val="00DB6A1E"/>
    <w:rsid w:val="00DB743E"/>
    <w:rsid w:val="00DB7BAC"/>
    <w:rsid w:val="00DC0053"/>
    <w:rsid w:val="00DC0423"/>
    <w:rsid w:val="00DC0C6C"/>
    <w:rsid w:val="00DC1261"/>
    <w:rsid w:val="00DC12BE"/>
    <w:rsid w:val="00DC15EC"/>
    <w:rsid w:val="00DC1A52"/>
    <w:rsid w:val="00DC1DEF"/>
    <w:rsid w:val="00DC29EC"/>
    <w:rsid w:val="00DC2CCA"/>
    <w:rsid w:val="00DC33A3"/>
    <w:rsid w:val="00DC35C4"/>
    <w:rsid w:val="00DC4A32"/>
    <w:rsid w:val="00DC4BA2"/>
    <w:rsid w:val="00DC5421"/>
    <w:rsid w:val="00DC62F4"/>
    <w:rsid w:val="00DC70D8"/>
    <w:rsid w:val="00DC72F9"/>
    <w:rsid w:val="00DC75AE"/>
    <w:rsid w:val="00DD0CC7"/>
    <w:rsid w:val="00DD12CF"/>
    <w:rsid w:val="00DD23CF"/>
    <w:rsid w:val="00DD27D3"/>
    <w:rsid w:val="00DD2F8B"/>
    <w:rsid w:val="00DD370A"/>
    <w:rsid w:val="00DD3EDD"/>
    <w:rsid w:val="00DD53C1"/>
    <w:rsid w:val="00DD5D3E"/>
    <w:rsid w:val="00DD5D88"/>
    <w:rsid w:val="00DD5E52"/>
    <w:rsid w:val="00DD5F40"/>
    <w:rsid w:val="00DD6177"/>
    <w:rsid w:val="00DD69CA"/>
    <w:rsid w:val="00DE05BD"/>
    <w:rsid w:val="00DE0901"/>
    <w:rsid w:val="00DE0EA1"/>
    <w:rsid w:val="00DE0F74"/>
    <w:rsid w:val="00DE160E"/>
    <w:rsid w:val="00DE1D47"/>
    <w:rsid w:val="00DE2085"/>
    <w:rsid w:val="00DE2FDF"/>
    <w:rsid w:val="00DE353F"/>
    <w:rsid w:val="00DE3BF4"/>
    <w:rsid w:val="00DE5ADB"/>
    <w:rsid w:val="00DE5F66"/>
    <w:rsid w:val="00DE725C"/>
    <w:rsid w:val="00DE76B7"/>
    <w:rsid w:val="00DE7B4E"/>
    <w:rsid w:val="00DE7DDE"/>
    <w:rsid w:val="00DE7ED7"/>
    <w:rsid w:val="00DF024F"/>
    <w:rsid w:val="00DF0C41"/>
    <w:rsid w:val="00DF1E25"/>
    <w:rsid w:val="00DF23D7"/>
    <w:rsid w:val="00DF2B3B"/>
    <w:rsid w:val="00DF2B89"/>
    <w:rsid w:val="00DF3B58"/>
    <w:rsid w:val="00DF48CE"/>
    <w:rsid w:val="00DF4911"/>
    <w:rsid w:val="00DF49DD"/>
    <w:rsid w:val="00DF4DD5"/>
    <w:rsid w:val="00DF4DF3"/>
    <w:rsid w:val="00DF5483"/>
    <w:rsid w:val="00DF6634"/>
    <w:rsid w:val="00DF6E48"/>
    <w:rsid w:val="00DF7EA1"/>
    <w:rsid w:val="00E001F4"/>
    <w:rsid w:val="00E0049F"/>
    <w:rsid w:val="00E00B5A"/>
    <w:rsid w:val="00E00E05"/>
    <w:rsid w:val="00E0115F"/>
    <w:rsid w:val="00E014C9"/>
    <w:rsid w:val="00E01504"/>
    <w:rsid w:val="00E01A54"/>
    <w:rsid w:val="00E01C57"/>
    <w:rsid w:val="00E01C86"/>
    <w:rsid w:val="00E0224D"/>
    <w:rsid w:val="00E02922"/>
    <w:rsid w:val="00E029F3"/>
    <w:rsid w:val="00E029F7"/>
    <w:rsid w:val="00E031AF"/>
    <w:rsid w:val="00E036E5"/>
    <w:rsid w:val="00E03E9D"/>
    <w:rsid w:val="00E0405E"/>
    <w:rsid w:val="00E0428C"/>
    <w:rsid w:val="00E048A1"/>
    <w:rsid w:val="00E04EFE"/>
    <w:rsid w:val="00E05004"/>
    <w:rsid w:val="00E051AB"/>
    <w:rsid w:val="00E053A9"/>
    <w:rsid w:val="00E056F6"/>
    <w:rsid w:val="00E058A9"/>
    <w:rsid w:val="00E059BC"/>
    <w:rsid w:val="00E05EE8"/>
    <w:rsid w:val="00E077F7"/>
    <w:rsid w:val="00E07ECE"/>
    <w:rsid w:val="00E07ED0"/>
    <w:rsid w:val="00E07FF3"/>
    <w:rsid w:val="00E1004E"/>
    <w:rsid w:val="00E10316"/>
    <w:rsid w:val="00E1032A"/>
    <w:rsid w:val="00E107D6"/>
    <w:rsid w:val="00E10AF3"/>
    <w:rsid w:val="00E10B04"/>
    <w:rsid w:val="00E1181B"/>
    <w:rsid w:val="00E126D9"/>
    <w:rsid w:val="00E1278C"/>
    <w:rsid w:val="00E12859"/>
    <w:rsid w:val="00E12A19"/>
    <w:rsid w:val="00E1301A"/>
    <w:rsid w:val="00E13309"/>
    <w:rsid w:val="00E133B0"/>
    <w:rsid w:val="00E13ABA"/>
    <w:rsid w:val="00E1407D"/>
    <w:rsid w:val="00E1514C"/>
    <w:rsid w:val="00E16A8E"/>
    <w:rsid w:val="00E16BF6"/>
    <w:rsid w:val="00E16FD7"/>
    <w:rsid w:val="00E1780D"/>
    <w:rsid w:val="00E17CED"/>
    <w:rsid w:val="00E20570"/>
    <w:rsid w:val="00E21568"/>
    <w:rsid w:val="00E21A48"/>
    <w:rsid w:val="00E21F79"/>
    <w:rsid w:val="00E223B2"/>
    <w:rsid w:val="00E22B05"/>
    <w:rsid w:val="00E22CFE"/>
    <w:rsid w:val="00E22D89"/>
    <w:rsid w:val="00E23079"/>
    <w:rsid w:val="00E230CF"/>
    <w:rsid w:val="00E23431"/>
    <w:rsid w:val="00E2344F"/>
    <w:rsid w:val="00E234EB"/>
    <w:rsid w:val="00E23CA6"/>
    <w:rsid w:val="00E23CBA"/>
    <w:rsid w:val="00E23FC9"/>
    <w:rsid w:val="00E24171"/>
    <w:rsid w:val="00E24B2B"/>
    <w:rsid w:val="00E24DC3"/>
    <w:rsid w:val="00E257F6"/>
    <w:rsid w:val="00E25BF0"/>
    <w:rsid w:val="00E25C5E"/>
    <w:rsid w:val="00E25E37"/>
    <w:rsid w:val="00E2675E"/>
    <w:rsid w:val="00E268F6"/>
    <w:rsid w:val="00E26C47"/>
    <w:rsid w:val="00E26D14"/>
    <w:rsid w:val="00E27523"/>
    <w:rsid w:val="00E27660"/>
    <w:rsid w:val="00E27D0A"/>
    <w:rsid w:val="00E27E2B"/>
    <w:rsid w:val="00E30E32"/>
    <w:rsid w:val="00E314E2"/>
    <w:rsid w:val="00E31F5B"/>
    <w:rsid w:val="00E32281"/>
    <w:rsid w:val="00E3333A"/>
    <w:rsid w:val="00E339E2"/>
    <w:rsid w:val="00E344FA"/>
    <w:rsid w:val="00E345BD"/>
    <w:rsid w:val="00E35073"/>
    <w:rsid w:val="00E366CD"/>
    <w:rsid w:val="00E36845"/>
    <w:rsid w:val="00E37740"/>
    <w:rsid w:val="00E3792F"/>
    <w:rsid w:val="00E37FDF"/>
    <w:rsid w:val="00E400ED"/>
    <w:rsid w:val="00E401FB"/>
    <w:rsid w:val="00E4087C"/>
    <w:rsid w:val="00E40983"/>
    <w:rsid w:val="00E4111D"/>
    <w:rsid w:val="00E4152B"/>
    <w:rsid w:val="00E42805"/>
    <w:rsid w:val="00E42CF2"/>
    <w:rsid w:val="00E432C4"/>
    <w:rsid w:val="00E434D0"/>
    <w:rsid w:val="00E4499F"/>
    <w:rsid w:val="00E45721"/>
    <w:rsid w:val="00E459DA"/>
    <w:rsid w:val="00E45EEA"/>
    <w:rsid w:val="00E46088"/>
    <w:rsid w:val="00E46559"/>
    <w:rsid w:val="00E466AA"/>
    <w:rsid w:val="00E47800"/>
    <w:rsid w:val="00E47924"/>
    <w:rsid w:val="00E479F2"/>
    <w:rsid w:val="00E5009F"/>
    <w:rsid w:val="00E50543"/>
    <w:rsid w:val="00E50544"/>
    <w:rsid w:val="00E50D1B"/>
    <w:rsid w:val="00E5141E"/>
    <w:rsid w:val="00E5156C"/>
    <w:rsid w:val="00E51C3E"/>
    <w:rsid w:val="00E5216F"/>
    <w:rsid w:val="00E53E4E"/>
    <w:rsid w:val="00E5507B"/>
    <w:rsid w:val="00E5522A"/>
    <w:rsid w:val="00E55851"/>
    <w:rsid w:val="00E5609B"/>
    <w:rsid w:val="00E56ADD"/>
    <w:rsid w:val="00E57B0C"/>
    <w:rsid w:val="00E60150"/>
    <w:rsid w:val="00E602E7"/>
    <w:rsid w:val="00E60455"/>
    <w:rsid w:val="00E60830"/>
    <w:rsid w:val="00E60F1D"/>
    <w:rsid w:val="00E6103F"/>
    <w:rsid w:val="00E610C9"/>
    <w:rsid w:val="00E61230"/>
    <w:rsid w:val="00E6140E"/>
    <w:rsid w:val="00E615E7"/>
    <w:rsid w:val="00E61624"/>
    <w:rsid w:val="00E6204E"/>
    <w:rsid w:val="00E62446"/>
    <w:rsid w:val="00E62501"/>
    <w:rsid w:val="00E625B9"/>
    <w:rsid w:val="00E626D5"/>
    <w:rsid w:val="00E62B9E"/>
    <w:rsid w:val="00E62D6C"/>
    <w:rsid w:val="00E62DED"/>
    <w:rsid w:val="00E630D9"/>
    <w:rsid w:val="00E633D6"/>
    <w:rsid w:val="00E63670"/>
    <w:rsid w:val="00E6378A"/>
    <w:rsid w:val="00E63D7A"/>
    <w:rsid w:val="00E6471D"/>
    <w:rsid w:val="00E64BE8"/>
    <w:rsid w:val="00E653C8"/>
    <w:rsid w:val="00E659A2"/>
    <w:rsid w:val="00E65A14"/>
    <w:rsid w:val="00E65ACE"/>
    <w:rsid w:val="00E65C4C"/>
    <w:rsid w:val="00E66109"/>
    <w:rsid w:val="00E6647C"/>
    <w:rsid w:val="00E66B17"/>
    <w:rsid w:val="00E66FED"/>
    <w:rsid w:val="00E6732F"/>
    <w:rsid w:val="00E67746"/>
    <w:rsid w:val="00E70E80"/>
    <w:rsid w:val="00E70FF3"/>
    <w:rsid w:val="00E7310C"/>
    <w:rsid w:val="00E7335B"/>
    <w:rsid w:val="00E73A15"/>
    <w:rsid w:val="00E73E04"/>
    <w:rsid w:val="00E742A7"/>
    <w:rsid w:val="00E748AB"/>
    <w:rsid w:val="00E74B08"/>
    <w:rsid w:val="00E74B2F"/>
    <w:rsid w:val="00E74F71"/>
    <w:rsid w:val="00E75254"/>
    <w:rsid w:val="00E7579F"/>
    <w:rsid w:val="00E7595A"/>
    <w:rsid w:val="00E76447"/>
    <w:rsid w:val="00E76602"/>
    <w:rsid w:val="00E76761"/>
    <w:rsid w:val="00E76E13"/>
    <w:rsid w:val="00E76F1C"/>
    <w:rsid w:val="00E771B5"/>
    <w:rsid w:val="00E773ED"/>
    <w:rsid w:val="00E776A1"/>
    <w:rsid w:val="00E778B4"/>
    <w:rsid w:val="00E80A72"/>
    <w:rsid w:val="00E81054"/>
    <w:rsid w:val="00E81445"/>
    <w:rsid w:val="00E814D0"/>
    <w:rsid w:val="00E816B8"/>
    <w:rsid w:val="00E81AFF"/>
    <w:rsid w:val="00E81C18"/>
    <w:rsid w:val="00E827C0"/>
    <w:rsid w:val="00E828F6"/>
    <w:rsid w:val="00E8294D"/>
    <w:rsid w:val="00E82D4D"/>
    <w:rsid w:val="00E83103"/>
    <w:rsid w:val="00E831FE"/>
    <w:rsid w:val="00E84B20"/>
    <w:rsid w:val="00E85BF4"/>
    <w:rsid w:val="00E85E82"/>
    <w:rsid w:val="00E85E94"/>
    <w:rsid w:val="00E85FCD"/>
    <w:rsid w:val="00E865DB"/>
    <w:rsid w:val="00E87441"/>
    <w:rsid w:val="00E8776E"/>
    <w:rsid w:val="00E87812"/>
    <w:rsid w:val="00E87BC3"/>
    <w:rsid w:val="00E87BC6"/>
    <w:rsid w:val="00E90A9E"/>
    <w:rsid w:val="00E90CD8"/>
    <w:rsid w:val="00E90D83"/>
    <w:rsid w:val="00E912CE"/>
    <w:rsid w:val="00E9139E"/>
    <w:rsid w:val="00E91C6F"/>
    <w:rsid w:val="00E92C0C"/>
    <w:rsid w:val="00E93661"/>
    <w:rsid w:val="00E94B36"/>
    <w:rsid w:val="00E94E41"/>
    <w:rsid w:val="00E94F0A"/>
    <w:rsid w:val="00E9523C"/>
    <w:rsid w:val="00E95B87"/>
    <w:rsid w:val="00E95D12"/>
    <w:rsid w:val="00E962EF"/>
    <w:rsid w:val="00E964C0"/>
    <w:rsid w:val="00E964F6"/>
    <w:rsid w:val="00E965E9"/>
    <w:rsid w:val="00E97222"/>
    <w:rsid w:val="00E973BB"/>
    <w:rsid w:val="00E97F5D"/>
    <w:rsid w:val="00EA1154"/>
    <w:rsid w:val="00EA1ACB"/>
    <w:rsid w:val="00EA1B41"/>
    <w:rsid w:val="00EA1CFC"/>
    <w:rsid w:val="00EA2870"/>
    <w:rsid w:val="00EA38A4"/>
    <w:rsid w:val="00EA3DB1"/>
    <w:rsid w:val="00EA3E5D"/>
    <w:rsid w:val="00EA3E7F"/>
    <w:rsid w:val="00EA3F53"/>
    <w:rsid w:val="00EA425F"/>
    <w:rsid w:val="00EA44E9"/>
    <w:rsid w:val="00EA4CB1"/>
    <w:rsid w:val="00EA511C"/>
    <w:rsid w:val="00EA5772"/>
    <w:rsid w:val="00EA5AE5"/>
    <w:rsid w:val="00EA6B21"/>
    <w:rsid w:val="00EA6B25"/>
    <w:rsid w:val="00EA6C88"/>
    <w:rsid w:val="00EA6D20"/>
    <w:rsid w:val="00EA71AF"/>
    <w:rsid w:val="00EB02AA"/>
    <w:rsid w:val="00EB030B"/>
    <w:rsid w:val="00EB04B2"/>
    <w:rsid w:val="00EB073D"/>
    <w:rsid w:val="00EB07CA"/>
    <w:rsid w:val="00EB15E5"/>
    <w:rsid w:val="00EB1745"/>
    <w:rsid w:val="00EB1973"/>
    <w:rsid w:val="00EB28D8"/>
    <w:rsid w:val="00EB2CD0"/>
    <w:rsid w:val="00EB2CD9"/>
    <w:rsid w:val="00EB3097"/>
    <w:rsid w:val="00EB355A"/>
    <w:rsid w:val="00EB3A90"/>
    <w:rsid w:val="00EB3BD2"/>
    <w:rsid w:val="00EB4221"/>
    <w:rsid w:val="00EB462F"/>
    <w:rsid w:val="00EB4EB4"/>
    <w:rsid w:val="00EB520A"/>
    <w:rsid w:val="00EB549F"/>
    <w:rsid w:val="00EB61E2"/>
    <w:rsid w:val="00EB6204"/>
    <w:rsid w:val="00EB64D4"/>
    <w:rsid w:val="00EB6B62"/>
    <w:rsid w:val="00EB6BA6"/>
    <w:rsid w:val="00EB6C01"/>
    <w:rsid w:val="00EB72A4"/>
    <w:rsid w:val="00EB72A8"/>
    <w:rsid w:val="00EB7506"/>
    <w:rsid w:val="00EB77BC"/>
    <w:rsid w:val="00EB7C22"/>
    <w:rsid w:val="00EB7C61"/>
    <w:rsid w:val="00EB7D78"/>
    <w:rsid w:val="00EB7EF0"/>
    <w:rsid w:val="00EC0355"/>
    <w:rsid w:val="00EC0EE6"/>
    <w:rsid w:val="00EC0FCC"/>
    <w:rsid w:val="00EC1F6F"/>
    <w:rsid w:val="00EC27FE"/>
    <w:rsid w:val="00EC2AF6"/>
    <w:rsid w:val="00EC367A"/>
    <w:rsid w:val="00EC3B29"/>
    <w:rsid w:val="00EC3BAA"/>
    <w:rsid w:val="00EC3E87"/>
    <w:rsid w:val="00EC421A"/>
    <w:rsid w:val="00EC551A"/>
    <w:rsid w:val="00EC6AFC"/>
    <w:rsid w:val="00EC6F3C"/>
    <w:rsid w:val="00EC73D0"/>
    <w:rsid w:val="00EC779E"/>
    <w:rsid w:val="00EC7935"/>
    <w:rsid w:val="00ED00FA"/>
    <w:rsid w:val="00ED0809"/>
    <w:rsid w:val="00ED0AB9"/>
    <w:rsid w:val="00ED0BDD"/>
    <w:rsid w:val="00ED13F2"/>
    <w:rsid w:val="00ED178C"/>
    <w:rsid w:val="00ED17EB"/>
    <w:rsid w:val="00ED234C"/>
    <w:rsid w:val="00ED25BD"/>
    <w:rsid w:val="00ED35A8"/>
    <w:rsid w:val="00ED3AFF"/>
    <w:rsid w:val="00ED3B12"/>
    <w:rsid w:val="00ED408D"/>
    <w:rsid w:val="00ED4BAC"/>
    <w:rsid w:val="00ED5307"/>
    <w:rsid w:val="00ED5894"/>
    <w:rsid w:val="00ED6DE5"/>
    <w:rsid w:val="00ED6E21"/>
    <w:rsid w:val="00ED714F"/>
    <w:rsid w:val="00ED7A27"/>
    <w:rsid w:val="00EE0587"/>
    <w:rsid w:val="00EE085C"/>
    <w:rsid w:val="00EE1B27"/>
    <w:rsid w:val="00EE1F6B"/>
    <w:rsid w:val="00EE1FC8"/>
    <w:rsid w:val="00EE2105"/>
    <w:rsid w:val="00EE2946"/>
    <w:rsid w:val="00EE3244"/>
    <w:rsid w:val="00EE34CB"/>
    <w:rsid w:val="00EE36C8"/>
    <w:rsid w:val="00EE38AF"/>
    <w:rsid w:val="00EE3D08"/>
    <w:rsid w:val="00EE3E4B"/>
    <w:rsid w:val="00EE438F"/>
    <w:rsid w:val="00EE4482"/>
    <w:rsid w:val="00EE44B1"/>
    <w:rsid w:val="00EE4505"/>
    <w:rsid w:val="00EE47FC"/>
    <w:rsid w:val="00EE4C3F"/>
    <w:rsid w:val="00EE4CE5"/>
    <w:rsid w:val="00EE4DE6"/>
    <w:rsid w:val="00EE632B"/>
    <w:rsid w:val="00EE6652"/>
    <w:rsid w:val="00EE6D94"/>
    <w:rsid w:val="00EF0233"/>
    <w:rsid w:val="00EF0C81"/>
    <w:rsid w:val="00EF105A"/>
    <w:rsid w:val="00EF1671"/>
    <w:rsid w:val="00EF1EDB"/>
    <w:rsid w:val="00EF2856"/>
    <w:rsid w:val="00EF2E6C"/>
    <w:rsid w:val="00EF30A4"/>
    <w:rsid w:val="00EF326B"/>
    <w:rsid w:val="00EF328B"/>
    <w:rsid w:val="00EF342D"/>
    <w:rsid w:val="00EF39BE"/>
    <w:rsid w:val="00EF3D71"/>
    <w:rsid w:val="00EF4181"/>
    <w:rsid w:val="00EF430E"/>
    <w:rsid w:val="00EF511A"/>
    <w:rsid w:val="00EF52E0"/>
    <w:rsid w:val="00EF54FA"/>
    <w:rsid w:val="00EF5501"/>
    <w:rsid w:val="00EF5671"/>
    <w:rsid w:val="00EF5DA2"/>
    <w:rsid w:val="00EF649C"/>
    <w:rsid w:val="00EF68F8"/>
    <w:rsid w:val="00EF716B"/>
    <w:rsid w:val="00EF7BB6"/>
    <w:rsid w:val="00EF7F4B"/>
    <w:rsid w:val="00EF7FE1"/>
    <w:rsid w:val="00F0098D"/>
    <w:rsid w:val="00F01820"/>
    <w:rsid w:val="00F01A29"/>
    <w:rsid w:val="00F025AD"/>
    <w:rsid w:val="00F02728"/>
    <w:rsid w:val="00F032D8"/>
    <w:rsid w:val="00F034A3"/>
    <w:rsid w:val="00F03CCB"/>
    <w:rsid w:val="00F03E59"/>
    <w:rsid w:val="00F03EB5"/>
    <w:rsid w:val="00F045CF"/>
    <w:rsid w:val="00F04728"/>
    <w:rsid w:val="00F051CA"/>
    <w:rsid w:val="00F0564A"/>
    <w:rsid w:val="00F063B6"/>
    <w:rsid w:val="00F07181"/>
    <w:rsid w:val="00F074BC"/>
    <w:rsid w:val="00F078F3"/>
    <w:rsid w:val="00F07CCB"/>
    <w:rsid w:val="00F07DCC"/>
    <w:rsid w:val="00F114E0"/>
    <w:rsid w:val="00F117CF"/>
    <w:rsid w:val="00F11B24"/>
    <w:rsid w:val="00F123C7"/>
    <w:rsid w:val="00F128AD"/>
    <w:rsid w:val="00F12BC6"/>
    <w:rsid w:val="00F13669"/>
    <w:rsid w:val="00F147FF"/>
    <w:rsid w:val="00F14A05"/>
    <w:rsid w:val="00F14B9E"/>
    <w:rsid w:val="00F14DCF"/>
    <w:rsid w:val="00F14EF4"/>
    <w:rsid w:val="00F154A6"/>
    <w:rsid w:val="00F15687"/>
    <w:rsid w:val="00F172EF"/>
    <w:rsid w:val="00F1776A"/>
    <w:rsid w:val="00F204AB"/>
    <w:rsid w:val="00F204EB"/>
    <w:rsid w:val="00F2158C"/>
    <w:rsid w:val="00F21884"/>
    <w:rsid w:val="00F21AB9"/>
    <w:rsid w:val="00F21FA9"/>
    <w:rsid w:val="00F22370"/>
    <w:rsid w:val="00F22390"/>
    <w:rsid w:val="00F223D2"/>
    <w:rsid w:val="00F22597"/>
    <w:rsid w:val="00F22C16"/>
    <w:rsid w:val="00F23120"/>
    <w:rsid w:val="00F234B7"/>
    <w:rsid w:val="00F241C5"/>
    <w:rsid w:val="00F242EA"/>
    <w:rsid w:val="00F24408"/>
    <w:rsid w:val="00F2488E"/>
    <w:rsid w:val="00F2563B"/>
    <w:rsid w:val="00F257BE"/>
    <w:rsid w:val="00F25845"/>
    <w:rsid w:val="00F26247"/>
    <w:rsid w:val="00F262D9"/>
    <w:rsid w:val="00F26E71"/>
    <w:rsid w:val="00F2791A"/>
    <w:rsid w:val="00F27D56"/>
    <w:rsid w:val="00F30300"/>
    <w:rsid w:val="00F30822"/>
    <w:rsid w:val="00F320BE"/>
    <w:rsid w:val="00F320FA"/>
    <w:rsid w:val="00F3284C"/>
    <w:rsid w:val="00F334AA"/>
    <w:rsid w:val="00F33779"/>
    <w:rsid w:val="00F33C54"/>
    <w:rsid w:val="00F340CE"/>
    <w:rsid w:val="00F34283"/>
    <w:rsid w:val="00F34B47"/>
    <w:rsid w:val="00F35036"/>
    <w:rsid w:val="00F35343"/>
    <w:rsid w:val="00F35878"/>
    <w:rsid w:val="00F35F4B"/>
    <w:rsid w:val="00F3605E"/>
    <w:rsid w:val="00F36227"/>
    <w:rsid w:val="00F364D1"/>
    <w:rsid w:val="00F372F3"/>
    <w:rsid w:val="00F37AB0"/>
    <w:rsid w:val="00F37DD2"/>
    <w:rsid w:val="00F40285"/>
    <w:rsid w:val="00F402CC"/>
    <w:rsid w:val="00F4045E"/>
    <w:rsid w:val="00F409D6"/>
    <w:rsid w:val="00F40F77"/>
    <w:rsid w:val="00F41B42"/>
    <w:rsid w:val="00F41CFD"/>
    <w:rsid w:val="00F41E31"/>
    <w:rsid w:val="00F424B3"/>
    <w:rsid w:val="00F42F03"/>
    <w:rsid w:val="00F42F06"/>
    <w:rsid w:val="00F4321B"/>
    <w:rsid w:val="00F44085"/>
    <w:rsid w:val="00F44263"/>
    <w:rsid w:val="00F44369"/>
    <w:rsid w:val="00F4468A"/>
    <w:rsid w:val="00F457D1"/>
    <w:rsid w:val="00F45B42"/>
    <w:rsid w:val="00F468F2"/>
    <w:rsid w:val="00F46956"/>
    <w:rsid w:val="00F46A62"/>
    <w:rsid w:val="00F470E1"/>
    <w:rsid w:val="00F474E1"/>
    <w:rsid w:val="00F475A5"/>
    <w:rsid w:val="00F509F0"/>
    <w:rsid w:val="00F50CB8"/>
    <w:rsid w:val="00F50F9A"/>
    <w:rsid w:val="00F516C3"/>
    <w:rsid w:val="00F52F72"/>
    <w:rsid w:val="00F533C6"/>
    <w:rsid w:val="00F53B4D"/>
    <w:rsid w:val="00F53F27"/>
    <w:rsid w:val="00F55E81"/>
    <w:rsid w:val="00F56243"/>
    <w:rsid w:val="00F56362"/>
    <w:rsid w:val="00F5667A"/>
    <w:rsid w:val="00F602EE"/>
    <w:rsid w:val="00F614BB"/>
    <w:rsid w:val="00F61894"/>
    <w:rsid w:val="00F61C5B"/>
    <w:rsid w:val="00F61E2C"/>
    <w:rsid w:val="00F629E9"/>
    <w:rsid w:val="00F6303B"/>
    <w:rsid w:val="00F63409"/>
    <w:rsid w:val="00F64595"/>
    <w:rsid w:val="00F64EC4"/>
    <w:rsid w:val="00F64F02"/>
    <w:rsid w:val="00F64F26"/>
    <w:rsid w:val="00F651C7"/>
    <w:rsid w:val="00F65789"/>
    <w:rsid w:val="00F67386"/>
    <w:rsid w:val="00F67A7D"/>
    <w:rsid w:val="00F70049"/>
    <w:rsid w:val="00F70B55"/>
    <w:rsid w:val="00F71538"/>
    <w:rsid w:val="00F71731"/>
    <w:rsid w:val="00F71A38"/>
    <w:rsid w:val="00F71F37"/>
    <w:rsid w:val="00F72151"/>
    <w:rsid w:val="00F7247E"/>
    <w:rsid w:val="00F726B4"/>
    <w:rsid w:val="00F72A7D"/>
    <w:rsid w:val="00F730E1"/>
    <w:rsid w:val="00F73ACB"/>
    <w:rsid w:val="00F73F20"/>
    <w:rsid w:val="00F73F47"/>
    <w:rsid w:val="00F74492"/>
    <w:rsid w:val="00F74641"/>
    <w:rsid w:val="00F7529A"/>
    <w:rsid w:val="00F7565C"/>
    <w:rsid w:val="00F75A13"/>
    <w:rsid w:val="00F75B2E"/>
    <w:rsid w:val="00F75FF3"/>
    <w:rsid w:val="00F76A86"/>
    <w:rsid w:val="00F76F7B"/>
    <w:rsid w:val="00F7718A"/>
    <w:rsid w:val="00F77F45"/>
    <w:rsid w:val="00F8096A"/>
    <w:rsid w:val="00F81038"/>
    <w:rsid w:val="00F83046"/>
    <w:rsid w:val="00F832C4"/>
    <w:rsid w:val="00F833C5"/>
    <w:rsid w:val="00F8359F"/>
    <w:rsid w:val="00F8369B"/>
    <w:rsid w:val="00F83F63"/>
    <w:rsid w:val="00F84033"/>
    <w:rsid w:val="00F84178"/>
    <w:rsid w:val="00F8540D"/>
    <w:rsid w:val="00F8568F"/>
    <w:rsid w:val="00F86639"/>
    <w:rsid w:val="00F874EB"/>
    <w:rsid w:val="00F878DF"/>
    <w:rsid w:val="00F87DA2"/>
    <w:rsid w:val="00F90196"/>
    <w:rsid w:val="00F90C3A"/>
    <w:rsid w:val="00F91129"/>
    <w:rsid w:val="00F93ABC"/>
    <w:rsid w:val="00F94177"/>
    <w:rsid w:val="00F9444D"/>
    <w:rsid w:val="00F94697"/>
    <w:rsid w:val="00F94CE8"/>
    <w:rsid w:val="00F9523D"/>
    <w:rsid w:val="00F95645"/>
    <w:rsid w:val="00F957F4"/>
    <w:rsid w:val="00F95D6C"/>
    <w:rsid w:val="00F9619A"/>
    <w:rsid w:val="00F96489"/>
    <w:rsid w:val="00F96DE6"/>
    <w:rsid w:val="00F97A30"/>
    <w:rsid w:val="00F97FE8"/>
    <w:rsid w:val="00FA1500"/>
    <w:rsid w:val="00FA16F4"/>
    <w:rsid w:val="00FA20B4"/>
    <w:rsid w:val="00FA212F"/>
    <w:rsid w:val="00FA22C4"/>
    <w:rsid w:val="00FA284C"/>
    <w:rsid w:val="00FA2EB0"/>
    <w:rsid w:val="00FA454E"/>
    <w:rsid w:val="00FA4646"/>
    <w:rsid w:val="00FA5723"/>
    <w:rsid w:val="00FA5BD3"/>
    <w:rsid w:val="00FA6190"/>
    <w:rsid w:val="00FA62BE"/>
    <w:rsid w:val="00FA67E5"/>
    <w:rsid w:val="00FA708C"/>
    <w:rsid w:val="00FA72C5"/>
    <w:rsid w:val="00FA78D6"/>
    <w:rsid w:val="00FA7A87"/>
    <w:rsid w:val="00FA7BF2"/>
    <w:rsid w:val="00FB0BDF"/>
    <w:rsid w:val="00FB1024"/>
    <w:rsid w:val="00FB1460"/>
    <w:rsid w:val="00FB199B"/>
    <w:rsid w:val="00FB34DE"/>
    <w:rsid w:val="00FB3502"/>
    <w:rsid w:val="00FB4055"/>
    <w:rsid w:val="00FB5271"/>
    <w:rsid w:val="00FB5701"/>
    <w:rsid w:val="00FB6555"/>
    <w:rsid w:val="00FB67A7"/>
    <w:rsid w:val="00FB6993"/>
    <w:rsid w:val="00FB7665"/>
    <w:rsid w:val="00FB79C5"/>
    <w:rsid w:val="00FC0054"/>
    <w:rsid w:val="00FC0070"/>
    <w:rsid w:val="00FC06E6"/>
    <w:rsid w:val="00FC1850"/>
    <w:rsid w:val="00FC1982"/>
    <w:rsid w:val="00FC2404"/>
    <w:rsid w:val="00FC2F94"/>
    <w:rsid w:val="00FC3751"/>
    <w:rsid w:val="00FC3A00"/>
    <w:rsid w:val="00FC41E8"/>
    <w:rsid w:val="00FC48AD"/>
    <w:rsid w:val="00FC4C36"/>
    <w:rsid w:val="00FC4CA5"/>
    <w:rsid w:val="00FC4F76"/>
    <w:rsid w:val="00FC5347"/>
    <w:rsid w:val="00FC5624"/>
    <w:rsid w:val="00FC5936"/>
    <w:rsid w:val="00FC5AEB"/>
    <w:rsid w:val="00FC5CBB"/>
    <w:rsid w:val="00FC5EB4"/>
    <w:rsid w:val="00FC61C0"/>
    <w:rsid w:val="00FC63AA"/>
    <w:rsid w:val="00FC65C8"/>
    <w:rsid w:val="00FC65E4"/>
    <w:rsid w:val="00FC6E5E"/>
    <w:rsid w:val="00FC7328"/>
    <w:rsid w:val="00FC799D"/>
    <w:rsid w:val="00FC7B78"/>
    <w:rsid w:val="00FD0441"/>
    <w:rsid w:val="00FD06AD"/>
    <w:rsid w:val="00FD13EF"/>
    <w:rsid w:val="00FD16C6"/>
    <w:rsid w:val="00FD1846"/>
    <w:rsid w:val="00FD1EE3"/>
    <w:rsid w:val="00FD23BB"/>
    <w:rsid w:val="00FD26FC"/>
    <w:rsid w:val="00FD2EB3"/>
    <w:rsid w:val="00FD43FB"/>
    <w:rsid w:val="00FD50D2"/>
    <w:rsid w:val="00FD5821"/>
    <w:rsid w:val="00FD5BA0"/>
    <w:rsid w:val="00FD66B8"/>
    <w:rsid w:val="00FD6771"/>
    <w:rsid w:val="00FD6B56"/>
    <w:rsid w:val="00FD6F99"/>
    <w:rsid w:val="00FD73C9"/>
    <w:rsid w:val="00FD7603"/>
    <w:rsid w:val="00FD79ED"/>
    <w:rsid w:val="00FD7B81"/>
    <w:rsid w:val="00FD7DD5"/>
    <w:rsid w:val="00FE0180"/>
    <w:rsid w:val="00FE0409"/>
    <w:rsid w:val="00FE0B63"/>
    <w:rsid w:val="00FE0CC7"/>
    <w:rsid w:val="00FE1087"/>
    <w:rsid w:val="00FE14A5"/>
    <w:rsid w:val="00FE1953"/>
    <w:rsid w:val="00FE2081"/>
    <w:rsid w:val="00FE268F"/>
    <w:rsid w:val="00FE2E91"/>
    <w:rsid w:val="00FE410F"/>
    <w:rsid w:val="00FE431F"/>
    <w:rsid w:val="00FE4586"/>
    <w:rsid w:val="00FE5005"/>
    <w:rsid w:val="00FE50F5"/>
    <w:rsid w:val="00FE525F"/>
    <w:rsid w:val="00FE5AE5"/>
    <w:rsid w:val="00FE70CA"/>
    <w:rsid w:val="00FE736E"/>
    <w:rsid w:val="00FE7949"/>
    <w:rsid w:val="00FF0010"/>
    <w:rsid w:val="00FF0383"/>
    <w:rsid w:val="00FF08D6"/>
    <w:rsid w:val="00FF1106"/>
    <w:rsid w:val="00FF11C9"/>
    <w:rsid w:val="00FF12BD"/>
    <w:rsid w:val="00FF204F"/>
    <w:rsid w:val="00FF2053"/>
    <w:rsid w:val="00FF2654"/>
    <w:rsid w:val="00FF28A0"/>
    <w:rsid w:val="00FF2AA2"/>
    <w:rsid w:val="00FF3382"/>
    <w:rsid w:val="00FF39BF"/>
    <w:rsid w:val="00FF3E75"/>
    <w:rsid w:val="00FF3F13"/>
    <w:rsid w:val="00FF3F47"/>
    <w:rsid w:val="00FF45FB"/>
    <w:rsid w:val="00FF4D78"/>
    <w:rsid w:val="00FF52A6"/>
    <w:rsid w:val="00FF54F3"/>
    <w:rsid w:val="00FF5783"/>
    <w:rsid w:val="00FF5870"/>
    <w:rsid w:val="00FF6018"/>
    <w:rsid w:val="00FF60F7"/>
    <w:rsid w:val="00FF69A2"/>
    <w:rsid w:val="00FF6C2E"/>
    <w:rsid w:val="00FF7344"/>
    <w:rsid w:val="00FF772A"/>
    <w:rsid w:val="00FF777F"/>
    <w:rsid w:val="00FF7CFD"/>
    <w:rsid w:val="07341B27"/>
    <w:rsid w:val="10A869A9"/>
    <w:rsid w:val="13002F0F"/>
    <w:rsid w:val="14551029"/>
    <w:rsid w:val="219F443C"/>
    <w:rsid w:val="238B43D3"/>
    <w:rsid w:val="294E63E8"/>
    <w:rsid w:val="358075AE"/>
    <w:rsid w:val="3BB978A7"/>
    <w:rsid w:val="3C56036E"/>
    <w:rsid w:val="41835EFB"/>
    <w:rsid w:val="48557301"/>
    <w:rsid w:val="48D72276"/>
    <w:rsid w:val="51E96DCA"/>
    <w:rsid w:val="541D660B"/>
    <w:rsid w:val="62FA74C8"/>
    <w:rsid w:val="63C75EF0"/>
    <w:rsid w:val="66D143F6"/>
    <w:rsid w:val="6930190F"/>
    <w:rsid w:val="6ED22C24"/>
    <w:rsid w:val="720B4AA9"/>
    <w:rsid w:val="72EF0526"/>
    <w:rsid w:val="789F7008"/>
    <w:rsid w:val="7A366FE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semiHidden="0"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Closing"/>
    <w:basedOn w:val="1"/>
    <w:link w:val="14"/>
    <w:unhideWhenUsed/>
    <w:qFormat/>
    <w:uiPriority w:val="99"/>
    <w:pPr>
      <w:ind w:left="100" w:leftChars="2100"/>
    </w:pPr>
    <w:rPr>
      <w:rFonts w:ascii="微软雅黑" w:hAnsi="微软雅黑" w:eastAsia="微软雅黑"/>
      <w:color w:val="A5506F"/>
      <w:kern w:val="24"/>
      <w:sz w:val="24"/>
      <w:szCs w:val="24"/>
    </w:rPr>
  </w:style>
  <w:style w:type="paragraph" w:styleId="3">
    <w:name w:val="Balloon Text"/>
    <w:basedOn w:val="1"/>
    <w:link w:val="16"/>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Emphasis"/>
    <w:basedOn w:val="8"/>
    <w:qFormat/>
    <w:uiPriority w:val="20"/>
    <w:rPr>
      <w:i/>
      <w:iCs/>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customStyle="1" w:styleId="11">
    <w:name w:val="页眉 字符"/>
    <w:basedOn w:val="8"/>
    <w:link w:val="5"/>
    <w:qFormat/>
    <w:uiPriority w:val="99"/>
    <w:rPr>
      <w:sz w:val="18"/>
      <w:szCs w:val="18"/>
    </w:rPr>
  </w:style>
  <w:style w:type="character" w:customStyle="1" w:styleId="12">
    <w:name w:val="页脚 字符"/>
    <w:basedOn w:val="8"/>
    <w:link w:val="4"/>
    <w:qFormat/>
    <w:uiPriority w:val="99"/>
    <w:rPr>
      <w:sz w:val="18"/>
      <w:szCs w:val="18"/>
    </w:rPr>
  </w:style>
  <w:style w:type="paragraph" w:styleId="13">
    <w:name w:val="List Paragraph"/>
    <w:basedOn w:val="1"/>
    <w:qFormat/>
    <w:uiPriority w:val="34"/>
    <w:pPr>
      <w:widowControl/>
      <w:ind w:firstLine="420" w:firstLineChars="200"/>
      <w:jc w:val="left"/>
    </w:pPr>
    <w:rPr>
      <w:rFonts w:ascii="宋体" w:hAnsi="宋体" w:eastAsia="宋体" w:cs="宋体"/>
      <w:kern w:val="0"/>
      <w:sz w:val="24"/>
      <w:szCs w:val="24"/>
    </w:rPr>
  </w:style>
  <w:style w:type="character" w:customStyle="1" w:styleId="14">
    <w:name w:val="结束语 字符"/>
    <w:basedOn w:val="8"/>
    <w:link w:val="2"/>
    <w:qFormat/>
    <w:uiPriority w:val="99"/>
    <w:rPr>
      <w:rFonts w:ascii="微软雅黑" w:hAnsi="微软雅黑" w:eastAsia="微软雅黑"/>
      <w:color w:val="A5506F"/>
      <w:kern w:val="24"/>
      <w:sz w:val="24"/>
      <w:szCs w:val="24"/>
    </w:rPr>
  </w:style>
  <w:style w:type="character" w:customStyle="1" w:styleId="15">
    <w:name w:val="Unresolved Mention"/>
    <w:basedOn w:val="8"/>
    <w:semiHidden/>
    <w:unhideWhenUsed/>
    <w:qFormat/>
    <w:uiPriority w:val="99"/>
    <w:rPr>
      <w:color w:val="605E5C"/>
      <w:shd w:val="clear" w:color="auto" w:fill="E1DFDD"/>
    </w:rPr>
  </w:style>
  <w:style w:type="character" w:customStyle="1" w:styleId="16">
    <w:name w:val="批注框文本 字符"/>
    <w:basedOn w:val="8"/>
    <w:link w:val="3"/>
    <w:semiHidden/>
    <w:qFormat/>
    <w:uiPriority w:val="99"/>
    <w:rPr>
      <w:kern w:val="2"/>
      <w:sz w:val="18"/>
      <w:szCs w:val="18"/>
    </w:rPr>
  </w:style>
  <w:style w:type="character" w:customStyle="1" w:styleId="17">
    <w:name w:val="Intense Reference"/>
    <w:basedOn w:val="8"/>
    <w:qFormat/>
    <w:uiPriority w:val="32"/>
    <w:rPr>
      <w:b/>
      <w:bCs/>
      <w:smallCaps/>
      <w:color w:val="4472C4" w:themeColor="accent1"/>
      <w:spacing w:val="5"/>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366;&#29141;\AppData\Roaming\kingsoft\office6\templates\download\1fb7434c-6663-48f3-91b2-88ad6f39b286\&#40657;&#30333;&#31616;&#32422;&#24212;&#23626;&#29983;&#20010;&#20154;&#31616;&#21382;&#27169;&#2649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56DD44-6FB8-4C77-B4E1-075DACE19697}">
  <ds:schemaRefs/>
</ds:datastoreItem>
</file>

<file path=docProps/app.xml><?xml version="1.0" encoding="utf-8"?>
<Properties xmlns="http://schemas.openxmlformats.org/officeDocument/2006/extended-properties" xmlns:vt="http://schemas.openxmlformats.org/officeDocument/2006/docPropsVTypes">
  <Template>黑白简约应届生个人简历模板.docx</Template>
  <Pages>6</Pages>
  <Words>0</Words>
  <Characters>0</Characters>
  <Lines>1</Lines>
  <Paragraphs>1</Paragraphs>
  <TotalTime>5658</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2021-08-08T05:45:00Z</dcterms:created>
  <dc:creator>曾燕  WSK极速联盟卡丁车</dc:creator>
  <cp:lastModifiedBy>曾燕  WSK极速联盟卡丁车</cp:lastModifiedBy>
  <dcterms:modified xsi:type="dcterms:W3CDTF">2021-08-08T06:35:19Z</dcterms:modified>
  <cp:revision>2119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2052-11.1.0.10700</vt:lpwstr>
  </property>
  <property fmtid="{D5CDD505-2E9C-101B-9397-08002B2CF9AE}" pid="4" name="KSOTemplateKey">
    <vt:lpwstr>1.0_nEzPsXbKFia75P0lzbBa/F1c9JGDiBNt7I9XI7oIkB38F5TgBQmfMXT5/rvGLAWMkdJtF18hgJMu5F/RIK3f+w==</vt:lpwstr>
  </property>
  <property fmtid="{D5CDD505-2E9C-101B-9397-08002B2CF9AE}" pid="5" name="KSOTemplateUUID">
    <vt:lpwstr>v1.0_mb_5n55+x2yJ5VIB8/FPO6rOg==</vt:lpwstr>
  </property>
  <property fmtid="{D5CDD505-2E9C-101B-9397-08002B2CF9AE}" pid="6" name="ICV">
    <vt:lpwstr>4655B11386924F50AD224007E44ABC18</vt:lpwstr>
  </property>
</Properties>
</file>