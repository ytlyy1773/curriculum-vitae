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-475615</wp:posOffset>
            </wp:positionV>
            <wp:extent cx="1078865" cy="1298575"/>
            <wp:effectExtent l="25400" t="25400" r="84455" b="85725"/>
            <wp:wrapNone/>
            <wp:docPr id="32" name="图片 3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98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90170</wp:posOffset>
                </wp:positionV>
                <wp:extent cx="179705" cy="179705"/>
                <wp:effectExtent l="0" t="0" r="10795" b="10795"/>
                <wp:wrapNone/>
                <wp:docPr id="22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95593 w 426"/>
                            <a:gd name="T1" fmla="*/ 0 h 426"/>
                            <a:gd name="T2" fmla="*/ 95593 w 426"/>
                            <a:gd name="T3" fmla="*/ 0 h 426"/>
                            <a:gd name="T4" fmla="*/ 0 w 426"/>
                            <a:gd name="T5" fmla="*/ 96044 h 426"/>
                            <a:gd name="T6" fmla="*/ 95593 w 426"/>
                            <a:gd name="T7" fmla="*/ 191636 h 426"/>
                            <a:gd name="T8" fmla="*/ 191636 w 426"/>
                            <a:gd name="T9" fmla="*/ 96044 h 426"/>
                            <a:gd name="T10" fmla="*/ 95593 w 426"/>
                            <a:gd name="T11" fmla="*/ 0 h 426"/>
                            <a:gd name="T12" fmla="*/ 103258 w 426"/>
                            <a:gd name="T13" fmla="*/ 175854 h 426"/>
                            <a:gd name="T14" fmla="*/ 103258 w 426"/>
                            <a:gd name="T15" fmla="*/ 175854 h 426"/>
                            <a:gd name="T16" fmla="*/ 103258 w 426"/>
                            <a:gd name="T17" fmla="*/ 131665 h 426"/>
                            <a:gd name="T18" fmla="*/ 87476 w 426"/>
                            <a:gd name="T19" fmla="*/ 131665 h 426"/>
                            <a:gd name="T20" fmla="*/ 87476 w 426"/>
                            <a:gd name="T21" fmla="*/ 175854 h 426"/>
                            <a:gd name="T22" fmla="*/ 15782 w 426"/>
                            <a:gd name="T23" fmla="*/ 103709 h 426"/>
                            <a:gd name="T24" fmla="*/ 59520 w 426"/>
                            <a:gd name="T25" fmla="*/ 103709 h 426"/>
                            <a:gd name="T26" fmla="*/ 59520 w 426"/>
                            <a:gd name="T27" fmla="*/ 87927 h 426"/>
                            <a:gd name="T28" fmla="*/ 15782 w 426"/>
                            <a:gd name="T29" fmla="*/ 87927 h 426"/>
                            <a:gd name="T30" fmla="*/ 87476 w 426"/>
                            <a:gd name="T31" fmla="*/ 19840 h 426"/>
                            <a:gd name="T32" fmla="*/ 87476 w 426"/>
                            <a:gd name="T33" fmla="*/ 64029 h 426"/>
                            <a:gd name="T34" fmla="*/ 103258 w 426"/>
                            <a:gd name="T35" fmla="*/ 64029 h 426"/>
                            <a:gd name="T36" fmla="*/ 103258 w 426"/>
                            <a:gd name="T37" fmla="*/ 19840 h 426"/>
                            <a:gd name="T38" fmla="*/ 171345 w 426"/>
                            <a:gd name="T39" fmla="*/ 87927 h 426"/>
                            <a:gd name="T40" fmla="*/ 131665 w 426"/>
                            <a:gd name="T41" fmla="*/ 87927 h 426"/>
                            <a:gd name="T42" fmla="*/ 131665 w 426"/>
                            <a:gd name="T43" fmla="*/ 103709 h 426"/>
                            <a:gd name="T44" fmla="*/ 171345 w 426"/>
                            <a:gd name="T45" fmla="*/ 103709 h 426"/>
                            <a:gd name="T46" fmla="*/ 103258 w 426"/>
                            <a:gd name="T47" fmla="*/ 175854 h 42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26" h="426">
                              <a:moveTo>
                                <a:pt x="212" y="0"/>
                              </a:moveTo>
                              <a:lnTo>
                                <a:pt x="212" y="0"/>
                              </a:lnTo>
                              <a:cubicBezTo>
                                <a:pt x="97" y="0"/>
                                <a:pt x="0" y="97"/>
                                <a:pt x="0" y="213"/>
                              </a:cubicBezTo>
                              <a:cubicBezTo>
                                <a:pt x="0" y="336"/>
                                <a:pt x="97" y="425"/>
                                <a:pt x="212" y="425"/>
                              </a:cubicBezTo>
                              <a:cubicBezTo>
                                <a:pt x="327" y="425"/>
                                <a:pt x="425" y="336"/>
                                <a:pt x="425" y="213"/>
                              </a:cubicBezTo>
                              <a:cubicBezTo>
                                <a:pt x="425" y="97"/>
                                <a:pt x="327" y="0"/>
                                <a:pt x="212" y="0"/>
                              </a:cubicBezTo>
                              <a:close/>
                              <a:moveTo>
                                <a:pt x="229" y="390"/>
                              </a:moveTo>
                              <a:lnTo>
                                <a:pt x="229" y="390"/>
                              </a:lnTo>
                              <a:cubicBezTo>
                                <a:pt x="229" y="292"/>
                                <a:pt x="229" y="292"/>
                                <a:pt x="229" y="292"/>
                              </a:cubicBezTo>
                              <a:cubicBezTo>
                                <a:pt x="194" y="292"/>
                                <a:pt x="194" y="292"/>
                                <a:pt x="194" y="292"/>
                              </a:cubicBezTo>
                              <a:cubicBezTo>
                                <a:pt x="194" y="390"/>
                                <a:pt x="194" y="390"/>
                                <a:pt x="194" y="390"/>
                              </a:cubicBezTo>
                              <a:cubicBezTo>
                                <a:pt x="114" y="380"/>
                                <a:pt x="44" y="310"/>
                                <a:pt x="35" y="230"/>
                              </a:cubicBezTo>
                              <a:cubicBezTo>
                                <a:pt x="132" y="230"/>
                                <a:pt x="132" y="230"/>
                                <a:pt x="132" y="230"/>
                              </a:cubicBezTo>
                              <a:cubicBezTo>
                                <a:pt x="132" y="195"/>
                                <a:pt x="132" y="195"/>
                                <a:pt x="132" y="195"/>
                              </a:cubicBezTo>
                              <a:cubicBezTo>
                                <a:pt x="35" y="195"/>
                                <a:pt x="35" y="195"/>
                                <a:pt x="35" y="195"/>
                              </a:cubicBezTo>
                              <a:cubicBezTo>
                                <a:pt x="44" y="115"/>
                                <a:pt x="114" y="53"/>
                                <a:pt x="194" y="44"/>
                              </a:cubicBezTo>
                              <a:cubicBezTo>
                                <a:pt x="194" y="142"/>
                                <a:pt x="194" y="142"/>
                                <a:pt x="194" y="142"/>
                              </a:cubicBezTo>
                              <a:cubicBezTo>
                                <a:pt x="229" y="142"/>
                                <a:pt x="229" y="142"/>
                                <a:pt x="229" y="142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310" y="53"/>
                                <a:pt x="380" y="115"/>
                                <a:pt x="380" y="195"/>
                              </a:cubicBezTo>
                              <a:cubicBezTo>
                                <a:pt x="292" y="195"/>
                                <a:pt x="292" y="195"/>
                                <a:pt x="292" y="195"/>
                              </a:cubicBezTo>
                              <a:cubicBezTo>
                                <a:pt x="292" y="230"/>
                                <a:pt x="292" y="230"/>
                                <a:pt x="292" y="230"/>
                              </a:cubicBezTo>
                              <a:cubicBezTo>
                                <a:pt x="380" y="230"/>
                                <a:pt x="380" y="230"/>
                                <a:pt x="380" y="230"/>
                              </a:cubicBezTo>
                              <a:cubicBezTo>
                                <a:pt x="380" y="310"/>
                                <a:pt x="310" y="380"/>
                                <a:pt x="229" y="3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90B3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3.95pt;margin-top:7.1pt;height:14.15pt;width:14.15pt;mso-wrap-style:none;z-index:251664384;v-text-anchor:middle;mso-width-relative:page;mso-height-relative:page;" fillcolor="#5990B3" filled="t" stroked="f" coordsize="426,426" o:gfxdata="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P/n9+zXAAAACQEAAA8AAAAAAAAAAQAgAAAAIgAAAGRycy9kb3ducmV2LnhtbFBLAQIUABQA&#10;AAAIAIdO4kDBaf1lLAYAAL8cAAAOAAAAAAAAAAEAIAAAACYBAABkcnMvZTJvRG9jLnhtbFBLBQYA&#10;AAAABgAGAFkBAADECQAAAAA=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<v:path o:connectlocs="40325211,0;40325211,0;0,40515462;40325211,80840252;80840252,40515462;40325211,0;43558635,74182730;43558635,74182730;43558635,55541922;36901114,55541922;36901114,74182730;6657521,43748886;25108078,43748886;25108078,37091365;6657521,37091365;36901114,8369359;36901114,27010167;43558635,27010167;43558635,8369359;72280641,37091365;55541922,37091365;55541922,43748886;72280641,43748886;43558635,74182730" o:connectangles="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-595630</wp:posOffset>
                </wp:positionV>
                <wp:extent cx="1156970" cy="631190"/>
                <wp:effectExtent l="0" t="0" r="0" b="0"/>
                <wp:wrapNone/>
                <wp:docPr id="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76.95pt;margin-top:-46.9pt;height:49.7pt;width:91.1pt;z-index:251681792;mso-width-relative:page;mso-height-relative:page;" filled="f" stroked="f" coordsize="21600,21600" o:gfxdata="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f9n5vXAAAACQEAAA8AAAAAAAAAAQAgAAAAIgAAAGRy&#10;cy9kb3ducmV2LnhtbFBLAQIUABQAAAAIAIdO4kB8LAZ4zQEAAIo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-485775</wp:posOffset>
                </wp:positionV>
                <wp:extent cx="2217420" cy="44323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68.9pt;margin-top:-38.25pt;height:34.9pt;width:174.6pt;z-index:251680768;mso-width-relative:page;mso-height-relative:page;" filled="f" stroked="f" coordsize="21600,21600" o:gfxdata="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YmrZ9sAAAAKAQAADwAAAAAAAAABACAAAAAiAAAAZHJzL2Rv&#10;d25yZXYueG1sUEsBAhQAFAAAAAgAh07iQMya4GfFAQAAe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-78105</wp:posOffset>
                </wp:positionV>
                <wp:extent cx="1889125" cy="946785"/>
                <wp:effectExtent l="0" t="0" r="0" b="0"/>
                <wp:wrapNone/>
                <wp:docPr id="5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19XX.08.10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浙江省杭州市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09.8pt;margin-top:-6.15pt;height:74.55pt;width:148.75pt;z-index:251663360;mso-width-relative:page;mso-height-relative:page;" filled="f" stroked="f" coordsize="21600,21600" o:gfxdata="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tV2VDbAAAACwEAAA8AAAAAAAAAAQAgAAAAIgAAAGRycy9k&#10;b3ducmV2LnhtbFBLAQIUABQAAAAIAIdO4kDe6Di4xgEAAHk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19XX.08.10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现居地址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浙江省杭州市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-78105</wp:posOffset>
                </wp:positionV>
                <wp:extent cx="1901190" cy="1020445"/>
                <wp:effectExtent l="0" t="0" r="0" b="0"/>
                <wp:wrapNone/>
                <wp:docPr id="5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1020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微信号：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323.55pt;margin-top:-6.15pt;height:80.35pt;width:149.7pt;z-index:251662336;mso-width-relative:page;mso-height-relative:page;" filled="f" stroked="f" coordsize="21600,21600" o:gfxdata="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WhZStwAAAALAQAADwAAAAAAAAABACAAAAAiAAAAZHJzL2Rv&#10;d25yZXYueG1sUEsBAhQAFAAAAAgAh07iQDWyoQrEAQAAe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微信号：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128270</wp:posOffset>
                </wp:positionV>
                <wp:extent cx="155575" cy="144145"/>
                <wp:effectExtent l="0" t="0" r="15875" b="8255"/>
                <wp:wrapNone/>
                <wp:docPr id="290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5575" cy="144145"/>
                        </a:xfrm>
                        <a:custGeom>
                          <a:avLst/>
                          <a:gdLst>
                            <a:gd name="T0" fmla="*/ 85 w 108"/>
                            <a:gd name="T1" fmla="*/ 105 h 109"/>
                            <a:gd name="T2" fmla="*/ 93 w 108"/>
                            <a:gd name="T3" fmla="*/ 100 h 109"/>
                            <a:gd name="T4" fmla="*/ 94 w 108"/>
                            <a:gd name="T5" fmla="*/ 99 h 109"/>
                            <a:gd name="T6" fmla="*/ 96 w 108"/>
                            <a:gd name="T7" fmla="*/ 95 h 109"/>
                            <a:gd name="T8" fmla="*/ 94 w 108"/>
                            <a:gd name="T9" fmla="*/ 91 h 109"/>
                            <a:gd name="T10" fmla="*/ 74 w 108"/>
                            <a:gd name="T11" fmla="*/ 77 h 109"/>
                            <a:gd name="T12" fmla="*/ 71 w 108"/>
                            <a:gd name="T13" fmla="*/ 76 h 109"/>
                            <a:gd name="T14" fmla="*/ 67 w 108"/>
                            <a:gd name="T15" fmla="*/ 77 h 109"/>
                            <a:gd name="T16" fmla="*/ 64 w 108"/>
                            <a:gd name="T17" fmla="*/ 81 h 109"/>
                            <a:gd name="T18" fmla="*/ 52 w 108"/>
                            <a:gd name="T19" fmla="*/ 81 h 109"/>
                            <a:gd name="T20" fmla="*/ 30 w 108"/>
                            <a:gd name="T21" fmla="*/ 59 h 109"/>
                            <a:gd name="T22" fmla="*/ 31 w 108"/>
                            <a:gd name="T23" fmla="*/ 49 h 109"/>
                            <a:gd name="T24" fmla="*/ 34 w 108"/>
                            <a:gd name="T25" fmla="*/ 46 h 109"/>
                            <a:gd name="T26" fmla="*/ 36 w 108"/>
                            <a:gd name="T27" fmla="*/ 42 h 109"/>
                            <a:gd name="T28" fmla="*/ 35 w 108"/>
                            <a:gd name="T29" fmla="*/ 39 h 109"/>
                            <a:gd name="T30" fmla="*/ 18 w 108"/>
                            <a:gd name="T31" fmla="*/ 15 h 109"/>
                            <a:gd name="T32" fmla="*/ 14 w 108"/>
                            <a:gd name="T33" fmla="*/ 13 h 109"/>
                            <a:gd name="T34" fmla="*/ 10 w 108"/>
                            <a:gd name="T35" fmla="*/ 15 h 109"/>
                            <a:gd name="T36" fmla="*/ 9 w 108"/>
                            <a:gd name="T37" fmla="*/ 15 h 109"/>
                            <a:gd name="T38" fmla="*/ 0 w 108"/>
                            <a:gd name="T39" fmla="*/ 37 h 109"/>
                            <a:gd name="T40" fmla="*/ 72 w 108"/>
                            <a:gd name="T41" fmla="*/ 109 h 109"/>
                            <a:gd name="T42" fmla="*/ 73 w 108"/>
                            <a:gd name="T43" fmla="*/ 109 h 109"/>
                            <a:gd name="T44" fmla="*/ 85 w 108"/>
                            <a:gd name="T45" fmla="*/ 105 h 109"/>
                            <a:gd name="T46" fmla="*/ 85 w 108"/>
                            <a:gd name="T47" fmla="*/ 105 h 109"/>
                            <a:gd name="T48" fmla="*/ 80 w 108"/>
                            <a:gd name="T49" fmla="*/ 0 h 109"/>
                            <a:gd name="T50" fmla="*/ 52 w 108"/>
                            <a:gd name="T51" fmla="*/ 24 h 109"/>
                            <a:gd name="T52" fmla="*/ 63 w 108"/>
                            <a:gd name="T53" fmla="*/ 43 h 109"/>
                            <a:gd name="T54" fmla="*/ 59 w 108"/>
                            <a:gd name="T55" fmla="*/ 57 h 109"/>
                            <a:gd name="T56" fmla="*/ 73 w 108"/>
                            <a:gd name="T57" fmla="*/ 47 h 109"/>
                            <a:gd name="T58" fmla="*/ 80 w 108"/>
                            <a:gd name="T59" fmla="*/ 48 h 109"/>
                            <a:gd name="T60" fmla="*/ 108 w 108"/>
                            <a:gd name="T61" fmla="*/ 24 h 109"/>
                            <a:gd name="T62" fmla="*/ 80 w 108"/>
                            <a:gd name="T63" fmla="*/ 0 h 109"/>
                            <a:gd name="T64" fmla="*/ 80 w 108"/>
                            <a:gd name="T65" fmla="*/ 0 h 109"/>
                            <a:gd name="T66" fmla="*/ 68 w 108"/>
                            <a:gd name="T67" fmla="*/ 17 h 109"/>
                            <a:gd name="T68" fmla="*/ 72 w 108"/>
                            <a:gd name="T69" fmla="*/ 22 h 109"/>
                            <a:gd name="T70" fmla="*/ 68 w 108"/>
                            <a:gd name="T71" fmla="*/ 26 h 109"/>
                            <a:gd name="T72" fmla="*/ 64 w 108"/>
                            <a:gd name="T73" fmla="*/ 22 h 109"/>
                            <a:gd name="T74" fmla="*/ 68 w 108"/>
                            <a:gd name="T75" fmla="*/ 17 h 109"/>
                            <a:gd name="T76" fmla="*/ 68 w 108"/>
                            <a:gd name="T77" fmla="*/ 17 h 109"/>
                            <a:gd name="T78" fmla="*/ 80 w 108"/>
                            <a:gd name="T79" fmla="*/ 26 h 109"/>
                            <a:gd name="T80" fmla="*/ 76 w 108"/>
                            <a:gd name="T81" fmla="*/ 22 h 109"/>
                            <a:gd name="T82" fmla="*/ 80 w 108"/>
                            <a:gd name="T83" fmla="*/ 17 h 109"/>
                            <a:gd name="T84" fmla="*/ 84 w 108"/>
                            <a:gd name="T85" fmla="*/ 22 h 109"/>
                            <a:gd name="T86" fmla="*/ 80 w 108"/>
                            <a:gd name="T87" fmla="*/ 26 h 109"/>
                            <a:gd name="T88" fmla="*/ 80 w 108"/>
                            <a:gd name="T89" fmla="*/ 26 h 109"/>
                            <a:gd name="T90" fmla="*/ 92 w 108"/>
                            <a:gd name="T91" fmla="*/ 26 h 109"/>
                            <a:gd name="T92" fmla="*/ 88 w 108"/>
                            <a:gd name="T93" fmla="*/ 22 h 109"/>
                            <a:gd name="T94" fmla="*/ 92 w 108"/>
                            <a:gd name="T95" fmla="*/ 17 h 109"/>
                            <a:gd name="T96" fmla="*/ 96 w 108"/>
                            <a:gd name="T97" fmla="*/ 22 h 109"/>
                            <a:gd name="T98" fmla="*/ 92 w 108"/>
                            <a:gd name="T99" fmla="*/ 26 h 109"/>
                            <a:gd name="T100" fmla="*/ 92 w 108"/>
                            <a:gd name="T101" fmla="*/ 26 h 109"/>
                            <a:gd name="T102" fmla="*/ 92 w 108"/>
                            <a:gd name="T103" fmla="*/ 26 h 109"/>
                            <a:gd name="T104" fmla="*/ 92 w 108"/>
                            <a:gd name="T105" fmla="*/ 26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rgbClr val="5990B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300.4pt;margin-top:10.1pt;height:11.35pt;width:12.25pt;z-index:251668480;mso-width-relative:page;mso-height-relative:page;" fillcolor="#5990B3" filled="t" stroked="f" coordsize="108,109" o:gfxdata="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lXEN/2QAAAAkBAAAPAAAAAAAAAAEAIAAAACIAAABkcnMvZG93bnJldi54&#10;bWxQSwECFAAUAAAACACHTuJA/GpdQBkJAAA/LwAADgAAAAAAAAABACAAAAAoAQAAZHJzL2Uyb0Rv&#10;Yy54bWxQSwUGAAAAAAYABgBZAQAAswwAAAAA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22443,138855;133967,132243;135407,130920;138288,125630;135407,120341;106597,101827;102276,100504;96514,101827;92192,107116;74906,107116;43215,78023;44655,64799;48977,60831;51858,55542;50417,51574;25929,19836;20167,17191;14405,19836;12964,19836;0,48929;103716,144145;105157,144145;122443,138855;122443,138855;115240,0;74906,31738;90752,56864;84990,75378;105157,62154;115240,63476;155575,31738;115240,0;115240,0;97954,22481;103716,29093;97954,34383;92192,29093;97954,22481;97954,22481;115240,34383;109478,29093;115240,22481;121002,29093;115240,34383;115240,34383;132526,34383;126764,29093;132526,22481;138288,29093;132526,34383;132526,34383;132526,34383;132526,3438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-551180</wp:posOffset>
                </wp:positionV>
                <wp:extent cx="8181975" cy="485775"/>
                <wp:effectExtent l="0" t="0" r="952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35" y="439420"/>
                          <a:ext cx="8181975" cy="485775"/>
                        </a:xfrm>
                        <a:prstGeom prst="rect">
                          <a:avLst/>
                        </a:prstGeom>
                        <a:solidFill>
                          <a:srgbClr val="437F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95pt;margin-top:-43.4pt;height:38.25pt;width:644.25pt;z-index:251659264;v-text-anchor:middle;mso-width-relative:page;mso-height-relative:page;" fillcolor="#437FA1" filled="t" stroked="f" coordsize="21600,21600" o:gfxdata="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kDrRtoAAAANAQAADwAAAAAAAAABACAA&#10;AAAiAAAAZHJzL2Rvd25yZXYueG1sUEsBAhQAFAAAAAgAh07iQC79EQJ9AgAA4Q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172085</wp:posOffset>
                </wp:positionV>
                <wp:extent cx="183515" cy="161925"/>
                <wp:effectExtent l="0" t="0" r="8890" b="11430"/>
                <wp:wrapNone/>
                <wp:docPr id="278" name="Freeform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3515" cy="161925"/>
                        </a:xfrm>
                        <a:custGeom>
                          <a:avLst/>
                          <a:gdLst>
                            <a:gd name="T0" fmla="*/ 203452 w 461"/>
                            <a:gd name="T1" fmla="*/ 95902 h 409"/>
                            <a:gd name="T2" fmla="*/ 203452 w 461"/>
                            <a:gd name="T3" fmla="*/ 95902 h 409"/>
                            <a:gd name="T4" fmla="*/ 111425 w 461"/>
                            <a:gd name="T5" fmla="*/ 7654 h 409"/>
                            <a:gd name="T6" fmla="*/ 95636 w 461"/>
                            <a:gd name="T7" fmla="*/ 7654 h 409"/>
                            <a:gd name="T8" fmla="*/ 4060 w 461"/>
                            <a:gd name="T9" fmla="*/ 95902 h 409"/>
                            <a:gd name="T10" fmla="*/ 8120 w 461"/>
                            <a:gd name="T11" fmla="*/ 103556 h 409"/>
                            <a:gd name="T12" fmla="*/ 27969 w 461"/>
                            <a:gd name="T13" fmla="*/ 103556 h 409"/>
                            <a:gd name="T14" fmla="*/ 27969 w 461"/>
                            <a:gd name="T15" fmla="*/ 175595 h 409"/>
                            <a:gd name="T16" fmla="*/ 35638 w 461"/>
                            <a:gd name="T17" fmla="*/ 183700 h 409"/>
                            <a:gd name="T18" fmla="*/ 79847 w 461"/>
                            <a:gd name="T19" fmla="*/ 183700 h 409"/>
                            <a:gd name="T20" fmla="*/ 79847 w 461"/>
                            <a:gd name="T21" fmla="*/ 111661 h 409"/>
                            <a:gd name="T22" fmla="*/ 127665 w 461"/>
                            <a:gd name="T23" fmla="*/ 111661 h 409"/>
                            <a:gd name="T24" fmla="*/ 127665 w 461"/>
                            <a:gd name="T25" fmla="*/ 183700 h 409"/>
                            <a:gd name="T26" fmla="*/ 171874 w 461"/>
                            <a:gd name="T27" fmla="*/ 183700 h 409"/>
                            <a:gd name="T28" fmla="*/ 179543 w 461"/>
                            <a:gd name="T29" fmla="*/ 175595 h 409"/>
                            <a:gd name="T30" fmla="*/ 179543 w 461"/>
                            <a:gd name="T31" fmla="*/ 103556 h 409"/>
                            <a:gd name="T32" fmla="*/ 199843 w 461"/>
                            <a:gd name="T33" fmla="*/ 103556 h 409"/>
                            <a:gd name="T34" fmla="*/ 203452 w 461"/>
                            <a:gd name="T35" fmla="*/ 95902 h 409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61" h="409">
                              <a:moveTo>
                                <a:pt x="451" y="213"/>
                              </a:moveTo>
                              <a:lnTo>
                                <a:pt x="451" y="213"/>
                              </a:lnTo>
                              <a:cubicBezTo>
                                <a:pt x="247" y="17"/>
                                <a:pt x="247" y="17"/>
                                <a:pt x="247" y="17"/>
                              </a:cubicBezTo>
                              <a:cubicBezTo>
                                <a:pt x="238" y="0"/>
                                <a:pt x="221" y="0"/>
                                <a:pt x="212" y="17"/>
                              </a:cubicBezTo>
                              <a:cubicBezTo>
                                <a:pt x="9" y="213"/>
                                <a:pt x="9" y="213"/>
                                <a:pt x="9" y="213"/>
                              </a:cubicBezTo>
                              <a:cubicBezTo>
                                <a:pt x="0" y="221"/>
                                <a:pt x="9" y="230"/>
                                <a:pt x="18" y="230"/>
                              </a:cubicBezTo>
                              <a:cubicBezTo>
                                <a:pt x="62" y="230"/>
                                <a:pt x="62" y="230"/>
                                <a:pt x="62" y="230"/>
                              </a:cubicBezTo>
                              <a:cubicBezTo>
                                <a:pt x="62" y="390"/>
                                <a:pt x="62" y="390"/>
                                <a:pt x="62" y="390"/>
                              </a:cubicBezTo>
                              <a:cubicBezTo>
                                <a:pt x="62" y="399"/>
                                <a:pt x="62" y="408"/>
                                <a:pt x="79" y="408"/>
                              </a:cubicBezTo>
                              <a:cubicBezTo>
                                <a:pt x="177" y="408"/>
                                <a:pt x="177" y="408"/>
                                <a:pt x="177" y="408"/>
                              </a:cubicBezTo>
                              <a:cubicBezTo>
                                <a:pt x="177" y="248"/>
                                <a:pt x="177" y="248"/>
                                <a:pt x="177" y="248"/>
                              </a:cubicBezTo>
                              <a:cubicBezTo>
                                <a:pt x="283" y="248"/>
                                <a:pt x="283" y="248"/>
                                <a:pt x="283" y="248"/>
                              </a:cubicBezTo>
                              <a:cubicBezTo>
                                <a:pt x="283" y="408"/>
                                <a:pt x="283" y="408"/>
                                <a:pt x="283" y="408"/>
                              </a:cubicBezTo>
                              <a:cubicBezTo>
                                <a:pt x="381" y="408"/>
                                <a:pt x="381" y="408"/>
                                <a:pt x="381" y="408"/>
                              </a:cubicBezTo>
                              <a:cubicBezTo>
                                <a:pt x="398" y="408"/>
                                <a:pt x="398" y="399"/>
                                <a:pt x="398" y="390"/>
                              </a:cubicBezTo>
                              <a:cubicBezTo>
                                <a:pt x="398" y="230"/>
                                <a:pt x="398" y="230"/>
                                <a:pt x="398" y="230"/>
                              </a:cubicBezTo>
                              <a:cubicBezTo>
                                <a:pt x="443" y="230"/>
                                <a:pt x="443" y="230"/>
                                <a:pt x="443" y="230"/>
                              </a:cubicBezTo>
                              <a:cubicBezTo>
                                <a:pt x="451" y="230"/>
                                <a:pt x="460" y="221"/>
                                <a:pt x="451" y="213"/>
                              </a:cubicBezTo>
                            </a:path>
                          </a:pathLst>
                        </a:custGeom>
                        <a:solidFill>
                          <a:srgbClr val="5990B3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4" o:spid="_x0000_s1026" o:spt="100" style="position:absolute;left:0pt;margin-left:83.8pt;margin-top:13.55pt;height:12.75pt;width:14.45pt;mso-wrap-style:none;z-index:251665408;v-text-anchor:middle;mso-width-relative:page;mso-height-relative:page;" fillcolor="#5990B3" filled="t" stroked="f" coordsize="461,409" o:gfxdata="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5y6x/tcAAAAJAQAADwAAAAAAAAABACAA&#10;AAAiAAAAZHJzL2Rvd25yZXYueG1sUEsBAhQAFAAAAAgAh07iQE4/yFFlBQAA3hYAAA4AAAAAAAAA&#10;AQAgAAAAJgEAAGRycy9lMm9Eb2MueG1sUEsFBgAAAAAGAAYAWQEAAP0IAAAAAA==&#10;" path="m451,213l451,213c247,17,247,17,247,17c238,0,221,0,212,17c9,213,9,213,9,213c0,221,9,230,18,230c62,230,62,230,62,230c62,390,62,390,62,390c62,399,62,408,79,408c177,408,177,408,177,408c177,248,177,248,177,248c283,248,283,248,283,248c283,408,283,408,283,408c381,408,381,408,381,408c398,408,398,399,398,390c398,230,398,230,398,230c443,230,443,230,443,230c451,230,460,221,451,213e">
                <v:path o:connectlocs="80990225,37968047;80990225,37968047;44356093,3030254;38070803,3030254;1616205,37968047;3232411,40998301;11133906,40998301;11133906,69518876;14186784,72727683;31785514,72727683;31785514,44207108;50820916,44207108;50820916,72727683;68419646,72727683;71472524,69518876;71472524,40998301;79553553,40998301;80990225,37968047" o:connectangles="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635</wp:posOffset>
                </wp:positionV>
                <wp:extent cx="166370" cy="121285"/>
                <wp:effectExtent l="0" t="0" r="5080" b="12065"/>
                <wp:wrapNone/>
                <wp:docPr id="19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66370" cy="12128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90B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o:spt="100" style="position:absolute;left:0pt;margin-left:300.75pt;margin-top:0.05pt;height:9.55pt;width:13.1pt;z-index:251667456;mso-width-relative:page;mso-height-relative:page;" fillcolor="#5990B3" filled="t" stroked="f" coordsize="3072,2244" o:gfxdata="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eD5QE9YA&#10;AAAHAQAADwAAAAAAAAABACAAAAAiAAAAZHJzL2Rvd25yZXYueG1sUEsBAhQAFAAAAAgAh07iQFep&#10;oCtbBAAAshEAAA4AAAAAAAAAAQAgAAAAJQEAAGRycy9lMm9Eb2MueG1sUEsFBgAAAAAGAAYAWQEA&#10;APIH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<v:path o:connectlocs="150177,0;16192,0;0,16160;0,105124;16192,121285;150177,121285;166370,105124;166370,16160;150177,0;149797,32861;83185,74424;16572,32861;16572,16268;83185,57777;149797,16268;149797,32861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47625</wp:posOffset>
                </wp:positionV>
                <wp:extent cx="182245" cy="179705"/>
                <wp:effectExtent l="0" t="0" r="8255" b="10795"/>
                <wp:wrapNone/>
                <wp:docPr id="289" name="Freeform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245" cy="179705"/>
                        </a:xfrm>
                        <a:custGeom>
                          <a:avLst/>
                          <a:gdLst>
                            <a:gd name="T0" fmla="*/ 199574 w 444"/>
                            <a:gd name="T1" fmla="*/ 71952 h 435"/>
                            <a:gd name="T2" fmla="*/ 127944 w 444"/>
                            <a:gd name="T3" fmla="*/ 71952 h 435"/>
                            <a:gd name="T4" fmla="*/ 100013 w 444"/>
                            <a:gd name="T5" fmla="*/ 0 h 435"/>
                            <a:gd name="T6" fmla="*/ 72081 w 444"/>
                            <a:gd name="T7" fmla="*/ 71952 h 435"/>
                            <a:gd name="T8" fmla="*/ 0 w 444"/>
                            <a:gd name="T9" fmla="*/ 71952 h 435"/>
                            <a:gd name="T10" fmla="*/ 59917 w 444"/>
                            <a:gd name="T11" fmla="*/ 115847 h 435"/>
                            <a:gd name="T12" fmla="*/ 39645 w 444"/>
                            <a:gd name="T13" fmla="*/ 196397 h 435"/>
                            <a:gd name="T14" fmla="*/ 100013 w 444"/>
                            <a:gd name="T15" fmla="*/ 147977 h 435"/>
                            <a:gd name="T16" fmla="*/ 159479 w 444"/>
                            <a:gd name="T17" fmla="*/ 196397 h 435"/>
                            <a:gd name="T18" fmla="*/ 139657 w 444"/>
                            <a:gd name="T19" fmla="*/ 115847 h 435"/>
                            <a:gd name="T20" fmla="*/ 199574 w 444"/>
                            <a:gd name="T21" fmla="*/ 71952 h 435"/>
                            <a:gd name="T22" fmla="*/ 100013 w 444"/>
                            <a:gd name="T23" fmla="*/ 128066 h 435"/>
                            <a:gd name="T24" fmla="*/ 63521 w 444"/>
                            <a:gd name="T25" fmla="*/ 155670 h 435"/>
                            <a:gd name="T26" fmla="*/ 79740 w 444"/>
                            <a:gd name="T27" fmla="*/ 115847 h 435"/>
                            <a:gd name="T28" fmla="*/ 47754 w 444"/>
                            <a:gd name="T29" fmla="*/ 87791 h 435"/>
                            <a:gd name="T30" fmla="*/ 87849 w 444"/>
                            <a:gd name="T31" fmla="*/ 91863 h 435"/>
                            <a:gd name="T32" fmla="*/ 100013 w 444"/>
                            <a:gd name="T33" fmla="*/ 43895 h 435"/>
                            <a:gd name="T34" fmla="*/ 111726 w 444"/>
                            <a:gd name="T35" fmla="*/ 91863 h 435"/>
                            <a:gd name="T36" fmla="*/ 151821 w 444"/>
                            <a:gd name="T37" fmla="*/ 87791 h 435"/>
                            <a:gd name="T38" fmla="*/ 119835 w 444"/>
                            <a:gd name="T39" fmla="*/ 115847 h 435"/>
                            <a:gd name="T40" fmla="*/ 131998 w 444"/>
                            <a:gd name="T41" fmla="*/ 155670 h 435"/>
                            <a:gd name="T42" fmla="*/ 100013 w 444"/>
                            <a:gd name="T43" fmla="*/ 128066 h 43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44" h="435">
                              <a:moveTo>
                                <a:pt x="443" y="159"/>
                              </a:moveTo>
                              <a:lnTo>
                                <a:pt x="284" y="159"/>
                              </a:lnTo>
                              <a:lnTo>
                                <a:pt x="222" y="0"/>
                              </a:lnTo>
                              <a:lnTo>
                                <a:pt x="160" y="159"/>
                              </a:lnTo>
                              <a:lnTo>
                                <a:pt x="0" y="159"/>
                              </a:lnTo>
                              <a:lnTo>
                                <a:pt x="133" y="256"/>
                              </a:lnTo>
                              <a:lnTo>
                                <a:pt x="88" y="434"/>
                              </a:lnTo>
                              <a:lnTo>
                                <a:pt x="222" y="327"/>
                              </a:lnTo>
                              <a:lnTo>
                                <a:pt x="354" y="434"/>
                              </a:lnTo>
                              <a:lnTo>
                                <a:pt x="310" y="256"/>
                              </a:lnTo>
                              <a:lnTo>
                                <a:pt x="443" y="159"/>
                              </a:lnTo>
                              <a:close/>
                              <a:moveTo>
                                <a:pt x="222" y="283"/>
                              </a:moveTo>
                              <a:lnTo>
                                <a:pt x="141" y="344"/>
                              </a:lnTo>
                              <a:lnTo>
                                <a:pt x="177" y="256"/>
                              </a:lnTo>
                              <a:lnTo>
                                <a:pt x="106" y="194"/>
                              </a:lnTo>
                              <a:lnTo>
                                <a:pt x="195" y="203"/>
                              </a:lnTo>
                              <a:lnTo>
                                <a:pt x="222" y="97"/>
                              </a:lnTo>
                              <a:lnTo>
                                <a:pt x="248" y="203"/>
                              </a:lnTo>
                              <a:lnTo>
                                <a:pt x="337" y="194"/>
                              </a:lnTo>
                              <a:lnTo>
                                <a:pt x="266" y="256"/>
                              </a:lnTo>
                              <a:lnTo>
                                <a:pt x="293" y="344"/>
                              </a:lnTo>
                              <a:lnTo>
                                <a:pt x="222" y="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90B3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85" o:spid="_x0000_s1026" o:spt="100" style="position:absolute;left:0pt;margin-left:83.85pt;margin-top:3.75pt;height:14.15pt;width:14.35pt;mso-wrap-style:none;z-index:251666432;v-text-anchor:middle;mso-width-relative:page;mso-height-relative:page;" fillcolor="#5990B3" filled="t" stroked="f" coordsize="444,435" o:gfxdata="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G34f7rUAAAACAEA&#10;AA8AAAAAAAAAAQAgAAAAIgAAAGRycy9kb3ducmV2LnhtbFBLAQIUABQAAAAIAIdO4kAl6lPDrgUA&#10;ALcWAAAOAAAAAAAAAAEAIAAAACMBAABkcnMvZTJvRG9jLnhtbFBLBQYAAAAABgAGAFkBAABDCQAA&#10;AAA=&#10;" path="m443,159l284,159,222,0,160,159,0,159,133,256,88,434,222,327,354,434,310,256,443,159xm222,283l141,344,177,256,106,194,195,203,222,97,248,203,337,194,266,256,293,344,222,283xe">
                <v:path o:connectlocs="81917485,29724446;52516113,29724446;41051507,0;29586490,29724446;0,29724446;24593634,47858126;16272754,81134535;41051507,61131509;65460023,81134535;57323851,47858126;81917485,29724446;41051507,52905978;26072938,64309603;32730216,47858126;19601188,36267773;36058650,37949977;41051507,18133680;45859245,37949977;62316707,36267773;49187679,47858126;54180125,64309603;41051507,52905978" o:connectangles="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52070</wp:posOffset>
                </wp:positionV>
                <wp:extent cx="182880" cy="179705"/>
                <wp:effectExtent l="0" t="0" r="7620" b="10795"/>
                <wp:wrapNone/>
                <wp:docPr id="260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797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90B3"/>
                        </a:solidFill>
                        <a:ln w="254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00.05pt;margin-top:4.1pt;height:14.15pt;width:14.4pt;z-index:251669504;mso-width-relative:page;mso-height-relative:page;" fillcolor="#5990B3" filled="t" stroked="f" coordsize="969654,903534" o:gfxdata="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B2osf11gAAAAgBAAAPAAAAAAAAAAEA&#10;IAAAACIAAABkcnMvZG93bnJldi54bWxQSwECFAAUAAAACACHTuJA0x4qitoFAAAYEwAADgAAAAAA&#10;AAABACAAAAAlAQAAZHJzL2Uyb0RvYy54bWxQSwUGAAAAAAYABgBZAQAAcQ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2pt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106045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840" y="201104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0.8pt;margin-top:8.35pt;height:34.3pt;width:75.3pt;z-index:251672576;mso-width-relative:page;mso-height-relative:page;" filled="f" stroked="f" coordsize="21600,21600" o:gfxdata="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gv+rLaAAAACQEAAA8AAAAAAAAAAQAg&#10;AAAAIgAAAGRycy9kb3ducmV2LnhtbFBLAQIUABQAAAAIAIdO4kCnO/l9RQIAAHI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7FA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7FA1"/>
                          <w:sz w:val="28"/>
                          <w:szCs w:val="28"/>
                          <w:lang w:eastAsia="zh-CN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173355</wp:posOffset>
                </wp:positionV>
                <wp:extent cx="549275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0320" y="2276475"/>
                          <a:ext cx="549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6pt;margin-top:13.65pt;height:0pt;width:432.5pt;z-index:251675648;mso-width-relative:page;mso-height-relative:page;" filled="f" stroked="t" coordsize="21600,21600" o:gfxdata="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gJntUAAAAIAQAADwAAAAAAAAABACAAAAAi&#10;AAAAZHJzL2Rvd25yZXYueG1sUEsBAhQAFAAAAAgAh07iQLtnLnwNAgAA+AMAAA4AAAAAAAAAAQAg&#10;AAAAJAEAAGRycy9lMm9Eb2MueG1sUEsFBgAAAAAGAAYAWQEAAKMFAAAAAA=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84455</wp:posOffset>
                </wp:positionV>
                <wp:extent cx="131445" cy="161925"/>
                <wp:effectExtent l="0" t="0" r="1905" b="9525"/>
                <wp:wrapNone/>
                <wp:docPr id="125" name="任意多边形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889115" y="2187575"/>
                          <a:ext cx="13144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rgbClr val="437FA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52.45pt;margin-top:6.65pt;height:12.75pt;width:10.35pt;z-index:251674624;mso-width-relative:page;mso-height-relative:page;" fillcolor="#437FA1" filled="t" stroked="f" coordsize="217,268" o:gfxdata="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39370</wp:posOffset>
                </wp:positionV>
                <wp:extent cx="273050" cy="273050"/>
                <wp:effectExtent l="6350" t="6350" r="6350" b="6350"/>
                <wp:wrapNone/>
                <wp:docPr id="6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7995" y="214249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446.85pt;margin-top:3.1pt;height:21.5pt;width:21.5pt;z-index:251673600;v-text-anchor:middle;mso-width-relative:page;mso-height-relative:page;" fillcolor="#FFFFFF [3212]" filled="t" stroked="t" coordsize="21600,21600" o:gfxdata="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7LFBdkAAAAIAQAADwAA&#10;AAAAAAABACAAAAAiAAAAZHJzL2Rvd25yZXYueG1sUEsBAhQAFAAAAAgAh07iQBHnVWmHAgAADwUA&#10;AA4AAAAAAAAAAQAgAAAAKAEAAGRycy9lMm9Eb2MueG1sUEsFBgAAAAAGAAYAWQEAACEGAAAAAA==&#10;">
                <v:fill on="t" focussize="0,0"/>
                <v:stroke weight="1pt" color="#437FA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125730</wp:posOffset>
                </wp:positionV>
                <wp:extent cx="6659880" cy="1144270"/>
                <wp:effectExtent l="0" t="0" r="0" b="0"/>
                <wp:wrapNone/>
                <wp:docPr id="1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right="0" w:firstLine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本人具有2年的网络产品支持经验，能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独立完成网络系统安装、部署、调试、变更和网络故障处置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熟悉Juniper、Aruba产品优先，熟悉TCP/IP协议、路由器、交换机、无线等网络设备的配置管理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较强的文字组织能力，可独立完成项目建议书、工程实施方案等技术文档的编制 良好的沟通技巧和项目协调能力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抗压能力强。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9.2pt;margin-top:9.9pt;height:90.1pt;width:524.4pt;z-index:251670528;mso-width-relative:page;mso-height-relative:page;" filled="f" stroked="f" coordsize="21600,21600" o:gfxdata="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SPYz2gAAAAsBAAAPAAAAAAAAAAEAIAAAACIAAABkcnMvZG93bnJldi54bWxQ&#10;SwECFAAUAAAACACHTuJADsDdcLwBAABh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right="0" w:firstLine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本人具有2年的网络产品支持经验，能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独立完成网络系统安装、部署、调试、变更和网络故障处置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熟悉Juniper、Aruba产品优先，熟悉TCP/IP协议、路由器、交换机、无线等网络设备的配置管理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较强的文字组织能力，可独立完成项目建议书、工程实施方案等技术文档的编制 良好的沟通技巧和项目协调能力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抗压能力强。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137160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840" y="362712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 w:val="0"/>
                                <w:bCs w:val="0"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0.8pt;margin-top:10.8pt;height:34.3pt;width:72.6pt;z-index:251677696;mso-width-relative:page;mso-height-relative:page;" filled="f" stroked="f" coordsize="21600,21600" o:gfxdata="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uJqq2QAAAAkBAAAPAAAAAAAAAAEAIAAA&#10;ACIAAABkcnMvZG93bnJldi54bWxQSwECFAAUAAAACACHTuJAEYYOYUQCAABx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 w:val="0"/>
                          <w:bCs w:val="0"/>
                          <w:color w:val="437FA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7FA1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197485</wp:posOffset>
                </wp:positionV>
                <wp:extent cx="54927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1270" y="3885565"/>
                          <a:ext cx="549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1pt;margin-top:15.55pt;height:0pt;width:432.5pt;z-index:251679744;mso-width-relative:page;mso-height-relative:page;" filled="f" stroked="t" coordsize="21600,21600" o:gfxdata="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NjmAzUAAAACAEAAA8AAAAAAAAAAQAgAAAAIgAA&#10;AGRycy9kb3ducmV2LnhtbFBLAQIUABQAAAAIAIdO4kCXfq7QDAIAAPgDAAAOAAAAAAAAAAEAIAAA&#10;ACMBAABkcnMvZTJvRG9jLnhtbFBLBQYAAAAABgAGAFkBAACh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5732780</wp:posOffset>
                </wp:positionH>
                <wp:positionV relativeFrom="paragraph">
                  <wp:posOffset>138430</wp:posOffset>
                </wp:positionV>
                <wp:extent cx="157480" cy="140335"/>
                <wp:effectExtent l="0" t="0" r="13970" b="12065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5780" y="3826510"/>
                          <a:ext cx="157480" cy="1403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7FA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451.4pt;margin-top:10.9pt;height:11.05pt;width:12.4pt;z-index:251678720;v-text-anchor:middle;mso-width-relative:page;mso-height-relative:page;" fillcolor="#437FA1" filled="t" stroked="f" coordsize="3261356,2766950" o:gfxdata="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73025</wp:posOffset>
                </wp:positionV>
                <wp:extent cx="273050" cy="273050"/>
                <wp:effectExtent l="6350" t="6350" r="6350" b="6350"/>
                <wp:wrapNone/>
                <wp:docPr id="43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7995" y="3761105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446.85pt;margin-top:5.75pt;height:21.5pt;width:21.5pt;z-index:251676672;v-text-anchor:middle;mso-width-relative:page;mso-height-relative:page;" fillcolor="#FFFFFF [3212]" filled="t" stroked="t" coordsize="21600,21600" o:gfxdata="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LFVItsAAAAJAQAADwAAAAAA&#10;AAABACAAAAAiAAAAZHJzL2Rvd25yZXYueG1sUEsBAhQAFAAAAAgAh07iQLBVuFSCAgAABAUAAA4A&#10;AAAAAAAAAQAgAAAAKgEAAGRycy9lMm9Eb2MueG1sUEsFBgAAAAAGAAYAWQEAAB4GAAAAAA==&#10;">
                <v:fill on="t" focussize="0,0"/>
                <v:stroke weight="1pt" color="#437FA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50800</wp:posOffset>
                </wp:positionV>
                <wp:extent cx="6659880" cy="203962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03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XX科技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1、负责网络及其设备的维护、管理、故障排除等日常工作，保障客户网络环境的正常；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2、负责公司办公设备的软硬件和桌面系统的日常维护；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3、安装和维护公司计算机、服务器系统软件和应用软件，同时为其他部门提供软硬件技术支持；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4、提醒客户重要数据及时备份，对异备、灾备提供合理化建议。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pt;margin-top:4pt;height:160.6pt;width:524.4pt;z-index:251660288;mso-width-relative:page;mso-height-relative:page;" filled="f" stroked="f" coordsize="21600,21600" o:gfxdata="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/IoNlNoAAAAKAQAADwAAAAAAAAABACAAAAAiAAAAZHJzL2Rvd25yZXYueG1sUEsB&#10;AhQAFAAAAAgAh07iQAEdJCG6AQAAag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XX科技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1、负责网络及其设备的维护、管理、故障排除等日常工作，保障客户网络环境的正常；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2、负责公司办公设备的软硬件和桌面系统的日常维护；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3、安装和维护公司计算机、服务器系统软件和应用软件，同时为其他部门提供软硬件技术支持；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4、提醒客户重要数据及时备份，对异备、灾备提供合理化建议。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158750</wp:posOffset>
                </wp:positionV>
                <wp:extent cx="6659880" cy="212915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12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网络工程师助理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、负责内部信息系统建设、维护；进行域名、后台数据、邮箱管理。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pt;margin-top:12.5pt;height:167.65pt;width:524.4pt;z-index:251671552;mso-width-relative:page;mso-height-relative:page;" filled="f" stroked="f" coordsize="21600,21600" o:gfxdata="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CGVmS3AAAAAsBAAAPAAAAAAAAAAEAIAAAACIAAABkcnMvZG93bnJldi54bWxQ&#10;SwECFAAUAAAACACHTuJAuW4djboBAABsAwAADgAAAAAAAAABACAAAAAr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5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网络工程师助理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、负责内部信息系统建设、维护；进行域名、后台数据、邮箱管理。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118745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840" y="836358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7FA1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0.8pt;margin-top:9.35pt;height:34.3pt;width:74.1pt;z-index:251673600;mso-width-relative:page;mso-height-relative:page;" filled="f" stroked="f" coordsize="21600,21600" o:gfxdata="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Wat02QAAAAkBAAAPAAAAAAAAAAEA&#10;IAAAACIAAABkcnMvZG93bnJldi54bWxQSwECFAAUAAAACACHTuJAy7ia4UcCAABx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7FA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7FA1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175895</wp:posOffset>
                </wp:positionV>
                <wp:extent cx="549275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45235" y="8618855"/>
                          <a:ext cx="549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13.85pt;height:0pt;width:432.5pt;z-index:251675648;mso-width-relative:page;mso-height-relative:page;" filled="f" stroked="t" coordsize="21600,21600" o:gfxdata="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wsBO0wAAAAgBAAAPAAAAAAAAAAEAIAAAACIA&#10;AABkcnMvZG93bnJldi54bWxQSwECFAAUAAAACACHTuJAZIujfA4CAAD4AwAADgAAAAAAAAABACAA&#10;AAAiAQAAZHJzL2Uyb0RvYy54bWxQSwUGAAAAAAYABgBZAQAAogUAAAAA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5720080</wp:posOffset>
                </wp:positionH>
                <wp:positionV relativeFrom="paragraph">
                  <wp:posOffset>110490</wp:posOffset>
                </wp:positionV>
                <wp:extent cx="196850" cy="142240"/>
                <wp:effectExtent l="0" t="0" r="12700" b="10795"/>
                <wp:wrapNone/>
                <wp:docPr id="35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863080" y="8553450"/>
                          <a:ext cx="196850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37FA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450.4pt;margin-top:8.7pt;height:11.2pt;width:15.5pt;z-index:251674624;mso-width-relative:page;mso-height-relative:page;" fillcolor="#437FA1" filled="t" stroked="f" coordsize="263,184" o:gfxdata="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48260</wp:posOffset>
                </wp:positionV>
                <wp:extent cx="273050" cy="273050"/>
                <wp:effectExtent l="6350" t="6350" r="6350" b="63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7995" y="8491220"/>
                          <a:ext cx="273050" cy="273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FA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6.85pt;margin-top:3.8pt;height:21.5pt;width:21.5pt;z-index:251672576;v-text-anchor:middle;mso-width-relative:page;mso-height-relative:page;" fillcolor="#FFFFFF [3212]" filled="t" stroked="t" coordsize="21600,21600" o:gfxdata="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55rM9kAAAAIAQAADwAA&#10;AAAAAAABACAAAAAiAAAAZHJzL2Rvd25yZXYueG1sUEsBAhQAFAAAAAgAh07iQPHVZSKHAgAADwUA&#10;AA4AAAAAAAAAAQAgAAAAKAEAAGRycy9lMm9Eb2MueG1sUEsFBgAAAAAGAAYAWQEAACEGAAAAAA==&#10;">
                <v:fill on="t" focussize="0,0"/>
                <v:stroke weight="1pt" color="#437FA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3810</wp:posOffset>
                </wp:positionV>
                <wp:extent cx="6659880" cy="11303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13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XX大学计算机学院                      计算机技术专业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  排名班级前三，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“互联网+”全国大学生创新创业大赛国家级铜奖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全国计算机四级证书、全国英语六级证书（590分）、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思科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CCNP认证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pt;margin-top:0.3pt;height:89pt;width:524.4pt;z-index:251661312;mso-width-relative:page;mso-height-relative:page;" filled="f" stroked="f" coordsize="21600,21600" o:gfxdata="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CGbdfZAAAACQEAAA8A&#10;AAAAAAAAAQAgAAAAIgAAAGRycy9kb3ducmV2LnhtbFBLAQIUABQAAAAIAIdO4kDV/u20pAEAAD0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XX大学计算机学院                      计算机技术专业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  排名班级前三，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“互联网+”全国大学生创新创业大赛国家级铜奖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全国计算机四级证书、全国英语六级证书（590分）、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思科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CCNP认证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F6C39"/>
    <w:rsid w:val="011168FA"/>
    <w:rsid w:val="0C6C3991"/>
    <w:rsid w:val="103675FE"/>
    <w:rsid w:val="1624508B"/>
    <w:rsid w:val="1C2F6C39"/>
    <w:rsid w:val="25D53C0A"/>
    <w:rsid w:val="288B01EE"/>
    <w:rsid w:val="28F73A4A"/>
    <w:rsid w:val="2C162821"/>
    <w:rsid w:val="36E43FA5"/>
    <w:rsid w:val="3A3438FC"/>
    <w:rsid w:val="3CD82471"/>
    <w:rsid w:val="44FB17FD"/>
    <w:rsid w:val="48DD7096"/>
    <w:rsid w:val="4FD4111C"/>
    <w:rsid w:val="53242A4A"/>
    <w:rsid w:val="61D60B38"/>
    <w:rsid w:val="62A107AC"/>
    <w:rsid w:val="6EE63871"/>
    <w:rsid w:val="751D6BD6"/>
    <w:rsid w:val="75F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9fd8495f-9480-66bf-d1c7-3cf8e7fbd6b1\&#30005;&#21830;&#22521;&#35757;&#2407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电商培训师求职简历.docx</Template>
  <Pages>4</Pages>
  <Words>502</Words>
  <Characters>509</Characters>
  <Lines>0</Lines>
  <Paragraphs>0</Paragraphs>
  <TotalTime>3</TotalTime>
  <ScaleCrop>false</ScaleCrop>
  <LinksUpToDate>false</LinksUpToDate>
  <CharactersWithSpaces>512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2020-04-10T02:58:00Z</dcterms:created>
  <dc:creator>吕创文</dc:creator>
  <cp:lastModifiedBy>慕岑</cp:lastModifiedBy>
  <dcterms:modified xsi:type="dcterms:W3CDTF">2022-04-02T06:07:53Z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v1.0_mb_vHb7BJuvojCae+EOfWattQ==</vt:lpwstr>
  </property>
  <property fmtid="{D5CDD505-2E9C-101B-9397-08002B2CF9AE}" pid="4" name="ICV">
    <vt:lpwstr>F40A79620B7648119B48B7B0E7F0AE27</vt:lpwstr>
  </property>
</Properties>
</file>