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/>
          <w:lang w:val="en-US" w:eastAsia="zh-CN"/>
        </w:rPr>
      </w:pPr>
      <w:r>
        <w:rPr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4753610</wp:posOffset>
            </wp:positionH>
            <wp:positionV relativeFrom="paragraph">
              <wp:posOffset>-270510</wp:posOffset>
            </wp:positionV>
            <wp:extent cx="1109345" cy="1109980"/>
            <wp:effectExtent l="31115" t="31115" r="33020" b="32385"/>
            <wp:wrapNone/>
            <wp:docPr id="19" name="图片 19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11099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254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-307975</wp:posOffset>
                </wp:positionV>
                <wp:extent cx="2217420" cy="487680"/>
                <wp:effectExtent l="0" t="0" r="0" b="0"/>
                <wp:wrapNone/>
                <wp:docPr id="3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  求职意向：网络工程师</w:t>
                            </w:r>
                          </w:p>
                        </w:txbxContent>
                      </wps:txbx>
                      <wps:bodyPr vert="horz" wrap="square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48.7pt;margin-top:-24.25pt;height:38.4pt;width:174.6pt;z-index:251675648;mso-width-relative:page;mso-height-relative:page;" filled="f" stroked="f" coordsize="21600,21600" o:gfxdata="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dS13f9oAAAAJAQAADwAAAAAAAAABACAAAAAiAAAAZHJzL2Rv&#10;d25yZXYueG1sUEsBAhQAFAAAAAgAh07iQF7INXfGAQAAeQ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  求职意向：网络工程师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-426085</wp:posOffset>
                </wp:positionV>
                <wp:extent cx="1290320" cy="631190"/>
                <wp:effectExtent l="0" t="0" r="0" b="0"/>
                <wp:wrapNone/>
                <wp:docPr id="3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95959" w:themeColor="text1" w:themeTint="A6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95959" w:themeColor="text1" w:themeTint="A6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lIns="91440" tIns="0" rIns="91440" bIns="0" upright="0"/>
                    </wps:wsp>
                  </a:graphicData>
                </a:graphic>
              </wp:anchor>
            </w:drawing>
          </mc:Choice>
          <mc:Fallback>
            <w:pict>
              <v:rect id="文本框 1" o:spid="_x0000_s1026" o:spt="1" style="position:absolute;left:0pt;margin-left:-46.6pt;margin-top:-33.55pt;height:49.7pt;width:101.6pt;z-index:251676672;mso-width-relative:page;mso-height-relative:page;" filled="f" stroked="f" coordsize="21600,21600" o:gfxdata="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F2iNLYAAAACgEAAA8AAAAAAAAAAQAgAAAAIgAAAGRy&#10;cy9kb3ducmV2LnhtbFBLAQIUABQAAAAIAIdO4kD4xp+SzAEAAIs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95959" w:themeColor="text1" w:themeTint="A6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95959" w:themeColor="text1" w:themeTint="A6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ragraph">
                  <wp:posOffset>175260</wp:posOffset>
                </wp:positionV>
                <wp:extent cx="1395095" cy="73279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19XX.08.10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现居：北京 海淀区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56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-21.25pt;margin-top:13.8pt;height:57.7pt;width:109.85pt;z-index:251668480;mso-width-relative:page;mso-height-relative:page;" filled="f" stroked="f" coordsize="21600,21600" o:gfxdata="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xG8n53AAAAAoBAAAPAAAAAAAAAAEAIAAAACIAAABkcnMvZG93bnJldi54bWxQ&#10;SwECFAAUAAAACACHTuJAhggMBLoBAABeAwAADgAAAAAAAAABACAAAAAr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19XX.08.10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现居：北京 海淀区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56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175260</wp:posOffset>
                </wp:positionV>
                <wp:extent cx="1899285" cy="718185"/>
                <wp:effectExtent l="0" t="0" r="0" b="0"/>
                <wp:wrapNone/>
                <wp:docPr id="4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85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电话：181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0000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邮箱：XXXXX@163.com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56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152pt;margin-top:13.8pt;height:56.55pt;width:149.55pt;z-index:251670528;mso-width-relative:page;mso-height-relative:page;" filled="f" stroked="f" coordsize="21600,21600" o:gfxdata="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7fR59oAAAAKAQAADwAAAAAAAAABACAAAAAiAAAAZHJzL2Rvd25yZXYueG1sUEsB&#10;AhQAFAAAAAgAh07iQFz4uiC6AQAAXw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电话：181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0000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邮箱：XXXXX@163.com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56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-1274445</wp:posOffset>
                </wp:positionH>
                <wp:positionV relativeFrom="paragraph">
                  <wp:posOffset>-984885</wp:posOffset>
                </wp:positionV>
                <wp:extent cx="8545195" cy="2038350"/>
                <wp:effectExtent l="0" t="0" r="8255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280" y="38100"/>
                          <a:ext cx="8545195" cy="2038350"/>
                        </a:xfrm>
                        <a:prstGeom prst="rect">
                          <a:avLst/>
                        </a:prstGeom>
                        <a:solidFill>
                          <a:srgbClr val="DFA5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0.35pt;margin-top:-77.55pt;height:160.5pt;width:672.85pt;z-index:251659264;v-text-anchor:middle;mso-width-relative:page;mso-height-relative:page;" fillcolor="#DFA559" filled="t" stroked="f" coordsize="21600,21600" o:gfxdata="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iJ1n190AAAAOAQAADwAAAAAA&#10;AAABACAAAAAiAAAAZHJzL2Rvd25yZXYueG1sUEsBAhQAFAAAAAgAh07iQCDbrDaAAgAA4gQAAA4A&#10;AAAAAAAAAQAgAAAALA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-894715</wp:posOffset>
                </wp:positionH>
                <wp:positionV relativeFrom="paragraph">
                  <wp:posOffset>-650240</wp:posOffset>
                </wp:positionV>
                <wp:extent cx="7089775" cy="10123170"/>
                <wp:effectExtent l="19050" t="19050" r="73025" b="685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285" y="264160"/>
                          <a:ext cx="7089775" cy="10123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38100" dist="25400" dir="2700000" algn="tl" rotWithShape="0">
                            <a:schemeClr val="bg1">
                              <a:lumMod val="50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Outline w14:w="12700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45pt;margin-top:-51.2pt;height:797.1pt;width:558.25pt;z-index:251661312;v-text-anchor:middle;mso-width-relative:page;mso-height-relative:page;" fillcolor="#FFFFFF [3212]" filled="t" stroked="t" coordsize="21600,21600" o:gfxdata="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/XE769oAAAAOAQAADwAAAAAAAAABACAAAAAiAAAA&#10;ZHJzL2Rvd25yZXYueG1sUEsBAhQAFAAAAAgAh07iQK+lIJXpAgAA+QUAAA4AAAAAAAAAAQAgAAAA&#10;KQEAAGRycy9lMm9Eb2MueG1sUEsFBgAAAAAGAAYAWQEAAIQGAAAAAA==&#10;">
                <v:fill on="t" focussize="0,0"/>
                <v:stroke weight="0.5pt" color="#D9D9D9 [2732]" miterlimit="8" joinstyle="miter"/>
                <v:imagedata o:title=""/>
                <o:lock v:ext="edit" aspectratio="f"/>
                <v:shadow on="t" color="#7F7F7F [1612]" opacity="26214f" offset="1.41425196850394pt,1.41425196850394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14:textOutline w14:w="12700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135890</wp:posOffset>
                </wp:positionV>
                <wp:extent cx="179705" cy="179705"/>
                <wp:effectExtent l="0" t="0" r="0" b="3175"/>
                <wp:wrapNone/>
                <wp:docPr id="39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xL" fmla="*/ 0 w 4545"/>
                            <a:gd name="txT" fmla="*/ 0 h 4545"/>
                            <a:gd name="txR" fmla="*/ 179705 w 4545"/>
                            <a:gd name="txB" fmla="*/ 179705 h 4545"/>
                          </a:gdLst>
                          <a:ahLst/>
                          <a:cxnLst>
                            <a:cxn ang="0">
                              <a:pos x="75322" y="104383"/>
                            </a:cxn>
                            <a:cxn ang="0">
                              <a:pos x="51480" y="62788"/>
                            </a:cxn>
                            <a:cxn ang="0">
                              <a:pos x="52547" y="22972"/>
                            </a:cxn>
                            <a:cxn ang="0">
                              <a:pos x="11664" y="27756"/>
                            </a:cxn>
                            <a:cxn ang="0">
                              <a:pos x="53971" y="125734"/>
                            </a:cxn>
                            <a:cxn ang="0">
                              <a:pos x="151949" y="168041"/>
                            </a:cxn>
                            <a:cxn ang="0">
                              <a:pos x="156733" y="127197"/>
                            </a:cxn>
                            <a:cxn ang="0">
                              <a:pos x="116917" y="128225"/>
                            </a:cxn>
                            <a:cxn ang="0">
                              <a:pos x="75322" y="104383"/>
                            </a:cxn>
                            <a:cxn ang="0">
                              <a:pos x="75322" y="104383"/>
                            </a:cxn>
                          </a:cxnLst>
                          <a:rect l="txL" t="txT" r="txR" b="tx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132.75pt;margin-top:10.7pt;height:14.15pt;width:14.15pt;z-index:251669504;mso-width-relative:page;mso-height-relative:page;" fillcolor="#595959 [2109]" filled="t" stroked="f" coordsize="4545,4545" o:gfxdata="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PyfoZtgAAAAJAQAADwAAAAAAAAABACAAAAAiAAAA&#10;ZHJzL2Rvd25yZXYueG1sUEsBAhQAFAAAAAgAh07iQGhiXnHPAwAAwgoAAA4AAAAAAAAAAQAgAAAA&#10;JwEAAGRycy9lMm9Eb2MueG1sUEsFBgAAAAAGAAYAWQEAAGgH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75322,104383;51480,62788;52547,22972;11664,27756;53971,125734;151949,168041;156733,127197;116917,128225;75322,104383;75322,104383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133985</wp:posOffset>
                </wp:positionV>
                <wp:extent cx="179705" cy="179705"/>
                <wp:effectExtent l="0" t="0" r="10795" b="10795"/>
                <wp:wrapNone/>
                <wp:docPr id="42" name="Freefor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xL" fmla="*/ 0 w 120"/>
                            <a:gd name="txT" fmla="*/ 0 h 121"/>
                            <a:gd name="txR" fmla="*/ 179705 w 120"/>
                            <a:gd name="txB" fmla="*/ 179705 h 121"/>
                          </a:gdLst>
                          <a:ahLst/>
                          <a:cxnLst>
                            <a:cxn ang="0">
                              <a:pos x="134779" y="112873"/>
                            </a:cxn>
                            <a:cxn ang="0">
                              <a:pos x="112316" y="112873"/>
                            </a:cxn>
                            <a:cxn ang="0">
                              <a:pos x="112316" y="135150"/>
                            </a:cxn>
                            <a:cxn ang="0">
                              <a:pos x="134779" y="135150"/>
                            </a:cxn>
                            <a:cxn ang="0">
                              <a:pos x="134779" y="112873"/>
                            </a:cxn>
                            <a:cxn ang="0">
                              <a:pos x="134779" y="78714"/>
                            </a:cxn>
                            <a:cxn ang="0">
                              <a:pos x="112316" y="78714"/>
                            </a:cxn>
                            <a:cxn ang="0">
                              <a:pos x="112316" y="100991"/>
                            </a:cxn>
                            <a:cxn ang="0">
                              <a:pos x="134779" y="100991"/>
                            </a:cxn>
                            <a:cxn ang="0">
                              <a:pos x="134779" y="78714"/>
                            </a:cxn>
                            <a:cxn ang="0">
                              <a:pos x="157242" y="0"/>
                            </a:cxn>
                            <a:cxn ang="0">
                              <a:pos x="146759" y="0"/>
                            </a:cxn>
                            <a:cxn ang="0">
                              <a:pos x="146759" y="22277"/>
                            </a:cxn>
                            <a:cxn ang="0">
                              <a:pos x="124296" y="22277"/>
                            </a:cxn>
                            <a:cxn ang="0">
                              <a:pos x="124296" y="0"/>
                            </a:cxn>
                            <a:cxn ang="0">
                              <a:pos x="56907" y="0"/>
                            </a:cxn>
                            <a:cxn ang="0">
                              <a:pos x="56907" y="22277"/>
                            </a:cxn>
                            <a:cxn ang="0">
                              <a:pos x="34443" y="22277"/>
                            </a:cxn>
                            <a:cxn ang="0">
                              <a:pos x="34443" y="0"/>
                            </a:cxn>
                            <a:cxn ang="0">
                              <a:pos x="22463" y="0"/>
                            </a:cxn>
                            <a:cxn ang="0">
                              <a:pos x="0" y="22277"/>
                            </a:cxn>
                            <a:cxn ang="0">
                              <a:pos x="0" y="157428"/>
                            </a:cxn>
                            <a:cxn ang="0">
                              <a:pos x="22463" y="179705"/>
                            </a:cxn>
                            <a:cxn ang="0">
                              <a:pos x="157242" y="179705"/>
                            </a:cxn>
                            <a:cxn ang="0">
                              <a:pos x="179705" y="157428"/>
                            </a:cxn>
                            <a:cxn ang="0">
                              <a:pos x="179705" y="22277"/>
                            </a:cxn>
                            <a:cxn ang="0">
                              <a:pos x="157242" y="0"/>
                            </a:cxn>
                            <a:cxn ang="0">
                              <a:pos x="157242" y="157428"/>
                            </a:cxn>
                            <a:cxn ang="0">
                              <a:pos x="22463" y="157428"/>
                            </a:cxn>
                            <a:cxn ang="0">
                              <a:pos x="22463" y="56436"/>
                            </a:cxn>
                            <a:cxn ang="0">
                              <a:pos x="157242" y="56436"/>
                            </a:cxn>
                            <a:cxn ang="0">
                              <a:pos x="157242" y="157428"/>
                            </a:cxn>
                            <a:cxn ang="0">
                              <a:pos x="67389" y="112873"/>
                            </a:cxn>
                            <a:cxn ang="0">
                              <a:pos x="44926" y="112873"/>
                            </a:cxn>
                            <a:cxn ang="0">
                              <a:pos x="44926" y="135150"/>
                            </a:cxn>
                            <a:cxn ang="0">
                              <a:pos x="67389" y="135150"/>
                            </a:cxn>
                            <a:cxn ang="0">
                              <a:pos x="67389" y="112873"/>
                            </a:cxn>
                            <a:cxn ang="0">
                              <a:pos x="101833" y="112873"/>
                            </a:cxn>
                            <a:cxn ang="0">
                              <a:pos x="79370" y="112873"/>
                            </a:cxn>
                            <a:cxn ang="0">
                              <a:pos x="79370" y="135150"/>
                            </a:cxn>
                            <a:cxn ang="0">
                              <a:pos x="101833" y="135150"/>
                            </a:cxn>
                            <a:cxn ang="0">
                              <a:pos x="101833" y="112873"/>
                            </a:cxn>
                            <a:cxn ang="0">
                              <a:pos x="101833" y="78714"/>
                            </a:cxn>
                            <a:cxn ang="0">
                              <a:pos x="79370" y="78714"/>
                            </a:cxn>
                            <a:cxn ang="0">
                              <a:pos x="79370" y="100991"/>
                            </a:cxn>
                            <a:cxn ang="0">
                              <a:pos x="101833" y="100991"/>
                            </a:cxn>
                            <a:cxn ang="0">
                              <a:pos x="101833" y="78714"/>
                            </a:cxn>
                            <a:cxn ang="0">
                              <a:pos x="101833" y="78714"/>
                            </a:cxn>
                            <a:cxn ang="0">
                              <a:pos x="101833" y="78714"/>
                            </a:cxn>
                          </a:cxnLst>
                          <a:rect l="txL" t="txT" r="txR" b="txB"/>
                          <a:pathLst>
                            <a:path w="120" h="121">
                              <a:moveTo>
                                <a:pt x="90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91"/>
                                <a:pt x="75" y="91"/>
                                <a:pt x="75" y="91"/>
                              </a:cubicBezTo>
                              <a:cubicBezTo>
                                <a:pt x="90" y="91"/>
                                <a:pt x="90" y="91"/>
                                <a:pt x="90" y="91"/>
                              </a:cubicBezTo>
                              <a:cubicBezTo>
                                <a:pt x="90" y="76"/>
                                <a:pt x="90" y="76"/>
                                <a:pt x="90" y="76"/>
                              </a:cubicBezTo>
                              <a:close/>
                              <a:moveTo>
                                <a:pt x="90" y="53"/>
                              </a:moveTo>
                              <a:cubicBezTo>
                                <a:pt x="75" y="53"/>
                                <a:pt x="75" y="53"/>
                                <a:pt x="75" y="53"/>
                              </a:cubicBezTo>
                              <a:cubicBezTo>
                                <a:pt x="75" y="68"/>
                                <a:pt x="75" y="68"/>
                                <a:pt x="75" y="68"/>
                              </a:cubicBezTo>
                              <a:cubicBezTo>
                                <a:pt x="90" y="68"/>
                                <a:pt x="90" y="68"/>
                                <a:pt x="90" y="68"/>
                              </a:cubicBezTo>
                              <a:cubicBezTo>
                                <a:pt x="90" y="53"/>
                                <a:pt x="90" y="53"/>
                                <a:pt x="90" y="53"/>
                              </a:cubicBezTo>
                              <a:close/>
                              <a:moveTo>
                                <a:pt x="105" y="0"/>
                              </a:moveTo>
                              <a:cubicBezTo>
                                <a:pt x="98" y="0"/>
                                <a:pt x="98" y="0"/>
                                <a:pt x="98" y="0"/>
                              </a:cubicBezTo>
                              <a:cubicBezTo>
                                <a:pt x="98" y="15"/>
                                <a:pt x="98" y="15"/>
                                <a:pt x="98" y="15"/>
                              </a:cubicBezTo>
                              <a:cubicBezTo>
                                <a:pt x="83" y="15"/>
                                <a:pt x="83" y="15"/>
                                <a:pt x="83" y="15"/>
                              </a:cubicBezTo>
                              <a:cubicBezTo>
                                <a:pt x="83" y="0"/>
                                <a:pt x="83" y="0"/>
                                <a:pt x="83" y="0"/>
                              </a:cubicBezTo>
                              <a:cubicBezTo>
                                <a:pt x="38" y="0"/>
                                <a:pt x="38" y="0"/>
                                <a:pt x="38" y="0"/>
                              </a:cubicBezTo>
                              <a:cubicBezTo>
                                <a:pt x="38" y="15"/>
                                <a:pt x="38" y="15"/>
                                <a:pt x="38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7" y="0"/>
                                <a:pt x="0" y="7"/>
                                <a:pt x="0" y="15"/>
                              </a:cubicBezTo>
                              <a:cubicBezTo>
                                <a:pt x="0" y="106"/>
                                <a:pt x="0" y="106"/>
                                <a:pt x="0" y="106"/>
                              </a:cubicBezTo>
                              <a:cubicBezTo>
                                <a:pt x="0" y="114"/>
                                <a:pt x="7" y="121"/>
                                <a:pt x="15" y="121"/>
                              </a:cubicBezTo>
                              <a:cubicBezTo>
                                <a:pt x="105" y="121"/>
                                <a:pt x="105" y="121"/>
                                <a:pt x="105" y="121"/>
                              </a:cubicBezTo>
                              <a:cubicBezTo>
                                <a:pt x="114" y="121"/>
                                <a:pt x="120" y="114"/>
                                <a:pt x="120" y="106"/>
                              </a:cubicBezTo>
                              <a:cubicBezTo>
                                <a:pt x="120" y="15"/>
                                <a:pt x="120" y="15"/>
                                <a:pt x="120" y="15"/>
                              </a:cubicBezTo>
                              <a:cubicBezTo>
                                <a:pt x="120" y="7"/>
                                <a:pt x="114" y="0"/>
                                <a:pt x="105" y="0"/>
                              </a:cubicBezTo>
                              <a:close/>
                              <a:moveTo>
                                <a:pt x="105" y="106"/>
                              </a:moveTo>
                              <a:cubicBezTo>
                                <a:pt x="15" y="106"/>
                                <a:pt x="15" y="106"/>
                                <a:pt x="15" y="106"/>
                              </a:cubicBezTo>
                              <a:cubicBezTo>
                                <a:pt x="15" y="38"/>
                                <a:pt x="15" y="38"/>
                                <a:pt x="15" y="38"/>
                              </a:cubicBezTo>
                              <a:cubicBezTo>
                                <a:pt x="105" y="38"/>
                                <a:pt x="105" y="38"/>
                                <a:pt x="105" y="38"/>
                              </a:cubicBezTo>
                              <a:cubicBezTo>
                                <a:pt x="105" y="106"/>
                                <a:pt x="105" y="106"/>
                                <a:pt x="105" y="106"/>
                              </a:cubicBezTo>
                              <a:close/>
                              <a:moveTo>
                                <a:pt x="45" y="76"/>
                              </a:moveTo>
                              <a:cubicBezTo>
                                <a:pt x="30" y="76"/>
                                <a:pt x="30" y="76"/>
                                <a:pt x="30" y="76"/>
                              </a:cubicBezTo>
                              <a:cubicBezTo>
                                <a:pt x="30" y="91"/>
                                <a:pt x="30" y="91"/>
                                <a:pt x="30" y="91"/>
                              </a:cubicBezTo>
                              <a:cubicBezTo>
                                <a:pt x="45" y="91"/>
                                <a:pt x="45" y="91"/>
                                <a:pt x="45" y="91"/>
                              </a:cubicBezTo>
                              <a:cubicBezTo>
                                <a:pt x="45" y="76"/>
                                <a:pt x="45" y="76"/>
                                <a:pt x="45" y="76"/>
                              </a:cubicBezTo>
                              <a:close/>
                              <a:moveTo>
                                <a:pt x="68" y="76"/>
                              </a:moveTo>
                              <a:cubicBezTo>
                                <a:pt x="53" y="76"/>
                                <a:pt x="53" y="76"/>
                                <a:pt x="53" y="76"/>
                              </a:cubicBezTo>
                              <a:cubicBezTo>
                                <a:pt x="53" y="91"/>
                                <a:pt x="53" y="91"/>
                                <a:pt x="53" y="91"/>
                              </a:cubicBezTo>
                              <a:cubicBezTo>
                                <a:pt x="68" y="91"/>
                                <a:pt x="68" y="91"/>
                                <a:pt x="68" y="91"/>
                              </a:cubicBezTo>
                              <a:cubicBezTo>
                                <a:pt x="68" y="76"/>
                                <a:pt x="68" y="76"/>
                                <a:pt x="68" y="76"/>
                              </a:cubicBezTo>
                              <a:close/>
                              <a:moveTo>
                                <a:pt x="68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53" y="68"/>
                                <a:pt x="53" y="68"/>
                                <a:pt x="53" y="68"/>
                              </a:cubicBezTo>
                              <a:cubicBezTo>
                                <a:pt x="68" y="68"/>
                                <a:pt x="68" y="68"/>
                                <a:pt x="68" y="68"/>
                              </a:cubicBezTo>
                              <a:cubicBezTo>
                                <a:pt x="68" y="53"/>
                                <a:pt x="68" y="53"/>
                                <a:pt x="68" y="53"/>
                              </a:cubicBezTo>
                              <a:close/>
                              <a:moveTo>
                                <a:pt x="68" y="53"/>
                              </a:moveTo>
                              <a:cubicBezTo>
                                <a:pt x="68" y="53"/>
                                <a:pt x="68" y="53"/>
                                <a:pt x="68" y="53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upright="0"/>
                    </wps:wsp>
                  </a:graphicData>
                </a:graphic>
              </wp:anchor>
            </w:drawing>
          </mc:Choice>
          <mc:Fallback>
            <w:pict>
              <v:shape id="Freeform 154" o:spid="_x0000_s1026" o:spt="100" style="position:absolute;left:0pt;margin-left:-40.1pt;margin-top:10.55pt;height:14.15pt;width:14.15pt;z-index:251672576;mso-width-relative:page;mso-height-relative:page;" fillcolor="#595959 [2109]" filled="t" stroked="f" coordsize="120,121" o:gfxdata="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" path="m90,76c75,76,75,76,75,76c75,91,75,91,75,91c90,91,90,91,90,91c90,76,90,76,90,76xm90,53c75,53,75,53,75,53c75,68,75,68,75,68c90,68,90,68,90,68c90,53,90,53,90,53xm105,0c98,0,98,0,98,0c98,15,98,15,98,15c83,15,83,15,83,15c83,0,83,0,83,0c38,0,38,0,38,0c38,15,38,15,38,15c23,15,23,15,23,15c23,0,23,0,23,0c15,0,15,0,15,0c7,0,0,7,0,15c0,106,0,106,0,106c0,114,7,121,15,121c105,121,105,121,105,121c114,121,120,114,120,106c120,15,120,15,120,15c120,7,114,0,105,0xm105,106c15,106,15,106,15,106c15,38,15,38,15,38c105,38,105,38,105,38c105,106,105,106,105,106xm45,76c30,76,30,76,30,76c30,91,30,91,30,91c45,91,45,91,45,91c45,76,45,76,45,76xm68,76c53,76,53,76,53,76c53,91,53,91,53,91c68,91,68,91,68,91c68,76,68,76,68,76xm68,53c53,53,53,53,53,53c53,68,53,68,53,68c68,68,68,68,68,68c68,53,68,53,68,53xm68,53c68,53,68,53,68,53e">
                <v:path o:connectlocs="134779,112873;112316,112873;112316,135150;134779,135150;134779,112873;134779,78714;112316,78714;112316,100991;134779,100991;134779,78714;157242,0;146759,0;146759,22277;124296,22277;124296,0;56907,0;56907,22277;34443,22277;34443,0;22463,0;0,22277;0,157428;22463,179705;157242,179705;179705,157428;179705,22277;157242,0;157242,157428;22463,157428;22463,56436;157242,56436;157242,157428;67389,112873;44926,112873;44926,135150;67389,135150;67389,112873;101833,112873;79370,112873;79370,135150;101833,135150;101833,112873;101833,78714;79370,78714;79370,100991;101833,100991;101833,78714;101833,78714;101833,78714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60325</wp:posOffset>
                </wp:positionV>
                <wp:extent cx="172085" cy="171450"/>
                <wp:effectExtent l="0" t="0" r="18415" b="0"/>
                <wp:wrapNone/>
                <wp:docPr id="43" name="plus-18-movie_83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1450"/>
                        </a:xfrm>
                        <a:custGeom>
                          <a:avLst/>
                          <a:gdLst>
                            <a:gd name="txL" fmla="*/ 0 w 607639"/>
                            <a:gd name="txT" fmla="*/ 0 h 606722"/>
                            <a:gd name="txR" fmla="*/ 172085 w 607639"/>
                            <a:gd name="txB" fmla="*/ 171450 h 606722"/>
                          </a:gdLst>
                          <a:ahLst/>
                          <a:cxnLst>
                            <a:cxn ang="0">
                              <a:pos x="114716" y="128577"/>
                            </a:cxn>
                            <a:cxn ang="0">
                              <a:pos x="136222" y="128577"/>
                            </a:cxn>
                            <a:cxn ang="0">
                              <a:pos x="143407" y="135714"/>
                            </a:cxn>
                            <a:cxn ang="0">
                              <a:pos x="136222" y="142875"/>
                            </a:cxn>
                            <a:cxn ang="0">
                              <a:pos x="114716" y="142875"/>
                            </a:cxn>
                            <a:cxn ang="0">
                              <a:pos x="107556" y="135714"/>
                            </a:cxn>
                            <a:cxn ang="0">
                              <a:pos x="114716" y="128577"/>
                            </a:cxn>
                            <a:cxn ang="0">
                              <a:pos x="14343" y="65069"/>
                            </a:cxn>
                            <a:cxn ang="0">
                              <a:pos x="14343" y="157160"/>
                            </a:cxn>
                            <a:cxn ang="0">
                              <a:pos x="157742" y="157160"/>
                            </a:cxn>
                            <a:cxn ang="0">
                              <a:pos x="157742" y="65069"/>
                            </a:cxn>
                            <a:cxn ang="0">
                              <a:pos x="90567" y="119817"/>
                            </a:cxn>
                            <a:cxn ang="0">
                              <a:pos x="81493" y="119817"/>
                            </a:cxn>
                            <a:cxn ang="0">
                              <a:pos x="27248" y="57158"/>
                            </a:cxn>
                            <a:cxn ang="0">
                              <a:pos x="86030" y="105075"/>
                            </a:cxn>
                            <a:cxn ang="0">
                              <a:pos x="144811" y="57158"/>
                            </a:cxn>
                            <a:cxn ang="0">
                              <a:pos x="28685" y="35711"/>
                            </a:cxn>
                            <a:cxn ang="0">
                              <a:pos x="28685" y="42869"/>
                            </a:cxn>
                            <a:cxn ang="0">
                              <a:pos x="143400" y="42869"/>
                            </a:cxn>
                            <a:cxn ang="0">
                              <a:pos x="143400" y="35711"/>
                            </a:cxn>
                            <a:cxn ang="0">
                              <a:pos x="136216" y="35711"/>
                            </a:cxn>
                            <a:cxn ang="0">
                              <a:pos x="35844" y="35711"/>
                            </a:cxn>
                            <a:cxn ang="0">
                              <a:pos x="43028" y="14290"/>
                            </a:cxn>
                            <a:cxn ang="0">
                              <a:pos x="43028" y="21422"/>
                            </a:cxn>
                            <a:cxn ang="0">
                              <a:pos x="129057" y="21422"/>
                            </a:cxn>
                            <a:cxn ang="0">
                              <a:pos x="129057" y="14290"/>
                            </a:cxn>
                            <a:cxn ang="0">
                              <a:pos x="35844" y="0"/>
                            </a:cxn>
                            <a:cxn ang="0">
                              <a:pos x="136216" y="0"/>
                            </a:cxn>
                            <a:cxn ang="0">
                              <a:pos x="143400" y="7132"/>
                            </a:cxn>
                            <a:cxn ang="0">
                              <a:pos x="143400" y="21422"/>
                            </a:cxn>
                            <a:cxn ang="0">
                              <a:pos x="150558" y="21422"/>
                            </a:cxn>
                            <a:cxn ang="0">
                              <a:pos x="157742" y="28579"/>
                            </a:cxn>
                            <a:cxn ang="0">
                              <a:pos x="157742" y="42869"/>
                            </a:cxn>
                            <a:cxn ang="0">
                              <a:pos x="164901" y="42869"/>
                            </a:cxn>
                            <a:cxn ang="0">
                              <a:pos x="164926" y="42869"/>
                            </a:cxn>
                            <a:cxn ang="0">
                              <a:pos x="165632" y="42894"/>
                            </a:cxn>
                            <a:cxn ang="0">
                              <a:pos x="165985" y="42944"/>
                            </a:cxn>
                            <a:cxn ang="0">
                              <a:pos x="166313" y="42994"/>
                            </a:cxn>
                            <a:cxn ang="0">
                              <a:pos x="166741" y="43095"/>
                            </a:cxn>
                            <a:cxn ang="0">
                              <a:pos x="166993" y="43170"/>
                            </a:cxn>
                            <a:cxn ang="0">
                              <a:pos x="167371" y="43296"/>
                            </a:cxn>
                            <a:cxn ang="0">
                              <a:pos x="167649" y="43396"/>
                            </a:cxn>
                            <a:cxn ang="0">
                              <a:pos x="167976" y="43547"/>
                            </a:cxn>
                            <a:cxn ang="0">
                              <a:pos x="168304" y="43697"/>
                            </a:cxn>
                            <a:cxn ang="0">
                              <a:pos x="168556" y="43848"/>
                            </a:cxn>
                            <a:cxn ang="0">
                              <a:pos x="168884" y="44074"/>
                            </a:cxn>
                            <a:cxn ang="0">
                              <a:pos x="169111" y="44225"/>
                            </a:cxn>
                            <a:cxn ang="0">
                              <a:pos x="169463" y="44476"/>
                            </a:cxn>
                            <a:cxn ang="0">
                              <a:pos x="169691" y="44702"/>
                            </a:cxn>
                            <a:cxn ang="0">
                              <a:pos x="169968" y="44953"/>
                            </a:cxn>
                            <a:cxn ang="0">
                              <a:pos x="170447" y="45481"/>
                            </a:cxn>
                            <a:cxn ang="0">
                              <a:pos x="170547" y="45606"/>
                            </a:cxn>
                            <a:cxn ang="0">
                              <a:pos x="170875" y="46033"/>
                            </a:cxn>
                            <a:cxn ang="0">
                              <a:pos x="171026" y="46284"/>
                            </a:cxn>
                            <a:cxn ang="0">
                              <a:pos x="171228" y="46636"/>
                            </a:cxn>
                            <a:cxn ang="0">
                              <a:pos x="171379" y="46937"/>
                            </a:cxn>
                            <a:cxn ang="0">
                              <a:pos x="171530" y="47289"/>
                            </a:cxn>
                            <a:cxn ang="0">
                              <a:pos x="171657" y="47615"/>
                            </a:cxn>
                            <a:cxn ang="0">
                              <a:pos x="171757" y="47942"/>
                            </a:cxn>
                            <a:cxn ang="0">
                              <a:pos x="171858" y="48293"/>
                            </a:cxn>
                            <a:cxn ang="0">
                              <a:pos x="171934" y="48620"/>
                            </a:cxn>
                            <a:cxn ang="0">
                              <a:pos x="172009" y="49047"/>
                            </a:cxn>
                            <a:cxn ang="0">
                              <a:pos x="172035" y="49298"/>
                            </a:cxn>
                            <a:cxn ang="0">
                              <a:pos x="172060" y="49850"/>
                            </a:cxn>
                            <a:cxn ang="0">
                              <a:pos x="172085" y="50001"/>
                            </a:cxn>
                            <a:cxn ang="0">
                              <a:pos x="172085" y="50026"/>
                            </a:cxn>
                            <a:cxn ang="0">
                              <a:pos x="172085" y="164293"/>
                            </a:cxn>
                            <a:cxn ang="0">
                              <a:pos x="164901" y="171450"/>
                            </a:cxn>
                            <a:cxn ang="0">
                              <a:pos x="7159" y="171450"/>
                            </a:cxn>
                            <a:cxn ang="0">
                              <a:pos x="0" y="164293"/>
                            </a:cxn>
                            <a:cxn ang="0">
                              <a:pos x="0" y="50026"/>
                            </a:cxn>
                            <a:cxn ang="0">
                              <a:pos x="0" y="50001"/>
                            </a:cxn>
                            <a:cxn ang="0">
                              <a:pos x="0" y="49850"/>
                            </a:cxn>
                            <a:cxn ang="0">
                              <a:pos x="25" y="49298"/>
                            </a:cxn>
                            <a:cxn ang="0">
                              <a:pos x="76" y="49022"/>
                            </a:cxn>
                            <a:cxn ang="0">
                              <a:pos x="126" y="48620"/>
                            </a:cxn>
                            <a:cxn ang="0">
                              <a:pos x="202" y="48293"/>
                            </a:cxn>
                            <a:cxn ang="0">
                              <a:pos x="302" y="47942"/>
                            </a:cxn>
                            <a:cxn ang="0">
                              <a:pos x="428" y="47615"/>
                            </a:cxn>
                            <a:cxn ang="0">
                              <a:pos x="555" y="47289"/>
                            </a:cxn>
                            <a:cxn ang="0">
                              <a:pos x="706" y="46937"/>
                            </a:cxn>
                            <a:cxn ang="0">
                              <a:pos x="832" y="46636"/>
                            </a:cxn>
                            <a:cxn ang="0">
                              <a:pos x="1059" y="46284"/>
                            </a:cxn>
                            <a:cxn ang="0">
                              <a:pos x="1210" y="46033"/>
                            </a:cxn>
                            <a:cxn ang="0">
                              <a:pos x="1538" y="45606"/>
                            </a:cxn>
                            <a:cxn ang="0">
                              <a:pos x="1613" y="45481"/>
                            </a:cxn>
                            <a:cxn ang="0">
                              <a:pos x="1638" y="45481"/>
                            </a:cxn>
                            <a:cxn ang="0">
                              <a:pos x="2092" y="44953"/>
                            </a:cxn>
                            <a:cxn ang="0">
                              <a:pos x="2369" y="44702"/>
                            </a:cxn>
                            <a:cxn ang="0">
                              <a:pos x="2622" y="44476"/>
                            </a:cxn>
                            <a:cxn ang="0">
                              <a:pos x="2974" y="44225"/>
                            </a:cxn>
                            <a:cxn ang="0">
                              <a:pos x="3176" y="44074"/>
                            </a:cxn>
                            <a:cxn ang="0">
                              <a:pos x="3529" y="43848"/>
                            </a:cxn>
                            <a:cxn ang="0">
                              <a:pos x="3781" y="43697"/>
                            </a:cxn>
                            <a:cxn ang="0">
                              <a:pos x="4109" y="43547"/>
                            </a:cxn>
                            <a:cxn ang="0">
                              <a:pos x="4411" y="43396"/>
                            </a:cxn>
                            <a:cxn ang="0">
                              <a:pos x="4688" y="43296"/>
                            </a:cxn>
                            <a:cxn ang="0">
                              <a:pos x="5092" y="43170"/>
                            </a:cxn>
                            <a:cxn ang="0">
                              <a:pos x="5344" y="43095"/>
                            </a:cxn>
                            <a:cxn ang="0">
                              <a:pos x="5772" y="42994"/>
                            </a:cxn>
                            <a:cxn ang="0">
                              <a:pos x="6075" y="42944"/>
                            </a:cxn>
                            <a:cxn ang="0">
                              <a:pos x="6453" y="42894"/>
                            </a:cxn>
                            <a:cxn ang="0">
                              <a:pos x="7159" y="42869"/>
                            </a:cxn>
                            <a:cxn ang="0">
                              <a:pos x="14343" y="42869"/>
                            </a:cxn>
                            <a:cxn ang="0">
                              <a:pos x="14343" y="28579"/>
                            </a:cxn>
                            <a:cxn ang="0">
                              <a:pos x="21501" y="21422"/>
                            </a:cxn>
                            <a:cxn ang="0">
                              <a:pos x="28685" y="21422"/>
                            </a:cxn>
                            <a:cxn ang="0">
                              <a:pos x="28685" y="7132"/>
                            </a:cxn>
                            <a:cxn ang="0">
                              <a:pos x="35844" y="0"/>
                            </a:cxn>
                          </a:cxnLst>
                          <a:rect l="txL" t="txT" r="txR" b="tx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33.05pt;margin-top:4.75pt;height:13.5pt;width:13.55pt;z-index:251667456;mso-width-relative:page;mso-height-relative:page;" fillcolor="#595959 [2109]" filled="t" stroked="f" coordsize="607639,606722" o:gfxdata="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114716,128577;136222,128577;143407,135714;136222,142875;114716,142875;107556,135714;114716,128577;14343,65069;14343,157160;157742,157160;157742,65069;90567,119817;81493,119817;27248,57158;86030,105075;144811,57158;28685,35711;28685,42869;143400,42869;143400,35711;136216,35711;35844,35711;43028,14290;43028,21422;129057,21422;129057,14290;35844,0;136216,0;143400,7132;143400,21422;150558,21422;157742,28579;157742,42869;164901,42869;164926,42869;165632,42894;165985,42944;166313,42994;166741,43095;166993,43170;167371,43296;167649,43396;167976,43547;168304,43697;168556,43848;168884,44074;169111,44225;169463,44476;169691,44702;169968,44953;170447,45481;170547,45606;170875,46033;171026,46284;171228,46636;171379,46937;171530,47289;171657,47615;171757,47942;171858,48293;171934,48620;172009,49047;172035,49298;172060,49850;172085,50001;172085,50026;172085,164293;164901,171450;7159,171450;0,164293;0,50026;0,50001;0,49850;25,49298;76,49022;126,48620;202,48293;302,47942;428,47615;555,47289;706,46937;832,46636;1059,46284;1210,46033;1538,45606;1613,45481;1638,45481;2092,44953;2369,44702;2622,44476;2974,44225;3176,44074;3529,43848;3781,43697;4109,43547;4411,43396;4688,43296;5092,43170;5344,43095;5772,42994;6075,42944;6453,42894;7159,42869;14343,42869;14343,28579;21501,21422;28685,21422;28685,7132;35844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50165</wp:posOffset>
                </wp:positionV>
                <wp:extent cx="179705" cy="179705"/>
                <wp:effectExtent l="0" t="0" r="10795" b="10795"/>
                <wp:wrapNone/>
                <wp:docPr id="41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xL" fmla="*/ 0 w 126"/>
                            <a:gd name="txT" fmla="*/ 0 h 137"/>
                            <a:gd name="txR" fmla="*/ 179705 w 126"/>
                            <a:gd name="txB" fmla="*/ 179705 h 137"/>
                          </a:gdLst>
                          <a:ahLst/>
                          <a:cxnLst>
                            <a:cxn ang="0">
                              <a:pos x="89853" y="124613"/>
                            </a:cxn>
                            <a:cxn ang="0">
                              <a:pos x="41361" y="39351"/>
                            </a:cxn>
                            <a:cxn ang="0">
                              <a:pos x="89853" y="0"/>
                            </a:cxn>
                            <a:cxn ang="0">
                              <a:pos x="139771" y="39351"/>
                            </a:cxn>
                            <a:cxn ang="0">
                              <a:pos x="89853" y="124613"/>
                            </a:cxn>
                            <a:cxn ang="0">
                              <a:pos x="124082" y="34105"/>
                            </a:cxn>
                            <a:cxn ang="0">
                              <a:pos x="111246" y="17052"/>
                            </a:cxn>
                            <a:cxn ang="0">
                              <a:pos x="109820" y="17052"/>
                            </a:cxn>
                            <a:cxn ang="0">
                              <a:pos x="106967" y="15741"/>
                            </a:cxn>
                            <a:cxn ang="0">
                              <a:pos x="104115" y="14429"/>
                            </a:cxn>
                            <a:cxn ang="0">
                              <a:pos x="101262" y="13117"/>
                            </a:cxn>
                            <a:cxn ang="0">
                              <a:pos x="96984" y="11805"/>
                            </a:cxn>
                            <a:cxn ang="0">
                              <a:pos x="89853" y="11805"/>
                            </a:cxn>
                            <a:cxn ang="0">
                              <a:pos x="89853" y="11805"/>
                            </a:cxn>
                            <a:cxn ang="0">
                              <a:pos x="89853" y="11805"/>
                            </a:cxn>
                            <a:cxn ang="0">
                              <a:pos x="82721" y="11805"/>
                            </a:cxn>
                            <a:cxn ang="0">
                              <a:pos x="69885" y="17052"/>
                            </a:cxn>
                            <a:cxn ang="0">
                              <a:pos x="69885" y="17052"/>
                            </a:cxn>
                            <a:cxn ang="0">
                              <a:pos x="65607" y="19676"/>
                            </a:cxn>
                            <a:cxn ang="0">
                              <a:pos x="65607" y="19676"/>
                            </a:cxn>
                            <a:cxn ang="0">
                              <a:pos x="62754" y="22299"/>
                            </a:cxn>
                            <a:cxn ang="0">
                              <a:pos x="59902" y="24923"/>
                            </a:cxn>
                            <a:cxn ang="0">
                              <a:pos x="59902" y="26234"/>
                            </a:cxn>
                            <a:cxn ang="0">
                              <a:pos x="57049" y="28858"/>
                            </a:cxn>
                            <a:cxn ang="0">
                              <a:pos x="57049" y="30169"/>
                            </a:cxn>
                            <a:cxn ang="0">
                              <a:pos x="55623" y="34105"/>
                            </a:cxn>
                            <a:cxn ang="0">
                              <a:pos x="54197" y="39351"/>
                            </a:cxn>
                            <a:cxn ang="0">
                              <a:pos x="89853" y="107561"/>
                            </a:cxn>
                            <a:cxn ang="0">
                              <a:pos x="125508" y="39351"/>
                            </a:cxn>
                            <a:cxn ang="0">
                              <a:pos x="124082" y="34105"/>
                            </a:cxn>
                            <a:cxn ang="0">
                              <a:pos x="77016" y="38040"/>
                            </a:cxn>
                            <a:cxn ang="0">
                              <a:pos x="89853" y="24923"/>
                            </a:cxn>
                            <a:cxn ang="0">
                              <a:pos x="104115" y="38040"/>
                            </a:cxn>
                            <a:cxn ang="0">
                              <a:pos x="89853" y="49845"/>
                            </a:cxn>
                            <a:cxn ang="0">
                              <a:pos x="77016" y="38040"/>
                            </a:cxn>
                            <a:cxn ang="0">
                              <a:pos x="148328" y="86573"/>
                            </a:cxn>
                            <a:cxn ang="0">
                              <a:pos x="148328" y="99690"/>
                            </a:cxn>
                            <a:cxn ang="0">
                              <a:pos x="165443" y="95755"/>
                            </a:cxn>
                            <a:cxn ang="0">
                              <a:pos x="165443" y="148224"/>
                            </a:cxn>
                            <a:cxn ang="0">
                              <a:pos x="116951" y="165276"/>
                            </a:cxn>
                            <a:cxn ang="0">
                              <a:pos x="62754" y="148224"/>
                            </a:cxn>
                            <a:cxn ang="0">
                              <a:pos x="14262" y="161341"/>
                            </a:cxn>
                            <a:cxn ang="0">
                              <a:pos x="14262" y="107561"/>
                            </a:cxn>
                            <a:cxn ang="0">
                              <a:pos x="35656" y="99690"/>
                            </a:cxn>
                            <a:cxn ang="0">
                              <a:pos x="22820" y="90508"/>
                            </a:cxn>
                            <a:cxn ang="0">
                              <a:pos x="0" y="103626"/>
                            </a:cxn>
                            <a:cxn ang="0">
                              <a:pos x="0" y="169211"/>
                            </a:cxn>
                            <a:cxn ang="0">
                              <a:pos x="14262" y="177082"/>
                            </a:cxn>
                            <a:cxn ang="0">
                              <a:pos x="62754" y="161341"/>
                            </a:cxn>
                            <a:cxn ang="0">
                              <a:pos x="116951" y="177082"/>
                            </a:cxn>
                            <a:cxn ang="0">
                              <a:pos x="179705" y="157406"/>
                            </a:cxn>
                            <a:cxn ang="0">
                              <a:pos x="179705" y="82638"/>
                            </a:cxn>
                            <a:cxn ang="0">
                              <a:pos x="148328" y="86573"/>
                            </a:cxn>
                            <a:cxn ang="0">
                              <a:pos x="148328" y="86573"/>
                            </a:cxn>
                            <a:cxn ang="0">
                              <a:pos x="148328" y="86573"/>
                            </a:cxn>
                          </a:cxnLst>
                          <a:rect l="txL" t="txT" r="txR" b="txB"/>
                          <a:pathLst>
                            <a:path w="126" h="137">
                              <a:moveTo>
                                <a:pt x="63" y="95"/>
                              </a:moveTo>
                              <a:cubicBezTo>
                                <a:pt x="63" y="95"/>
                                <a:pt x="29" y="60"/>
                                <a:pt x="29" y="30"/>
                              </a:cubicBezTo>
                              <a:cubicBezTo>
                                <a:pt x="29" y="0"/>
                                <a:pt x="63" y="0"/>
                                <a:pt x="63" y="0"/>
                              </a:cubicBezTo>
                              <a:cubicBezTo>
                                <a:pt x="63" y="0"/>
                                <a:pt x="98" y="0"/>
                                <a:pt x="98" y="30"/>
                              </a:cubicBezTo>
                              <a:cubicBezTo>
                                <a:pt x="98" y="60"/>
                                <a:pt x="63" y="95"/>
                                <a:pt x="63" y="95"/>
                              </a:cubicBezTo>
                              <a:close/>
                              <a:moveTo>
                                <a:pt x="87" y="26"/>
                              </a:moveTo>
                              <a:cubicBezTo>
                                <a:pt x="86" y="21"/>
                                <a:pt x="83" y="17"/>
                                <a:pt x="78" y="13"/>
                              </a:cubicBezTo>
                              <a:cubicBezTo>
                                <a:pt x="78" y="13"/>
                                <a:pt x="78" y="13"/>
                                <a:pt x="77" y="13"/>
                              </a:cubicBezTo>
                              <a:cubicBezTo>
                                <a:pt x="76" y="12"/>
                                <a:pt x="76" y="12"/>
                                <a:pt x="75" y="12"/>
                              </a:cubicBezTo>
                              <a:cubicBezTo>
                                <a:pt x="74" y="11"/>
                                <a:pt x="74" y="11"/>
                                <a:pt x="73" y="11"/>
                              </a:cubicBezTo>
                              <a:cubicBezTo>
                                <a:pt x="72" y="10"/>
                                <a:pt x="71" y="10"/>
                                <a:pt x="71" y="10"/>
                              </a:cubicBezTo>
                              <a:cubicBezTo>
                                <a:pt x="70" y="10"/>
                                <a:pt x="69" y="10"/>
                                <a:pt x="68" y="9"/>
                              </a:cubicBezTo>
                              <a:cubicBezTo>
                                <a:pt x="67" y="9"/>
                                <a:pt x="65" y="9"/>
                                <a:pt x="63" y="9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1" y="9"/>
                                <a:pt x="60" y="9"/>
                                <a:pt x="58" y="9"/>
                              </a:cubicBezTo>
                              <a:cubicBezTo>
                                <a:pt x="55" y="10"/>
                                <a:pt x="52" y="11"/>
                                <a:pt x="49" y="13"/>
                              </a:cubicBezTo>
                              <a:cubicBezTo>
                                <a:pt x="49" y="13"/>
                                <a:pt x="49" y="13"/>
                                <a:pt x="49" y="13"/>
                              </a:cubicBezTo>
                              <a:cubicBezTo>
                                <a:pt x="48" y="13"/>
                                <a:pt x="47" y="14"/>
                                <a:pt x="46" y="15"/>
                              </a:cubicBezTo>
                              <a:cubicBezTo>
                                <a:pt x="46" y="15"/>
                                <a:pt x="46" y="15"/>
                                <a:pt x="46" y="15"/>
                              </a:cubicBezTo>
                              <a:cubicBezTo>
                                <a:pt x="45" y="16"/>
                                <a:pt x="44" y="16"/>
                                <a:pt x="44" y="17"/>
                              </a:cubicBezTo>
                              <a:cubicBezTo>
                                <a:pt x="43" y="18"/>
                                <a:pt x="43" y="18"/>
                                <a:pt x="42" y="19"/>
                              </a:cubicBezTo>
                              <a:cubicBezTo>
                                <a:pt x="42" y="19"/>
                                <a:pt x="42" y="19"/>
                                <a:pt x="42" y="20"/>
                              </a:cubicBezTo>
                              <a:cubicBezTo>
                                <a:pt x="41" y="21"/>
                                <a:pt x="41" y="21"/>
                                <a:pt x="40" y="22"/>
                              </a:cubicBezTo>
                              <a:cubicBezTo>
                                <a:pt x="40" y="23"/>
                                <a:pt x="40" y="23"/>
                                <a:pt x="40" y="23"/>
                              </a:cubicBezTo>
                              <a:cubicBezTo>
                                <a:pt x="40" y="24"/>
                                <a:pt x="39" y="25"/>
                                <a:pt x="39" y="26"/>
                              </a:cubicBezTo>
                              <a:cubicBezTo>
                                <a:pt x="39" y="28"/>
                                <a:pt x="38" y="29"/>
                                <a:pt x="38" y="30"/>
                              </a:cubicBezTo>
                              <a:cubicBezTo>
                                <a:pt x="38" y="52"/>
                                <a:pt x="63" y="82"/>
                                <a:pt x="63" y="82"/>
                              </a:cubicBezTo>
                              <a:cubicBezTo>
                                <a:pt x="63" y="82"/>
                                <a:pt x="88" y="52"/>
                                <a:pt x="88" y="30"/>
                              </a:cubicBezTo>
                              <a:cubicBezTo>
                                <a:pt x="88" y="29"/>
                                <a:pt x="88" y="28"/>
                                <a:pt x="87" y="26"/>
                              </a:cubicBezTo>
                              <a:close/>
                              <a:moveTo>
                                <a:pt x="54" y="29"/>
                              </a:moveTo>
                              <a:cubicBezTo>
                                <a:pt x="54" y="23"/>
                                <a:pt x="58" y="19"/>
                                <a:pt x="63" y="19"/>
                              </a:cubicBezTo>
                              <a:cubicBezTo>
                                <a:pt x="68" y="19"/>
                                <a:pt x="73" y="23"/>
                                <a:pt x="73" y="29"/>
                              </a:cubicBezTo>
                              <a:cubicBezTo>
                                <a:pt x="73" y="34"/>
                                <a:pt x="68" y="38"/>
                                <a:pt x="63" y="38"/>
                              </a:cubicBezTo>
                              <a:cubicBezTo>
                                <a:pt x="58" y="38"/>
                                <a:pt x="54" y="34"/>
                                <a:pt x="54" y="29"/>
                              </a:cubicBezTo>
                              <a:close/>
                              <a:moveTo>
                                <a:pt x="104" y="66"/>
                              </a:moveTo>
                              <a:cubicBezTo>
                                <a:pt x="104" y="66"/>
                                <a:pt x="101" y="75"/>
                                <a:pt x="104" y="76"/>
                              </a:cubicBezTo>
                              <a:cubicBezTo>
                                <a:pt x="107" y="77"/>
                                <a:pt x="116" y="73"/>
                                <a:pt x="116" y="73"/>
                              </a:cubicBezTo>
                              <a:cubicBezTo>
                                <a:pt x="116" y="113"/>
                                <a:pt x="116" y="113"/>
                                <a:pt x="116" y="113"/>
                              </a:cubicBezTo>
                              <a:cubicBezTo>
                                <a:pt x="116" y="113"/>
                                <a:pt x="85" y="126"/>
                                <a:pt x="82" y="126"/>
                              </a:cubicBezTo>
                              <a:cubicBezTo>
                                <a:pt x="79" y="125"/>
                                <a:pt x="47" y="112"/>
                                <a:pt x="44" y="113"/>
                              </a:cubicBezTo>
                              <a:cubicBezTo>
                                <a:pt x="41" y="115"/>
                                <a:pt x="10" y="123"/>
                                <a:pt x="10" y="123"/>
                              </a:cubicBezTo>
                              <a:cubicBezTo>
                                <a:pt x="10" y="82"/>
                                <a:pt x="10" y="82"/>
                                <a:pt x="10" y="82"/>
                              </a:cubicBezTo>
                              <a:cubicBezTo>
                                <a:pt x="10" y="82"/>
                                <a:pt x="24" y="78"/>
                                <a:pt x="25" y="76"/>
                              </a:cubicBezTo>
                              <a:cubicBezTo>
                                <a:pt x="27" y="72"/>
                                <a:pt x="26" y="65"/>
                                <a:pt x="16" y="69"/>
                              </a:cubicBezTo>
                              <a:cubicBezTo>
                                <a:pt x="6" y="74"/>
                                <a:pt x="0" y="79"/>
                                <a:pt x="0" y="79"/>
                              </a:cubicBezTo>
                              <a:cubicBezTo>
                                <a:pt x="0" y="129"/>
                                <a:pt x="0" y="129"/>
                                <a:pt x="0" y="129"/>
                              </a:cubicBezTo>
                              <a:cubicBezTo>
                                <a:pt x="0" y="129"/>
                                <a:pt x="3" y="137"/>
                                <a:pt x="10" y="135"/>
                              </a:cubicBezTo>
                              <a:cubicBezTo>
                                <a:pt x="16" y="133"/>
                                <a:pt x="44" y="123"/>
                                <a:pt x="44" y="123"/>
                              </a:cubicBezTo>
                              <a:cubicBezTo>
                                <a:pt x="44" y="123"/>
                                <a:pt x="78" y="135"/>
                                <a:pt x="82" y="135"/>
                              </a:cubicBezTo>
                              <a:cubicBezTo>
                                <a:pt x="86" y="136"/>
                                <a:pt x="126" y="124"/>
                                <a:pt x="126" y="120"/>
                              </a:cubicBezTo>
                              <a:cubicBezTo>
                                <a:pt x="126" y="106"/>
                                <a:pt x="126" y="66"/>
                                <a:pt x="126" y="63"/>
                              </a:cubicBezTo>
                              <a:cubicBezTo>
                                <a:pt x="125" y="61"/>
                                <a:pt x="110" y="64"/>
                                <a:pt x="104" y="66"/>
                              </a:cubicBezTo>
                              <a:close/>
                              <a:moveTo>
                                <a:pt x="104" y="66"/>
                              </a:moveTo>
                              <a:cubicBezTo>
                                <a:pt x="104" y="66"/>
                                <a:pt x="104" y="66"/>
                                <a:pt x="104" y="6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upright="0"/>
                    </wps:wsp>
                  </a:graphicData>
                </a:graphic>
              </wp:anchor>
            </w:drawing>
          </mc:Choice>
          <mc:Fallback>
            <w:pict>
              <v:shape id="Freeform 75" o:spid="_x0000_s1026" o:spt="100" style="position:absolute;left:0pt;flip:x;margin-left:-40.1pt;margin-top:3.95pt;height:14.15pt;width:14.15pt;z-index:251671552;mso-width-relative:page;mso-height-relative:page;" fillcolor="#595959 [2109]" filled="t" stroked="f" coordsize="126,137" o:gfxdata="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" path="m63,95c63,95,29,60,29,30c29,0,63,0,63,0c63,0,98,0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0,79,0,79c0,129,0,129,0,129c0,129,3,137,10,135c16,133,44,123,44,123c44,123,78,135,82,135c86,136,126,124,126,120c126,106,126,66,126,63c125,61,110,64,104,66xm104,66c104,66,104,66,104,66e">
                <v:path o:connectlocs="89853,124613;41361,39351;89853,0;139771,39351;89853,124613;124082,34105;111246,17052;109820,17052;106967,15741;104115,14429;101262,13117;96984,11805;89853,11805;89853,11805;89853,11805;82721,11805;69885,17052;69885,17052;65607,19676;65607,19676;62754,22299;59902,24923;59902,26234;57049,28858;57049,30169;55623,34105;54197,39351;89853,107561;125508,39351;124082,34105;77016,38040;89853,24923;104115,38040;89853,49845;77016,38040;148328,86573;148328,99690;165443,95755;165443,148224;116951,165276;62754,148224;14262,161341;14262,107561;35656,99690;22820,90508;0,103626;0,169211;14262,177082;62754,161341;116951,177082;179705,157406;179705,82638;148328,86573;148328,86573;148328,86573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186690</wp:posOffset>
                </wp:positionV>
                <wp:extent cx="244475" cy="215900"/>
                <wp:effectExtent l="0" t="0" r="3175" b="12700"/>
                <wp:wrapNone/>
                <wp:docPr id="65" name="Freeform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602615" y="2091690"/>
                          <a:ext cx="244475" cy="215900"/>
                        </a:xfrm>
                        <a:custGeom>
                          <a:avLst/>
                          <a:gdLst>
                            <a:gd name="T0" fmla="*/ 103587 w 497"/>
                            <a:gd name="T1" fmla="*/ 104160 h 426"/>
                            <a:gd name="T2" fmla="*/ 103587 w 497"/>
                            <a:gd name="T3" fmla="*/ 104160 h 426"/>
                            <a:gd name="T4" fmla="*/ 123403 w 497"/>
                            <a:gd name="T5" fmla="*/ 104160 h 426"/>
                            <a:gd name="T6" fmla="*/ 123403 w 497"/>
                            <a:gd name="T7" fmla="*/ 124000 h 426"/>
                            <a:gd name="T8" fmla="*/ 223387 w 497"/>
                            <a:gd name="T9" fmla="*/ 124000 h 426"/>
                            <a:gd name="T10" fmla="*/ 219333 w 497"/>
                            <a:gd name="T11" fmla="*/ 59971 h 426"/>
                            <a:gd name="T12" fmla="*/ 199517 w 497"/>
                            <a:gd name="T13" fmla="*/ 36073 h 426"/>
                            <a:gd name="T14" fmla="*/ 163487 w 497"/>
                            <a:gd name="T15" fmla="*/ 36073 h 426"/>
                            <a:gd name="T16" fmla="*/ 151777 w 497"/>
                            <a:gd name="T17" fmla="*/ 12175 h 426"/>
                            <a:gd name="T18" fmla="*/ 135113 w 497"/>
                            <a:gd name="T19" fmla="*/ 0 h 426"/>
                            <a:gd name="T20" fmla="*/ 87373 w 497"/>
                            <a:gd name="T21" fmla="*/ 0 h 426"/>
                            <a:gd name="T22" fmla="*/ 75663 w 497"/>
                            <a:gd name="T23" fmla="*/ 12175 h 426"/>
                            <a:gd name="T24" fmla="*/ 59900 w 497"/>
                            <a:gd name="T25" fmla="*/ 36073 h 426"/>
                            <a:gd name="T26" fmla="*/ 23870 w 497"/>
                            <a:gd name="T27" fmla="*/ 36073 h 426"/>
                            <a:gd name="T28" fmla="*/ 4053 w 497"/>
                            <a:gd name="T29" fmla="*/ 59971 h 426"/>
                            <a:gd name="T30" fmla="*/ 0 w 497"/>
                            <a:gd name="T31" fmla="*/ 124000 h 426"/>
                            <a:gd name="T32" fmla="*/ 103587 w 497"/>
                            <a:gd name="T33" fmla="*/ 124000 h 426"/>
                            <a:gd name="T34" fmla="*/ 103587 w 497"/>
                            <a:gd name="T35" fmla="*/ 104160 h 426"/>
                            <a:gd name="T36" fmla="*/ 83770 w 497"/>
                            <a:gd name="T37" fmla="*/ 23898 h 426"/>
                            <a:gd name="T38" fmla="*/ 83770 w 497"/>
                            <a:gd name="T39" fmla="*/ 23898 h 426"/>
                            <a:gd name="T40" fmla="*/ 95480 w 497"/>
                            <a:gd name="T41" fmla="*/ 16233 h 426"/>
                            <a:gd name="T42" fmla="*/ 127907 w 497"/>
                            <a:gd name="T43" fmla="*/ 16233 h 426"/>
                            <a:gd name="T44" fmla="*/ 139166 w 497"/>
                            <a:gd name="T45" fmla="*/ 23898 h 426"/>
                            <a:gd name="T46" fmla="*/ 143670 w 497"/>
                            <a:gd name="T47" fmla="*/ 36073 h 426"/>
                            <a:gd name="T48" fmla="*/ 79717 w 497"/>
                            <a:gd name="T49" fmla="*/ 36073 h 426"/>
                            <a:gd name="T50" fmla="*/ 83770 w 497"/>
                            <a:gd name="T51" fmla="*/ 23898 h 426"/>
                            <a:gd name="T52" fmla="*/ 123403 w 497"/>
                            <a:gd name="T53" fmla="*/ 160073 h 426"/>
                            <a:gd name="T54" fmla="*/ 123403 w 497"/>
                            <a:gd name="T55" fmla="*/ 160073 h 426"/>
                            <a:gd name="T56" fmla="*/ 103587 w 497"/>
                            <a:gd name="T57" fmla="*/ 160073 h 426"/>
                            <a:gd name="T58" fmla="*/ 103587 w 497"/>
                            <a:gd name="T59" fmla="*/ 136175 h 426"/>
                            <a:gd name="T60" fmla="*/ 4053 w 497"/>
                            <a:gd name="T61" fmla="*/ 136175 h 426"/>
                            <a:gd name="T62" fmla="*/ 7656 w 497"/>
                            <a:gd name="T63" fmla="*/ 171797 h 426"/>
                            <a:gd name="T64" fmla="*/ 27923 w 497"/>
                            <a:gd name="T65" fmla="*/ 191637 h 426"/>
                            <a:gd name="T66" fmla="*/ 195463 w 497"/>
                            <a:gd name="T67" fmla="*/ 191637 h 426"/>
                            <a:gd name="T68" fmla="*/ 215280 w 497"/>
                            <a:gd name="T69" fmla="*/ 171797 h 426"/>
                            <a:gd name="T70" fmla="*/ 219333 w 497"/>
                            <a:gd name="T71" fmla="*/ 136175 h 426"/>
                            <a:gd name="T72" fmla="*/ 123403 w 497"/>
                            <a:gd name="T73" fmla="*/ 136175 h 426"/>
                            <a:gd name="T74" fmla="*/ 123403 w 497"/>
                            <a:gd name="T75" fmla="*/ 160073 h 42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497" h="426">
                              <a:moveTo>
                                <a:pt x="230" y="231"/>
                              </a:moveTo>
                              <a:lnTo>
                                <a:pt x="230" y="231"/>
                              </a:lnTo>
                              <a:cubicBezTo>
                                <a:pt x="274" y="231"/>
                                <a:pt x="274" y="231"/>
                                <a:pt x="274" y="231"/>
                              </a:cubicBezTo>
                              <a:cubicBezTo>
                                <a:pt x="274" y="275"/>
                                <a:pt x="274" y="275"/>
                                <a:pt x="274" y="275"/>
                              </a:cubicBezTo>
                              <a:cubicBezTo>
                                <a:pt x="496" y="275"/>
                                <a:pt x="496" y="275"/>
                                <a:pt x="496" y="275"/>
                              </a:cubicBezTo>
                              <a:cubicBezTo>
                                <a:pt x="496" y="275"/>
                                <a:pt x="496" y="168"/>
                                <a:pt x="487" y="133"/>
                              </a:cubicBezTo>
                              <a:cubicBezTo>
                                <a:pt x="487" y="97"/>
                                <a:pt x="478" y="80"/>
                                <a:pt x="443" y="80"/>
                              </a:cubicBezTo>
                              <a:cubicBezTo>
                                <a:pt x="363" y="80"/>
                                <a:pt x="363" y="80"/>
                                <a:pt x="363" y="80"/>
                              </a:cubicBezTo>
                              <a:cubicBezTo>
                                <a:pt x="345" y="53"/>
                                <a:pt x="337" y="27"/>
                                <a:pt x="337" y="27"/>
                              </a:cubicBezTo>
                              <a:cubicBezTo>
                                <a:pt x="328" y="9"/>
                                <a:pt x="319" y="0"/>
                                <a:pt x="300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77" y="0"/>
                                <a:pt x="168" y="9"/>
                                <a:pt x="168" y="27"/>
                              </a:cubicBezTo>
                              <a:cubicBezTo>
                                <a:pt x="159" y="27"/>
                                <a:pt x="150" y="53"/>
                                <a:pt x="133" y="80"/>
                              </a:cubicBezTo>
                              <a:cubicBezTo>
                                <a:pt x="53" y="80"/>
                                <a:pt x="53" y="80"/>
                                <a:pt x="53" y="80"/>
                              </a:cubicBezTo>
                              <a:cubicBezTo>
                                <a:pt x="17" y="80"/>
                                <a:pt x="9" y="97"/>
                                <a:pt x="9" y="133"/>
                              </a:cubicBezTo>
                              <a:cubicBezTo>
                                <a:pt x="0" y="168"/>
                                <a:pt x="0" y="275"/>
                                <a:pt x="0" y="275"/>
                              </a:cubicBezTo>
                              <a:cubicBezTo>
                                <a:pt x="230" y="275"/>
                                <a:pt x="230" y="275"/>
                                <a:pt x="230" y="275"/>
                              </a:cubicBezTo>
                              <a:lnTo>
                                <a:pt x="230" y="231"/>
                              </a:lnTo>
                              <a:close/>
                              <a:moveTo>
                                <a:pt x="186" y="53"/>
                              </a:moveTo>
                              <a:lnTo>
                                <a:pt x="186" y="53"/>
                              </a:lnTo>
                              <a:cubicBezTo>
                                <a:pt x="194" y="44"/>
                                <a:pt x="194" y="36"/>
                                <a:pt x="212" y="36"/>
                              </a:cubicBezTo>
                              <a:cubicBezTo>
                                <a:pt x="284" y="36"/>
                                <a:pt x="284" y="36"/>
                                <a:pt x="284" y="36"/>
                              </a:cubicBezTo>
                              <a:cubicBezTo>
                                <a:pt x="300" y="36"/>
                                <a:pt x="300" y="44"/>
                                <a:pt x="309" y="53"/>
                              </a:cubicBezTo>
                              <a:cubicBezTo>
                                <a:pt x="309" y="53"/>
                                <a:pt x="319" y="71"/>
                                <a:pt x="319" y="80"/>
                              </a:cubicBezTo>
                              <a:cubicBezTo>
                                <a:pt x="177" y="80"/>
                                <a:pt x="177" y="80"/>
                                <a:pt x="177" y="80"/>
                              </a:cubicBezTo>
                              <a:cubicBezTo>
                                <a:pt x="186" y="71"/>
                                <a:pt x="186" y="53"/>
                                <a:pt x="186" y="53"/>
                              </a:cubicBezTo>
                              <a:close/>
                              <a:moveTo>
                                <a:pt x="274" y="355"/>
                              </a:moveTo>
                              <a:lnTo>
                                <a:pt x="274" y="355"/>
                              </a:lnTo>
                              <a:cubicBezTo>
                                <a:pt x="230" y="355"/>
                                <a:pt x="230" y="355"/>
                                <a:pt x="230" y="355"/>
                              </a:cubicBezTo>
                              <a:cubicBezTo>
                                <a:pt x="230" y="302"/>
                                <a:pt x="230" y="302"/>
                                <a:pt x="230" y="302"/>
                              </a:cubicBezTo>
                              <a:cubicBezTo>
                                <a:pt x="9" y="302"/>
                                <a:pt x="9" y="302"/>
                                <a:pt x="9" y="302"/>
                              </a:cubicBezTo>
                              <a:cubicBezTo>
                                <a:pt x="9" y="302"/>
                                <a:pt x="17" y="346"/>
                                <a:pt x="17" y="381"/>
                              </a:cubicBezTo>
                              <a:cubicBezTo>
                                <a:pt x="17" y="399"/>
                                <a:pt x="26" y="425"/>
                                <a:pt x="62" y="425"/>
                              </a:cubicBezTo>
                              <a:cubicBezTo>
                                <a:pt x="434" y="425"/>
                                <a:pt x="434" y="425"/>
                                <a:pt x="434" y="425"/>
                              </a:cubicBezTo>
                              <a:cubicBezTo>
                                <a:pt x="469" y="425"/>
                                <a:pt x="478" y="399"/>
                                <a:pt x="478" y="381"/>
                              </a:cubicBezTo>
                              <a:cubicBezTo>
                                <a:pt x="478" y="346"/>
                                <a:pt x="487" y="302"/>
                                <a:pt x="487" y="302"/>
                              </a:cubicBezTo>
                              <a:cubicBezTo>
                                <a:pt x="274" y="302"/>
                                <a:pt x="274" y="302"/>
                                <a:pt x="274" y="302"/>
                              </a:cubicBezTo>
                              <a:lnTo>
                                <a:pt x="274" y="35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97" o:spid="_x0000_s1026" o:spt="100" style="position:absolute;left:0pt;margin-left:-42.55pt;margin-top:14.7pt;height:17pt;width:19.25pt;mso-wrap-style:none;z-index:251683840;v-text-anchor:middle;mso-width-relative:page;mso-height-relative:page;" fillcolor="#595959 [2109]" filled="t" stroked="f" coordsize="497,426" o:gfxdata="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<v:path o:connectlocs="50954591,52789070;50954591,52789070;60702109,52789070;60702109,62844131;109884379,62844131;107890211,30393753;98142693,18282067;80419485,18282067;74659320,6170381;66462275,0;42978901,0;37218736,6170381;29464894,18282067;11741686,18282067;1993676,30393753;0,62844131;50954591,62844131;50954591,52789070;41206580,12111685;41206580,12111685;46966746,8227006;62917633,8227006;68455951,12111685;70671475,18282067;39212904,18282067;41206580,12111685;60702109,81126198;60702109,81126198;50954591,81126198;50954591,69014512;1993676,69014512;3765997,87068010;13735363,97123071;96148525,97123071;105896535,87068010;107890211,69014512;60702109,69014512;60702109,81126198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67310</wp:posOffset>
                </wp:positionV>
                <wp:extent cx="1142365" cy="457835"/>
                <wp:effectExtent l="0" t="0" r="0" b="0"/>
                <wp:wrapNone/>
                <wp:docPr id="35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6160" y="1972310"/>
                          <a:ext cx="114236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9.2pt;margin-top:5.3pt;height:36.05pt;width:89.95pt;z-index:251681792;mso-width-relative:page;mso-height-relative:page;" filled="f" stroked="f" coordsize="21600,21600" o:gfxdata="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7ChA4tYAAAAJAQAADwAAAAAAAAABACAAAAAiAAAAZHJzL2Rvd25yZXYueG1sUEsBAhQAFAAA&#10;AAgAh07iQOgpDiu4AQAAXAMAAA4AAAAAAAAAAQAgAAAAJQ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125730</wp:posOffset>
                </wp:positionV>
                <wp:extent cx="6407785" cy="13970"/>
                <wp:effectExtent l="0" t="4445" r="12065" b="10160"/>
                <wp:wrapNone/>
                <wp:docPr id="18" name="直线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780" y="2426970"/>
                          <a:ext cx="6407785" cy="139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4" o:spid="_x0000_s1026" o:spt="20" style="position:absolute;left:0pt;margin-left:-48.6pt;margin-top:9.9pt;height:1.1pt;width:504.55pt;z-index:251682816;mso-width-relative:page;mso-height-relative:page;" filled="f" stroked="t" coordsize="21600,21600" o:gfxdata="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HlG/9cAAAAJAQAADwAAAAAAAAABACAAAAAi&#10;AAAAZHJzL2Rvd25yZXYueG1sUEsBAhQAFAAAAAgAh07iQMPB8KELAgAADwQAAA4AAAAAAAAAAQAg&#10;AAAAJgEAAGRycy9lMm9Eb2MueG1sUEsFBgAAAAAGAAYAWQEAAKMFAAAAAA==&#10;">
                <v:fill on="f" focussize="0,0"/>
                <v:stroke color="#7F7F7F [161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81915</wp:posOffset>
                </wp:positionV>
                <wp:extent cx="6480175" cy="183896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18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XX信息系统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网络工程师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全过程参与XX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网络设备选型、网络规划和设计、网络部署、网络安全评估到系统交付的建设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2、负责客户广域网、骨干网、接入网的优化、扩容、设备升级割接等工作。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3、配合销售完成用户的售前技术交流方案准备、现场技术交流、技术方案宣讲等工作。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4、负责防火墙、交换机、路由器、无线、负载均衡等设备调试和维护工作，网络产品解决方案的测试、分析。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6.45pt;height:144.8pt;width:510.25pt;z-index:251674624;mso-width-relative:page;mso-height-relative:page;" filled="f" stroked="f" coordsize="21600,21600" o:gfxdata="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v3Nil3AAAAAsBAAAPAAAAAAAAAAEAIAAAACIAAABkcnMvZG93bnJldi54bWxQ&#10;SwECFAAUAAAACACHTuJAzYUXEboBAABqAwAADgAAAAAAAAABACAAAAAr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XX信息系统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网络工程师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全过程参与XX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网络设备选型、网络规划和设计、网络部署、网络安全评估到系统交付的建设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2、负责客户广域网、骨干网、接入网的优化、扩容、设备升级割接等工作。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3、配合销售完成用户的售前技术交流方案准备、现场技术交流、技术方案宣讲等工作。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4、负责防火墙、交换机、路由器、无线、负载均衡等设备调试和维护工作，网络产品解决方案的测试、分析。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54610</wp:posOffset>
                </wp:positionV>
                <wp:extent cx="6480175" cy="190754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XX信息技术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网络工程助理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1、负责内部局域网络维护和建设； 进行小型机、服务器、路由器等设备管理，网络平台的运行监控和维护；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2、进行办公设备的日常维护及管理，技术档案维护；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负责病毒的查杀，维护网络系统安全，处理网络及计算机故障；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、负责内部信息系统建设、维护；进行域名、后台数据、邮箱管理。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4.3pt;height:150.2pt;width:510.25pt;z-index:251677696;mso-width-relative:page;mso-height-relative:page;" filled="f" stroked="f" coordsize="21600,21600" o:gfxdata="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Zlsp7bAAAACgEAAA8AAAAAAAAAAQAgAAAAIgAAAGRycy9kb3ducmV2LnhtbFBL&#10;AQIUABQAAAAIAIdO4kCKqyOLugEAAGwDAAAOAAAAAAAAAAEAIAAAACo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XX信息技术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网络工程助理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1、负责内部局域网络维护和建设； 进行小型机、服务器、路由器等设备管理，网络平台的运行监控和维护；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2、进行办公设备的日常维护及管理，技术档案维护；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负责病毒的查杀，维护网络系统安全，处理网络及计算机故障；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、负责内部信息系统建设、维护；进行域名、后台数据、邮箱管理。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148590</wp:posOffset>
                </wp:positionV>
                <wp:extent cx="302895" cy="254000"/>
                <wp:effectExtent l="0" t="0" r="3175" b="13970"/>
                <wp:wrapNone/>
                <wp:docPr id="70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69595" y="6610350"/>
                          <a:ext cx="302895" cy="254000"/>
                        </a:xfrm>
                        <a:custGeom>
                          <a:avLst/>
                          <a:gdLst>
                            <a:gd name="T0" fmla="*/ 36030 w 497"/>
                            <a:gd name="T1" fmla="*/ 111308 h 382"/>
                            <a:gd name="T2" fmla="*/ 36030 w 497"/>
                            <a:gd name="T3" fmla="*/ 111308 h 382"/>
                            <a:gd name="T4" fmla="*/ 71610 w 497"/>
                            <a:gd name="T5" fmla="*/ 147214 h 382"/>
                            <a:gd name="T6" fmla="*/ 111693 w 497"/>
                            <a:gd name="T7" fmla="*/ 171001 h 382"/>
                            <a:gd name="T8" fmla="*/ 151777 w 497"/>
                            <a:gd name="T9" fmla="*/ 151253 h 382"/>
                            <a:gd name="T10" fmla="*/ 175647 w 497"/>
                            <a:gd name="T11" fmla="*/ 115796 h 382"/>
                            <a:gd name="T12" fmla="*/ 111693 w 497"/>
                            <a:gd name="T13" fmla="*/ 147214 h 382"/>
                            <a:gd name="T14" fmla="*/ 36030 w 497"/>
                            <a:gd name="T15" fmla="*/ 111308 h 382"/>
                            <a:gd name="T16" fmla="*/ 219333 w 497"/>
                            <a:gd name="T17" fmla="*/ 55654 h 382"/>
                            <a:gd name="T18" fmla="*/ 219333 w 497"/>
                            <a:gd name="T19" fmla="*/ 55654 h 382"/>
                            <a:gd name="T20" fmla="*/ 123403 w 497"/>
                            <a:gd name="T21" fmla="*/ 4039 h 382"/>
                            <a:gd name="T22" fmla="*/ 99533 w 497"/>
                            <a:gd name="T23" fmla="*/ 4039 h 382"/>
                            <a:gd name="T24" fmla="*/ 4053 w 497"/>
                            <a:gd name="T25" fmla="*/ 55654 h 382"/>
                            <a:gd name="T26" fmla="*/ 4053 w 497"/>
                            <a:gd name="T27" fmla="*/ 71812 h 382"/>
                            <a:gd name="T28" fmla="*/ 99533 w 497"/>
                            <a:gd name="T29" fmla="*/ 123426 h 382"/>
                            <a:gd name="T30" fmla="*/ 123403 w 497"/>
                            <a:gd name="T31" fmla="*/ 123426 h 382"/>
                            <a:gd name="T32" fmla="*/ 183754 w 497"/>
                            <a:gd name="T33" fmla="*/ 87520 h 382"/>
                            <a:gd name="T34" fmla="*/ 119800 w 497"/>
                            <a:gd name="T35" fmla="*/ 71812 h 382"/>
                            <a:gd name="T36" fmla="*/ 111693 w 497"/>
                            <a:gd name="T37" fmla="*/ 75402 h 382"/>
                            <a:gd name="T38" fmla="*/ 91426 w 497"/>
                            <a:gd name="T39" fmla="*/ 59693 h 382"/>
                            <a:gd name="T40" fmla="*/ 111693 w 497"/>
                            <a:gd name="T41" fmla="*/ 48024 h 382"/>
                            <a:gd name="T42" fmla="*/ 131960 w 497"/>
                            <a:gd name="T43" fmla="*/ 55654 h 382"/>
                            <a:gd name="T44" fmla="*/ 199517 w 497"/>
                            <a:gd name="T45" fmla="*/ 79441 h 382"/>
                            <a:gd name="T46" fmla="*/ 219333 w 497"/>
                            <a:gd name="T47" fmla="*/ 71812 h 382"/>
                            <a:gd name="T48" fmla="*/ 219333 w 497"/>
                            <a:gd name="T49" fmla="*/ 55654 h 382"/>
                            <a:gd name="T50" fmla="*/ 191410 w 497"/>
                            <a:gd name="T51" fmla="*/ 155292 h 382"/>
                            <a:gd name="T52" fmla="*/ 191410 w 497"/>
                            <a:gd name="T53" fmla="*/ 155292 h 382"/>
                            <a:gd name="T54" fmla="*/ 207623 w 497"/>
                            <a:gd name="T55" fmla="*/ 151253 h 382"/>
                            <a:gd name="T56" fmla="*/ 199517 w 497"/>
                            <a:gd name="T57" fmla="*/ 79441 h 382"/>
                            <a:gd name="T58" fmla="*/ 183754 w 497"/>
                            <a:gd name="T59" fmla="*/ 87520 h 382"/>
                            <a:gd name="T60" fmla="*/ 191410 w 497"/>
                            <a:gd name="T61" fmla="*/ 155292 h 382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</a:gdLst>
                          <a:ahLst/>
                          <a:cxnLst>
                            <a:cxn ang="T62">
                              <a:pos x="T0" y="T1"/>
                            </a:cxn>
                            <a:cxn ang="T63">
                              <a:pos x="T2" y="T3"/>
                            </a:cxn>
                            <a:cxn ang="T64">
                              <a:pos x="T4" y="T5"/>
                            </a:cxn>
                            <a:cxn ang="T65">
                              <a:pos x="T6" y="T7"/>
                            </a:cxn>
                            <a:cxn ang="T66">
                              <a:pos x="T8" y="T9"/>
                            </a:cxn>
                            <a:cxn ang="T67">
                              <a:pos x="T10" y="T11"/>
                            </a:cxn>
                            <a:cxn ang="T68">
                              <a:pos x="T12" y="T13"/>
                            </a:cxn>
                            <a:cxn ang="T69">
                              <a:pos x="T14" y="T15"/>
                            </a:cxn>
                            <a:cxn ang="T70">
                              <a:pos x="T16" y="T17"/>
                            </a:cxn>
                            <a:cxn ang="T71">
                              <a:pos x="T18" y="T19"/>
                            </a:cxn>
                            <a:cxn ang="T72">
                              <a:pos x="T20" y="T21"/>
                            </a:cxn>
                            <a:cxn ang="T73">
                              <a:pos x="T22" y="T23"/>
                            </a:cxn>
                            <a:cxn ang="T74">
                              <a:pos x="T24" y="T25"/>
                            </a:cxn>
                            <a:cxn ang="T75">
                              <a:pos x="T26" y="T27"/>
                            </a:cxn>
                            <a:cxn ang="T76">
                              <a:pos x="T28" y="T29"/>
                            </a:cxn>
                            <a:cxn ang="T77">
                              <a:pos x="T30" y="T31"/>
                            </a:cxn>
                            <a:cxn ang="T78">
                              <a:pos x="T32" y="T33"/>
                            </a:cxn>
                            <a:cxn ang="T79">
                              <a:pos x="T34" y="T35"/>
                            </a:cxn>
                            <a:cxn ang="T80">
                              <a:pos x="T36" y="T37"/>
                            </a:cxn>
                            <a:cxn ang="T81">
                              <a:pos x="T38" y="T39"/>
                            </a:cxn>
                            <a:cxn ang="T82">
                              <a:pos x="T40" y="T41"/>
                            </a:cxn>
                            <a:cxn ang="T83">
                              <a:pos x="T42" y="T43"/>
                            </a:cxn>
                            <a:cxn ang="T84">
                              <a:pos x="T44" y="T45"/>
                            </a:cxn>
                            <a:cxn ang="T85">
                              <a:pos x="T46" y="T47"/>
                            </a:cxn>
                            <a:cxn ang="T86">
                              <a:pos x="T48" y="T49"/>
                            </a:cxn>
                            <a:cxn ang="T87">
                              <a:pos x="T50" y="T51"/>
                            </a:cxn>
                            <a:cxn ang="T88">
                              <a:pos x="T52" y="T53"/>
                            </a:cxn>
                            <a:cxn ang="T89">
                              <a:pos x="T54" y="T55"/>
                            </a:cxn>
                            <a:cxn ang="T90">
                              <a:pos x="T56" y="T57"/>
                            </a:cxn>
                            <a:cxn ang="T91">
                              <a:pos x="T58" y="T59"/>
                            </a:cxn>
                            <a:cxn ang="T92">
                              <a:pos x="T60" y="T61"/>
                            </a:cxn>
                          </a:cxnLst>
                          <a:rect l="0" t="0" r="r" b="b"/>
                          <a:pathLst>
                            <a:path w="497" h="382">
                              <a:moveTo>
                                <a:pt x="80" y="248"/>
                              </a:moveTo>
                              <a:lnTo>
                                <a:pt x="80" y="248"/>
                              </a:lnTo>
                              <a:cubicBezTo>
                                <a:pt x="97" y="293"/>
                                <a:pt x="106" y="311"/>
                                <a:pt x="159" y="328"/>
                              </a:cubicBezTo>
                              <a:cubicBezTo>
                                <a:pt x="203" y="355"/>
                                <a:pt x="230" y="381"/>
                                <a:pt x="248" y="381"/>
                              </a:cubicBezTo>
                              <a:cubicBezTo>
                                <a:pt x="266" y="381"/>
                                <a:pt x="293" y="355"/>
                                <a:pt x="337" y="337"/>
                              </a:cubicBezTo>
                              <a:cubicBezTo>
                                <a:pt x="390" y="311"/>
                                <a:pt x="372" y="311"/>
                                <a:pt x="390" y="258"/>
                              </a:cubicBezTo>
                              <a:cubicBezTo>
                                <a:pt x="248" y="328"/>
                                <a:pt x="248" y="328"/>
                                <a:pt x="248" y="328"/>
                              </a:cubicBezTo>
                              <a:lnTo>
                                <a:pt x="80" y="248"/>
                              </a:lnTo>
                              <a:close/>
                              <a:moveTo>
                                <a:pt x="487" y="124"/>
                              </a:moveTo>
                              <a:lnTo>
                                <a:pt x="487" y="124"/>
                              </a:lnTo>
                              <a:cubicBezTo>
                                <a:pt x="274" y="9"/>
                                <a:pt x="274" y="9"/>
                                <a:pt x="274" y="9"/>
                              </a:cubicBezTo>
                              <a:cubicBezTo>
                                <a:pt x="266" y="0"/>
                                <a:pt x="239" y="0"/>
                                <a:pt x="221" y="9"/>
                              </a:cubicBezTo>
                              <a:cubicBezTo>
                                <a:pt x="9" y="124"/>
                                <a:pt x="9" y="124"/>
                                <a:pt x="9" y="124"/>
                              </a:cubicBezTo>
                              <a:cubicBezTo>
                                <a:pt x="0" y="133"/>
                                <a:pt x="0" y="142"/>
                                <a:pt x="9" y="160"/>
                              </a:cubicBezTo>
                              <a:cubicBezTo>
                                <a:pt x="221" y="275"/>
                                <a:pt x="221" y="275"/>
                                <a:pt x="221" y="275"/>
                              </a:cubicBezTo>
                              <a:cubicBezTo>
                                <a:pt x="239" y="284"/>
                                <a:pt x="266" y="284"/>
                                <a:pt x="274" y="275"/>
                              </a:cubicBezTo>
                              <a:cubicBezTo>
                                <a:pt x="408" y="195"/>
                                <a:pt x="408" y="195"/>
                                <a:pt x="408" y="195"/>
                              </a:cubicBezTo>
                              <a:cubicBezTo>
                                <a:pt x="266" y="160"/>
                                <a:pt x="266" y="160"/>
                                <a:pt x="266" y="160"/>
                              </a:cubicBezTo>
                              <a:cubicBezTo>
                                <a:pt x="257" y="160"/>
                                <a:pt x="257" y="168"/>
                                <a:pt x="248" y="168"/>
                              </a:cubicBezTo>
                              <a:cubicBezTo>
                                <a:pt x="221" y="168"/>
                                <a:pt x="203" y="151"/>
                                <a:pt x="203" y="133"/>
                              </a:cubicBezTo>
                              <a:cubicBezTo>
                                <a:pt x="203" y="124"/>
                                <a:pt x="221" y="107"/>
                                <a:pt x="248" y="107"/>
                              </a:cubicBezTo>
                              <a:cubicBezTo>
                                <a:pt x="266" y="107"/>
                                <a:pt x="284" y="115"/>
                                <a:pt x="293" y="124"/>
                              </a:cubicBezTo>
                              <a:cubicBezTo>
                                <a:pt x="443" y="177"/>
                                <a:pt x="443" y="177"/>
                                <a:pt x="443" y="177"/>
                              </a:cubicBezTo>
                              <a:cubicBezTo>
                                <a:pt x="487" y="160"/>
                                <a:pt x="487" y="160"/>
                                <a:pt x="487" y="160"/>
                              </a:cubicBezTo>
                              <a:cubicBezTo>
                                <a:pt x="496" y="142"/>
                                <a:pt x="496" y="133"/>
                                <a:pt x="487" y="124"/>
                              </a:cubicBezTo>
                              <a:close/>
                              <a:moveTo>
                                <a:pt x="425" y="346"/>
                              </a:moveTo>
                              <a:lnTo>
                                <a:pt x="425" y="346"/>
                              </a:lnTo>
                              <a:cubicBezTo>
                                <a:pt x="416" y="355"/>
                                <a:pt x="452" y="364"/>
                                <a:pt x="461" y="337"/>
                              </a:cubicBezTo>
                              <a:cubicBezTo>
                                <a:pt x="469" y="213"/>
                                <a:pt x="443" y="177"/>
                                <a:pt x="443" y="177"/>
                              </a:cubicBezTo>
                              <a:cubicBezTo>
                                <a:pt x="408" y="195"/>
                                <a:pt x="408" y="195"/>
                                <a:pt x="408" y="195"/>
                              </a:cubicBezTo>
                              <a:cubicBezTo>
                                <a:pt x="408" y="195"/>
                                <a:pt x="443" y="222"/>
                                <a:pt x="425" y="34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o:spt="100" style="position:absolute;left:0pt;margin-left:-45.15pt;margin-top:11.7pt;height:20pt;width:23.85pt;mso-wrap-style:none;z-index:251680768;v-text-anchor:middle;mso-width-relative:page;mso-height-relative:page;" fillcolor="#595959 [2109]" filled="t" stroked="f" coordsize="497,382" o:gfxdata="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<v:path o:connectlocs="21958363,74011078;21958363,74011078;43642476,97885748;68070928,113702235;92499988,100571366;107047481,76995246;68070928,97885748;21958363,74011078;133671768,37005539;133671768,37005539;75207548,2685617;60660056,2685617;2470087,37005539;2470087,47749340;60660056,82068596;75207548,82068596;111988265,58193926;73011712,47749340;68070928,50136408;55719272,39691157;68070928,31932188;80422583,37005539;121594973,52822026;133671768,47749340;133671768,37005539;116654189,103256984;116654189,103256984;126535148,100571366;121594973,52822026;111988265,58193926;116654189,103256984" o:connectangles="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32385</wp:posOffset>
                </wp:positionV>
                <wp:extent cx="1006475" cy="435610"/>
                <wp:effectExtent l="0" t="0" r="0" b="0"/>
                <wp:wrapNone/>
                <wp:docPr id="2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0280" y="6494145"/>
                          <a:ext cx="100647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3.6pt;margin-top:2.55pt;height:34.3pt;width:79.25pt;z-index:251678720;mso-width-relative:page;mso-height-relative:page;" filled="f" stroked="f" coordsize="21600,21600" o:gfxdata="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Jdny22QAAAAgBAAAPAAAAAAAAAAEA&#10;IAAAACIAAABkcnMvZG93bnJldi54bWxQSwECFAAUAAAACACHTuJAE6geq0cCAAByBAAADgAAAAAA&#10;AAABACAAAAAo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74295</wp:posOffset>
                </wp:positionV>
                <wp:extent cx="6407785" cy="0"/>
                <wp:effectExtent l="0" t="0" r="0" b="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780" y="6932295"/>
                          <a:ext cx="64077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6pt;margin-top:5.85pt;height:0pt;width:504.55pt;z-index:251679744;mso-width-relative:page;mso-height-relative:page;" filled="f" stroked="t" coordsize="21600,21600" o:gfxdata="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MLn6m1AAAAAkBAAAPAAAAAAAAAAEAIAAAACIAAABk&#10;cnMvZG93bnJldi54bWxQSwECFAAUAAAACACHTuJAyFEHlgoCAAD3AwAADgAAAAAAAAABACAAAAAj&#10;AQAAZHJzL2Uyb0RvYy54bWxQSwUGAAAAAAYABgBZAQAAnwUAAAAA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92075</wp:posOffset>
                </wp:positionV>
                <wp:extent cx="6480175" cy="1288415"/>
                <wp:effectExtent l="0" t="0" r="0" b="0"/>
                <wp:wrapNone/>
                <wp:docPr id="45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1288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20XX.09-20XX.06                     XX大学XX学院                     计算机科学与技术专业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080000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beforeAutospacing="0" w:after="0" w:afterLines="0" w:afterAutospacing="0" w:line="440" w:lineRule="exact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GPA：3.8/4.0  排名班级前三；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国家计算机四级证书、计算机软件资格考试证书、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VCP证书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通过CCNP认证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；  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080000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beforeAutospacing="0" w:after="0" w:afterLines="0" w:afterAutospacing="0" w:line="440" w:lineRule="exact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竞赛证书：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20XX年“挑战杯”大学生课外学术科技作品竞赛省级二等奖。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080000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beforeAutospacing="0" w:after="0" w:afterLines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rect id="矩形 69" o:spid="_x0000_s1026" o:spt="1" style="position:absolute;left:0pt;margin-left:-51.2pt;margin-top:7.25pt;height:101.45pt;width:510.25pt;z-index:251662336;mso-width-relative:page;mso-height-relative:page;" filled="f" stroked="f" coordsize="21600,21600" o:gfxdata="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5&#10;kGf42wAAAAsBAAAPAAAAAAAAAAEAIAAAACIAAABkcnMvZG93bnJldi54bWxQSwECFAAUAAAACACH&#10;TuJA5GCsAK8BAABSAwAADgAAAAAAAAABACAAAAAq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20XX.09-20XX.06                     XX大学XX学院                     计算机科学与技术专业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080000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beforeAutospacing="0" w:after="0" w:afterLines="0" w:afterAutospacing="0" w:line="440" w:lineRule="exact"/>
                        <w:ind w:leftChars="0" w:right="0" w:righ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GPA：3.8/4.0  排名班级前三；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国家计算机四级证书、计算机软件资格考试证书、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VCP证书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通过CCNP认证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；  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080000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beforeAutospacing="0" w:after="0" w:afterLines="0" w:afterAutospacing="0" w:line="440" w:lineRule="exact"/>
                        <w:ind w:leftChars="0" w:right="0" w:righ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竞赛证书：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20XX年“挑战杯”大学生课外学术科技作品竞赛省级二等奖。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080000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beforeAutospacing="0" w:after="0" w:afterLines="0" w:afterAutospacing="0" w:line="5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120015</wp:posOffset>
                </wp:positionV>
                <wp:extent cx="1076960" cy="457835"/>
                <wp:effectExtent l="0" t="0" r="0" b="0"/>
                <wp:wrapNone/>
                <wp:docPr id="11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6160" y="8562975"/>
                          <a:ext cx="107696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9.2pt;margin-top:9.45pt;height:36.05pt;width:84.8pt;z-index:251664384;mso-width-relative:page;mso-height-relative:page;" filled="f" stroked="f" coordsize="21600,21600" o:gfxdata="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IH9mH9YAAAAJAQAADwAAAAAAAAABACAAAAAiAAAAZHJzL2Rvd25yZXYueG1sUEsBAhQAFAAA&#10;AAgAh07iQNyk3Ey4AQAAXAMAAA4AAAAAAAAAAQAgAAAAJQ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43180</wp:posOffset>
                </wp:positionV>
                <wp:extent cx="256540" cy="222885"/>
                <wp:effectExtent l="0" t="0" r="10160" b="5715"/>
                <wp:wrapNone/>
                <wp:docPr id="220" name="Freefor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596265" y="8684260"/>
                          <a:ext cx="256540" cy="222885"/>
                        </a:xfrm>
                        <a:custGeom>
                          <a:avLst/>
                          <a:gdLst>
                            <a:gd name="T0" fmla="*/ 139617 w 497"/>
                            <a:gd name="T1" fmla="*/ 151370 h 444"/>
                            <a:gd name="T2" fmla="*/ 139617 w 497"/>
                            <a:gd name="T3" fmla="*/ 151370 h 444"/>
                            <a:gd name="T4" fmla="*/ 99534 w 497"/>
                            <a:gd name="T5" fmla="*/ 115780 h 444"/>
                            <a:gd name="T6" fmla="*/ 111694 w 497"/>
                            <a:gd name="T7" fmla="*/ 87849 h 444"/>
                            <a:gd name="T8" fmla="*/ 123404 w 497"/>
                            <a:gd name="T9" fmla="*/ 68027 h 444"/>
                            <a:gd name="T10" fmla="*/ 119801 w 497"/>
                            <a:gd name="T11" fmla="*/ 59917 h 444"/>
                            <a:gd name="T12" fmla="*/ 123404 w 497"/>
                            <a:gd name="T13" fmla="*/ 40095 h 444"/>
                            <a:gd name="T14" fmla="*/ 79717 w 497"/>
                            <a:gd name="T15" fmla="*/ 0 h 444"/>
                            <a:gd name="T16" fmla="*/ 31526 w 497"/>
                            <a:gd name="T17" fmla="*/ 40095 h 444"/>
                            <a:gd name="T18" fmla="*/ 35580 w 497"/>
                            <a:gd name="T19" fmla="*/ 59917 h 444"/>
                            <a:gd name="T20" fmla="*/ 31526 w 497"/>
                            <a:gd name="T21" fmla="*/ 68027 h 444"/>
                            <a:gd name="T22" fmla="*/ 43687 w 497"/>
                            <a:gd name="T23" fmla="*/ 87849 h 444"/>
                            <a:gd name="T24" fmla="*/ 55397 w 497"/>
                            <a:gd name="T25" fmla="*/ 115780 h 444"/>
                            <a:gd name="T26" fmla="*/ 15763 w 497"/>
                            <a:gd name="T27" fmla="*/ 151370 h 444"/>
                            <a:gd name="T28" fmla="*/ 0 w 497"/>
                            <a:gd name="T29" fmla="*/ 155425 h 444"/>
                            <a:gd name="T30" fmla="*/ 0 w 497"/>
                            <a:gd name="T31" fmla="*/ 199574 h 444"/>
                            <a:gd name="T32" fmla="*/ 179251 w 497"/>
                            <a:gd name="T33" fmla="*/ 199574 h 444"/>
                            <a:gd name="T34" fmla="*/ 179251 w 497"/>
                            <a:gd name="T35" fmla="*/ 179752 h 444"/>
                            <a:gd name="T36" fmla="*/ 139617 w 497"/>
                            <a:gd name="T37" fmla="*/ 151370 h 444"/>
                            <a:gd name="T38" fmla="*/ 191411 w 497"/>
                            <a:gd name="T39" fmla="*/ 87849 h 444"/>
                            <a:gd name="T40" fmla="*/ 191411 w 497"/>
                            <a:gd name="T41" fmla="*/ 87849 h 444"/>
                            <a:gd name="T42" fmla="*/ 191411 w 497"/>
                            <a:gd name="T43" fmla="*/ 55863 h 444"/>
                            <a:gd name="T44" fmla="*/ 167541 w 497"/>
                            <a:gd name="T45" fmla="*/ 55863 h 444"/>
                            <a:gd name="T46" fmla="*/ 167541 w 497"/>
                            <a:gd name="T47" fmla="*/ 87849 h 444"/>
                            <a:gd name="T48" fmla="*/ 135564 w 497"/>
                            <a:gd name="T49" fmla="*/ 87849 h 444"/>
                            <a:gd name="T50" fmla="*/ 135564 w 497"/>
                            <a:gd name="T51" fmla="*/ 111726 h 444"/>
                            <a:gd name="T52" fmla="*/ 167541 w 497"/>
                            <a:gd name="T53" fmla="*/ 111726 h 444"/>
                            <a:gd name="T54" fmla="*/ 167541 w 497"/>
                            <a:gd name="T55" fmla="*/ 143712 h 444"/>
                            <a:gd name="T56" fmla="*/ 191411 w 497"/>
                            <a:gd name="T57" fmla="*/ 143712 h 444"/>
                            <a:gd name="T58" fmla="*/ 191411 w 497"/>
                            <a:gd name="T59" fmla="*/ 111726 h 444"/>
                            <a:gd name="T60" fmla="*/ 223388 w 497"/>
                            <a:gd name="T61" fmla="*/ 111726 h 444"/>
                            <a:gd name="T62" fmla="*/ 223388 w 497"/>
                            <a:gd name="T63" fmla="*/ 87849 h 444"/>
                            <a:gd name="T64" fmla="*/ 191411 w 497"/>
                            <a:gd name="T65" fmla="*/ 87849 h 44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497" h="444">
                              <a:moveTo>
                                <a:pt x="310" y="336"/>
                              </a:moveTo>
                              <a:lnTo>
                                <a:pt x="310" y="336"/>
                              </a:lnTo>
                              <a:cubicBezTo>
                                <a:pt x="248" y="310"/>
                                <a:pt x="221" y="292"/>
                                <a:pt x="221" y="257"/>
                              </a:cubicBezTo>
                              <a:cubicBezTo>
                                <a:pt x="221" y="230"/>
                                <a:pt x="239" y="239"/>
                                <a:pt x="248" y="195"/>
                              </a:cubicBezTo>
                              <a:cubicBezTo>
                                <a:pt x="257" y="177"/>
                                <a:pt x="274" y="195"/>
                                <a:pt x="274" y="151"/>
                              </a:cubicBezTo>
                              <a:cubicBezTo>
                                <a:pt x="274" y="133"/>
                                <a:pt x="266" y="133"/>
                                <a:pt x="266" y="133"/>
                              </a:cubicBezTo>
                              <a:cubicBezTo>
                                <a:pt x="266" y="133"/>
                                <a:pt x="274" y="106"/>
                                <a:pt x="274" y="89"/>
                              </a:cubicBezTo>
                              <a:cubicBezTo>
                                <a:pt x="274" y="62"/>
                                <a:pt x="257" y="0"/>
                                <a:pt x="177" y="0"/>
                              </a:cubicBezTo>
                              <a:cubicBezTo>
                                <a:pt x="88" y="0"/>
                                <a:pt x="70" y="62"/>
                                <a:pt x="70" y="89"/>
                              </a:cubicBezTo>
                              <a:cubicBezTo>
                                <a:pt x="70" y="106"/>
                                <a:pt x="79" y="133"/>
                                <a:pt x="79" y="133"/>
                              </a:cubicBezTo>
                              <a:cubicBezTo>
                                <a:pt x="79" y="133"/>
                                <a:pt x="70" y="133"/>
                                <a:pt x="70" y="151"/>
                              </a:cubicBezTo>
                              <a:cubicBezTo>
                                <a:pt x="70" y="195"/>
                                <a:pt x="88" y="177"/>
                                <a:pt x="97" y="195"/>
                              </a:cubicBezTo>
                              <a:cubicBezTo>
                                <a:pt x="106" y="239"/>
                                <a:pt x="123" y="230"/>
                                <a:pt x="123" y="257"/>
                              </a:cubicBezTo>
                              <a:cubicBezTo>
                                <a:pt x="123" y="292"/>
                                <a:pt x="97" y="310"/>
                                <a:pt x="35" y="336"/>
                              </a:cubicBezTo>
                              <a:cubicBezTo>
                                <a:pt x="35" y="336"/>
                                <a:pt x="17" y="336"/>
                                <a:pt x="0" y="345"/>
                              </a:cubicBezTo>
                              <a:cubicBezTo>
                                <a:pt x="0" y="443"/>
                                <a:pt x="0" y="443"/>
                                <a:pt x="0" y="443"/>
                              </a:cubicBezTo>
                              <a:cubicBezTo>
                                <a:pt x="398" y="443"/>
                                <a:pt x="398" y="443"/>
                                <a:pt x="398" y="443"/>
                              </a:cubicBezTo>
                              <a:cubicBezTo>
                                <a:pt x="398" y="443"/>
                                <a:pt x="398" y="408"/>
                                <a:pt x="398" y="399"/>
                              </a:cubicBezTo>
                              <a:cubicBezTo>
                                <a:pt x="398" y="381"/>
                                <a:pt x="372" y="354"/>
                                <a:pt x="310" y="336"/>
                              </a:cubicBezTo>
                              <a:close/>
                              <a:moveTo>
                                <a:pt x="425" y="195"/>
                              </a:moveTo>
                              <a:lnTo>
                                <a:pt x="425" y="195"/>
                              </a:lnTo>
                              <a:cubicBezTo>
                                <a:pt x="425" y="124"/>
                                <a:pt x="425" y="124"/>
                                <a:pt x="425" y="124"/>
                              </a:cubicBezTo>
                              <a:cubicBezTo>
                                <a:pt x="372" y="124"/>
                                <a:pt x="372" y="124"/>
                                <a:pt x="372" y="124"/>
                              </a:cubicBezTo>
                              <a:cubicBezTo>
                                <a:pt x="372" y="195"/>
                                <a:pt x="372" y="195"/>
                                <a:pt x="372" y="195"/>
                              </a:cubicBezTo>
                              <a:cubicBezTo>
                                <a:pt x="301" y="195"/>
                                <a:pt x="301" y="195"/>
                                <a:pt x="301" y="195"/>
                              </a:cubicBezTo>
                              <a:cubicBezTo>
                                <a:pt x="301" y="248"/>
                                <a:pt x="301" y="248"/>
                                <a:pt x="301" y="248"/>
                              </a:cubicBezTo>
                              <a:cubicBezTo>
                                <a:pt x="372" y="248"/>
                                <a:pt x="372" y="248"/>
                                <a:pt x="372" y="248"/>
                              </a:cubicBezTo>
                              <a:cubicBezTo>
                                <a:pt x="372" y="319"/>
                                <a:pt x="372" y="319"/>
                                <a:pt x="372" y="319"/>
                              </a:cubicBezTo>
                              <a:cubicBezTo>
                                <a:pt x="425" y="319"/>
                                <a:pt x="425" y="319"/>
                                <a:pt x="425" y="319"/>
                              </a:cubicBezTo>
                              <a:cubicBezTo>
                                <a:pt x="425" y="248"/>
                                <a:pt x="425" y="248"/>
                                <a:pt x="425" y="248"/>
                              </a:cubicBezTo>
                              <a:cubicBezTo>
                                <a:pt x="496" y="248"/>
                                <a:pt x="496" y="248"/>
                                <a:pt x="496" y="248"/>
                              </a:cubicBezTo>
                              <a:cubicBezTo>
                                <a:pt x="496" y="195"/>
                                <a:pt x="496" y="195"/>
                                <a:pt x="496" y="195"/>
                              </a:cubicBezTo>
                              <a:lnTo>
                                <a:pt x="425" y="1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-43.05pt;margin-top:3.4pt;height:17.55pt;width:20.2pt;mso-wrap-style:none;z-index:251666432;v-text-anchor:middle;mso-width-relative:page;mso-height-relative:page;" fillcolor="#595959 [2109]" filled="t" stroked="f" coordsize="497,444" o:gfxdata="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" path="m310,336l310,336c248,310,221,292,221,257c221,230,239,239,248,195c257,177,274,195,274,151c274,133,266,133,266,133c266,133,274,106,274,89c274,62,257,0,177,0c88,0,70,62,70,89c70,106,79,133,79,133c79,133,70,133,70,151c70,195,88,177,97,195c106,239,123,230,123,257c123,292,97,310,35,336c35,336,17,336,0,345c0,443,0,443,0,443c398,443,398,443,398,443c398,443,398,408,398,399c398,381,372,354,310,336xm425,195l425,195c425,124,425,124,425,124c372,124,372,124,372,124c372,195,372,195,372,195c301,195,301,195,301,195c301,248,301,248,301,248c372,248,372,248,372,248c372,319,372,319,372,319c425,319,425,319,425,319c425,248,425,248,425,248c496,248,496,248,496,248c496,195,496,195,496,195l425,195xe">
                <v:path o:connectlocs="72067092,75986717;72067092,75986717;51377167,58120777;57653880,44099604;63698314,34149094;61838528,30077929;63698314,20127419;41148086,0;16272998,20127419;18365579,30077929;16272998,34149094;22550227,44099604;28594660,58120777;8136499,75986717;0,78022299;0,100184799;92525254,100184799;92525254,90234289;72067092,75986717;98801967,44099604;98801967,44099604;98801967,28042848;86480821,28042848;86480821,44099604;69975027,44099604;69975027,56085697;86480821,56085697;86480821,72142452;98801967,72142452;98801967,56085697;115307761,56085697;115307761,44099604;98801967,44099604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187960</wp:posOffset>
                </wp:positionV>
                <wp:extent cx="6407785" cy="13970"/>
                <wp:effectExtent l="0" t="4445" r="12065" b="10160"/>
                <wp:wrapNone/>
                <wp:docPr id="10" name="直线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780" y="9027160"/>
                          <a:ext cx="6407785" cy="139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4" o:spid="_x0000_s1026" o:spt="20" style="position:absolute;left:0pt;margin-left:-48.6pt;margin-top:14.8pt;height:1.1pt;width:504.55pt;z-index:251665408;mso-width-relative:page;mso-height-relative:page;" filled="f" stroked="t" coordsize="21600,21600" o:gfxdata="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Y7Bwy2AAAAAkBAAAPAAAAAAAAAAEAIAAA&#10;ACIAAABkcnMvZG93bnJldi54bWxQSwECFAAUAAAACACHTuJAubkHhAwCAAAPBAAADgAAAAAAAAAB&#10;ACAAAAAnAQAAZHJzL2Uyb0RvYy54bWxQSwUGAAAAAAYABgBZAQAApQUAAAAA&#10;">
                <v:fill on="f" focussize="0,0"/>
                <v:stroke color="#7F7F7F [161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78740</wp:posOffset>
                </wp:positionV>
                <wp:extent cx="6480175" cy="1096010"/>
                <wp:effectExtent l="0" t="0" r="0" b="0"/>
                <wp:wrapNone/>
                <wp:docPr id="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1096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熟悉服务器虚拟化(vmware)、阿里云等应用服务器管理；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windows和Linux性能调优；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统一存储、信息安全、信息项目管理等相关基本知识；熟悉RIP、STP、OSPF、MPLS VPN等网络协议，有数据备份管理经验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学习能力强，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较好的沟通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协作能力，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强的执行力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良好的服务意识。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17" o:spid="_x0000_s1026" o:spt="1" style="position:absolute;left:0pt;margin-left:-51.2pt;margin-top:6.2pt;height:86.3pt;width:510.25pt;z-index:251673600;mso-width-relative:page;mso-height-relative:page;" filled="f" stroked="f" coordsize="21600,21600" o:gfxdata="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tuxQ9oAAAALAQAADwAAAAAAAAABACAAAAAiAAAAZHJzL2Rvd25yZXYueG1sUEsB&#10;AhQAFAAAAAgAh07iQBQ39DW6AQAAYA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熟悉服务器虚拟化(vmware)、阿里云等应用服务器管理；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windows和Linux性能调优；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统一存储、信息安全、信息项目管理等相关基本知识；熟悉RIP、STP、OSPF、MPLS VPN等网络协议，有数据备份管理经验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学习能力强，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较好的沟通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协作能力，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较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强的执行力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良好的服务意识。</w:t>
                      </w:r>
                    </w:p>
                    <w:p>
                      <w:pPr>
                        <w:rPr>
                          <w:rFonts w:hint="eastAsia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-1271905</wp:posOffset>
                </wp:positionH>
                <wp:positionV relativeFrom="paragraph">
                  <wp:posOffset>706120</wp:posOffset>
                </wp:positionV>
                <wp:extent cx="8545195" cy="732790"/>
                <wp:effectExtent l="0" t="0" r="8255" b="101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5195" cy="732790"/>
                        </a:xfrm>
                        <a:prstGeom prst="rect">
                          <a:avLst/>
                        </a:prstGeom>
                        <a:solidFill>
                          <a:srgbClr val="DFA5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0.15pt;margin-top:55.6pt;height:57.7pt;width:672.85pt;z-index:251660288;v-text-anchor:middle;mso-width-relative:page;mso-height-relative:page;" fillcolor="#DFA559" filled="t" stroked="f" coordsize="21600,21600" o:gfxdata="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zcZG3dAAAADQEAAA8AAAAAAAAAAQAgAAAAIgAA&#10;AGRycy9kb3ducmV2LnhtbFBLAQIUABQAAAAIAIdO4kBeHKXJdQIAANgEAAAOAAAAAAAAAAEAIAAA&#10;ACw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1" w:fontKey="{6071AB7B-8B6D-4D73-BB5B-DD336B838656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displayBackgroundShape w:val="1"/>
  <w:embedTrueTypeFonts/>
  <w:saveSubset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B12BF"/>
    <w:rsid w:val="02227270"/>
    <w:rsid w:val="08C54B4A"/>
    <w:rsid w:val="090B3087"/>
    <w:rsid w:val="19BA3158"/>
    <w:rsid w:val="1ACD03CA"/>
    <w:rsid w:val="23AA1229"/>
    <w:rsid w:val="2CF6240D"/>
    <w:rsid w:val="2F282D10"/>
    <w:rsid w:val="2F2B329B"/>
    <w:rsid w:val="318632E1"/>
    <w:rsid w:val="31EF7057"/>
    <w:rsid w:val="322C6B63"/>
    <w:rsid w:val="34737E5D"/>
    <w:rsid w:val="485F149C"/>
    <w:rsid w:val="4A3B5CF1"/>
    <w:rsid w:val="4ED3513B"/>
    <w:rsid w:val="503F18E7"/>
    <w:rsid w:val="56072C83"/>
    <w:rsid w:val="58AC2F4D"/>
    <w:rsid w:val="5BE81610"/>
    <w:rsid w:val="5D225C3E"/>
    <w:rsid w:val="5F180477"/>
    <w:rsid w:val="601F764F"/>
    <w:rsid w:val="6C093A14"/>
    <w:rsid w:val="70A73054"/>
    <w:rsid w:val="77DB12BF"/>
    <w:rsid w:val="7BE025B6"/>
    <w:rsid w:val="7CA60E03"/>
    <w:rsid w:val="7E04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paragraph" w:customStyle="1" w:styleId="8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18f40754-303f-7b7b-ce5a-c9a0bef5b2a6\&#26080;&#32463;&#39564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无经验求职简历.docx</Template>
  <Pages>2</Pages>
  <Words>0</Words>
  <Characters>0</Characters>
  <Lines>0</Lines>
  <Paragraphs>0</Paragraphs>
  <TotalTime>7</TotalTime>
  <ScaleCrop>false</ScaleCrop>
  <LinksUpToDate>false</LinksUpToDate>
  <CharactersWithSpaces>2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2020-03-05T13:26:00Z</dcterms:created>
  <dc:creator>吕创文</dc:creator>
  <cp:lastModifiedBy>慕岑</cp:lastModifiedBy>
  <dcterms:modified xsi:type="dcterms:W3CDTF">2022-04-02T05:58:45Z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v1.0_mb_sVufXeoHUhIqJ5LsSu58lQ==</vt:lpwstr>
  </property>
  <property fmtid="{D5CDD505-2E9C-101B-9397-08002B2CF9AE}" pid="4" name="ICV">
    <vt:lpwstr>E6FF0B638F1E4915AF2B9CE96F6C4161</vt:lpwstr>
  </property>
</Properties>
</file>