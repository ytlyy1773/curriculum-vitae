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5998210</wp:posOffset>
            </wp:positionH>
            <wp:positionV relativeFrom="paragraph">
              <wp:posOffset>531495</wp:posOffset>
            </wp:positionV>
            <wp:extent cx="1016000" cy="1356995"/>
            <wp:effectExtent l="63500" t="67310" r="82550" b="80645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8742680</wp:posOffset>
                </wp:positionV>
                <wp:extent cx="6920865" cy="17018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0040" y="8742680"/>
                          <a:ext cx="6920865" cy="1701800"/>
                          <a:chOff x="1932" y="4107"/>
                          <a:chExt cx="10899" cy="2680"/>
                        </a:xfrm>
                      </wpg:grpSpPr>
                      <wpg:grpSp>
                        <wpg:cNvPr id="70" name="组合 24"/>
                        <wpg:cNvGrpSpPr/>
                        <wpg:grpSpPr>
                          <a:xfrm rot="0">
                            <a:off x="1935" y="4107"/>
                            <a:ext cx="10896" cy="2680"/>
                            <a:chOff x="14727" y="5201"/>
                            <a:chExt cx="17625" cy="2680"/>
                          </a:xfrm>
                        </wpg:grpSpPr>
                        <wps:wsp>
                          <wps:cNvPr id="71" name="求职意向"/>
                          <wps:cNvSpPr txBox="1"/>
                          <wps:spPr>
                            <a:xfrm>
                              <a:off x="14727" y="5201"/>
                              <a:ext cx="5792" cy="45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 |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文本框 4"/>
                          <wps:cNvSpPr txBox="1"/>
                          <wps:spPr>
                            <a:xfrm>
                              <a:off x="15885" y="5700"/>
                              <a:ext cx="16467" cy="2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具备较强的动手能力、学习能力及分析能力，优秀的职业素养和团队协作精神、敬业精神；良好的编程风格与文档习惯；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熟悉ARM结构的嵌入式编程者优先，特别是有三星ARM平台S3C2410/2440/6410/210，TI，Freescale平台驱动开发经验；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有手持设备/通讯类相关项目开发经验者优先,熟悉android系统；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角三角形 57"/>
                        <wps:cNvSpPr/>
                        <wps:spPr>
                          <a:xfrm rot="10800000">
                            <a:off x="1932" y="4568"/>
                            <a:ext cx="135" cy="18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2pt;margin-top:688.4pt;height:134pt;width:544.95pt;z-index:251668480;mso-width-relative:page;mso-height-relative:page;" coordorigin="1932,4107" coordsize="10899,2680" o:gfxdata="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/zSuD3AAAAA0BAAAPAAAAAAAAAAEAIAAAACIAAABkcnMvZG93bnJldi54bWxQSwECFAAUAAAA&#10;CACHTuJAOdQfrSQEAAAlDQAADgAAAAAAAAABACAAAAArAQAAZHJzL2Uyb0RvYy54bWxQSwUGAAAA&#10;AAYABgBZAQAAwQcAAAAA&#10;">
                <o:lock v:ext="edit" aspectratio="f"/>
                <v:group id="组合 24" o:spid="_x0000_s1026" o:spt="203" style="position:absolute;left:1935;top:4107;height:2680;width:10896;" coordorigin="14727,5201" coordsize="17625,268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求职意向" o:spid="_x0000_s1026" o:spt="202" type="#_x0000_t202" style="position:absolute;left:14727;top:5201;height:457;width:5792;" fillcolor="#404040 [2429]" filled="t" stroked="f" coordsize="21600,21600" o:gfxdata="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gHwU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 | Assessment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5885;top:5700;height:2181;width:16467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具备较强的动手能力、学习能力及分析能力，优秀的职业素养和团队协作精神、敬业精神；良好的编程风格与文档习惯；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熟悉ARM结构的嵌入式编程者优先，特别是有三星ARM平台S3C2410/2440/6410/210，TI，Freescale平台驱动开发经验；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有手持设备/通讯类相关项目开发经验者优先,熟悉android系统；</w:t>
                          </w:r>
                        </w:p>
                      </w:txbxContent>
                    </v:textbox>
                  </v:shape>
                </v:group>
                <v:shape id="直角三角形 57" o:spid="_x0000_s1026" o:spt="6" type="#_x0000_t6" style="position:absolute;left:1932;top:4568;height:189;width:135;rotation:11796480f;v-text-anchor:middle;" fillcolor="#262626 [2749]" filled="t" stroked="f" coordsize="21600,21600" o:gfxdata="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V+B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7080250</wp:posOffset>
                </wp:positionV>
                <wp:extent cx="6920865" cy="1433195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0040" y="7080250"/>
                          <a:ext cx="6920865" cy="1433195"/>
                          <a:chOff x="1932" y="4107"/>
                          <a:chExt cx="10899" cy="2257"/>
                        </a:xfrm>
                      </wpg:grpSpPr>
                      <wpg:grpSp>
                        <wpg:cNvPr id="65" name="组合 24"/>
                        <wpg:cNvGrpSpPr/>
                        <wpg:grpSpPr>
                          <a:xfrm rot="0">
                            <a:off x="1935" y="4107"/>
                            <a:ext cx="10896" cy="2257"/>
                            <a:chOff x="14727" y="5201"/>
                            <a:chExt cx="17625" cy="2257"/>
                          </a:xfrm>
                        </wpg:grpSpPr>
                        <wps:wsp>
                          <wps:cNvPr id="66" name="求职意向"/>
                          <wps:cNvSpPr txBox="1"/>
                          <wps:spPr>
                            <a:xfrm>
                              <a:off x="14727" y="5201"/>
                              <a:ext cx="5792" cy="45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技能水平 |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" name="文本框 4"/>
                          <wps:cNvSpPr txBox="1"/>
                          <wps:spPr>
                            <a:xfrm>
                              <a:off x="15885" y="5700"/>
                              <a:ext cx="16467" cy="17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精通C/C++语言，精通ARM嵌入式开发调试环境，掌握WINDOWS平台开发工具；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熟悉嵌入式Linux操作系统，有Linux系统移植、驱动开发经验；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熟悉硬件电路原理，能看得懂原理图，熟悉常用UART、IIC、SPI接口设备、Sensor、TP、LCD等外设的调试方法，会用万用表，示波器等调试工具；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直角三角形 57"/>
                        <wps:cNvSpPr/>
                        <wps:spPr>
                          <a:xfrm rot="10800000">
                            <a:off x="1932" y="4568"/>
                            <a:ext cx="135" cy="18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2pt;margin-top:557.5pt;height:112.85pt;width:544.95pt;z-index:251667456;mso-width-relative:page;mso-height-relative:page;" coordorigin="1932,4107" coordsize="10899,2257" o:gfxdata="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LPGV3LbAAAADQEAAA8AAAAAAAAAAQAgAAAAIgAAAGRycy9kb3ducmV2LnhtbFBLAQIUABQA&#10;AAAIAIdO4kDAfUuqJwQAACUNAAAOAAAAAAAAAAEAIAAAACoBAABkcnMvZTJvRG9jLnhtbFBLBQYA&#10;AAAABgAGAFkBAADDBwAAAAA=&#10;">
                <o:lock v:ext="edit" aspectratio="f"/>
                <v:group id="组合 24" o:spid="_x0000_s1026" o:spt="203" style="position:absolute;left:1935;top:4107;height:2257;width:10896;" coordorigin="14727,5201" coordsize="17625,225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求职意向" o:spid="_x0000_s1026" o:spt="202" type="#_x0000_t202" style="position:absolute;left:14727;top:5201;height:457;width:5792;" fillcolor="#404040 [2429]" filled="t" stroked="f" coordsize="21600,21600" o:gfxdata="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H++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技能水平 | Skills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5885;top:5700;height:1758;width:16467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精通C/C++语言，精通ARM嵌入式开发调试环境，掌握WINDOWS平台开发工具；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熟悉嵌入式Linux操作系统，有Linux系统移植、驱动开发经验；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熟悉硬件电路原理，能看得懂原理图，熟悉常用UART、IIC、SPI接口设备、Sensor、TP、LCD等外设的调试方法，会用万用表，示波器等调试工具；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直角三角形 57" o:spid="_x0000_s1026" o:spt="6" type="#_x0000_t6" style="position:absolute;left:1932;top:4568;height:189;width:135;rotation:11796480f;v-text-anchor:middle;" fillcolor="#262626 [2749]" filled="t" stroked="f" coordsize="21600,21600" o:gfxdata="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3KuT9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3460750</wp:posOffset>
                </wp:positionV>
                <wp:extent cx="6920865" cy="339026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0040" y="3460750"/>
                          <a:ext cx="6920865" cy="3390265"/>
                          <a:chOff x="1932" y="4107"/>
                          <a:chExt cx="10899" cy="5339"/>
                        </a:xfrm>
                      </wpg:grpSpPr>
                      <wpg:grpSp>
                        <wpg:cNvPr id="60" name="组合 24"/>
                        <wpg:cNvGrpSpPr/>
                        <wpg:grpSpPr>
                          <a:xfrm rot="0">
                            <a:off x="1935" y="4107"/>
                            <a:ext cx="10896" cy="5339"/>
                            <a:chOff x="14727" y="5201"/>
                            <a:chExt cx="17625" cy="5339"/>
                          </a:xfrm>
                        </wpg:grpSpPr>
                        <wps:wsp>
                          <wps:cNvPr id="61" name="求职意向"/>
                          <wps:cNvSpPr txBox="1"/>
                          <wps:spPr>
                            <a:xfrm>
                              <a:off x="14727" y="5201"/>
                              <a:ext cx="5792" cy="45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 |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文本框 4"/>
                          <wps:cNvSpPr txBox="1"/>
                          <wps:spPr>
                            <a:xfrm>
                              <a:off x="15885" y="5700"/>
                              <a:ext cx="16467" cy="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时间：2015.09-2017.06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单位：广州天嵌计算机科技有限公司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职务：软件开发工程师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.从事ARM嵌入式产品Linux/Android BSP移植开发及驱动开发调试工作；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依据产品概要进行系统框架和核心模块的详细设计和编码工作；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依据新产品开发进度和任务分配，开发相应的软件模块，编写相应的技术文档；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与测试、硬件工程师配合一起进行产品的验证、测试、故障定位和修复；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时间：2015.09-2017.06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单位：广州领伍信息科技有限公司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职务：ASP.NET软件开发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一、参与公司产品的规划、需求调研、设计、开发和实施等工作；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二、进行软件产品运行的日常维护和技术支持。负责项目的成本核算，协助行政经理对各项行政事务的安排及执行；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808080" w:themeColor="text1" w:themeTint="8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角三角形 57"/>
                        <wps:cNvSpPr/>
                        <wps:spPr>
                          <a:xfrm rot="10800000">
                            <a:off x="1932" y="4568"/>
                            <a:ext cx="135" cy="18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2pt;margin-top:272.5pt;height:266.95pt;width:544.95pt;z-index:251666432;mso-width-relative:page;mso-height-relative:page;" coordorigin="1932,4107" coordsize="10899,5339" o:gfxdata="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WCmOi2wAAAAwBAAAPAAAAAAAAAAEAIAAAACIAAABkcnMvZG93bnJldi54bWxQSwEC&#10;FAAUAAAACACHTuJAaVTzbSsEAAAlDQAADgAAAAAAAAABACAAAAAqAQAAZHJzL2Uyb0RvYy54bWxQ&#10;SwUGAAAAAAYABgBZAQAAxwcAAAAA&#10;">
                <o:lock v:ext="edit" aspectratio="f"/>
                <v:group id="组合 24" o:spid="_x0000_s1026" o:spt="203" style="position:absolute;left:1935;top:4107;height:5339;width:10896;" coordorigin="14727,5201" coordsize="17625,533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求职意向" o:spid="_x0000_s1026" o:spt="202" type="#_x0000_t202" style="position:absolute;left:14727;top:5201;height:457;width:5792;" fillcolor="#404040 [2429]" filled="t" stroked="f" coordsize="21600,21600" o:gfxdata="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hmj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 | Experience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5885;top:5700;height:4840;width:16467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时间：2015.09-2017.06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单位：广州天嵌计算机科技有限公司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职务：软件开发工程师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.从事ARM嵌入式产品Linux/Android BSP移植开发及驱动开发调试工作；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依据产品概要进行系统框架和核心模块的详细设计和编码工作；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依据新产品开发进度和任务分配，开发相应的软件模块，编写相应的技术文档；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与测试、硬件工程师配合一起进行产品的验证、测试、故障定位和修复；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时间：2015.09-2017.06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单位：广州领伍信息科技有限公司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职务：ASP.NET软件开发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一、参与公司产品的规划、需求调研、设计、开发和实施等工作；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二、进行软件产品运行的日常维护和技术支持。负责项目的成本核算，协助行政经理对各项行政事务的安排及执行；</w:t>
                          </w:r>
                        </w:p>
                        <w:p>
                          <w:pPr>
                            <w:rPr>
                              <w:rFonts w:hint="eastAsia"/>
                              <w:color w:val="808080" w:themeColor="text1" w:themeTint="8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直角三角形 57" o:spid="_x0000_s1026" o:spt="6" type="#_x0000_t6" style="position:absolute;left:1932;top:4568;height:189;width:135;rotation:11796480f;v-text-anchor:middle;" fillcolor="#262626 [2749]" filled="t" stroked="f" coordsize="21600,21600" o:gfxdata="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52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2308225</wp:posOffset>
                </wp:positionV>
                <wp:extent cx="6920865" cy="92329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0040" y="2308225"/>
                          <a:ext cx="6920865" cy="923290"/>
                          <a:chOff x="1932" y="4107"/>
                          <a:chExt cx="10899" cy="1454"/>
                        </a:xfrm>
                      </wpg:grpSpPr>
                      <wpg:grpSp>
                        <wpg:cNvPr id="54" name="组合 24"/>
                        <wpg:cNvGrpSpPr/>
                        <wpg:grpSpPr>
                          <a:xfrm rot="0">
                            <a:off x="1935" y="4107"/>
                            <a:ext cx="10896" cy="1454"/>
                            <a:chOff x="14727" y="5201"/>
                            <a:chExt cx="17625" cy="1454"/>
                          </a:xfrm>
                        </wpg:grpSpPr>
                        <wps:wsp>
                          <wps:cNvPr id="55" name="求职意向"/>
                          <wps:cNvSpPr txBox="1"/>
                          <wps:spPr>
                            <a:xfrm>
                              <a:off x="14727" y="5201"/>
                              <a:ext cx="5792" cy="45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 |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文本框 4"/>
                          <wps:cNvSpPr txBox="1"/>
                          <wps:spPr>
                            <a:xfrm>
                              <a:off x="15885" y="5700"/>
                              <a:ext cx="16467" cy="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时间：2015.09-2017.06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学校：广州市外语外贸大学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专业：软件编程/本科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时间：2015.09-2017.06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学校：广州市第七十一中学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学历：高中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角三角形 57"/>
                        <wps:cNvSpPr/>
                        <wps:spPr>
                          <a:xfrm rot="10800000">
                            <a:off x="1932" y="4568"/>
                            <a:ext cx="135" cy="18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2pt;margin-top:181.75pt;height:72.7pt;width:544.95pt;z-index:251665408;mso-width-relative:page;mso-height-relative:page;" coordorigin="1932,4107" coordsize="10899,1454" o:gfxdata="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LTe&#10;dNHaAAAACwEAAA8AAAAAAAAAAQAgAAAAIgAAAGRycy9kb3ducmV2LnhtbFBLAQIUABQAAAAIAIdO&#10;4kDvoAYEIgQAACMNAAAOAAAAAAAAAAEAIAAAACkBAABkcnMvZTJvRG9jLnhtbFBLBQYAAAAABgAG&#10;AFkBAAC9BwAAAAA=&#10;">
                <o:lock v:ext="edit" aspectratio="f"/>
                <v:group id="组合 24" o:spid="_x0000_s1026" o:spt="203" style="position:absolute;left:1935;top:4107;height:1454;width:10896;" coordorigin="14727,5201" coordsize="17625,145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求职意向" o:spid="_x0000_s1026" o:spt="202" type="#_x0000_t202" style="position:absolute;left:14727;top:5201;height:457;width:5792;" fillcolor="#404040 [2429]" filled="t" stroked="f" coordsize="21600,21600" o:gfxdata="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+qM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 | Education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5885;top:5700;height:955;width:16467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时间：2015.09-2017.06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学校：广州市外语外贸大学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专业：软件编程/本科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时间：2015.09-2017.06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学校：广州市第七十一中学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学历：高中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6" type="#_x0000_t6" style="position:absolute;left:1932;top:4568;height:189;width:135;rotation:11796480f;v-text-anchor:middle;" fillcolor="#262626 [2749]" filled="t" stroked="f" coordsize="21600,21600" o:gfxdata="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m6M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-579120</wp:posOffset>
                </wp:positionV>
                <wp:extent cx="7609205" cy="1624330"/>
                <wp:effectExtent l="0" t="0" r="10795" b="1397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9205" cy="1624330"/>
                          <a:chOff x="3297" y="131"/>
                          <a:chExt cx="11983" cy="2558"/>
                        </a:xfrm>
                      </wpg:grpSpPr>
                      <wps:wsp>
                        <wps:cNvPr id="44" name="任意多边形 44"/>
                        <wps:cNvSpPr/>
                        <wps:spPr>
                          <a:xfrm>
                            <a:off x="3297" y="229"/>
                            <a:ext cx="11635" cy="2460"/>
                          </a:xfrm>
                          <a:custGeom>
                            <a:avLst/>
                            <a:gdLst>
                              <a:gd name="connsiteX0" fmla="*/ 0 w 11635"/>
                              <a:gd name="connsiteY0" fmla="*/ 635 h 2460"/>
                              <a:gd name="connsiteX1" fmla="*/ 1742 w 11635"/>
                              <a:gd name="connsiteY1" fmla="*/ 0 h 2460"/>
                              <a:gd name="connsiteX2" fmla="*/ 11635 w 11635"/>
                              <a:gd name="connsiteY2" fmla="*/ 0 h 2460"/>
                              <a:gd name="connsiteX3" fmla="*/ 11192 w 11635"/>
                              <a:gd name="connsiteY3" fmla="*/ 1162 h 2460"/>
                              <a:gd name="connsiteX4" fmla="*/ 4619 w 11635"/>
                              <a:gd name="connsiteY4" fmla="*/ 2460 h 2460"/>
                              <a:gd name="connsiteX5" fmla="*/ 1486 w 11635"/>
                              <a:gd name="connsiteY5" fmla="*/ 2081 h 2460"/>
                              <a:gd name="connsiteX6" fmla="*/ 0 w 11635"/>
                              <a:gd name="connsiteY6" fmla="*/ 635 h 2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635" h="2460">
                                <a:moveTo>
                                  <a:pt x="0" y="635"/>
                                </a:moveTo>
                                <a:lnTo>
                                  <a:pt x="1742" y="0"/>
                                </a:lnTo>
                                <a:lnTo>
                                  <a:pt x="11635" y="0"/>
                                </a:lnTo>
                                <a:lnTo>
                                  <a:pt x="11192" y="1162"/>
                                </a:lnTo>
                                <a:lnTo>
                                  <a:pt x="4619" y="2460"/>
                                </a:lnTo>
                                <a:lnTo>
                                  <a:pt x="1486" y="2081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  <a:alpha val="1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任意多边形 45"/>
                        <wps:cNvSpPr/>
                        <wps:spPr>
                          <a:xfrm>
                            <a:off x="5387" y="131"/>
                            <a:ext cx="9893" cy="2463"/>
                          </a:xfrm>
                          <a:custGeom>
                            <a:avLst/>
                            <a:gdLst>
                              <a:gd name="connsiteX0" fmla="*/ 1261 w 9893"/>
                              <a:gd name="connsiteY0" fmla="*/ 1679 h 2463"/>
                              <a:gd name="connsiteX1" fmla="*/ 0 w 9893"/>
                              <a:gd name="connsiteY1" fmla="*/ 0 h 2463"/>
                              <a:gd name="connsiteX2" fmla="*/ 9893 w 9893"/>
                              <a:gd name="connsiteY2" fmla="*/ 0 h 2463"/>
                              <a:gd name="connsiteX3" fmla="*/ 9450 w 9893"/>
                              <a:gd name="connsiteY3" fmla="*/ 1162 h 2463"/>
                              <a:gd name="connsiteX4" fmla="*/ 5626 w 9893"/>
                              <a:gd name="connsiteY4" fmla="*/ 2463 h 2463"/>
                              <a:gd name="connsiteX5" fmla="*/ 1261 w 9893"/>
                              <a:gd name="connsiteY5" fmla="*/ 1679 h 24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893" h="2463">
                                <a:moveTo>
                                  <a:pt x="1261" y="1679"/>
                                </a:moveTo>
                                <a:lnTo>
                                  <a:pt x="0" y="0"/>
                                </a:lnTo>
                                <a:lnTo>
                                  <a:pt x="9893" y="0"/>
                                </a:lnTo>
                                <a:lnTo>
                                  <a:pt x="9450" y="1162"/>
                                </a:lnTo>
                                <a:lnTo>
                                  <a:pt x="5626" y="2463"/>
                                </a:lnTo>
                                <a:lnTo>
                                  <a:pt x="1261" y="1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35pt;margin-top:-45.6pt;height:127.9pt;width:599.15pt;z-index:-251657216;mso-width-relative:page;mso-height-relative:page;" coordorigin="3297,131" coordsize="11983,2558" o:gfxdata="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B/rvxP2wAAAAsBAAAPAAAAAAAA&#10;AAEAIAAAACIAAABkcnMvZG93bnJldi54bWxQSwECFAAUAAAACACHTuJAPsntUGYFAACdFAAADgAA&#10;AAAAAAABACAAAAAqAQAAZHJzL2Uyb0RvYy54bWxQSwUGAAAAAAYABgBZAQAAAgkAAAAA&#10;">
                <o:lock v:ext="edit" aspectratio="f"/>
                <v:shape id="_x0000_s1026" o:spid="_x0000_s1026" o:spt="100" style="position:absolute;left:3297;top:229;height:2460;width:11635;v-text-anchor:middle;" fillcolor="#808080 [1629]" filled="t" stroked="f" coordsize="11635,2460" o:gfxdata="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xUkLsAAADb&#10;AAAADwAAAAAAAAABACAAAAAiAAAAZHJzL2Rvd25yZXYueG1sUEsBAhQAFAAAAAgAh07iQDMvBZ47&#10;AAAAOQAAABAAAAAAAAAAAQAgAAAACgEAAGRycy9zaGFwZXhtbC54bWxQSwUGAAAAAAYABgBbAQAA&#10;tAMAAAAA&#10;" path="m0,635l1742,0,11635,0,11192,1162,4619,2460,1486,2081,0,635xe">
                  <v:path o:connectlocs="0,635;1742,0;11635,0;11192,1162;4619,2460;1486,2081;0,635" o:connectangles="0,0,0,0,0,0,0"/>
                  <v:fill on="t" opacity="104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5387;top:131;height:2463;width:9893;v-text-anchor:middle;" fillcolor="#808080 [1629]" filled="t" stroked="f" coordsize="9893,2463" o:gfxdata="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OgbO8AAAA&#10;2wAAAA8AAAAAAAAAAQAgAAAAIgAAAGRycy9kb3ducmV2LnhtbFBLAQIUABQAAAAIAIdO4kAzLwWe&#10;OwAAADkAAAAQAAAAAAAAAAEAIAAAAAsBAABkcnMvc2hhcGV4bWwueG1sUEsFBgAAAAAGAAYAWwEA&#10;ALUDAAAAAA==&#10;" path="m1261,1679l0,0,9893,0,9450,1162,5626,2463,1261,1679xe">
                  <v:path o:connectlocs="1261,1679;0,0;9893,0;9450,1162;5626,2463;1261,1679" o:connectangles="0,0,0,0,0,0"/>
                  <v:fill on="t" opacity="2162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1001395</wp:posOffset>
                </wp:positionV>
                <wp:extent cx="3910965" cy="62738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0965" cy="627380"/>
                          <a:chOff x="1104" y="2477"/>
                          <a:chExt cx="6159" cy="988"/>
                        </a:xfrm>
                      </wpg:grpSpPr>
                      <pic:pic xmlns:pic="http://schemas.openxmlformats.org/drawingml/2006/picture">
                        <pic:nvPicPr>
                          <pic:cNvPr id="649" name="图片 442" descr="46290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8" y="2681"/>
                            <a:ext cx="224" cy="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7" name="图片 443" descr="2009343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" y="3049"/>
                            <a:ext cx="276" cy="2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8" name="图片 444" descr="452575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" y="2665"/>
                            <a:ext cx="259" cy="2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9" name="图片 445" descr="35049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" y="3073"/>
                            <a:ext cx="259" cy="259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组合 9"/>
                        <wpg:cNvGrpSpPr/>
                        <wpg:grpSpPr>
                          <a:xfrm>
                            <a:off x="1283" y="2477"/>
                            <a:ext cx="5980" cy="988"/>
                            <a:chOff x="1283" y="2477"/>
                            <a:chExt cx="5980" cy="988"/>
                          </a:xfrm>
                        </wpg:grpSpPr>
                        <wps:wsp>
                          <wps:cNvPr id="6" name="文本框 4"/>
                          <wps:cNvSpPr txBox="1"/>
                          <wps:spPr>
                            <a:xfrm>
                              <a:off x="1283" y="2477"/>
                              <a:ext cx="2364" cy="9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电话：000-5252-8181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微信：手机同号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4"/>
                          <wps:cNvSpPr txBox="1"/>
                          <wps:spPr>
                            <a:xfrm>
                              <a:off x="4198" y="2477"/>
                              <a:ext cx="3065" cy="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"mailto:sufeier51@163.com"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sufeier51**@163.com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地址：广州市白云区洞府大道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3pt;margin-top:78.85pt;height:49.4pt;width:307.95pt;z-index:251661312;mso-width-relative:page;mso-height-relative:page;" coordorigin="1104,2477" coordsize="6159,988" o:gfxdata="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">
                <o:lock v:ext="edit" aspectratio="f"/>
                <v:shape id="图片 442" o:spid="_x0000_s1026" o:spt="75" alt="4629088" type="#_x0000_t75" style="position:absolute;left:1118;top:2681;height:224;width:224;" filled="f" o:preferrelative="t" stroked="f" coordsize="21600,21600" o:gfxdata="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i+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443" o:spid="_x0000_s1026" o:spt="75" alt="20093436" type="#_x0000_t75" style="position:absolute;left:1104;top:3049;height:276;width:276;" filled="f" o:preferrelative="t" stroked="f" coordsize="21600,21600" o:gfxdata="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FvG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444" o:spid="_x0000_s1026" o:spt="75" alt="4525759" type="#_x0000_t75" style="position:absolute;left:3968;top:2665;height:259;width:259;" filled="f" o:preferrelative="t" stroked="f" coordsize="21600,21600" o:gfxdata="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1M0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445" o:spid="_x0000_s1026" o:spt="75" alt="3504917" type="#_x0000_t75" style="position:absolute;left:3968;top:3073;height:259;width:259;" filled="f" o:preferrelative="t" stroked="f" coordsize="21600,21600" o:gfxdata="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yXff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6" o:title=""/>
                  <o:lock v:ext="edit" aspectratio="t"/>
                </v:shape>
                <v:group id="_x0000_s1026" o:spid="_x0000_s1026" o:spt="203" style="position:absolute;left:1283;top:2477;height:988;width:5980;" coordorigin="1283,2477" coordsize="5980,98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" o:spid="_x0000_s1026" o:spt="202" type="#_x0000_t202" style="position:absolute;left:1283;top:2477;height:988;width:236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电话：000-5252-8181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微信：手机同号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4198;top:2477;height:964;width:306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instrText xml:space="preserve"> HYPERLINK "mailto:sufeier51@163.com"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sufeier51**@163.com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地址：广州市白云区洞府大道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476250</wp:posOffset>
                </wp:positionV>
                <wp:extent cx="4957445" cy="464185"/>
                <wp:effectExtent l="0" t="0" r="0" b="0"/>
                <wp:wrapNone/>
                <wp:docPr id="4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195" y="370840"/>
                          <a:ext cx="495744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佰通/Baitong  |  Web前段开发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姓名" o:spid="_x0000_s1026" o:spt="202" type="#_x0000_t202" style="position:absolute;left:0pt;margin-left:20.95pt;margin-top:37.5pt;height:36.55pt;width:390.35pt;z-index:251660288;mso-width-relative:page;mso-height-relative:page;" filled="f" stroked="f" coordsize="21600,21600" o:gfxdata="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NUj82gAAAAkBAAAPAAAAAAAAAAEAIAAAACIA&#10;AABkcnMvZG93bnJldi54bWxQSwECFAAUAAAACACHTuJANxCS9kACAABr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佰通/Baitong  |  Web前段开发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2000250</wp:posOffset>
                </wp:positionV>
                <wp:extent cx="3599815" cy="75565"/>
                <wp:effectExtent l="0" t="0" r="635" b="635"/>
                <wp:wrapNone/>
                <wp:docPr id="43" name="平行四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75565"/>
                        </a:xfrm>
                        <a:prstGeom prst="parallelogram">
                          <a:avLst>
                            <a:gd name="adj" fmla="val 12689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60.6pt;margin-top:157.5pt;height:5.95pt;width:283.45pt;z-index:251664384;v-text-anchor:middle;mso-width-relative:page;mso-height-relative:page;" fillcolor="#404040 [2429]" filled="t" stroked="f" coordsize="21600,21600" o:gfxdata="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IOrTuNgAAAAMAQAADwAAAAAAAAABACAAAAAiAAAA&#10;ZHJzL2Rvd25yZXYueG1sUEsBAhQAFAAAAAgAh07iQBoTE2SyAgAARAUAAA4AAAAAAAAAAQAgAAAA&#10;JwEAAGRycy9lMm9Eb2MueG1sUEsFBgAAAAAGAAYAWQEAAEsGAAAAAA==&#10;" adj="57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1761490</wp:posOffset>
                </wp:positionV>
                <wp:extent cx="5431790" cy="75565"/>
                <wp:effectExtent l="0" t="0" r="16510" b="63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01165"/>
                          <a:ext cx="5431790" cy="75565"/>
                        </a:xfrm>
                        <a:prstGeom prst="parallelogram">
                          <a:avLst>
                            <a:gd name="adj" fmla="val 12689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1.5pt;margin-top:138.7pt;height:5.95pt;width:427.7pt;z-index:251663360;v-text-anchor:middle;mso-width-relative:page;mso-height-relative:page;" fillcolor="#404040 [2429]" filled="t" stroked="f" coordsize="21600,21600" o:gfxdata="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vJ4SS1wAAAAsBAAAPAAAAAAAAAAEA&#10;IAAAACIAAABkcnMvZG93bnJldi54bWxQSwECFAAUAAAACACHTuJAnqth1bsCAABPBQAADgAAAAAA&#10;AAABACAAAAAmAQAAZHJzL2Uyb0RvYy54bWxQSwUGAAAAAAYABgBZAQAAUwYAAAAA&#10;" adj="38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EA553"/>
    <w:multiLevelType w:val="singleLevel"/>
    <w:tmpl w:val="EADEA553"/>
    <w:lvl w:ilvl="0" w:tentative="0">
      <w:start w:val="1"/>
      <w:numFmt w:val="bullet"/>
      <w:lvlText w:val="◎"/>
      <w:lvlJc w:val="left"/>
      <w:pPr>
        <w:ind w:left="420" w:leftChars="0" w:hanging="420" w:firstLineChars="0"/>
      </w:pPr>
      <w:rPr>
        <w:rFonts w:hint="default" w:ascii="宋体" w:hAnsi="宋体" w:eastAsia="宋体" w:cs="宋体"/>
      </w:rPr>
    </w:lvl>
  </w:abstractNum>
  <w:abstractNum w:abstractNumId="1">
    <w:nsid w:val="52CFE598"/>
    <w:multiLevelType w:val="singleLevel"/>
    <w:tmpl w:val="52CFE5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7FC1"/>
    <w:rsid w:val="04F36D72"/>
    <w:rsid w:val="08BB2BAB"/>
    <w:rsid w:val="0A0103EB"/>
    <w:rsid w:val="0A634117"/>
    <w:rsid w:val="132559E9"/>
    <w:rsid w:val="14F81396"/>
    <w:rsid w:val="159D5DEC"/>
    <w:rsid w:val="166E0597"/>
    <w:rsid w:val="18E82F31"/>
    <w:rsid w:val="196A7826"/>
    <w:rsid w:val="196B457C"/>
    <w:rsid w:val="1B124C61"/>
    <w:rsid w:val="1D1A6A94"/>
    <w:rsid w:val="1D7C788C"/>
    <w:rsid w:val="1E381509"/>
    <w:rsid w:val="1F867EB6"/>
    <w:rsid w:val="1FF62795"/>
    <w:rsid w:val="22ED03D1"/>
    <w:rsid w:val="237D2B05"/>
    <w:rsid w:val="26E37D1F"/>
    <w:rsid w:val="2C2559B1"/>
    <w:rsid w:val="2D524EAE"/>
    <w:rsid w:val="311F0DB2"/>
    <w:rsid w:val="31E46B98"/>
    <w:rsid w:val="35273F05"/>
    <w:rsid w:val="362B51A4"/>
    <w:rsid w:val="3C715D3F"/>
    <w:rsid w:val="410E08D7"/>
    <w:rsid w:val="42311F2D"/>
    <w:rsid w:val="48045179"/>
    <w:rsid w:val="483E3B63"/>
    <w:rsid w:val="4B9C6B04"/>
    <w:rsid w:val="4E8163D8"/>
    <w:rsid w:val="4FAD570B"/>
    <w:rsid w:val="55F74A1F"/>
    <w:rsid w:val="564F0F98"/>
    <w:rsid w:val="57BA656E"/>
    <w:rsid w:val="6087689C"/>
    <w:rsid w:val="61B52B80"/>
    <w:rsid w:val="61E72DAB"/>
    <w:rsid w:val="62B6038C"/>
    <w:rsid w:val="6317493D"/>
    <w:rsid w:val="63C84D13"/>
    <w:rsid w:val="67394DD6"/>
    <w:rsid w:val="67F81608"/>
    <w:rsid w:val="6AA62B16"/>
    <w:rsid w:val="6C213E54"/>
    <w:rsid w:val="6CDD7FC1"/>
    <w:rsid w:val="74702CFF"/>
    <w:rsid w:val="753A27CA"/>
    <w:rsid w:val="7803301D"/>
    <w:rsid w:val="79375A79"/>
    <w:rsid w:val="7D301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29141;\AppData\Roaming\kingsoft\office6\templates\download\f832ab36-1293-450d-87ec-8be25ed9c0ae\&#40657;&#30333;&#21830;&#21153;&#31616;&#27905;&#30007;&#22763;&#21333;&#39029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黑白商务简洁男士单页求职简历.docx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2021-08-08T06:21:00Z</dcterms:created>
  <dc:creator>曾燕  WSK极速联盟卡丁车</dc:creator>
  <cp:lastModifiedBy>曾燕  WSK极速联盟卡丁车</cp:lastModifiedBy>
  <dcterms:modified xsi:type="dcterms:W3CDTF">2021-08-08T07:05:19Z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Key">
    <vt:lpwstr>1.0_3J07jg0HdMXAAcNcRLel3ZBQ4sqy6ES4lAlvCQ6EVngaO1WcbFMZemvz314Os+/pSHrF8VhY5brm8SACr+S04Q==</vt:lpwstr>
  </property>
  <property fmtid="{D5CDD505-2E9C-101B-9397-08002B2CF9AE}" pid="4" name="KSOTemplateUUID">
    <vt:lpwstr>v1.0_mb_flxsnHaE6AuW7XTmBs34nA==</vt:lpwstr>
  </property>
  <property fmtid="{D5CDD505-2E9C-101B-9397-08002B2CF9AE}" pid="5" name="ICV">
    <vt:lpwstr>2E52CD509AAE4D00B8FFA81164AEC3D2</vt:lpwstr>
  </property>
</Properties>
</file>