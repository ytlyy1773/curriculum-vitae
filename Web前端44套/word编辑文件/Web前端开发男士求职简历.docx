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471805</wp:posOffset>
                </wp:positionV>
                <wp:extent cx="4885055" cy="535940"/>
                <wp:effectExtent l="0" t="0" r="0" b="0"/>
                <wp:wrapNone/>
                <wp:docPr id="38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470" y="346710"/>
                          <a:ext cx="488505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E75B6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E75B6"/>
                                <w:sz w:val="52"/>
                                <w:szCs w:val="72"/>
                                <w:lang w:val="en-US" w:eastAsia="zh-CN"/>
                              </w:rPr>
                              <w:t>佰通-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E75B6"/>
                                <w:sz w:val="32"/>
                                <w:szCs w:val="32"/>
                                <w:lang w:val="en-US" w:eastAsia="zh-CN"/>
                              </w:rPr>
                              <w:t>Web前端开发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.25pt;margin-top:37.15pt;height:42.2pt;width:384.65pt;z-index:251662336;mso-width-relative:page;mso-height-relative:page;" filled="f" stroked="f" coordsize="21600,21600" o:gfxdata="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woe87ZAAAACAEAAA8AAAAAAAAA&#10;AQAgAAAAIgAAAGRycy9kb3ducmV2LnhtbFBLAQIUABQAAAAIAIdO4kCyp0yuSQIAAHM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60" w:lineRule="exact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E75B6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E75B6"/>
                          <w:sz w:val="52"/>
                          <w:szCs w:val="72"/>
                          <w:lang w:val="en-US" w:eastAsia="zh-CN"/>
                        </w:rPr>
                        <w:t>佰通-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E75B6"/>
                          <w:sz w:val="32"/>
                          <w:szCs w:val="32"/>
                          <w:lang w:val="en-US" w:eastAsia="zh-CN"/>
                        </w:rPr>
                        <w:t>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5454650</wp:posOffset>
            </wp:positionH>
            <wp:positionV relativeFrom="paragraph">
              <wp:posOffset>849630</wp:posOffset>
            </wp:positionV>
            <wp:extent cx="1435100" cy="1729105"/>
            <wp:effectExtent l="67945" t="63500" r="74295" b="74295"/>
            <wp:wrapNone/>
            <wp:docPr id="418" name="图片 41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7291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1402715</wp:posOffset>
                </wp:positionV>
                <wp:extent cx="4642485" cy="1084580"/>
                <wp:effectExtent l="0" t="0" r="5715" b="0"/>
                <wp:wrapNone/>
                <wp:docPr id="397" name="组合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9540" y="1402715"/>
                          <a:ext cx="4642485" cy="1084580"/>
                          <a:chOff x="8264" y="3735"/>
                          <a:chExt cx="7311" cy="1708"/>
                        </a:xfrm>
                      </wpg:grpSpPr>
                      <wpg:grpSp>
                        <wpg:cNvPr id="398" name="组合 13"/>
                        <wpg:cNvGrpSpPr/>
                        <wpg:grpSpPr>
                          <a:xfrm>
                            <a:off x="8264" y="3735"/>
                            <a:ext cx="7311" cy="540"/>
                            <a:chOff x="4005" y="3735"/>
                            <a:chExt cx="7311" cy="540"/>
                          </a:xfrm>
                        </wpg:grpSpPr>
                        <wps:wsp>
                          <wps:cNvPr id="399" name="五边形 8"/>
                          <wps:cNvSpPr/>
                          <wps:spPr>
                            <a:xfrm>
                              <a:off x="4005" y="3735"/>
                              <a:ext cx="375" cy="54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0" name="求职意向"/>
                          <wps:cNvSpPr txBox="1"/>
                          <wps:spPr>
                            <a:xfrm>
                              <a:off x="4552" y="3797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 |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01" name="文本框 11"/>
                        <wps:cNvSpPr txBox="1"/>
                        <wps:spPr>
                          <a:xfrm>
                            <a:off x="8816" y="4390"/>
                            <a:ext cx="6736" cy="1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时间：2012.09-2015.06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学校：中山经济贸易大学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专业：前端开发/本科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2pt;margin-top:110.45pt;height:85.4pt;width:365.55pt;z-index:-251650048;mso-width-relative:page;mso-height-relative:page;" coordorigin="8264,3735" coordsize="7311,1708" o:gfxdata="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SjjLVtsAAAAKAQAADwAAAAAAAAABACAAAAAiAAAAZHJzL2Rvd25yZXYueG1sUEsBAhQA&#10;FAAAAAgAh07iQEXQghzwAwAA1gwAAA4AAAAAAAAAAQAgAAAAKgEAAGRycy9lMm9Eb2MueG1sUEsF&#10;BgAAAAAGAAYAWQEAAIwHAAAAAA==&#10;">
                <o:lock v:ext="edit" aspectratio="f"/>
                <v:group id="组合 13" o:spid="_x0000_s1026" o:spt="203" style="position:absolute;left:8264;top:3735;height:540;width:7311;" coordorigin="4005,3735" coordsize="7311,540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五边形 8" o:spid="_x0000_s1026" o:spt="15" type="#_x0000_t15" style="position:absolute;left:4005;top:3735;height:540;width:375;v-text-anchor:middle;" fillcolor="#2E75B6 [2404]" filled="t" stroked="f" coordsize="21600,21600" o:gfxdata="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nojr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7;height:430;width:6764;" fillcolor="#2E75B6 [2404]" filled="t" stroked="f" coordsize="21600,21600" o:gfxdata="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kz9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 | Education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8816;top:4390;height:1053;width:6736;" filled="f" stroked="f" coordsize="21600,21600" o:gfxdata="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6Au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时间：2012.09-2015.06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学校：中山经济贸易大学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专业：前端开发/本科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9335135</wp:posOffset>
                </wp:positionV>
                <wp:extent cx="4642485" cy="807720"/>
                <wp:effectExtent l="0" t="0" r="5715" b="0"/>
                <wp:wrapNone/>
                <wp:docPr id="402" name="组合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9540" y="9335135"/>
                          <a:ext cx="4642485" cy="807720"/>
                          <a:chOff x="8264" y="13047"/>
                          <a:chExt cx="7311" cy="1272"/>
                        </a:xfrm>
                      </wpg:grpSpPr>
                      <wps:wsp>
                        <wps:cNvPr id="403" name="文本框 11"/>
                        <wps:cNvSpPr txBox="1"/>
                        <wps:spPr>
                          <a:xfrm>
                            <a:off x="8816" y="13702"/>
                            <a:ext cx="6736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高级计算机技能证书、物流二级技能证书、大学四级英语证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4" name="组合 26"/>
                        <wpg:cNvGrpSpPr/>
                        <wpg:grpSpPr>
                          <a:xfrm>
                            <a:off x="8264" y="13047"/>
                            <a:ext cx="7311" cy="540"/>
                            <a:chOff x="4005" y="3735"/>
                            <a:chExt cx="7311" cy="540"/>
                          </a:xfrm>
                        </wpg:grpSpPr>
                        <wps:wsp>
                          <wps:cNvPr id="405" name="五边形 8"/>
                          <wps:cNvSpPr/>
                          <wps:spPr>
                            <a:xfrm>
                              <a:off x="4005" y="3735"/>
                              <a:ext cx="375" cy="54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6" name="求职意向"/>
                          <wps:cNvSpPr txBox="1"/>
                          <wps:spPr>
                            <a:xfrm>
                              <a:off x="4552" y="3797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现持证书 |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2pt;margin-top:735.05pt;height:63.6pt;width:365.55pt;z-index:-251651072;mso-width-relative:page;mso-height-relative:page;" coordorigin="8264,13047" coordsize="7311,1272" o:gfxdata="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+fcRHNsAAAAMAQAADwAAAAAAAAABACAAAAAi&#10;AAAAZHJzL2Rvd25yZXYueG1sUEsBAhQAFAAAAAgAh07iQA5SNHUIBAAA1wwAAA4AAAAAAAAAAQAg&#10;AAAAKgEAAGRycy9lMm9Eb2MueG1sUEsFBgAAAAAGAAYAWQEAAKQHAAAAAA==&#10;">
                <o:lock v:ext="edit" aspectratio="f"/>
                <v:shape id="文本框 11" o:spid="_x0000_s1026" o:spt="202" type="#_x0000_t202" style="position:absolute;left:8816;top:13702;height:617;width:6736;" filled="f" stroked="f" coordsize="21600,21600" o:gfxdata="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djB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高级计算机技能证书、物流二级技能证书、大学四级英语证</w:t>
                        </w:r>
                      </w:p>
                    </w:txbxContent>
                  </v:textbox>
                </v:shape>
                <v:group id="组合 26" o:spid="_x0000_s1026" o:spt="203" style="position:absolute;left:8264;top:13047;height:540;width:7311;" coordorigin="4005,3735" coordsize="7311,540" o:gfxdata="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zz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五边形 8" o:spid="_x0000_s1026" o:spt="15" type="#_x0000_t15" style="position:absolute;left:4005;top:3735;height:540;width:375;v-text-anchor:middle;" fillcolor="#2E75B6 [2404]" filled="t" stroked="f" coordsize="21600,21600" o:gfxdata="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0umm/&#10;AAAA3A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7;height:430;width:6764;" fillcolor="#2E75B6 [2404]" filled="t" stroked="f" coordsize="21600,21600" o:gfxdata="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dxE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现持证书 | Certificate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2923540</wp:posOffset>
                </wp:positionV>
                <wp:extent cx="4642485" cy="5975350"/>
                <wp:effectExtent l="0" t="0" r="5715" b="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9540" y="2923540"/>
                          <a:ext cx="4642485" cy="5975350"/>
                          <a:chOff x="8264" y="5416"/>
                          <a:chExt cx="7311" cy="9410"/>
                        </a:xfrm>
                      </wpg:grpSpPr>
                      <wps:wsp>
                        <wps:cNvPr id="408" name="文本框 11"/>
                        <wps:cNvSpPr txBox="1"/>
                        <wps:spPr>
                          <a:xfrm>
                            <a:off x="8816" y="6071"/>
                            <a:ext cx="6736" cy="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时间：2019.09-2020.06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单位：广州XXX物流有限公司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职务：Web前端开发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参与项目方案中前端相关的讨论、设计以及文档编写；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负责前端HTML/js/CSS代码的编写，实现界面效果、交互和功能；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按产品设计需求完成项目开发迭代，主动实现优化和提升用户体验；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深入分析和解决前端遇到的各种技术、性能、跨终端、浏览器兼容问题，保证页面响应性能和执行效率；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完成前端核心业务代码及JS组件的封装；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能不断完善和优化前端技术开发规范和流程；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时间：2015.11-2019.05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单位：广州XXX科技有限公司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职务：前端开发阻力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负责公司web端产品前端及微信公众号、小程序用户端开发工作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配合后台开发人员实现产品功能、动态效果、图形效果，独立完成Web前端开发任务；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配合开发人员利用HTML5相关技术开发移动平台、PC终端的前端页面，实现HTML5模板化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负责产品（APP、小程序、web、移动H5）的整体设计、用户体验，包括交互、视觉设计；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9" name="组合 22"/>
                        <wpg:cNvGrpSpPr/>
                        <wpg:grpSpPr>
                          <a:xfrm>
                            <a:off x="8264" y="5416"/>
                            <a:ext cx="7311" cy="540"/>
                            <a:chOff x="4005" y="3735"/>
                            <a:chExt cx="7311" cy="540"/>
                          </a:xfrm>
                        </wpg:grpSpPr>
                        <wps:wsp>
                          <wps:cNvPr id="410" name="五边形 8"/>
                          <wps:cNvSpPr/>
                          <wps:spPr>
                            <a:xfrm>
                              <a:off x="4005" y="3735"/>
                              <a:ext cx="375" cy="54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1" name="求职意向"/>
                          <wps:cNvSpPr txBox="1"/>
                          <wps:spPr>
                            <a:xfrm>
                              <a:off x="4552" y="3797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 | 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2pt;margin-top:230.2pt;height:470.5pt;width:365.55pt;z-index:-251652096;mso-width-relative:page;mso-height-relative:page;" coordorigin="8264,5416" coordsize="7311,9410" o:gfxdata="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UVD3z9oAAAALAQAADwAAAAAAAAABACAAAAAiAAAA&#10;ZHJzL2Rvd25yZXYueG1sUEsBAhQAFAAAAAgAh07iQJZKSJMGBAAA1gwAAA4AAAAAAAAAAQAgAAAA&#10;KQEAAGRycy9lMm9Eb2MueG1sUEsFBgAAAAAGAAYAWQEAAKEHAAAAAA==&#10;">
                <o:lock v:ext="edit" aspectratio="f"/>
                <v:shape id="文本框 11" o:spid="_x0000_s1026" o:spt="202" type="#_x0000_t202" style="position:absolute;left:8816;top:6071;height:8755;width:6736;" filled="f" stroked="f" coordsize="21600,21600" o:gfxdata="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Sog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时间：2019.09-2020.06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单位：广州XXX物流有限公司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职务：Web前端开发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参与项目方案中前端相关的讨论、设计以及文档编写；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负责前端HTML/js/CSS代码的编写，实现界面效果、交互和功能；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按产品设计需求完成项目开发迭代，主动实现优化和提升用户体验；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深入分析和解决前端遇到的各种技术、性能、跨终端、浏览器兼容问题，保证页面响应性能和执行效率；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完成前端核心业务代码及JS组件的封装；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能不断完善和优化前端技术开发规范和流程；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时间：2015.11-2019.05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单位：广州XXX科技有限公司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职务：前端开发阻力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负责公司web端产品前端及微信公众号、小程序用户端开发工作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配合后台开发人员实现产品功能、动态效果、图形效果，独立完成Web前端开发任务；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配合开发人员利用HTML5相关技术开发移动平台、PC终端的前端页面，实现HTML5模板化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负责产品（APP、小程序、web、移动H5）的整体设计、用户体验，包括交互、视觉设计；</w:t>
                        </w:r>
                      </w:p>
                    </w:txbxContent>
                  </v:textbox>
                </v:shape>
                <v:group id="组合 22" o:spid="_x0000_s1026" o:spt="203" style="position:absolute;left:8264;top:5416;height:540;width:7311;" coordorigin="4005,3735" coordsize="7311,540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五边形 8" o:spid="_x0000_s1026" o:spt="15" type="#_x0000_t15" style="position:absolute;left:4005;top:3735;height:540;width:375;v-text-anchor:middle;" fillcolor="#2E75B6 [2404]" filled="t" stroked="f" coordsize="21600,21600" o:gfxdata="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ajyy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7;height:430;width:6764;" fillcolor="#2E75B6 [2404]" filled="t" stroked="f" coordsize="21600,21600" o:gfxdata="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3+7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 | Work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2945130</wp:posOffset>
                </wp:positionV>
                <wp:extent cx="2326005" cy="2966085"/>
                <wp:effectExtent l="0" t="0" r="0" b="0"/>
                <wp:wrapNone/>
                <wp:docPr id="428" name="组合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2966085"/>
                          <a:chOff x="8320" y="4370"/>
                          <a:chExt cx="3663" cy="4671"/>
                        </a:xfrm>
                      </wpg:grpSpPr>
                      <wps:wsp>
                        <wps:cNvPr id="382" name="文本框 32"/>
                        <wps:cNvSpPr txBox="1"/>
                        <wps:spPr>
                          <a:xfrm>
                            <a:off x="8320" y="4705"/>
                            <a:ext cx="3663" cy="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婚  姻：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未婚未育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民  族：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  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身  高：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173CM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  历：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  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国际金融分析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  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中山科技大学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  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134-000-000-**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  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"mailto:zuoxinfang00@163.com"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gary5***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00@163.com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  址：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广州市白云区黄云路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86" name="组合 42"/>
                        <wpg:cNvGrpSpPr/>
                        <wpg:grpSpPr>
                          <a:xfrm rot="0">
                            <a:off x="8413" y="4370"/>
                            <a:ext cx="1355" cy="370"/>
                            <a:chOff x="1128" y="1291"/>
                            <a:chExt cx="1355" cy="370"/>
                          </a:xfrm>
                        </wpg:grpSpPr>
                        <pic:pic xmlns:pic="http://schemas.openxmlformats.org/drawingml/2006/picture">
                          <pic:nvPicPr>
                            <pic:cNvPr id="387" name="图片 20" descr="4123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0" y="1346"/>
                              <a:ext cx="250" cy="2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8" name="图片 21" descr="45257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8" y="1291"/>
                              <a:ext cx="369" cy="36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9" name="图片 30" descr="35049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3" y="1291"/>
                              <a:ext cx="370" cy="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5.05pt;margin-top:231.9pt;height:233.55pt;width:183.15pt;z-index:251663360;mso-width-relative:page;mso-height-relative:page;" coordorigin="8320,4370" coordsize="3663,4671" o:gfxdata="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">
                <o:lock v:ext="edit" aspectratio="f"/>
                <v:shape id="文本框 32" o:spid="_x0000_s1026" o:spt="202" type="#_x0000_t202" style="position:absolute;left:8320;top:4705;height:4336;width:3663;" filled="f" stroked="f" coordsize="21600,21600" o:gfxdata="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DW9m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婚  姻：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未婚未育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民  族：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  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身  高：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173CM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  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  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国际金融分析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  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中山科技大学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  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134-000-000-**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  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"mailto:zuoxinfang00@163.com"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gary5***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00@163.com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  址：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广州市白云区黄云路</w:t>
                        </w:r>
                      </w:p>
                    </w:txbxContent>
                  </v:textbox>
                </v:shape>
                <v:group id="组合 42" o:spid="_x0000_s1026" o:spt="203" style="position:absolute;left:8413;top:4370;height:370;width:1355;" coordorigin="1128,1291" coordsize="1355,370" o:gfxdata="UEsDBAoAAAAAAIdO4kAAAAAAAAAAAAAAAAAEAAAAZHJzL1BLAwQUAAAACACHTuJArSjNh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isl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KM2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20" o:spid="_x0000_s1026" o:spt="75" alt="4123343" type="#_x0000_t75" style="position:absolute;left:1680;top:1346;height:260;width:250;" filled="f" o:preferrelative="t" stroked="f" coordsize="21600,21600" o:gfxdata="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0XH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21" o:spid="_x0000_s1026" o:spt="75" alt="4525759" type="#_x0000_t75" style="position:absolute;left:1128;top:1291;height:369;width:369;" filled="f" o:preferrelative="t" stroked="f" coordsize="21600,21600" o:gfxdata="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hy3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  <v:shape id="图片 30" o:spid="_x0000_s1026" o:spt="75" alt="3504917" type="#_x0000_t75" style="position:absolute;left:2113;top:1291;height:370;width:370;" filled="f" o:preferrelative="t" stroked="f" coordsize="21600,21600" o:gfxdata="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RP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6380480</wp:posOffset>
                </wp:positionV>
                <wp:extent cx="2326005" cy="2871470"/>
                <wp:effectExtent l="0" t="0" r="0" b="0"/>
                <wp:wrapNone/>
                <wp:docPr id="444" name="组合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2871470"/>
                          <a:chOff x="10241" y="10557"/>
                          <a:chExt cx="3663" cy="4522"/>
                        </a:xfrm>
                      </wpg:grpSpPr>
                      <wps:wsp>
                        <wps:cNvPr id="438" name="文本框 32"/>
                        <wps:cNvSpPr txBox="1"/>
                        <wps:spPr>
                          <a:xfrm>
                            <a:off x="10241" y="10833"/>
                            <a:ext cx="3663" cy="4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本人精通Javascript、HTML/XML、CSS3、html5、Ajax等前端开发技术，熟悉W3C标准，有nodeJS开发经验，熟悉全栈开发，有创新能力，有JAVA WEB经验，对业界最新的前端技术和实现有浓厚的兴趣及深入的见解。具有较强的沟通能力、高度的责任感、有一定的抗压能力，心态积极、性格外向，工作细心，责任心强。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图片 443" descr="36447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80" y="10557"/>
                            <a:ext cx="302" cy="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5.05pt;margin-top:502.4pt;height:226.1pt;width:183.15pt;z-index:251664384;mso-width-relative:page;mso-height-relative:page;" coordorigin="10241,10557" coordsize="3663,4522" o:gfxdata="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">
                <o:lock v:ext="edit" aspectratio="f"/>
                <v:shape id="文本框 32" o:spid="_x0000_s1026" o:spt="202" type="#_x0000_t202" style="position:absolute;left:10241;top:10833;height:4246;width:3663;" filled="f" stroked="f" coordsize="21600,21600" o:gfxdata="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+aL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本人精通Javascript、HTML/XML、CSS3、html5、Ajax等前端开发技术，熟悉W3C标准，有nodeJS开发经验，熟悉全栈开发，有创新能力，有JAVA WEB经验，对业界最新的前端技术和实现有浓厚的兴趣及深入的见解。具有较强的沟通能力、高度的责任感、有一定的抗压能力，心态积极、性格外向，工作细心，责任心强。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75" alt="3644735" type="#_x0000_t75" style="position:absolute;left:10380;top:10557;height:302;width:302;" filled="f" o:preferrelative="t" stroked="f" coordsize="21600,21600" o:gfxdata="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oA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1044575</wp:posOffset>
                </wp:positionV>
                <wp:extent cx="7524115" cy="60960"/>
                <wp:effectExtent l="0" t="0" r="0" b="0"/>
                <wp:wrapNone/>
                <wp:docPr id="431" name="组合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15" cy="60960"/>
                          <a:chOff x="675" y="1856"/>
                          <a:chExt cx="11606" cy="96"/>
                        </a:xfrm>
                      </wpg:grpSpPr>
                      <wps:wsp>
                        <wps:cNvPr id="429" name="直接连接符 429"/>
                        <wps:cNvCnPr/>
                        <wps:spPr>
                          <a:xfrm>
                            <a:off x="675" y="1856"/>
                            <a:ext cx="11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直接连接符 430"/>
                        <wps:cNvCnPr/>
                        <wps:spPr>
                          <a:xfrm>
                            <a:off x="675" y="1952"/>
                            <a:ext cx="11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82.25pt;height:4.8pt;width:592.45pt;z-index:-251657216;mso-width-relative:page;mso-height-relative:page;" coordorigin="675,1856" coordsize="11606,96" o:gfxdata="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4dWWo&#10;2gAAAAoBAAAPAAAAAAAAAAEAIAAAACIAAABkcnMvZG93bnJldi54bWxQSwECFAAUAAAACACHTuJA&#10;1HZuG5ECAAA1BwAADgAAAAAAAAABACAAAAApAQAAZHJzL2Uyb0RvYy54bWxQSwUGAAAAAAYABgBZ&#10;AQAALAYAAAAA&#10;">
                <o:lock v:ext="edit" aspectratio="f"/>
                <v:line id="_x0000_s1026" o:spid="_x0000_s1026" o:spt="20" style="position:absolute;left:675;top:1856;height:0;width:11606;" filled="f" stroked="t" coordsize="21600,21600" o:gfxdata="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ZJiIL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  <v:line id="_x0000_s1026" o:spid="_x0000_s1026" o:spt="20" style="position:absolute;left:675;top:1952;height:0;width:11606;" filled="f" stroked="t" coordsize="21600,21600" o:gfxdata="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1xXWC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-68580</wp:posOffset>
                </wp:positionV>
                <wp:extent cx="2512060" cy="10779125"/>
                <wp:effectExtent l="0" t="0" r="2540" b="3175"/>
                <wp:wrapNone/>
                <wp:docPr id="422" name="矩形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1725" y="169545"/>
                          <a:ext cx="2512060" cy="1077912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75pt;margin-top:-5.4pt;height:848.75pt;width:197.8pt;z-index:-251656192;v-text-anchor:middle;mso-width-relative:page;mso-height-relative:page;" fillcolor="#2E75B6" filled="t" stroked="f" coordsize="21600,21600" o:gfxdata="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luQQNwAAAANAQAADwAAAAAA&#10;AAABACAAAAAiAAAAZHJzL2Rvd25yZXYueG1sUEsBAhQAFAAAAAgAh07iQBfD5xOBAgAA5wQAAA4A&#10;AAAAAAAAAQAgAAAAK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C47CA"/>
    <w:multiLevelType w:val="singleLevel"/>
    <w:tmpl w:val="B45C47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D8963A"/>
    <w:multiLevelType w:val="singleLevel"/>
    <w:tmpl w:val="C4D8963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E39FD"/>
    <w:rsid w:val="06B76F25"/>
    <w:rsid w:val="2752088D"/>
    <w:rsid w:val="2D5D75A3"/>
    <w:rsid w:val="378E39FD"/>
    <w:rsid w:val="39D73A0A"/>
    <w:rsid w:val="3AB931FC"/>
    <w:rsid w:val="3B882358"/>
    <w:rsid w:val="42311F2D"/>
    <w:rsid w:val="44B25360"/>
    <w:rsid w:val="44FD7B20"/>
    <w:rsid w:val="4FCA33B4"/>
    <w:rsid w:val="59EC6C46"/>
    <w:rsid w:val="5B264F10"/>
    <w:rsid w:val="653C7CD1"/>
    <w:rsid w:val="6BDE3D9C"/>
    <w:rsid w:val="70392412"/>
    <w:rsid w:val="76EF7777"/>
    <w:rsid w:val="78711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s01\AppData\Roaming\kingsoft\office6\templates\download\ba1f5a25c89119cef6caf952a7d56d34\&#30007;&#2276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男士求职简历.docx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2020-10-19T06:48:00Z</dcterms:created>
  <dc:creator>ckten</dc:creator>
  <cp:lastModifiedBy>曾燕</cp:lastModifiedBy>
  <dcterms:modified xsi:type="dcterms:W3CDTF">2022-02-09T08:54:56Z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1.0_3OGTosKam7XLIlKI0FfV+PpDpMm7VZvT8OcC7LtNoMVpnJzpNeNnR2WUGTaqBrMjqswaIYtuBq4uFYG5/fMT1A==</vt:lpwstr>
  </property>
  <property fmtid="{D5CDD505-2E9C-101B-9397-08002B2CF9AE}" pid="4" name="KSOTemplateUUID">
    <vt:lpwstr>v1.0_mb_J/aenbsTUu9XDUiiIXNueg==</vt:lpwstr>
  </property>
  <property fmtid="{D5CDD505-2E9C-101B-9397-08002B2CF9AE}" pid="5" name="ICV">
    <vt:lpwstr>42E5A1FC7E5B4D8EBBBFF9063B9D8139</vt:lpwstr>
  </property>
</Properties>
</file>