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4494530</wp:posOffset>
            </wp:positionH>
            <wp:positionV relativeFrom="paragraph">
              <wp:posOffset>-127635</wp:posOffset>
            </wp:positionV>
            <wp:extent cx="1293495" cy="1293495"/>
            <wp:effectExtent l="9525" t="9525" r="15240" b="15240"/>
            <wp:wrapNone/>
            <wp:docPr id="111" name="图片 11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-812165</wp:posOffset>
                </wp:positionV>
                <wp:extent cx="1666875" cy="62547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1060" y="-26035"/>
                          <a:ext cx="1666875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4pt;margin-top:-63.95pt;height:49.25pt;width:131.25pt;z-index:251671552;mso-width-relative:page;mso-height-relative:page;" filled="f" stroked="f" coordsize="21600,21600" o:gfxdata="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9s+H3gAAAAwBAAAPAAAA&#10;AAAAAAEAIAAAACIAAABkcnMvZG93bnJldi54bWxQSwECFAAUAAAACACHTuJASK8810gCAABzBAAA&#10;DgAAAAAAAAABACAAAAAt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color w:val="595959" w:themeColor="text1" w:themeTint="A6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color w:val="595959" w:themeColor="text1" w:themeTint="A6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-659765</wp:posOffset>
                </wp:positionV>
                <wp:extent cx="2516505" cy="416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Arial Black" w:hAnsi="Arial Black" w:eastAsia="黑体" w:cs="Arial Black"/>
                                <w:b/>
                                <w:bCs/>
                                <w:i/>
                                <w:iCs/>
                                <w:color w:val="BFBFBF" w:themeColor="background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eastAsia="黑体" w:cs="Arial Black"/>
                                <w:b/>
                                <w:bCs/>
                                <w:i/>
                                <w:iCs/>
                                <w:color w:val="BFBFBF" w:themeColor="background1" w:themeShade="BF"/>
                                <w:sz w:val="28"/>
                                <w:szCs w:val="28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35pt;margin-top:-51.95pt;height:32.8pt;width:198.15pt;z-index:251671552;mso-width-relative:page;mso-height-relative:page;" filled="f" stroked="f" coordsize="21600,21600" o:gfxdata="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oVbh7dAAAADAEAAA8AAAAAAAAAAQAgAAAAIgAA&#10;AGRycy9kb3ducmV2LnhtbFBLAQIUABQAAAAIAIdO4kC7U9Y0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Arial Black" w:hAnsi="Arial Black" w:eastAsia="黑体" w:cs="Arial Black"/>
                          <w:b/>
                          <w:bCs/>
                          <w:i/>
                          <w:iCs/>
                          <w:color w:val="BFBFBF" w:themeColor="background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eastAsia="黑体" w:cs="Arial Black"/>
                          <w:b/>
                          <w:bCs/>
                          <w:i/>
                          <w:iCs/>
                          <w:color w:val="BFBFBF" w:themeColor="background1" w:themeShade="BF"/>
                          <w:sz w:val="28"/>
                          <w:szCs w:val="28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6005195</wp:posOffset>
                </wp:positionH>
                <wp:positionV relativeFrom="paragraph">
                  <wp:posOffset>-587375</wp:posOffset>
                </wp:positionV>
                <wp:extent cx="314325" cy="266700"/>
                <wp:effectExtent l="0" t="0" r="0" b="9525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6004560" y="467995"/>
                          <a:ext cx="314325" cy="266700"/>
                        </a:xfrm>
                        <a:prstGeom prst="triangle">
                          <a:avLst/>
                        </a:prstGeom>
                        <a:solidFill>
                          <a:srgbClr val="7F8C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2.85pt;margin-top:-46.25pt;height:21pt;width:24.75pt;rotation:-5898240f;z-index:251672576;v-text-anchor:middle;mso-width-relative:page;mso-height-relative:page;" fillcolor="#7F8C9D" filled="t" stroked="f" coordsize="21600,21600" o:gfxdata="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YD&#10;ognZAAAACwEAAA8AAAAAAAAAAQAgAAAAIgAAAGRycy9kb3ducmV2LnhtbFBLAQIUABQAAAAIAIdO&#10;4kARMzNolAIAAPMEAAAOAAAAAAAAAAEAIAAAACgBAABkcnMvZTJvRG9jLnhtbFBLBQYAAAAABgAG&#10;AFkBAAAu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-1696085</wp:posOffset>
                </wp:positionV>
                <wp:extent cx="28575" cy="2663825"/>
                <wp:effectExtent l="0" t="0" r="3175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" cy="266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7pt;margin-top:-133.55pt;height:209.75pt;width:2.25pt;rotation:-5898240f;z-index:251672576;v-text-anchor:middle;mso-width-relative:page;mso-height-relative:page;" fillcolor="#D9D9D9 [2732]" filled="t" stroked="f" coordsize="21600,21600" o:gfxdata="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ZEBZHWAAAACgEAAA8AAAAAAAAAAQAg&#10;AAAAIgAAAGRycy9kb3ducmV2LnhtbFBLAQIUABQAAAAIAIdO4kAaOi5vggIAAP0EAAAOAAAAAAAA&#10;AAEAIAAAACU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-786765</wp:posOffset>
                </wp:positionV>
                <wp:extent cx="7306945" cy="10436860"/>
                <wp:effectExtent l="0" t="0" r="8255" b="25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65" y="119380"/>
                          <a:ext cx="7306945" cy="1043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05pt;margin-top:-61.95pt;height:821.8pt;width:575.35pt;z-index:251659264;v-text-anchor:middle;mso-width-relative:page;mso-height-relative:page;" fillcolor="#FFFFFF [3212]" filled="t" stroked="f" coordsize="21600,21600" o:gfxdata="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YuyhdwAAAAOAQAADwAAAAAAAAABACAAAAAiAAAA&#10;ZHJzL2Rvd25yZXYueG1sUEsBAhQAFAAAAAgAh07iQGR2FC11AgAA2Q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8111490</wp:posOffset>
                </wp:positionV>
                <wp:extent cx="1214755" cy="274955"/>
                <wp:effectExtent l="80645" t="42545" r="95250" b="444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274955"/>
                          <a:chOff x="2117" y="4090"/>
                          <a:chExt cx="1913" cy="450"/>
                        </a:xfrm>
                      </wpg:grpSpPr>
                      <wps:wsp>
                        <wps:cNvPr id="61" name="圆角矩形 43"/>
                        <wps:cNvSpPr/>
                        <wps:spPr>
                          <a:xfrm>
                            <a:off x="2604" y="4090"/>
                            <a:ext cx="1427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圆角矩形 44"/>
                        <wps:cNvSpPr/>
                        <wps:spPr>
                          <a:xfrm flipH="1">
                            <a:off x="2117" y="4090"/>
                            <a:ext cx="1000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05pt;margin-top:638.7pt;height:21.65pt;width:95.65pt;z-index:251660288;mso-width-relative:page;mso-height-relative:page;" coordorigin="2117,4090" coordsize="1913,450" o:gfxdata="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IsFOk3AAAAA0BAAAPAAAAAAAAAAEAIAAAACIAAABkcnMv&#10;ZG93bnJldi54bWxQSwECFAAUAAAACACHTuJApReUOI4DAADACgAADgAAAAAAAAABACAAAAArAQAA&#10;ZHJzL2Uyb0RvYy54bWxQSwUGAAAAAAYABgBZAQAAKwcAAAAA&#10;">
                <o:lock v:ext="edit" aspectratio="f"/>
                <v:roundrect id="圆角矩形 43" o:spid="_x0000_s1026" o:spt="2" style="position:absolute;left:2604;top:4090;height:450;width:1427;v-text-anchor:middle;" fillcolor="#7F8C9D" filled="t" stroked="f" coordsize="21600,21600" arcsize="0.5" o:gfxdata="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F36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  <v:roundrect id="圆角矩形 44" o:spid="_x0000_s1026" o:spt="2" style="position:absolute;left:2117;top:4090;flip:x;height:450;width:1000;v-text-anchor:middle;" fillcolor="#7F8C9D" filled="t" stroked="f" coordsize="21600,21600" arcsize="0.5" o:gfxdata="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XV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6734175</wp:posOffset>
                </wp:positionV>
                <wp:extent cx="1214755" cy="274955"/>
                <wp:effectExtent l="80645" t="42545" r="95250" b="444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274955"/>
                          <a:chOff x="2117" y="4090"/>
                          <a:chExt cx="1913" cy="450"/>
                        </a:xfrm>
                      </wpg:grpSpPr>
                      <wps:wsp>
                        <wps:cNvPr id="57" name="圆角矩形 43"/>
                        <wps:cNvSpPr/>
                        <wps:spPr>
                          <a:xfrm>
                            <a:off x="2604" y="4090"/>
                            <a:ext cx="1427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44"/>
                        <wps:cNvSpPr/>
                        <wps:spPr>
                          <a:xfrm flipH="1">
                            <a:off x="2117" y="4090"/>
                            <a:ext cx="1000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05pt;margin-top:530.25pt;height:21.65pt;width:95.65pt;z-index:251660288;mso-width-relative:page;mso-height-relative:page;" coordorigin="2117,4090" coordsize="1913,450" o:gfxdata="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id+tmdoAAAANAQAADwAAAAAAAAABACAAAAAiAAAAZHJz&#10;L2Rvd25yZXYueG1sUEsBAhQAFAAAAAgAh07iQAROKBiRAwAAwAoAAA4AAAAAAAAAAQAgAAAAKQEA&#10;AGRycy9lMm9Eb2MueG1sUEsFBgAAAAAGAAYAWQEAACwHAAAAAA==&#10;">
                <o:lock v:ext="edit" aspectratio="f"/>
                <v:roundrect id="圆角矩形 43" o:spid="_x0000_s1026" o:spt="2" style="position:absolute;left:2604;top:4090;height:450;width:1427;v-text-anchor:middle;" fillcolor="#7F8C9D" filled="t" stroked="f" coordsize="21600,21600" arcsize="0.5" o:gfxdata="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zCj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  <v:roundrect id="圆角矩形 44" o:spid="_x0000_s1026" o:spt="2" style="position:absolute;left:2117;top:4090;flip:x;height:450;width:1000;v-text-anchor:middle;" fillcolor="#7F8C9D" filled="t" stroked="f" coordsize="21600,21600" arcsize="0.5" o:gfxdata="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FTqf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3020695</wp:posOffset>
                </wp:positionV>
                <wp:extent cx="1214755" cy="274955"/>
                <wp:effectExtent l="80645" t="42545" r="95250" b="444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274955"/>
                          <a:chOff x="2117" y="4090"/>
                          <a:chExt cx="1913" cy="450"/>
                        </a:xfrm>
                      </wpg:grpSpPr>
                      <wps:wsp>
                        <wps:cNvPr id="47" name="圆角矩形 43"/>
                        <wps:cNvSpPr/>
                        <wps:spPr>
                          <a:xfrm>
                            <a:off x="2604" y="4090"/>
                            <a:ext cx="1427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圆角矩形 44"/>
                        <wps:cNvSpPr/>
                        <wps:spPr>
                          <a:xfrm flipH="1">
                            <a:off x="2117" y="4090"/>
                            <a:ext cx="1000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05pt;margin-top:237.85pt;height:21.65pt;width:95.65pt;z-index:251660288;mso-width-relative:page;mso-height-relative:page;" coordorigin="2117,4090" coordsize="1913,450" o:gfxdata="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QwAHY9sAAAALAQAADwAAAAAAAAABACAAAAAiAAAAZHJz&#10;L2Rvd25yZXYueG1sUEsBAhQAFAAAAAgAh07iQNk7grSQAwAAwAoAAA4AAAAAAAAAAQAgAAAAKgEA&#10;AGRycy9lMm9Eb2MueG1sUEsFBgAAAAAGAAYAWQEAACwHAAAAAA==&#10;">
                <o:lock v:ext="edit" aspectratio="f"/>
                <v:roundrect id="圆角矩形 43" o:spid="_x0000_s1026" o:spt="2" style="position:absolute;left:2604;top:4090;height:450;width:1427;v-text-anchor:middle;" fillcolor="#7F8C9D" filled="t" stroked="f" coordsize="21600,21600" arcsize="0.5" o:gfxdata="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Fb4t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  <v:roundrect id="圆角矩形 44" o:spid="_x0000_s1026" o:spt="2" style="position:absolute;left:2117;top:4090;flip:x;height:450;width:1000;v-text-anchor:middle;" fillcolor="#7F8C9D" filled="t" stroked="f" coordsize="21600,21600" arcsize="0.5" o:gfxdata="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KPy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1503045</wp:posOffset>
                </wp:positionV>
                <wp:extent cx="1214755" cy="274955"/>
                <wp:effectExtent l="80645" t="42545" r="95250" b="444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274955"/>
                          <a:chOff x="2117" y="4090"/>
                          <a:chExt cx="1913" cy="450"/>
                        </a:xfrm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2604" y="4090"/>
                            <a:ext cx="1427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圆角矩形 44"/>
                        <wps:cNvSpPr/>
                        <wps:spPr>
                          <a:xfrm flipH="1">
                            <a:off x="2117" y="4090"/>
                            <a:ext cx="1000" cy="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F8C9D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05pt;margin-top:118.35pt;height:21.65pt;width:95.65pt;z-index:251660288;mso-width-relative:page;mso-height-relative:page;" coordorigin="2117,4090" coordsize="1913,450" o:gfxdata="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I0Qjr3aAAAACwEAAA8AAAAAAAAAAQAgAAAAIgAAAGRycy9k&#10;b3ducmV2LnhtbFBLAQIUABQAAAAIAIdO4kAHWKgyjwMAAMAKAAAOAAAAAAAAAAEAIAAAACkBAABk&#10;cnMvZTJvRG9jLnhtbFBLBQYAAAAABgAGAFkBAAAqBwAAAAA=&#10;">
                <o:lock v:ext="edit" aspectratio="f"/>
                <v:roundrect id="_x0000_s1026" o:spid="_x0000_s1026" o:spt="2" style="position:absolute;left:2604;top:4090;height:450;width:1427;v-text-anchor:middle;" fillcolor="#7F8C9D" filled="t" stroked="f" coordsize="21600,21600" arcsize="0.5" o:gfxdata="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Lrgu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3pt,0pt" origin="-32768f,0f" matrix="65536f,0f,0f,65536f"/>
                </v:roundrect>
                <v:roundrect id="_x0000_s1026" o:spid="_x0000_s1026" o:spt="2" style="position:absolute;left:2117;top:4090;flip:x;height:450;width:1000;v-text-anchor:middle;" fillcolor="#7F8C9D" filled="t" stroked="f" coordsize="21600,21600" arcsize="0.5" o:gfxdata="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xzU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1387475</wp:posOffset>
                </wp:positionV>
                <wp:extent cx="963295" cy="703961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7039610"/>
                          <a:chOff x="4800" y="4010"/>
                          <a:chExt cx="1517" cy="11086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4844" y="6395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4800" y="14410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4824" y="12239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4826" y="4010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109.25pt;height:554.3pt;width:75.85pt;z-index:251667456;mso-width-relative:page;mso-height-relative:page;" coordorigin="4800,4010" coordsize="1517,11086" o:gfxdata="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3lV0dsAAAALAQAADwAAAAAAAAABACAAAAAiAAAAZHJz&#10;L2Rvd25yZXYueG1sUEsBAhQAFAAAAAgAh07iQEYNtPYeAwAAOQ0AAA4AAAAAAAAAAQAgAAAAKgEA&#10;AGRycy9lMm9Eb2MueG1sUEsFBgAAAAAGAAYAWQEAALoGAAAAAA==&#10;">
                <o:lock v:ext="edit" aspectratio="f"/>
                <v:shape id="文本框 5" o:spid="_x0000_s1026" o:spt="202" type="#_x0000_t202" style="position:absolute;left:4844;top:6395;height:686;width:1452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800;top:14410;height:686;width:150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4824;top:12239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826;top:4010;height:686;width:148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-182245</wp:posOffset>
                </wp:positionV>
                <wp:extent cx="4294505" cy="568325"/>
                <wp:effectExtent l="0" t="0" r="0" b="0"/>
                <wp:wrapNone/>
                <wp:docPr id="1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94505" cy="568325"/>
                          <a:chOff x="9262" y="355"/>
                          <a:chExt cx="6763" cy="895"/>
                        </a:xfrm>
                      </wpg:grpSpPr>
                      <wps:wsp>
                        <wps:cNvPr id="34" name="文本框 97"/>
                        <wps:cNvSpPr txBox="1"/>
                        <wps:spPr>
                          <a:xfrm>
                            <a:off x="12008" y="655"/>
                            <a:ext cx="4017" cy="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Web前端开发工程师岗位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5"/>
                        <wps:cNvSpPr txBox="1"/>
                        <wps:spPr>
                          <a:xfrm>
                            <a:off x="9262" y="355"/>
                            <a:ext cx="2148" cy="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distribute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26" o:spt="203" style="position:absolute;left:0pt;margin-left:-44.25pt;margin-top:-14.35pt;height:44.75pt;width:338.15pt;z-index:251669504;mso-width-relative:page;mso-height-relative:page;" coordorigin="9262,355" coordsize="6763,895" o:gfxdata="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Hm/QgXaAAAACgEAAA8AAAAAAAAAAQAgAAAA&#10;IgAAAGRycy9kb3ducmV2LnhtbFBLAQIUABQAAAAIAIdO4kDwVDP/7QIAACYIAAAOAAAAAAAAAAEA&#10;IAAAACkBAABkcnMvZTJvRG9jLnhtbFBLBQYAAAAABgAGAFkBAACIBgAAAAA=&#10;">
                <o:lock v:ext="edit" aspectratio="f"/>
                <v:shape id="文本框 97" o:spid="_x0000_s1026" o:spt="202" type="#_x0000_t202" style="position:absolute;left:12008;top:655;height:531;width:4017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Web前端开发工程师岗位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9262;top:355;height:895;width:2148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distribute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536575</wp:posOffset>
                </wp:positionV>
                <wp:extent cx="4236720" cy="72517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36720" cy="725170"/>
                          <a:chOff x="1957" y="2184"/>
                          <a:chExt cx="6672" cy="1142"/>
                        </a:xfrm>
                      </wpg:grpSpPr>
                      <wpg:grpSp>
                        <wpg:cNvPr id="3" name="组合 5"/>
                        <wpg:cNvGrpSpPr/>
                        <wpg:grpSpPr>
                          <a:xfrm rot="0">
                            <a:off x="1957" y="2184"/>
                            <a:ext cx="6673" cy="1143"/>
                            <a:chOff x="1273" y="2171"/>
                            <a:chExt cx="6673" cy="1143"/>
                          </a:xfrm>
                        </wpg:grpSpPr>
                        <wps:wsp>
                          <wps:cNvPr id="6" name="文本框 87"/>
                          <wps:cNvSpPr txBox="1"/>
                          <wps:spPr>
                            <a:xfrm>
                              <a:off x="1291" y="2171"/>
                              <a:ext cx="6655" cy="1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出生年日：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1991-10-01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电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130-1300-0000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最高学历：学士学位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邮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箱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"mailto:123456@qq.com"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docer@qq.com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广东广州市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 w:val="0"/>
                                    <w:bCs w:val="0"/>
                                    <w:color w:val="1F4E79" w:themeColor="accent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" name="组合 21"/>
                          <wpg:cNvGrpSpPr/>
                          <wpg:grpSpPr>
                            <a:xfrm rot="0">
                              <a:off x="1273" y="2319"/>
                              <a:ext cx="3884" cy="811"/>
                              <a:chOff x="1391" y="1799"/>
                              <a:chExt cx="3884" cy="811"/>
                            </a:xfrm>
                            <a:solidFill>
                              <a:srgbClr val="1F4E79"/>
                            </a:solidFill>
                          </wpg:grpSpPr>
                          <wps:wsp>
                            <wps:cNvPr id="156" name="圆角矩形 1"/>
                            <wps:cNvSpPr/>
                            <wps:spPr>
                              <a:xfrm>
                                <a:off x="1391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F8C9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圆角矩形 6"/>
                            <wps:cNvSpPr/>
                            <wps:spPr>
                              <a:xfrm>
                                <a:off x="1391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F8C9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圆角矩形 16"/>
                            <wps:cNvSpPr/>
                            <wps:spPr>
                              <a:xfrm>
                                <a:off x="5016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F8C9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圆角矩形 20"/>
                            <wps:cNvSpPr/>
                            <wps:spPr>
                              <a:xfrm>
                                <a:off x="5016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F8C9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" name="组合 15"/>
                          <wpg:cNvGrpSpPr/>
                          <wpg:grpSpPr>
                            <a:xfrm>
                              <a:off x="1317" y="2366"/>
                              <a:ext cx="3796" cy="692"/>
                              <a:chOff x="1317" y="2366"/>
                              <a:chExt cx="3796" cy="692"/>
                            </a:xfrm>
                          </wpg:grpSpPr>
                          <wpg:grpSp>
                            <wpg:cNvPr id="11" name="组合 26"/>
                            <wpg:cNvGrpSpPr/>
                            <wpg:grpSpPr>
                              <a:xfrm rot="0">
                                <a:off x="4939" y="2371"/>
                                <a:ext cx="174" cy="687"/>
                                <a:chOff x="4931" y="2058"/>
                                <a:chExt cx="174" cy="687"/>
                              </a:xfrm>
                            </wpg:grpSpPr>
                            <wps:wsp>
                              <wps:cNvPr id="13" name="任意多边形 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43" y="2058"/>
                                  <a:ext cx="154" cy="1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4" y="36"/>
                                    </a:cxn>
                                    <a:cxn ang="0">
                                      <a:pos x="36" y="44"/>
                                    </a:cxn>
                                    <a:cxn ang="0">
                                      <a:pos x="24" y="36"/>
                                    </a:cxn>
                                    <a:cxn ang="0">
                                      <a:pos x="16" y="24"/>
                                    </a:cxn>
                                    <a:cxn ang="0">
                                      <a:pos x="24" y="16"/>
                                    </a:cxn>
                                    <a:cxn ang="0">
                                      <a:pos x="12" y="0"/>
                                    </a:cxn>
                                    <a:cxn ang="0">
                                      <a:pos x="0" y="12"/>
                                    </a:cxn>
                                    <a:cxn ang="0">
                                      <a:pos x="16" y="44"/>
                                    </a:cxn>
                                    <a:cxn ang="0">
                                      <a:pos x="48" y="60"/>
                                    </a:cxn>
                                    <a:cxn ang="0">
                                      <a:pos x="60" y="48"/>
                                    </a:cxn>
                                    <a:cxn ang="0">
                                      <a:pos x="44" y="36"/>
                                    </a:cxn>
                                  </a:cxnLst>
                                  <a:pathLst>
                                    <a:path w="60" h="60">
                                      <a:moveTo>
                                        <a:pt x="44" y="36"/>
                                      </a:moveTo>
                                      <a:cubicBezTo>
                                        <a:pt x="40" y="40"/>
                                        <a:pt x="40" y="44"/>
                                        <a:pt x="36" y="44"/>
                                      </a:cubicBezTo>
                                      <a:cubicBezTo>
                                        <a:pt x="32" y="44"/>
                                        <a:pt x="28" y="40"/>
                                        <a:pt x="24" y="36"/>
                                      </a:cubicBezTo>
                                      <a:cubicBezTo>
                                        <a:pt x="20" y="32"/>
                                        <a:pt x="16" y="28"/>
                                        <a:pt x="16" y="24"/>
                                      </a:cubicBezTo>
                                      <a:cubicBezTo>
                                        <a:pt x="16" y="20"/>
                                        <a:pt x="20" y="20"/>
                                        <a:pt x="24" y="16"/>
                                      </a:cubicBezTo>
                                      <a:cubicBezTo>
                                        <a:pt x="28" y="12"/>
                                        <a:pt x="16" y="0"/>
                                        <a:pt x="12" y="0"/>
                                      </a:cubicBezTo>
                                      <a:cubicBezTo>
                                        <a:pt x="8" y="0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20"/>
                                        <a:pt x="8" y="36"/>
                                        <a:pt x="16" y="44"/>
                                      </a:cubicBezTo>
                                      <a:cubicBezTo>
                                        <a:pt x="24" y="52"/>
                                        <a:pt x="40" y="60"/>
                                        <a:pt x="48" y="60"/>
                                      </a:cubicBezTo>
                                      <a:cubicBezTo>
                                        <a:pt x="48" y="60"/>
                                        <a:pt x="60" y="52"/>
                                        <a:pt x="60" y="48"/>
                                      </a:cubicBezTo>
                                      <a:cubicBezTo>
                                        <a:pt x="60" y="44"/>
                                        <a:pt x="48" y="32"/>
                                        <a:pt x="44" y="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任意多边形 2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4931" y="2623"/>
                                  <a:ext cx="174" cy="1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55239615"/>
                                    </a:cxn>
                                    <a:cxn ang="0">
                                      <a:pos x="70554995" y="91800084"/>
                                    </a:cxn>
                                    <a:cxn ang="0">
                                      <a:pos x="113338490" y="126878200"/>
                                    </a:cxn>
                                    <a:cxn ang="0">
                                      <a:pos x="156121986" y="91800084"/>
                                    </a:cxn>
                                    <a:cxn ang="0">
                                      <a:pos x="226676981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226676981" y="35824128"/>
                                    </a:cxn>
                                    <a:cxn ang="0">
                                      <a:pos x="226676981" y="141059338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35824128"/>
                                    </a:cxn>
                                    <a:cxn ang="0">
                                      <a:pos x="63800117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0" y="2164385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26676981" y="0"/>
                                    </a:cxn>
                                    <a:cxn ang="0">
                                      <a:pos x="226676981" y="21643852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</a:cxnLst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7" name="任意多边形 11"/>
                            <wps:cNvSpPr>
                              <a:spLocks noChangeAspect="1"/>
                            </wps:cNvSpPr>
                            <wps:spPr>
                              <a:xfrm>
                                <a:off x="1317" y="2366"/>
                                <a:ext cx="168" cy="1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7633" y="0"/>
                                  </a:cxn>
                                  <a:cxn ang="0">
                                    <a:pos x="0" y="108266"/>
                                  </a:cxn>
                                  <a:cxn ang="0">
                                    <a:pos x="107633" y="215900"/>
                                  </a:cxn>
                                  <a:cxn ang="0">
                                    <a:pos x="215900" y="108266"/>
                                  </a:cxn>
                                  <a:cxn ang="0">
                                    <a:pos x="107633" y="0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5195" y="108266"/>
                                  </a:cxn>
                                  <a:cxn ang="0">
                                    <a:pos x="107633" y="15828"/>
                                  </a:cxn>
                                  <a:cxn ang="0">
                                    <a:pos x="200071" y="108266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07633" y="108266"/>
                                  </a:cxn>
                                  <a:cxn ang="0">
                                    <a:pos x="107633" y="54449"/>
                                  </a:cxn>
                                  <a:cxn ang="0">
                                    <a:pos x="100035" y="46219"/>
                                  </a:cxn>
                                  <a:cxn ang="0">
                                    <a:pos x="92438" y="54449"/>
                                  </a:cxn>
                                  <a:cxn ang="0">
                                    <a:pos x="92438" y="115864"/>
                                  </a:cxn>
                                  <a:cxn ang="0">
                                    <a:pos x="100035" y="123461"/>
                                  </a:cxn>
                                  <a:cxn ang="0">
                                    <a:pos x="146254" y="123461"/>
                                  </a:cxn>
                                  <a:cxn ang="0">
                                    <a:pos x="153852" y="11586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</a:cxnLst>
                                <a:pathLst>
                                  <a:path w="341" h="341">
                                    <a:moveTo>
                                      <a:pt x="170" y="0"/>
                                    </a:moveTo>
                                    <a:cubicBezTo>
                                      <a:pt x="76" y="0"/>
                                      <a:pt x="0" y="77"/>
                                      <a:pt x="0" y="171"/>
                                    </a:cubicBezTo>
                                    <a:cubicBezTo>
                                      <a:pt x="0" y="265"/>
                                      <a:pt x="76" y="341"/>
                                      <a:pt x="170" y="341"/>
                                    </a:cubicBezTo>
                                    <a:cubicBezTo>
                                      <a:pt x="264" y="341"/>
                                      <a:pt x="341" y="265"/>
                                      <a:pt x="341" y="171"/>
                                    </a:cubicBezTo>
                                    <a:cubicBezTo>
                                      <a:pt x="341" y="77"/>
                                      <a:pt x="264" y="0"/>
                                      <a:pt x="170" y="0"/>
                                    </a:cubicBezTo>
                                    <a:close/>
                                    <a:moveTo>
                                      <a:pt x="170" y="317"/>
                                    </a:moveTo>
                                    <a:cubicBezTo>
                                      <a:pt x="90" y="317"/>
                                      <a:pt x="24" y="251"/>
                                      <a:pt x="24" y="171"/>
                                    </a:cubicBezTo>
                                    <a:cubicBezTo>
                                      <a:pt x="24" y="90"/>
                                      <a:pt x="90" y="25"/>
                                      <a:pt x="170" y="25"/>
                                    </a:cubicBezTo>
                                    <a:cubicBezTo>
                                      <a:pt x="251" y="25"/>
                                      <a:pt x="316" y="90"/>
                                      <a:pt x="316" y="171"/>
                                    </a:cubicBezTo>
                                    <a:cubicBezTo>
                                      <a:pt x="316" y="251"/>
                                      <a:pt x="251" y="317"/>
                                      <a:pt x="170" y="317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170" y="171"/>
                                      <a:pt x="170" y="171"/>
                                      <a:pt x="170" y="171"/>
                                    </a:cubicBezTo>
                                    <a:cubicBezTo>
                                      <a:pt x="170" y="86"/>
                                      <a:pt x="170" y="86"/>
                                      <a:pt x="170" y="86"/>
                                    </a:cubicBezTo>
                                    <a:cubicBezTo>
                                      <a:pt x="170" y="79"/>
                                      <a:pt x="165" y="73"/>
                                      <a:pt x="158" y="73"/>
                                    </a:cubicBezTo>
                                    <a:cubicBezTo>
                                      <a:pt x="151" y="73"/>
                                      <a:pt x="146" y="79"/>
                                      <a:pt x="146" y="86"/>
                                    </a:cubicBezTo>
                                    <a:cubicBezTo>
                                      <a:pt x="146" y="183"/>
                                      <a:pt x="146" y="183"/>
                                      <a:pt x="146" y="183"/>
                                    </a:cubicBezTo>
                                    <a:cubicBezTo>
                                      <a:pt x="146" y="190"/>
                                      <a:pt x="151" y="195"/>
                                      <a:pt x="158" y="195"/>
                                    </a:cubicBezTo>
                                    <a:cubicBezTo>
                                      <a:pt x="231" y="195"/>
                                      <a:pt x="231" y="195"/>
                                      <a:pt x="231" y="195"/>
                                    </a:cubicBezTo>
                                    <a:cubicBezTo>
                                      <a:pt x="238" y="195"/>
                                      <a:pt x="243" y="190"/>
                                      <a:pt x="243" y="183"/>
                                    </a:cubicBezTo>
                                    <a:cubicBezTo>
                                      <a:pt x="243" y="176"/>
                                      <a:pt x="238" y="171"/>
                                      <a:pt x="231" y="171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231" y="171"/>
                                      <a:pt x="231" y="171"/>
                                      <a:pt x="231" y="17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6" name="任意多边形 20"/>
                        <wps:cNvSpPr>
                          <a:spLocks noChangeAspect="1"/>
                        </wps:cNvSpPr>
                        <wps:spPr>
                          <a:xfrm>
                            <a:off x="1983" y="2936"/>
                            <a:ext cx="201" cy="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7pt;margin-top:42.25pt;height:57.1pt;width:333.6pt;z-index:251668480;mso-width-relative:page;mso-height-relative:page;" coordorigin="1957,2184" coordsize="6672,1142" o:gfxdata="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">
                <o:lock v:ext="edit" aspectratio="f"/>
                <v:group id="组合 5" o:spid="_x0000_s1026" o:spt="203" style="position:absolute;left:1957;top:2184;height:1143;width:6673;" coordorigin="1273,2171" coordsize="6673,114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7" o:spid="_x0000_s1026" o:spt="202" type="#_x0000_t202" style="position:absolute;left:1291;top:2171;height:1143;width:665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出生年日：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1991-10-01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电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130-1300-0000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最高学历：学士学位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邮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箱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instrText xml:space="preserve"> HYPERLINK "mailto:123456@qq.com"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docer@qq.com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广东广州市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 w:val="0"/>
                              <w:bCs w:val="0"/>
                              <w:color w:val="1F4E79" w:themeColor="accent1" w:themeShade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21" o:spid="_x0000_s1026" o:spt="203" style="position:absolute;left:1273;top:2319;height:811;width:3884;" coordorigin="1391,1799" coordsize="3884,81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" o:spid="_x0000_s1026" o:spt="2" style="position:absolute;left:1391;top:1799;height:259;width:259;v-text-anchor:middle;" fillcolor="#7F8C9D" filled="t" stroked="f" coordsize="21600,21600" arcsize="0.166666666666667" o:gfxdata="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6zI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6" o:spid="_x0000_s1026" o:spt="2" style="position:absolute;left:1391;top:2351;height:259;width:259;v-text-anchor:middle;" fillcolor="#7F8C9D" filled="t" stroked="f" coordsize="21600,21600" arcsize="0.166666666666667" o:gfxdata="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REL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16" o:spid="_x0000_s1026" o:spt="2" style="position:absolute;left:5016;top:1799;height:259;width:259;v-text-anchor:middle;" fillcolor="#7F8C9D" filled="t" stroked="f" coordsize="21600,21600" arcsize="0.166666666666667" o:gfxdata="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IWu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20" o:spid="_x0000_s1026" o:spt="2" style="position:absolute;left:5016;top:2351;height:259;width:259;v-text-anchor:middle;" fillcolor="#7F8C9D" filled="t" stroked="f" coordsize="21600,21600" arcsize="0.166666666666667" o:gfxdata="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oV/L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_x0000_s1026" o:spid="_x0000_s1026" o:spt="203" style="position:absolute;left:1317;top:2366;height:692;width:3796;" coordorigin="1317,2366" coordsize="3796,692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26" o:spid="_x0000_s1026" o:spt="203" style="position:absolute;left:4939;top:2371;height:687;width:174;" coordorigin="4931,2058" coordsize="174,68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任意多边形 20" o:spid="_x0000_s1026" o:spt="100" style="position:absolute;left:4943;top:2058;height:156;width:154;" fillcolor="#FFFFFF [3212]" filled="t" stroked="f" coordsize="60,60" o:gfxdata="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jLRbsAAADb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      <v:path o:connectlocs="44,36;36,44;24,36;16,24;24,16;12,0;0,12;16,44;48,60;60,48;44,36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1" o:spid="_x0000_s1026" o:spt="100" style="position:absolute;left:4931;top:2623;flip:x;height:122;width:174;" fillcolor="#FFFFFF [3212]" filled="t" stroked="f" coordsize="302,208" o:gfxdata="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pgxo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po/wyL4AAADb&#10;AAAADwAAAGRycy9kb3ducmV2LnhtbEWPQWvCQBSE74X+h+UVvNVNUmklzUaoVvAmjYIeH7uvSWr2&#10;bciuGv+9Wyj0OMzMN0yxGG0nLjT41rGCdJqAINbOtFwr2O/Wz3MQPiAb7ByTght5WJSPDwXmxl35&#10;iy5VqEWEsM9RQRNCn0vpdUMW/dT1xNH7doPFEOVQSzPgNcJtJ7MkeZUWW44LDfa0bEifqrNVMPvQ&#10;4896V9Fnr4+r0/Il2x7STKnJU5q8gwg0hv/wX3tjFGRv8Psl/gB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/wyL4A&#10;AADbAAAADwAAAAAAAAABACAAAAAiAAAAZHJzL2Rvd25yZXYueG1sUEsBAhQAFAAAAAgAh07iQDMv&#10;BZ47AAAAOQAAABAAAAAAAAAAAQAgAAAADQEAAGRycy9zaGFwZXhtbC54bWxQSwUGAAAAAAYABgBb&#10;AQAAtw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shape id="任意多边形 20" o:spid="_x0000_s1026" o:spt="100" style="position:absolute;left:1983;top:2936;height:162;width:201;" fillcolor="#FFFFFF [3212]" filled="t" stroked="f" coordsize="228,185" o:gfxdata="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96O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8482330</wp:posOffset>
                </wp:positionV>
                <wp:extent cx="6575425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42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良好的审美观和用户体验意识，有强烈地责任心和团队合作精神，踏实可靠，对工作有强烈的责任心，沟通能力良好，对前端技术有强烈的兴趣，喜欢钻研，有主导前端技术方案设计的能力和经验，能够独立承担项目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667.9pt;height:70.1pt;width:517.75pt;z-index:251666432;mso-width-relative:page;mso-height-relative:page;" filled="f" stroked="f" coordsize="21600,21600" o:gfxdata="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E8w23QAAAA0BAAAPAAAAAAAAAAEAIAAAACIA&#10;AABkcnMvZG93bnJldi54bWxQSwECFAAUAAAACACHTuJA82lXL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良好的审美观和用户体验意识，有强烈地责任心和团队合作精神，踏实可靠，对工作有强烈的责任心，沟通能力良好，对前端技术有强烈的兴趣，喜欢钻研，有主导前端技术方案设计的能力和经验，能够独立承担项目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4958715</wp:posOffset>
                </wp:positionV>
                <wp:extent cx="6694805" cy="171513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171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"https://jobs.51job.com/all/co2792781.html" \o "杭州迅得电子有限公司" \t "https://jobs.51job.com/hangzhou/_blank"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东莞云笠通信科技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工作职位：Web前端开发工程师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负责公司产品、物联网系统和移动端html5页面功能的原型设计和开发工作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负责或参与Web/App、小程序及微信公众号等产品的视觉设计和用户界面设计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负责与后端开发人员配合，完成业务系统功能的开发实现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390.45pt;height:135.05pt;width:527.15pt;z-index:251665408;mso-width-relative:page;mso-height-relative:page;" filled="f" stroked="f" coordsize="21600,21600" o:gfxdata="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92o/d0AAAAMAQAADwAAAAAAAAABACAAAAAi&#10;AAAAZHJzL2Rvd25yZXYueG1sUEsBAhQAFAAAAAgAh07iQPpLHlM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20XX年6月-20XX年5月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"https://jobs.51job.com/all/co2792781.html" \o "杭州迅得电子有限公司" \t "https://jobs.51job.com/hangzhou/_blank"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东莞云笠通信科技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工作职位：Web前端开发工程师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负责公司产品、物联网系统和移动端html5页面功能的原型设计和开发工作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负责或参与Web/App、小程序及微信公众号等产品的视觉设计和用户界面设计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负责与后端开发人员配合，完成业务系统功能的开发实现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3383280</wp:posOffset>
                </wp:positionV>
                <wp:extent cx="6664960" cy="15824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960" cy="158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"https://jobs.51job.com/all/co2156576.html" \o "上海吉联新软件股份有限公司" \t "https://jobs.51job.com/guangzhou-hpq/_blank"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平安人寿保险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工作职位：Web前端开发工程师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工作描述：1、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负责网络应用产品前端页面的设计和开发和前端框架/控件库产品建设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2、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根据产品需求，分析并给出合理的页面前端结构解决方案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移动端H5页面开发，网站、手机、平板等多平台的前端应用开发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有效配合后端，完成相关功能的对接和调试工作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266.4pt;height:124.6pt;width:524.8pt;z-index:251662336;mso-width-relative:page;mso-height-relative:page;" filled="f" stroked="f" coordsize="21600,21600" o:gfxdata="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WtNx3QAAAAsBAAAPAAAAAAAAAAEAIAAAACIA&#10;AABkcnMvZG93bnJldi54bWxQSwECFAAUAAAACACHTuJAxG/gRD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20XX年6月-20XX年5月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"https://jobs.51job.com/all/co2156576.html" \o "上海吉联新软件股份有限公司" \t "https://jobs.51job.com/guangzhou-hpq/_blank"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平安人寿保险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工作职位：Web前端开发工程师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工作描述：1、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负责网络应用产品前端页面的设计和开发和前端框架/控件库产品建设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2、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根据产品需求，分析并给出合理的页面前端结构解决方案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移动端H5页面开发，网站、手机、平板等多平台的前端应用开发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有效配合后端，完成相关功能的对接和调试工作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7083425</wp:posOffset>
                </wp:positionV>
                <wp:extent cx="6736080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语言技能：英语四级，可以英语交流，日语略懂，粤语良好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熟悉html5，css3，javascript以及常用的框架，同时熟悉json、ajax等前端开发技术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《高级程序员证》、《计算机四级证书》、《年度优秀员工奖》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557.75pt;height:69pt;width:530.4pt;z-index:251664384;mso-width-relative:page;mso-height-relative:page;" filled="f" stroked="f" coordsize="21600,21600" o:gfxdata="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XQBN3QAAAA0BAAAPAAAAAAAAAAEAIAAAACIA&#10;AABkcnMvZG93bnJldi54bWxQSwECFAAUAAAACACHTuJA3W27Y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语言技能：英语四级，可以英语交流，日语略懂，粤语良好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熟悉html5，css3，javascript以及常用的框架，同时熟悉json、ajax等前端开发技术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《高级程序员证》、《计算机四级证书》、《年度优秀员工奖》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1886585</wp:posOffset>
                </wp:positionV>
                <wp:extent cx="6567170" cy="9264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170" cy="926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20XX年9月-20XX年6月              毕业于广东理工大学              计算机工程专业（本科）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数字逻辑、数字分析、计算机原理、微型计算机技术、计算机系统结构、计算机网络、高级语言、汇编语言、数据结构、操作系统等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148.55pt;height:72.95pt;width:517.1pt;z-index:251661312;mso-width-relative:page;mso-height-relative:page;" filled="f" stroked="f" coordsize="21600,21600" o:gfxdata="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6mNqd0AAAALAQAADwAAAAAAAAABACAAAAAiAAAA&#10;ZHJzL2Rvd25yZXYueG1sUEsBAhQAFAAAAAgAh07iQGsf+UI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20XX年9月-20XX年6月              毕业于广东理工大学              计算机工程专业（本科）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数字逻辑、数字分析、计算机原理、微型计算机技术、计算机系统结构、计算机网络、高级语言、汇编语言、数据结构、操作系统等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rgbClr val="5A5D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3120;v-text-anchor:middle;mso-width-relative:page;mso-height-relative:page;" fillcolor="#5A5D64" filled="t" stroked="f" coordsize="7715250,11137265" o:gfxdata="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auhIG98AAAAPAQAADwAAAAAAAAABACAAAAAiAAAAZHJzL2Rvd25y&#10;ZXYueG1sUEsBAhQAFAAAAAgAh07iQI61/ySiAgAACwUAAA4AAAAAAAAAAQAgAAAALgEAAGRycy9l&#10;Mm9Eb2MueG1sUEsFBgAAAAAGAAYAWQEAAEIGAAAAAA=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2968A8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44A09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FA5AB9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895010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D14EC9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EF9296C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9C4F4B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840A7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DF66BC"/>
    <w:rsid w:val="4563521F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E76D33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301CE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2022-02-09T08:56:50Z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v1.0_mb_kmREUDgWOIvdj2m1xhC64A==</vt:lpwstr>
  </property>
  <property fmtid="{D5CDD505-2E9C-101B-9397-08002B2CF9AE}" pid="5" name="ICV">
    <vt:lpwstr>026AD60A54EE4B8ABFE7639B4707007C</vt:lpwstr>
  </property>
</Properties>
</file>