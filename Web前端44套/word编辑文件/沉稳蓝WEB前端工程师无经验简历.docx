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-208280</wp:posOffset>
                </wp:positionV>
                <wp:extent cx="1056640" cy="1056640"/>
                <wp:effectExtent l="12700" t="12700" r="12700" b="12700"/>
                <wp:wrapNone/>
                <wp:docPr id="18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56640" cy="105664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3" alt="" type="#_x0000_t3" style="position:absolute;left:0pt;margin-left:376.35pt;margin-top:-16.4pt;height:83.2pt;width:83.2pt;z-index:251698176;mso-width-relative:page;mso-height-relative:page;" filled="t" stroked="t" coordsize="21600,21600" o:gfxdata="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">
                <v:fill type="frame" on="t" o:title="形象照2" focussize="0,0" recolor="t" rotate="t" r:id="rId5"/>
                <v:stroke weight="2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-231775</wp:posOffset>
                </wp:positionV>
                <wp:extent cx="248920" cy="226695"/>
                <wp:effectExtent l="0" t="0" r="1905" b="1016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458085" y="636905"/>
                          <a:ext cx="248920" cy="2266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35pt;margin-top:-18.25pt;height:17.85pt;width:19.6pt;rotation:5898240f;z-index:251666432;v-text-anchor:middle;mso-width-relative:page;mso-height-relative:page;" fillcolor="#4A66AC [3207]" filled="t" stroked="f" coordsize="21600,21600" arcsize="0.166666666666667" o:gfxdata="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OU9mtgA&#10;AAAJAQAADwAAAAAAAAABACAAAAAiAAAAZHJzL2Rvd25yZXYueG1sUEsBAhQAFAAAAAgAh07iQEPs&#10;r7WRAgAA8AQAAA4AAAAAAAAAAQAgAAAAJw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62230</wp:posOffset>
                </wp:positionV>
                <wp:extent cx="248920" cy="226695"/>
                <wp:effectExtent l="0" t="0" r="1905" b="1016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2266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35pt;margin-top:4.9pt;height:17.85pt;width:19.6pt;rotation:5898240f;z-index:251665408;v-text-anchor:middle;mso-width-relative:page;mso-height-relative:page;" fillcolor="#4A66AC [3207]" filled="t" stroked="f" coordsize="21600,21600" arcsize="0.166666666666667" o:gfxdata="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57Zos2AAAAAgBAAAPAAAAAAAA&#10;AAEAIAAAACIAAABkcnMvZG93bnJldi54bWxQSwECFAAUAAAACACHTuJAOdXwLYQCAADl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-191770</wp:posOffset>
                </wp:positionV>
                <wp:extent cx="82550" cy="147320"/>
                <wp:effectExtent l="0" t="0" r="12700" b="5080"/>
                <wp:wrapNone/>
                <wp:docPr id="16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2550" cy="14732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32.1pt;margin-top:-15.1pt;height:11.6pt;width:6.5pt;z-index:251693056;v-text-anchor:middle;mso-width-relative:page;mso-height-relative:page;" fillcolor="#FFFFFF [3212]" filled="t" stroked="f" coordsize="3056,5968" o:gfxdata="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0266538,685526;18681070,0;16974965,835216;7246679,5436868;3670719,6437548;1102944,8793532;8616,12055653;456699,42439021;2498839,45204727;5730120,46804265;19844333,46946104;23256544,45638096;25565837,43069377;26332720,12410228;25789878,9865132;24135448,7548570;21627991,5988429;5230363,12772678;5876609,11559238;7048489,10755520;18086499,10534910;19542740,10881611;20628450,11771973;21136824,13056333;21007570,22125647;20249304,23276066;18999898,23969467;7918776,24079784;6531471,23614892;5540547,22629936;5170044,21290430;6135118,28720809;10546870,28350460;11399922,28720809;11658431,32337505;11072504,33125450;6660726,33196369;5936927,32534491;14553651,28965067;15346385,28366233;19740930,28523822;20232070,29366913;19913269,32952087;15579043,33243641;14665672,32802397;5893843,36623954;6462535,35836009;10874314,35765089;11606729,36434842;11520560,40090936;10658890,40610974;6290223,40382465;5885226,36734271;14794926,36025096;19129125,35725692;20051114,36166936;20214836,39807280;19559973,40532180;15139578,40532180;14493332,39807280" o:connectangles="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132715</wp:posOffset>
                </wp:positionV>
                <wp:extent cx="121920" cy="86995"/>
                <wp:effectExtent l="0" t="0" r="11430" b="8255"/>
                <wp:wrapNone/>
                <wp:docPr id="16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699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33.65pt;margin-top:10.45pt;height:6.85pt;width:9.6pt;z-index:251694080;v-text-anchor:middle;mso-width-relative:page;mso-height-relative:page;" fillcolor="#FFFFFF [3212]" filled="t" stroked="f" coordsize="529316,401026" o:gfxdata="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4597,42577;81836,45178;107126,68997;107506,69573;113261,69573;37322,42577;8658,69573;14413,69573;14793,68997;40083,45178;10675,17421;51316,55697;60693,59355;60960,59331;70603,55697;111244,17421;105721,17421;69308,51715;60960,54861;60729,54882;52611,51715;16198,17421;21194,0;100725,0;121920,19960;121920,67034;100725,86995;21194,86995;0,67034;0,19960;2119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53340</wp:posOffset>
                </wp:positionV>
                <wp:extent cx="2134235" cy="2476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邮箱：docer@wps.cn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4.2pt;height:19.5pt;width:168.05pt;z-index:251703296;mso-width-relative:page;mso-height-relative:page;" filled="f" stroked="f" coordsize="21600,21600" o:gfxdata="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zVoU2gAAAAgBAAAPAAAAAAAAAAEAIAAAACIAAABk&#10;cnMvZG93bnJldi54bWxQSwECFAAUAAAACACHTuJA83F5MT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邮箱：docer@wps.cn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-240665</wp:posOffset>
                </wp:positionV>
                <wp:extent cx="2134235" cy="2444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手机：150-0000-0000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-18.95pt;height:19.25pt;width:168.05pt;z-index:251697152;mso-width-relative:page;mso-height-relative:page;" filled="f" stroked="f" coordsize="21600,21600" o:gfxdata="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mOJdrZAAAACAEAAA8AAAAAAAAAAQAgAAAAIgAAAGRy&#10;cy9kb3ducmV2LnhtbFBLAQIUABQAAAAIAIdO4kBJIgU4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手机：150-0000-0000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-176530</wp:posOffset>
                </wp:positionV>
                <wp:extent cx="1556385" cy="5937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6595" y="374015"/>
                          <a:ext cx="1556385" cy="59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-13.9pt;height:46.75pt;width:122.55pt;z-index:251671552;mso-width-relative:page;mso-height-relative:page;" filled="f" stroked="f" coordsize="21600,21600" o:gfxdata="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YOvmtwAAAAKAQAADwAAAAAA&#10;AAABACAAAAAiAAAAZHJzL2Rvd25yZXYueG1sUEsBAhQAFAAAAAgAh07iQEsn8Wd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-504190</wp:posOffset>
                </wp:positionV>
                <wp:extent cx="7069455" cy="1648460"/>
                <wp:effectExtent l="0" t="0" r="32385" b="27940"/>
                <wp:wrapNone/>
                <wp:docPr id="4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069265" cy="1648460"/>
                          <a:chOff x="1182" y="1543"/>
                          <a:chExt cx="5290" cy="1234"/>
                        </a:xfrm>
                      </wpg:grpSpPr>
                      <wps:wsp>
                        <wps:cNvPr id="7" name="Freeform 5"/>
                        <wps:cNvSpPr/>
                        <wps:spPr bwMode="auto">
                          <a:xfrm>
                            <a:off x="6335" y="1893"/>
                            <a:ext cx="137" cy="534"/>
                          </a:xfrm>
                          <a:custGeom>
                            <a:avLst/>
                            <a:gdLst>
                              <a:gd name="T0" fmla="*/ 0 w 58"/>
                              <a:gd name="T1" fmla="*/ 224 h 224"/>
                              <a:gd name="T2" fmla="*/ 24 w 58"/>
                              <a:gd name="T3" fmla="*/ 224 h 224"/>
                              <a:gd name="T4" fmla="*/ 58 w 58"/>
                              <a:gd name="T5" fmla="*/ 190 h 224"/>
                              <a:gd name="T6" fmla="*/ 58 w 58"/>
                              <a:gd name="T7" fmla="*/ 34 h 224"/>
                              <a:gd name="T8" fmla="*/ 24 w 58"/>
                              <a:gd name="T9" fmla="*/ 0 h 224"/>
                              <a:gd name="T10" fmla="*/ 0 w 58"/>
                              <a:gd name="T11" fmla="*/ 0 h 224"/>
                              <a:gd name="T12" fmla="*/ 0 w 58"/>
                              <a:gd name="T13" fmla="*/ 224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8" h="224">
                                <a:moveTo>
                                  <a:pt x="0" y="224"/>
                                </a:moveTo>
                                <a:cubicBezTo>
                                  <a:pt x="24" y="224"/>
                                  <a:pt x="24" y="224"/>
                                  <a:pt x="24" y="224"/>
                                </a:cubicBezTo>
                                <a:cubicBezTo>
                                  <a:pt x="43" y="224"/>
                                  <a:pt x="58" y="209"/>
                                  <a:pt x="58" y="190"/>
                                </a:cubicBezTo>
                                <a:cubicBezTo>
                                  <a:pt x="58" y="34"/>
                                  <a:pt x="58" y="34"/>
                                  <a:pt x="58" y="34"/>
                                </a:cubicBezTo>
                                <a:cubicBezTo>
                                  <a:pt x="58" y="15"/>
                                  <a:pt x="43" y="0"/>
                                  <a:pt x="24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6"/>
                        <wps:cNvSpPr/>
                        <wps:spPr bwMode="auto">
                          <a:xfrm>
                            <a:off x="1182" y="1543"/>
                            <a:ext cx="2198" cy="1234"/>
                          </a:xfrm>
                          <a:custGeom>
                            <a:avLst/>
                            <a:gdLst>
                              <a:gd name="T0" fmla="*/ 0 w 926"/>
                              <a:gd name="T1" fmla="*/ 95 h 518"/>
                              <a:gd name="T2" fmla="*/ 0 w 926"/>
                              <a:gd name="T3" fmla="*/ 422 h 518"/>
                              <a:gd name="T4" fmla="*/ 94 w 926"/>
                              <a:gd name="T5" fmla="*/ 517 h 518"/>
                              <a:gd name="T6" fmla="*/ 830 w 926"/>
                              <a:gd name="T7" fmla="*/ 518 h 518"/>
                              <a:gd name="T8" fmla="*/ 925 w 926"/>
                              <a:gd name="T9" fmla="*/ 423 h 518"/>
                              <a:gd name="T10" fmla="*/ 926 w 926"/>
                              <a:gd name="T11" fmla="*/ 96 h 518"/>
                              <a:gd name="T12" fmla="*/ 831 w 926"/>
                              <a:gd name="T13" fmla="*/ 1 h 518"/>
                              <a:gd name="T14" fmla="*/ 95 w 926"/>
                              <a:gd name="T15" fmla="*/ 0 h 518"/>
                              <a:gd name="T16" fmla="*/ 0 w 926"/>
                              <a:gd name="T17" fmla="*/ 95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26" h="518">
                                <a:moveTo>
                                  <a:pt x="0" y="95"/>
                                </a:move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475"/>
                                  <a:pt x="42" y="517"/>
                                  <a:pt x="94" y="517"/>
                                </a:cubicBezTo>
                                <a:cubicBezTo>
                                  <a:pt x="830" y="518"/>
                                  <a:pt x="830" y="518"/>
                                  <a:pt x="830" y="518"/>
                                </a:cubicBezTo>
                                <a:cubicBezTo>
                                  <a:pt x="883" y="518"/>
                                  <a:pt x="925" y="475"/>
                                  <a:pt x="925" y="423"/>
                                </a:cubicBezTo>
                                <a:cubicBezTo>
                                  <a:pt x="926" y="96"/>
                                  <a:pt x="926" y="96"/>
                                  <a:pt x="926" y="96"/>
                                </a:cubicBezTo>
                                <a:cubicBezTo>
                                  <a:pt x="926" y="44"/>
                                  <a:pt x="883" y="1"/>
                                  <a:pt x="831" y="1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ubicBezTo>
                                  <a:pt x="42" y="0"/>
                                  <a:pt x="0" y="43"/>
                                  <a:pt x="0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Freeform 7"/>
                        <wps:cNvSpPr/>
                        <wps:spPr bwMode="auto">
                          <a:xfrm>
                            <a:off x="1267" y="1629"/>
                            <a:ext cx="5138" cy="1063"/>
                          </a:xfrm>
                          <a:custGeom>
                            <a:avLst/>
                            <a:gdLst>
                              <a:gd name="T0" fmla="*/ 1 w 2132"/>
                              <a:gd name="T1" fmla="*/ 73 h 446"/>
                              <a:gd name="T2" fmla="*/ 74 w 2132"/>
                              <a:gd name="T3" fmla="*/ 0 h 446"/>
                              <a:gd name="T4" fmla="*/ 2063 w 2132"/>
                              <a:gd name="T5" fmla="*/ 0 h 446"/>
                              <a:gd name="T6" fmla="*/ 2132 w 2132"/>
                              <a:gd name="T7" fmla="*/ 70 h 446"/>
                              <a:gd name="T8" fmla="*/ 2132 w 2132"/>
                              <a:gd name="T9" fmla="*/ 377 h 446"/>
                              <a:gd name="T10" fmla="*/ 2062 w 2132"/>
                              <a:gd name="T11" fmla="*/ 446 h 446"/>
                              <a:gd name="T12" fmla="*/ 69 w 2132"/>
                              <a:gd name="T13" fmla="*/ 446 h 446"/>
                              <a:gd name="T14" fmla="*/ 0 w 2132"/>
                              <a:gd name="T15" fmla="*/ 377 h 446"/>
                              <a:gd name="T16" fmla="*/ 1 w 2132"/>
                              <a:gd name="T17" fmla="*/ 73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32" h="446">
                                <a:moveTo>
                                  <a:pt x="1" y="73"/>
                                </a:moveTo>
                                <a:cubicBezTo>
                                  <a:pt x="1" y="32"/>
                                  <a:pt x="33" y="0"/>
                                  <a:pt x="74" y="0"/>
                                </a:cubicBezTo>
                                <a:cubicBezTo>
                                  <a:pt x="2063" y="0"/>
                                  <a:pt x="2063" y="0"/>
                                  <a:pt x="2063" y="0"/>
                                </a:cubicBezTo>
                                <a:cubicBezTo>
                                  <a:pt x="2101" y="0"/>
                                  <a:pt x="2132" y="31"/>
                                  <a:pt x="2132" y="70"/>
                                </a:cubicBezTo>
                                <a:cubicBezTo>
                                  <a:pt x="2132" y="377"/>
                                  <a:pt x="2132" y="377"/>
                                  <a:pt x="2132" y="377"/>
                                </a:cubicBezTo>
                                <a:cubicBezTo>
                                  <a:pt x="2132" y="415"/>
                                  <a:pt x="2101" y="446"/>
                                  <a:pt x="2062" y="446"/>
                                </a:cubicBezTo>
                                <a:cubicBezTo>
                                  <a:pt x="69" y="446"/>
                                  <a:pt x="69" y="446"/>
                                  <a:pt x="69" y="446"/>
                                </a:cubicBezTo>
                                <a:cubicBezTo>
                                  <a:pt x="31" y="446"/>
                                  <a:pt x="0" y="415"/>
                                  <a:pt x="0" y="377"/>
                                </a:cubicBezTo>
                                <a:lnTo>
                                  <a:pt x="1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8"/>
                          </a:solidFill>
                          <a:ln>
                            <a:noFill/>
                          </a:ln>
                          <a:effectLst>
                            <a:outerShdw blurRad="127000" dist="38100" dir="2700000" algn="tl" rotWithShape="0">
                              <a:prstClr val="black">
                                <a:alpha val="1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" name="Freeform 9"/>
                        <wps:cNvSpPr/>
                        <wps:spPr bwMode="auto">
                          <a:xfrm>
                            <a:off x="1182" y="2058"/>
                            <a:ext cx="235" cy="205"/>
                          </a:xfrm>
                          <a:custGeom>
                            <a:avLst/>
                            <a:gdLst>
                              <a:gd name="T0" fmla="*/ 175 w 235"/>
                              <a:gd name="T1" fmla="*/ 0 h 205"/>
                              <a:gd name="T2" fmla="*/ 59 w 235"/>
                              <a:gd name="T3" fmla="*/ 0 h 205"/>
                              <a:gd name="T4" fmla="*/ 0 w 235"/>
                              <a:gd name="T5" fmla="*/ 102 h 205"/>
                              <a:gd name="T6" fmla="*/ 59 w 235"/>
                              <a:gd name="T7" fmla="*/ 205 h 205"/>
                              <a:gd name="T8" fmla="*/ 175 w 235"/>
                              <a:gd name="T9" fmla="*/ 205 h 205"/>
                              <a:gd name="T10" fmla="*/ 235 w 235"/>
                              <a:gd name="T11" fmla="*/ 102 h 205"/>
                              <a:gd name="T12" fmla="*/ 175 w 235"/>
                              <a:gd name="T13" fmla="*/ 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5" h="205">
                                <a:moveTo>
                                  <a:pt x="175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02"/>
                                </a:lnTo>
                                <a:lnTo>
                                  <a:pt x="59" y="205"/>
                                </a:lnTo>
                                <a:lnTo>
                                  <a:pt x="175" y="205"/>
                                </a:lnTo>
                                <a:lnTo>
                                  <a:pt x="235" y="102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-70.65pt;margin-top:-39.7pt;height:129.8pt;width:556.65pt;z-index:251659264;mso-width-relative:page;mso-height-relative:page;" coordorigin="1182,1543" coordsize="5290,1234" o:gfxdata="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">
                <o:lock v:ext="edit" aspectratio="t"/>
                <v:shape id="Freeform 5" o:spid="_x0000_s1026" o:spt="100" style="position:absolute;left:6335;top:1893;height:534;width:137;" fillcolor="#4A66AC [3207]" filled="t" stroked="f" coordsize="58,224" o:gfxdata="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CCbLsAAADa&#10;AAAADwAAAAAAAAABACAAAAAiAAAAZHJzL2Rvd25yZXYueG1sUEsBAhQAFAAAAAgAh07iQDMvBZ47&#10;AAAAOQAAABAAAAAAAAAAAQAgAAAACgEAAGRycy9zaGFwZXhtbC54bWxQSwUGAAAAAAYABgBbAQAA&#10;tAMAAAAA&#10;" path="m0,224c24,224,24,224,24,224c43,224,58,209,58,190c58,34,58,34,58,34c58,15,43,0,24,0c0,0,0,0,0,0l0,224xe">
                  <v:path o:connectlocs="0,534;56,534;137,452;137,81;56,0;0,0;0,53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182;top:1543;height:1234;width:2198;" fillcolor="#4A66AC [3207]" filled="t" stroked="f" coordsize="926,518" o:gfxdata="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IJt28AAAA&#10;2wAAAA8AAAAAAAAAAQAgAAAAIgAAAGRycy9kb3ducmV2LnhtbFBLAQIUABQAAAAIAIdO4kAzLwWe&#10;OwAAADkAAAAQAAAAAAAAAAEAIAAAAAsBAABkcnMvc2hhcGV4bWwueG1sUEsFBgAAAAAGAAYAWwEA&#10;ALUDAAAAAA==&#10;" path="m0,95c0,422,0,422,0,422c0,475,42,517,94,517c830,518,830,518,830,518c883,518,925,475,925,423c926,96,926,96,926,96c926,44,883,1,831,1c95,0,95,0,95,0c42,0,0,43,0,95xe">
                  <v:path o:connectlocs="0,226;0,1005;223,1231;1970,1234;2195,1007;2198,228;1972,2;225,0;0,226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1267;top:1629;height:1063;width:5138;" fillcolor="#F7F8F8" filled="t" stroked="f" coordsize="2132,446" o:gfxdata="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6gMlugAAANsA&#10;AAAPAAAAAAAAAAEAIAAAACIAAABkcnMvZG93bnJldi54bWxQSwECFAAUAAAACACHTuJAMy8FnjsA&#10;AAA5AAAAEAAAAAAAAAABACAAAAAJAQAAZHJzL3NoYXBleG1sLnhtbFBLBQYAAAAABgAGAFsBAACz&#10;AwAAAAA=&#10;" path="m1,73c1,32,33,0,74,0c2063,0,2063,0,2063,0c2101,0,2132,31,2132,70c2132,377,2132,377,2132,377c2132,415,2101,446,2062,446c69,446,69,446,69,446c31,446,0,415,0,377l1,73xe">
                  <v:path o:connectlocs="2,173;178,0;4971,0;5138,166;5138,898;4969,1063;166,1063;0,898;2,173" o:connectangles="0,0,0,0,0,0,0,0,0"/>
                  <v:fill on="t" focussize="0,0"/>
                  <v:stroke on="f"/>
                  <v:imagedata o:title=""/>
                  <o:lock v:ext="edit" aspectratio="f"/>
                  <v:shadow on="t" color="#000000" opacity="6553f" offset="2.12133858267717pt,2.12133858267717pt" origin="-32768f,-32768f" matrix="65536f,0f,0f,65536f"/>
                </v:shape>
                <v:shape id="Freeform 9" o:spid="_x0000_s1026" o:spt="100" style="position:absolute;left:1182;top:2058;height:205;width:235;" fillcolor="#4A66AC [3207]" filled="t" stroked="f" coordsize="235,205" o:gfxdata="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UrJbsAAADb&#10;AAAADwAAAAAAAAABACAAAAAiAAAAZHJzL2Rvd25yZXYueG1sUEsBAhQAFAAAAAgAh07iQDMvBZ47&#10;AAAAOQAAABAAAAAAAAAAAQAgAAAACgEAAGRycy9zaGFwZXhtbC54bWxQSwUGAAAAAAYABgBbAQAA&#10;tAMAAAAA&#10;" path="m175,0l59,0,0,102,59,205,175,205,235,102,175,0xe">
                  <v:path o:connectlocs="175,0;59,0;0,102;59,205;175,205;235,102;175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452120</wp:posOffset>
                </wp:positionV>
                <wp:extent cx="248920" cy="226695"/>
                <wp:effectExtent l="0" t="0" r="1905" b="1016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2266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35pt;margin-top:35.6pt;height:17.85pt;width:19.6pt;rotation:5898240f;z-index:251664384;v-text-anchor:middle;mso-width-relative:page;mso-height-relative:page;" fillcolor="#4A66AC [3207]" filled="t" stroked="f" coordsize="21600,21600" arcsize="0.166666666666667" o:gfxdata="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sYK62gAAAAoBAAAPAAAA&#10;AAAAAAEAIAAAACIAAABkcnMvZG93bnJldi54bWxQSwECFAAUAAAACACHTuJA+GBkloUCAADlBAAA&#10;DgAAAAAAAAABACAAAAAp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209550</wp:posOffset>
                </wp:positionV>
                <wp:extent cx="97790" cy="125095"/>
                <wp:effectExtent l="0" t="0" r="16510" b="8255"/>
                <wp:wrapNone/>
                <wp:docPr id="30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90" cy="12509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-32.7pt;margin-top:16.5pt;height:9.85pt;width:7.7pt;z-index:251696128;v-text-anchor:middle;mso-width-relative:page;mso-height-relative:page;" fillcolor="#FFFFFF [3212]" filled="t" stroked="f" coordsize="1679575,2125662" o:gfxdata="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29605,54938;37573,59105;37143,61549;36646,64478;37607,67591;53776,98854;51589,66938;52202,63758;51539,61147;53395,58838;61049,54570;68057,54955;73209,60093;77649,65850;81360,72243;84243,79389;86297,87306;87440,96059;83828,102536;72348,107506;60303,110703;47878,112075;34724,111473;21719,108745;9277,103975;0,98653;894,89364;2750,81013;5500,73515;9078,66837;13435,60930;18505,55691;24900,50637;48432,301;53981,1826;59000,4507;63290,8176;66686,12667;69087,17861;70330,23609;70181,30244;68259,36879;64797,42677;60010,47352;53285,51038;48747,52244;43844,52579;38361,51859;33326,50033;28804,47251;24713,43347;21367,38320;19247,32573;18468,26289;19131,20341;21052,14912;24034,10070;27943,5998;32647,2881;37997,821;43794,0" o:connectangles="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499745</wp:posOffset>
                </wp:positionV>
                <wp:extent cx="78740" cy="132715"/>
                <wp:effectExtent l="16510" t="0" r="19050" b="635"/>
                <wp:wrapNone/>
                <wp:docPr id="29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132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31.95pt;margin-top:39.35pt;height:10.45pt;width:6.2pt;z-index:251695104;v-text-anchor:middle;mso-width-relative:page;mso-height-relative:page;" fillcolor="#FFFFFF [3212]" filled="t" stroked="f" coordsize="559792,955625" o:gfxdata="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eqZn/NoAAAAJAQAADwAAAAAAAAABACAAAAAiAAAA&#10;ZHJzL2Rvd25yZXYueG1sUEsBAhQAFAAAAAgAh07iQIWZAyFbAwAAswgAAA4AAAAAAAAAAQAgAAAA&#10;KQEAAGRycy9lMm9Eb2MueG1sUEsFBgAAAAAGAAYAWQEAAPY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443230</wp:posOffset>
                </wp:positionV>
                <wp:extent cx="2134235" cy="2444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现居：北京海淀区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34.9pt;height:19.25pt;width:168.05pt;z-index:251706368;mso-width-relative:page;mso-height-relative:page;" filled="f" stroked="f" coordsize="21600,21600" o:gfxdata="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WKEr9sAAAAKAQAADwAAAAAAAAABACAAAAAiAAAA&#10;ZHJzL2Rvd25yZXYueG1sUEsBAhQAFAAAAAgAh07iQAO2dS8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现居：北京海淀区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149225</wp:posOffset>
                </wp:positionV>
                <wp:extent cx="2134235" cy="2514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微信：docer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11.75pt;height:19.8pt;width:168.05pt;z-index:251704320;mso-width-relative:page;mso-height-relative:page;" filled="f" stroked="f" coordsize="21600,21600" o:gfxdata="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X2QBTbAAAACQEAAA8AAAAAAAAAAQAgAAAAIgAA&#10;AGRycy9kb3ducmV2LnhtbFBLAQIUABQAAAAIAIdO4kBAugzX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微信：docer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107950</wp:posOffset>
                </wp:positionV>
                <wp:extent cx="2550160" cy="4508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16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A66AC" w:themeColor="accent4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A66AC" w:themeColor="accent4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求职意向：web前端工程师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8.5pt;height:35.5pt;width:200.8pt;z-index:251676672;mso-width-relative:page;mso-height-relative:page;" filled="f" stroked="f" coordsize="21600,21600" o:gfxdata="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xYFAa2gAAAAkBAAAPAAAAAAAAAAEAIAAAACIAAABkcnMv&#10;ZG93bnJldi54bWxQSwECFAAUAAAACACHTuJASp3w1z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A66AC" w:themeColor="accent4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A66AC" w:themeColor="accent4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求职意向：web前端工程师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158115</wp:posOffset>
                </wp:positionV>
                <wp:extent cx="248920" cy="226695"/>
                <wp:effectExtent l="0" t="0" r="1905" b="1016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2266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35pt;margin-top:12.45pt;height:17.85pt;width:19.6pt;rotation:5898240f;z-index:251663360;v-text-anchor:middle;mso-width-relative:page;mso-height-relative:page;" fillcolor="#4A66AC [3207]" filled="t" stroked="f" coordsize="21600,21600" arcsize="0.166666666666667" o:gfxdata="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+sNB9oAAAAJAQAADwAA&#10;AAAAAAABACAAAAAiAAAAZHJzL2Rvd25yZXYueG1sUEsBAhQAFAAAAAgAh07iQDdmUs6GAgAA5QQ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8569960</wp:posOffset>
                </wp:positionV>
                <wp:extent cx="293370" cy="293370"/>
                <wp:effectExtent l="0" t="0" r="11430" b="11430"/>
                <wp:wrapNone/>
                <wp:docPr id="92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3370" cy="293370"/>
                        </a:xfrm>
                        <a:custGeom>
                          <a:avLst/>
                          <a:gdLst>
                            <a:gd name="T0" fmla="*/ 686385 w 13624"/>
                            <a:gd name="T1" fmla="*/ 84727 h 15172"/>
                            <a:gd name="T2" fmla="*/ 669887 w 13624"/>
                            <a:gd name="T3" fmla="*/ 64792 h 15172"/>
                            <a:gd name="T4" fmla="*/ 653508 w 13624"/>
                            <a:gd name="T5" fmla="*/ 47585 h 15172"/>
                            <a:gd name="T6" fmla="*/ 637366 w 13624"/>
                            <a:gd name="T7" fmla="*/ 33108 h 15172"/>
                            <a:gd name="T8" fmla="*/ 621224 w 13624"/>
                            <a:gd name="T9" fmla="*/ 21241 h 15172"/>
                            <a:gd name="T10" fmla="*/ 605201 w 13624"/>
                            <a:gd name="T11" fmla="*/ 11985 h 15172"/>
                            <a:gd name="T12" fmla="*/ 589415 w 13624"/>
                            <a:gd name="T13" fmla="*/ 5221 h 15172"/>
                            <a:gd name="T14" fmla="*/ 573748 w 13624"/>
                            <a:gd name="T15" fmla="*/ 1305 h 15172"/>
                            <a:gd name="T16" fmla="*/ 558200 w 13624"/>
                            <a:gd name="T17" fmla="*/ 0 h 15172"/>
                            <a:gd name="T18" fmla="*/ 149431 w 13624"/>
                            <a:gd name="T19" fmla="*/ 580988 h 15172"/>
                            <a:gd name="T20" fmla="*/ 149668 w 13624"/>
                            <a:gd name="T21" fmla="*/ 1215612 h 15172"/>
                            <a:gd name="T22" fmla="*/ 558200 w 13624"/>
                            <a:gd name="T23" fmla="*/ 1800397 h 15172"/>
                            <a:gd name="T24" fmla="*/ 569831 w 13624"/>
                            <a:gd name="T25" fmla="*/ 1799685 h 15172"/>
                            <a:gd name="T26" fmla="*/ 585380 w 13624"/>
                            <a:gd name="T27" fmla="*/ 1796244 h 15172"/>
                            <a:gd name="T28" fmla="*/ 601165 w 13624"/>
                            <a:gd name="T29" fmla="*/ 1790310 h 15172"/>
                            <a:gd name="T30" fmla="*/ 617189 w 13624"/>
                            <a:gd name="T31" fmla="*/ 1781766 h 15172"/>
                            <a:gd name="T32" fmla="*/ 633212 w 13624"/>
                            <a:gd name="T33" fmla="*/ 1770493 h 15172"/>
                            <a:gd name="T34" fmla="*/ 649472 w 13624"/>
                            <a:gd name="T35" fmla="*/ 1756609 h 15172"/>
                            <a:gd name="T36" fmla="*/ 665733 w 13624"/>
                            <a:gd name="T37" fmla="*/ 1739996 h 15172"/>
                            <a:gd name="T38" fmla="*/ 682231 w 13624"/>
                            <a:gd name="T39" fmla="*/ 1720772 h 15172"/>
                            <a:gd name="T40" fmla="*/ 1344403 w 13624"/>
                            <a:gd name="T41" fmla="*/ 1051379 h 15172"/>
                            <a:gd name="T42" fmla="*/ 1414786 w 13624"/>
                            <a:gd name="T43" fmla="*/ 1042360 h 15172"/>
                            <a:gd name="T44" fmla="*/ 1449918 w 13624"/>
                            <a:gd name="T45" fmla="*/ 1035952 h 15172"/>
                            <a:gd name="T46" fmla="*/ 1481965 w 13624"/>
                            <a:gd name="T47" fmla="*/ 1028358 h 15172"/>
                            <a:gd name="T48" fmla="*/ 1504634 w 13624"/>
                            <a:gd name="T49" fmla="*/ 1021119 h 15172"/>
                            <a:gd name="T50" fmla="*/ 1527423 w 13624"/>
                            <a:gd name="T51" fmla="*/ 1010795 h 15172"/>
                            <a:gd name="T52" fmla="*/ 1549855 w 13624"/>
                            <a:gd name="T53" fmla="*/ 997148 h 15172"/>
                            <a:gd name="T54" fmla="*/ 1572407 w 13624"/>
                            <a:gd name="T55" fmla="*/ 980417 h 15172"/>
                            <a:gd name="T56" fmla="*/ 1587599 w 13624"/>
                            <a:gd name="T57" fmla="*/ 966414 h 15172"/>
                            <a:gd name="T58" fmla="*/ 1602910 w 13624"/>
                            <a:gd name="T59" fmla="*/ 947071 h 15172"/>
                            <a:gd name="T60" fmla="*/ 1610743 w 13624"/>
                            <a:gd name="T61" fmla="*/ 931882 h 15172"/>
                            <a:gd name="T62" fmla="*/ 1614304 w 13624"/>
                            <a:gd name="T63" fmla="*/ 921440 h 15172"/>
                            <a:gd name="T64" fmla="*/ 1616322 w 13624"/>
                            <a:gd name="T65" fmla="*/ 910878 h 15172"/>
                            <a:gd name="T66" fmla="*/ 1617034 w 13624"/>
                            <a:gd name="T67" fmla="*/ 900080 h 15172"/>
                            <a:gd name="T68" fmla="*/ 1616441 w 13624"/>
                            <a:gd name="T69" fmla="*/ 888332 h 15172"/>
                            <a:gd name="T70" fmla="*/ 1613711 w 13624"/>
                            <a:gd name="T71" fmla="*/ 873380 h 15172"/>
                            <a:gd name="T72" fmla="*/ 1609082 w 13624"/>
                            <a:gd name="T73" fmla="*/ 859140 h 15172"/>
                            <a:gd name="T74" fmla="*/ 1602079 w 13624"/>
                            <a:gd name="T75" fmla="*/ 845850 h 15172"/>
                            <a:gd name="T76" fmla="*/ 1592940 w 13624"/>
                            <a:gd name="T77" fmla="*/ 833271 h 15172"/>
                            <a:gd name="T78" fmla="*/ 1581902 w 13624"/>
                            <a:gd name="T79" fmla="*/ 821642 h 15172"/>
                            <a:gd name="T80" fmla="*/ 1568490 w 13624"/>
                            <a:gd name="T81" fmla="*/ 810725 h 15172"/>
                            <a:gd name="T82" fmla="*/ 1553060 w 13624"/>
                            <a:gd name="T83" fmla="*/ 800638 h 15172"/>
                            <a:gd name="T84" fmla="*/ 1535494 w 13624"/>
                            <a:gd name="T85" fmla="*/ 791382 h 15172"/>
                            <a:gd name="T86" fmla="*/ 1515791 w 13624"/>
                            <a:gd name="T87" fmla="*/ 782957 h 15172"/>
                            <a:gd name="T88" fmla="*/ 1493952 w 13624"/>
                            <a:gd name="T89" fmla="*/ 775481 h 15172"/>
                            <a:gd name="T90" fmla="*/ 1463686 w 13624"/>
                            <a:gd name="T91" fmla="*/ 767056 h 15172"/>
                            <a:gd name="T92" fmla="*/ 1408258 w 13624"/>
                            <a:gd name="T93" fmla="*/ 756376 h 15172"/>
                            <a:gd name="T94" fmla="*/ 1344403 w 13624"/>
                            <a:gd name="T95" fmla="*/ 749018 h 15172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13624" h="15172">
                              <a:moveTo>
                                <a:pt x="11327" y="6312"/>
                              </a:moveTo>
                              <a:lnTo>
                                <a:pt x="10515" y="6254"/>
                              </a:lnTo>
                              <a:lnTo>
                                <a:pt x="5783" y="714"/>
                              </a:lnTo>
                              <a:lnTo>
                                <a:pt x="5748" y="670"/>
                              </a:lnTo>
                              <a:lnTo>
                                <a:pt x="5714" y="628"/>
                              </a:lnTo>
                              <a:lnTo>
                                <a:pt x="5679" y="586"/>
                              </a:lnTo>
                              <a:lnTo>
                                <a:pt x="5644" y="546"/>
                              </a:lnTo>
                              <a:lnTo>
                                <a:pt x="5609" y="508"/>
                              </a:lnTo>
                              <a:lnTo>
                                <a:pt x="5576" y="471"/>
                              </a:lnTo>
                              <a:lnTo>
                                <a:pt x="5541" y="436"/>
                              </a:lnTo>
                              <a:lnTo>
                                <a:pt x="5506" y="401"/>
                              </a:lnTo>
                              <a:lnTo>
                                <a:pt x="5472" y="369"/>
                              </a:lnTo>
                              <a:lnTo>
                                <a:pt x="5438" y="338"/>
                              </a:lnTo>
                              <a:lnTo>
                                <a:pt x="5403" y="308"/>
                              </a:lnTo>
                              <a:lnTo>
                                <a:pt x="5370" y="279"/>
                              </a:lnTo>
                              <a:lnTo>
                                <a:pt x="5335" y="252"/>
                              </a:lnTo>
                              <a:lnTo>
                                <a:pt x="5301" y="225"/>
                              </a:lnTo>
                              <a:lnTo>
                                <a:pt x="5268" y="201"/>
                              </a:lnTo>
                              <a:lnTo>
                                <a:pt x="5234" y="179"/>
                              </a:lnTo>
                              <a:lnTo>
                                <a:pt x="5200" y="157"/>
                              </a:lnTo>
                              <a:lnTo>
                                <a:pt x="5166" y="137"/>
                              </a:lnTo>
                              <a:lnTo>
                                <a:pt x="5132" y="117"/>
                              </a:lnTo>
                              <a:lnTo>
                                <a:pt x="5099" y="101"/>
                              </a:lnTo>
                              <a:lnTo>
                                <a:pt x="5065" y="84"/>
                              </a:lnTo>
                              <a:lnTo>
                                <a:pt x="5033" y="69"/>
                              </a:lnTo>
                              <a:lnTo>
                                <a:pt x="4999" y="56"/>
                              </a:lnTo>
                              <a:lnTo>
                                <a:pt x="4966" y="44"/>
                              </a:lnTo>
                              <a:lnTo>
                                <a:pt x="4932" y="34"/>
                              </a:lnTo>
                              <a:lnTo>
                                <a:pt x="4900" y="25"/>
                              </a:lnTo>
                              <a:lnTo>
                                <a:pt x="4866" y="17"/>
                              </a:lnTo>
                              <a:lnTo>
                                <a:pt x="4834" y="11"/>
                              </a:lnTo>
                              <a:lnTo>
                                <a:pt x="4801" y="6"/>
                              </a:lnTo>
                              <a:lnTo>
                                <a:pt x="4768" y="2"/>
                              </a:lnTo>
                              <a:lnTo>
                                <a:pt x="4736" y="0"/>
                              </a:lnTo>
                              <a:lnTo>
                                <a:pt x="4703" y="0"/>
                              </a:lnTo>
                              <a:lnTo>
                                <a:pt x="4047" y="0"/>
                              </a:lnTo>
                              <a:lnTo>
                                <a:pt x="7045" y="6405"/>
                              </a:lnTo>
                              <a:lnTo>
                                <a:pt x="2884" y="6714"/>
                              </a:lnTo>
                              <a:lnTo>
                                <a:pt x="1259" y="4896"/>
                              </a:lnTo>
                              <a:lnTo>
                                <a:pt x="0" y="4896"/>
                              </a:lnTo>
                              <a:lnTo>
                                <a:pt x="1667" y="7445"/>
                              </a:lnTo>
                              <a:lnTo>
                                <a:pt x="2" y="10244"/>
                              </a:lnTo>
                              <a:lnTo>
                                <a:pt x="1261" y="10244"/>
                              </a:lnTo>
                              <a:lnTo>
                                <a:pt x="2886" y="8425"/>
                              </a:lnTo>
                              <a:lnTo>
                                <a:pt x="7045" y="8734"/>
                              </a:lnTo>
                              <a:lnTo>
                                <a:pt x="4047" y="15172"/>
                              </a:lnTo>
                              <a:lnTo>
                                <a:pt x="4703" y="15172"/>
                              </a:lnTo>
                              <a:lnTo>
                                <a:pt x="4736" y="15171"/>
                              </a:lnTo>
                              <a:lnTo>
                                <a:pt x="4768" y="15170"/>
                              </a:lnTo>
                              <a:lnTo>
                                <a:pt x="4801" y="15166"/>
                              </a:lnTo>
                              <a:lnTo>
                                <a:pt x="4834" y="15161"/>
                              </a:lnTo>
                              <a:lnTo>
                                <a:pt x="4866" y="15154"/>
                              </a:lnTo>
                              <a:lnTo>
                                <a:pt x="4900" y="15147"/>
                              </a:lnTo>
                              <a:lnTo>
                                <a:pt x="4932" y="15137"/>
                              </a:lnTo>
                              <a:lnTo>
                                <a:pt x="4966" y="15128"/>
                              </a:lnTo>
                              <a:lnTo>
                                <a:pt x="4999" y="15116"/>
                              </a:lnTo>
                              <a:lnTo>
                                <a:pt x="5033" y="15103"/>
                              </a:lnTo>
                              <a:lnTo>
                                <a:pt x="5065" y="15087"/>
                              </a:lnTo>
                              <a:lnTo>
                                <a:pt x="5099" y="15071"/>
                              </a:lnTo>
                              <a:lnTo>
                                <a:pt x="5132" y="15053"/>
                              </a:lnTo>
                              <a:lnTo>
                                <a:pt x="5166" y="15035"/>
                              </a:lnTo>
                              <a:lnTo>
                                <a:pt x="5200" y="15015"/>
                              </a:lnTo>
                              <a:lnTo>
                                <a:pt x="5234" y="14993"/>
                              </a:lnTo>
                              <a:lnTo>
                                <a:pt x="5268" y="14971"/>
                              </a:lnTo>
                              <a:lnTo>
                                <a:pt x="5301" y="14946"/>
                              </a:lnTo>
                              <a:lnTo>
                                <a:pt x="5335" y="14920"/>
                              </a:lnTo>
                              <a:lnTo>
                                <a:pt x="5370" y="14893"/>
                              </a:lnTo>
                              <a:lnTo>
                                <a:pt x="5403" y="14864"/>
                              </a:lnTo>
                              <a:lnTo>
                                <a:pt x="5438" y="14834"/>
                              </a:lnTo>
                              <a:lnTo>
                                <a:pt x="5472" y="14803"/>
                              </a:lnTo>
                              <a:lnTo>
                                <a:pt x="5506" y="14769"/>
                              </a:lnTo>
                              <a:lnTo>
                                <a:pt x="5541" y="14736"/>
                              </a:lnTo>
                              <a:lnTo>
                                <a:pt x="5576" y="14700"/>
                              </a:lnTo>
                              <a:lnTo>
                                <a:pt x="5609" y="14663"/>
                              </a:lnTo>
                              <a:lnTo>
                                <a:pt x="5644" y="14624"/>
                              </a:lnTo>
                              <a:lnTo>
                                <a:pt x="5679" y="14585"/>
                              </a:lnTo>
                              <a:lnTo>
                                <a:pt x="5714" y="14544"/>
                              </a:lnTo>
                              <a:lnTo>
                                <a:pt x="5748" y="14501"/>
                              </a:lnTo>
                              <a:lnTo>
                                <a:pt x="5783" y="14458"/>
                              </a:lnTo>
                              <a:lnTo>
                                <a:pt x="10515" y="8918"/>
                              </a:lnTo>
                              <a:lnTo>
                                <a:pt x="11327" y="8860"/>
                              </a:lnTo>
                              <a:lnTo>
                                <a:pt x="11604" y="8823"/>
                              </a:lnTo>
                              <a:lnTo>
                                <a:pt x="11858" y="8792"/>
                              </a:lnTo>
                              <a:lnTo>
                                <a:pt x="11920" y="8784"/>
                              </a:lnTo>
                              <a:lnTo>
                                <a:pt x="11987" y="8774"/>
                              </a:lnTo>
                              <a:lnTo>
                                <a:pt x="12059" y="8761"/>
                              </a:lnTo>
                              <a:lnTo>
                                <a:pt x="12136" y="8746"/>
                              </a:lnTo>
                              <a:lnTo>
                                <a:pt x="12216" y="8730"/>
                              </a:lnTo>
                              <a:lnTo>
                                <a:pt x="12301" y="8710"/>
                              </a:lnTo>
                              <a:lnTo>
                                <a:pt x="12391" y="8690"/>
                              </a:lnTo>
                              <a:lnTo>
                                <a:pt x="12486" y="8666"/>
                              </a:lnTo>
                              <a:lnTo>
                                <a:pt x="12533" y="8654"/>
                              </a:lnTo>
                              <a:lnTo>
                                <a:pt x="12581" y="8640"/>
                              </a:lnTo>
                              <a:lnTo>
                                <a:pt x="12629" y="8623"/>
                              </a:lnTo>
                              <a:lnTo>
                                <a:pt x="12677" y="8605"/>
                              </a:lnTo>
                              <a:lnTo>
                                <a:pt x="12725" y="8586"/>
                              </a:lnTo>
                              <a:lnTo>
                                <a:pt x="12773" y="8564"/>
                              </a:lnTo>
                              <a:lnTo>
                                <a:pt x="12821" y="8542"/>
                              </a:lnTo>
                              <a:lnTo>
                                <a:pt x="12869" y="8518"/>
                              </a:lnTo>
                              <a:lnTo>
                                <a:pt x="12916" y="8491"/>
                              </a:lnTo>
                              <a:lnTo>
                                <a:pt x="12964" y="8464"/>
                              </a:lnTo>
                              <a:lnTo>
                                <a:pt x="13012" y="8434"/>
                              </a:lnTo>
                              <a:lnTo>
                                <a:pt x="13058" y="8403"/>
                              </a:lnTo>
                              <a:lnTo>
                                <a:pt x="13106" y="8370"/>
                              </a:lnTo>
                              <a:lnTo>
                                <a:pt x="13153" y="8335"/>
                              </a:lnTo>
                              <a:lnTo>
                                <a:pt x="13201" y="8299"/>
                              </a:lnTo>
                              <a:lnTo>
                                <a:pt x="13248" y="8262"/>
                              </a:lnTo>
                              <a:lnTo>
                                <a:pt x="13293" y="8223"/>
                              </a:lnTo>
                              <a:lnTo>
                                <a:pt x="13336" y="8183"/>
                              </a:lnTo>
                              <a:lnTo>
                                <a:pt x="13376" y="8144"/>
                              </a:lnTo>
                              <a:lnTo>
                                <a:pt x="13413" y="8104"/>
                              </a:lnTo>
                              <a:lnTo>
                                <a:pt x="13447" y="8063"/>
                              </a:lnTo>
                              <a:lnTo>
                                <a:pt x="13478" y="8022"/>
                              </a:lnTo>
                              <a:lnTo>
                                <a:pt x="13505" y="7981"/>
                              </a:lnTo>
                              <a:lnTo>
                                <a:pt x="13530" y="7939"/>
                              </a:lnTo>
                              <a:lnTo>
                                <a:pt x="13552" y="7896"/>
                              </a:lnTo>
                              <a:lnTo>
                                <a:pt x="13563" y="7874"/>
                              </a:lnTo>
                              <a:lnTo>
                                <a:pt x="13571" y="7853"/>
                              </a:lnTo>
                              <a:lnTo>
                                <a:pt x="13580" y="7831"/>
                              </a:lnTo>
                              <a:lnTo>
                                <a:pt x="13588" y="7809"/>
                              </a:lnTo>
                              <a:lnTo>
                                <a:pt x="13595" y="7788"/>
                              </a:lnTo>
                              <a:lnTo>
                                <a:pt x="13601" y="7765"/>
                              </a:lnTo>
                              <a:lnTo>
                                <a:pt x="13606" y="7744"/>
                              </a:lnTo>
                              <a:lnTo>
                                <a:pt x="13611" y="7721"/>
                              </a:lnTo>
                              <a:lnTo>
                                <a:pt x="13616" y="7699"/>
                              </a:lnTo>
                              <a:lnTo>
                                <a:pt x="13618" y="7676"/>
                              </a:lnTo>
                              <a:lnTo>
                                <a:pt x="13622" y="7654"/>
                              </a:lnTo>
                              <a:lnTo>
                                <a:pt x="13623" y="7631"/>
                              </a:lnTo>
                              <a:lnTo>
                                <a:pt x="13624" y="7608"/>
                              </a:lnTo>
                              <a:lnTo>
                                <a:pt x="13624" y="7585"/>
                              </a:lnTo>
                              <a:lnTo>
                                <a:pt x="13624" y="7552"/>
                              </a:lnTo>
                              <a:lnTo>
                                <a:pt x="13622" y="7520"/>
                              </a:lnTo>
                              <a:lnTo>
                                <a:pt x="13619" y="7486"/>
                              </a:lnTo>
                              <a:lnTo>
                                <a:pt x="13616" y="7454"/>
                              </a:lnTo>
                              <a:lnTo>
                                <a:pt x="13611" y="7422"/>
                              </a:lnTo>
                              <a:lnTo>
                                <a:pt x="13604" y="7391"/>
                              </a:lnTo>
                              <a:lnTo>
                                <a:pt x="13596" y="7360"/>
                              </a:lnTo>
                              <a:lnTo>
                                <a:pt x="13588" y="7329"/>
                              </a:lnTo>
                              <a:lnTo>
                                <a:pt x="13578" y="7299"/>
                              </a:lnTo>
                              <a:lnTo>
                                <a:pt x="13569" y="7270"/>
                              </a:lnTo>
                              <a:lnTo>
                                <a:pt x="13557" y="7240"/>
                              </a:lnTo>
                              <a:lnTo>
                                <a:pt x="13544" y="7212"/>
                              </a:lnTo>
                              <a:lnTo>
                                <a:pt x="13529" y="7183"/>
                              </a:lnTo>
                              <a:lnTo>
                                <a:pt x="13515" y="7155"/>
                              </a:lnTo>
                              <a:lnTo>
                                <a:pt x="13498" y="7128"/>
                              </a:lnTo>
                              <a:lnTo>
                                <a:pt x="13481" y="7101"/>
                              </a:lnTo>
                              <a:lnTo>
                                <a:pt x="13462" y="7074"/>
                              </a:lnTo>
                              <a:lnTo>
                                <a:pt x="13443" y="7049"/>
                              </a:lnTo>
                              <a:lnTo>
                                <a:pt x="13421" y="7022"/>
                              </a:lnTo>
                              <a:lnTo>
                                <a:pt x="13400" y="6997"/>
                              </a:lnTo>
                              <a:lnTo>
                                <a:pt x="13377" y="6972"/>
                              </a:lnTo>
                              <a:lnTo>
                                <a:pt x="13353" y="6948"/>
                              </a:lnTo>
                              <a:lnTo>
                                <a:pt x="13328" y="6924"/>
                              </a:lnTo>
                              <a:lnTo>
                                <a:pt x="13302" y="6900"/>
                              </a:lnTo>
                              <a:lnTo>
                                <a:pt x="13274" y="6877"/>
                              </a:lnTo>
                              <a:lnTo>
                                <a:pt x="13245" y="6855"/>
                              </a:lnTo>
                              <a:lnTo>
                                <a:pt x="13215" y="6832"/>
                              </a:lnTo>
                              <a:lnTo>
                                <a:pt x="13184" y="6810"/>
                              </a:lnTo>
                              <a:lnTo>
                                <a:pt x="13153" y="6789"/>
                              </a:lnTo>
                              <a:lnTo>
                                <a:pt x="13119" y="6768"/>
                              </a:lnTo>
                              <a:lnTo>
                                <a:pt x="13085" y="6747"/>
                              </a:lnTo>
                              <a:lnTo>
                                <a:pt x="13050" y="6728"/>
                              </a:lnTo>
                              <a:lnTo>
                                <a:pt x="13014" y="6707"/>
                              </a:lnTo>
                              <a:lnTo>
                                <a:pt x="12976" y="6688"/>
                              </a:lnTo>
                              <a:lnTo>
                                <a:pt x="12937" y="6669"/>
                              </a:lnTo>
                              <a:lnTo>
                                <a:pt x="12898" y="6651"/>
                              </a:lnTo>
                              <a:lnTo>
                                <a:pt x="12857" y="6633"/>
                              </a:lnTo>
                              <a:lnTo>
                                <a:pt x="12814" y="6615"/>
                              </a:lnTo>
                              <a:lnTo>
                                <a:pt x="12771" y="6598"/>
                              </a:lnTo>
                              <a:lnTo>
                                <a:pt x="12726" y="6581"/>
                              </a:lnTo>
                              <a:lnTo>
                                <a:pt x="12681" y="6566"/>
                              </a:lnTo>
                              <a:lnTo>
                                <a:pt x="12635" y="6549"/>
                              </a:lnTo>
                              <a:lnTo>
                                <a:pt x="12587" y="6535"/>
                              </a:lnTo>
                              <a:lnTo>
                                <a:pt x="12538" y="6519"/>
                              </a:lnTo>
                              <a:lnTo>
                                <a:pt x="12488" y="6505"/>
                              </a:lnTo>
                              <a:lnTo>
                                <a:pt x="12438" y="6490"/>
                              </a:lnTo>
                              <a:lnTo>
                                <a:pt x="12332" y="6464"/>
                              </a:lnTo>
                              <a:lnTo>
                                <a:pt x="12222" y="6439"/>
                              </a:lnTo>
                              <a:lnTo>
                                <a:pt x="12108" y="6416"/>
                              </a:lnTo>
                              <a:lnTo>
                                <a:pt x="11988" y="6393"/>
                              </a:lnTo>
                              <a:lnTo>
                                <a:pt x="11865" y="6374"/>
                              </a:lnTo>
                              <a:lnTo>
                                <a:pt x="11738" y="6356"/>
                              </a:lnTo>
                              <a:lnTo>
                                <a:pt x="11605" y="6339"/>
                              </a:lnTo>
                              <a:lnTo>
                                <a:pt x="11468" y="6325"/>
                              </a:lnTo>
                              <a:lnTo>
                                <a:pt x="11327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440.5pt;margin-top:674.8pt;height:23.1pt;width:23.1pt;z-index:251715584;v-text-anchor:middle-center;mso-width-relative:page;mso-height-relative:page;" fillcolor="#595959 [2109]" filled="t" stroked="f" coordsize="13624,15172" o:gfxdata="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<v:path o:connectlocs="14780150,1638304;14424893,1252836;14072199,920116;13724608,640185;13377017,410721;13031988,231745;12692063,100954;12354701,25233;12019901,0;3217746,11234145;3222849,23505410;12019901,34812975;12270355,34799208;12605176,34732672;12945080,34617930;13290130,34452721;13635158,34234743;13985290,33966278;14335444,33645045;14690700,33273324;28949464,20329755;30465044,20155362;31221553,20031455;31911631,19884615;32399770,19744640;32890493,19545012;33373529,19281130;33859148,18957615;34186282,18686849;34515979,18312827;34684650,18019128;34761330,17817219;34804784,17612989;34820116,17404196;34807347,17177033;34748561,16887917;34648883,16612569;34498085,16355590;34301292,16112359;34063607,15887497;33774802,15676403;33442543,15481358;33064289,15302381;32640018,15139473;32169751,14994915;31518024,14832007;30324475,14625496;28949464,14483219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6pt;margin-top:700.65pt;height:23pt;width:68.85pt;z-index:251716608;mso-width-relative:page;mso-height-relative:page;" filled="f" stroked="f" coordsize="21600,21600" o:gfxdata="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WFeEt0AAAANAQAADwAAAAAAAAABACAAAAAi&#10;AAAAZHJzL2Rvd25yZXYueG1sUEsBAhQAFAAAAAgAh07iQDpfDeQ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8558530</wp:posOffset>
                </wp:positionV>
                <wp:extent cx="350520" cy="316230"/>
                <wp:effectExtent l="0" t="0" r="11430" b="7620"/>
                <wp:wrapNone/>
                <wp:docPr id="86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0520" cy="31623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356.65pt;margin-top:673.9pt;height:24.9pt;width:27.6pt;z-index:251707392;v-text-anchor:middle;mso-width-relative:page;mso-height-relative:page;" fillcolor="#595959 [2109]" filled="t" stroked="f" coordsize="1466850,1217612" o:gfxdata="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313537,256539;293649,312675;318304,365951;371969,382041;417992,350218;427525,290328;393994,243846;73146,238214;32144,276830;30833,337704;69948,378376;125709,373996;159166,327335;149572,267534;103651,235711;389474,211666;422840,231868;445934,264762;455138,306239;447824,348520;426210,382577;393830,404477;354464,410377;317071,398399;287979,371761;270967,334307;269570,290775;284116,251890;311236,223197;347397,208358;116607,210325;150966,228739;175485,260293;186391,301054;181061,343872;160970,379091;129727,402600;90858,410645;52891,400634;22796,375515;4182,339134;737,295959;13448,256092;39361,225878;74540,209163;226346,58625;341590,136435;350859,155709;266456,164454;233400,193365;245375,214692;231431,342740;206168,326589;117910,172842;122913,147678;266945,0;292994,10886;302988,39172;290537,65942;263505,73973;240487,58090;235572,27929;252447,446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pt;margin-top:700.65pt;height:23pt;width:68.85pt;z-index:251714560;mso-width-relative:page;mso-height-relative:page;" filled="f" stroked="f" coordsize="21600,21600" o:gfxdata="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gVQot0AAAANAQAADwAAAAAAAAABACAAAAAi&#10;AAAAZHJzL2Rvd25yZXYueG1sUEsBAhQAFAAAAAgAh07iQGAgzgw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4pt;margin-top:700.65pt;height:23pt;width:68.85pt;z-index:251713536;mso-width-relative:page;mso-height-relative:page;" filled="f" stroked="f" coordsize="21600,21600" o:gfxdata="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mGUIXdAAAADQEAAA8AAAAAAAAAAQAgAAAA&#10;IgAAAGRycy9kb3ducmV2LnhtbFBLAQIUABQAAAAIAIdO4kB7x4REPwIAAGc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8545195</wp:posOffset>
                </wp:positionV>
                <wp:extent cx="341630" cy="341630"/>
                <wp:effectExtent l="0" t="0" r="1270" b="1270"/>
                <wp:wrapNone/>
                <wp:docPr id="87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1630" cy="341630"/>
                        </a:xfrm>
                        <a:custGeom>
                          <a:avLst/>
                          <a:gdLst>
                            <a:gd name="T0" fmla="*/ 803970 w 12269552"/>
                            <a:gd name="T1" fmla="*/ 262762 h 11753851"/>
                            <a:gd name="T2" fmla="*/ 1171916 w 12269552"/>
                            <a:gd name="T3" fmla="*/ 262762 h 11753851"/>
                            <a:gd name="T4" fmla="*/ 1241319 w 12269552"/>
                            <a:gd name="T5" fmla="*/ 290855 h 11753851"/>
                            <a:gd name="T6" fmla="*/ 1475966 w 12269552"/>
                            <a:gd name="T7" fmla="*/ 525518 h 11753851"/>
                            <a:gd name="T8" fmla="*/ 1670404 w 12269552"/>
                            <a:gd name="T9" fmla="*/ 331067 h 11753851"/>
                            <a:gd name="T10" fmla="*/ 1721079 w 12269552"/>
                            <a:gd name="T11" fmla="*/ 312889 h 11753851"/>
                            <a:gd name="T12" fmla="*/ 1800397 w 12269552"/>
                            <a:gd name="T13" fmla="*/ 391661 h 11753851"/>
                            <a:gd name="T14" fmla="*/ 1782220 w 12269552"/>
                            <a:gd name="T15" fmla="*/ 441238 h 11753851"/>
                            <a:gd name="T16" fmla="*/ 1547572 w 12269552"/>
                            <a:gd name="T17" fmla="*/ 678105 h 11753851"/>
                            <a:gd name="T18" fmla="*/ 1419232 w 12269552"/>
                            <a:gd name="T19" fmla="*/ 688571 h 11753851"/>
                            <a:gd name="T20" fmla="*/ 1275469 w 12269552"/>
                            <a:gd name="T21" fmla="*/ 544247 h 11753851"/>
                            <a:gd name="T22" fmla="*/ 1050185 w 12269552"/>
                            <a:gd name="T23" fmla="*/ 804250 h 11753851"/>
                            <a:gd name="T24" fmla="*/ 1256190 w 12269552"/>
                            <a:gd name="T25" fmla="*/ 1010268 h 11753851"/>
                            <a:gd name="T26" fmla="*/ 1274918 w 12269552"/>
                            <a:gd name="T27" fmla="*/ 1130905 h 11753851"/>
                            <a:gd name="T28" fmla="*/ 1159247 w 12269552"/>
                            <a:gd name="T29" fmla="*/ 1646503 h 11753851"/>
                            <a:gd name="T30" fmla="*/ 1063405 w 12269552"/>
                            <a:gd name="T31" fmla="*/ 1724724 h 11753851"/>
                            <a:gd name="T32" fmla="*/ 965360 w 12269552"/>
                            <a:gd name="T33" fmla="*/ 1626672 h 11753851"/>
                            <a:gd name="T34" fmla="*/ 968114 w 12269552"/>
                            <a:gd name="T35" fmla="*/ 1601884 h 11753851"/>
                            <a:gd name="T36" fmla="*/ 1063405 w 12269552"/>
                            <a:gd name="T37" fmla="*/ 1179380 h 11753851"/>
                            <a:gd name="T38" fmla="*/ 828757 w 12269552"/>
                            <a:gd name="T39" fmla="*/ 951327 h 11753851"/>
                            <a:gd name="T40" fmla="*/ 627709 w 12269552"/>
                            <a:gd name="T41" fmla="*/ 1176075 h 11753851"/>
                            <a:gd name="T42" fmla="*/ 508182 w 12269552"/>
                            <a:gd name="T43" fmla="*/ 1213533 h 11753851"/>
                            <a:gd name="T44" fmla="*/ 100027 w 12269552"/>
                            <a:gd name="T45" fmla="*/ 1214084 h 11753851"/>
                            <a:gd name="T46" fmla="*/ 2533 w 12269552"/>
                            <a:gd name="T47" fmla="*/ 1137515 h 11753851"/>
                            <a:gd name="T48" fmla="*/ 75791 w 12269552"/>
                            <a:gd name="T49" fmla="*/ 1020735 h 11753851"/>
                            <a:gd name="T50" fmla="*/ 100578 w 12269552"/>
                            <a:gd name="T51" fmla="*/ 1018531 h 11753851"/>
                            <a:gd name="T52" fmla="*/ 451999 w 12269552"/>
                            <a:gd name="T53" fmla="*/ 1019633 h 11753851"/>
                            <a:gd name="T54" fmla="*/ 971969 w 12269552"/>
                            <a:gd name="T55" fmla="*/ 417001 h 11753851"/>
                            <a:gd name="T56" fmla="*/ 835918 w 12269552"/>
                            <a:gd name="T57" fmla="*/ 416450 h 11753851"/>
                            <a:gd name="T58" fmla="*/ 599617 w 12269552"/>
                            <a:gd name="T59" fmla="*/ 689122 h 11753851"/>
                            <a:gd name="T60" fmla="*/ 541231 w 12269552"/>
                            <a:gd name="T61" fmla="*/ 716664 h 11753851"/>
                            <a:gd name="T62" fmla="*/ 464667 w 12269552"/>
                            <a:gd name="T63" fmla="*/ 640647 h 11753851"/>
                            <a:gd name="T64" fmla="*/ 490556 w 12269552"/>
                            <a:gd name="T65" fmla="*/ 583358 h 11753851"/>
                            <a:gd name="T66" fmla="*/ 745033 w 12269552"/>
                            <a:gd name="T67" fmla="*/ 290304 h 11753851"/>
                            <a:gd name="T68" fmla="*/ 803970 w 12269552"/>
                            <a:gd name="T69" fmla="*/ 262762 h 11753851"/>
                            <a:gd name="T70" fmla="*/ 1357685 w 12269552"/>
                            <a:gd name="T71" fmla="*/ 0 h 11753851"/>
                            <a:gd name="T72" fmla="*/ 1509449 w 12269552"/>
                            <a:gd name="T73" fmla="*/ 151764 h 11753851"/>
                            <a:gd name="T74" fmla="*/ 1357685 w 12269552"/>
                            <a:gd name="T75" fmla="*/ 303527 h 11753851"/>
                            <a:gd name="T76" fmla="*/ 1205921 w 12269552"/>
                            <a:gd name="T77" fmla="*/ 151764 h 11753851"/>
                            <a:gd name="T78" fmla="*/ 1357685 w 12269552"/>
                            <a:gd name="T79" fmla="*/ 0 h 11753851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275.4pt;margin-top:672.85pt;height:26.9pt;width:26.9pt;z-index:251708416;v-text-anchor:middle-center;mso-width-relative:page;mso-height-relative:page;" fillcolor="#595959 [2109]" filled="t" stroked="f" coordsize="12269552,11753851" o:gfxdata="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22385,7637;32630,7637;34562,8453;41096,15274;46510,9622;47921,9094;50129,11383;49623,12824;43090,19709;39516,20013;35513,15818;29241,23375;34977,29363;35498,32870;32277,47856;29609,50129;26879,47279;26955,46559;29609,34279;23075,27650;17477,34183;14149,35271;2785,35287;70,33062;2110,29668;2800,29603;12585,29636;27063,12120;23275,12104;16695,20029;15069,20830;12938,18620;13658,16955;20744,8437;22385,7637;37803,0;42028,4411;37803,8822;33577,4411;37803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8583295</wp:posOffset>
                </wp:positionV>
                <wp:extent cx="265430" cy="265430"/>
                <wp:effectExtent l="0" t="0" r="1270" b="1270"/>
                <wp:wrapNone/>
                <wp:docPr id="88" name="显示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430" cy="265430"/>
                        </a:xfrm>
                        <a:custGeom>
                          <a:avLst/>
                          <a:gdLst>
                            <a:gd name="T0" fmla="*/ 576551976 w 5778"/>
                            <a:gd name="T1" fmla="*/ 0 h 5471"/>
                            <a:gd name="T2" fmla="*/ 587313346 w 5778"/>
                            <a:gd name="T3" fmla="*/ 1630345 h 5471"/>
                            <a:gd name="T4" fmla="*/ 597313772 w 5778"/>
                            <a:gd name="T5" fmla="*/ 5326145 h 5471"/>
                            <a:gd name="T6" fmla="*/ 606227510 w 5778"/>
                            <a:gd name="T7" fmla="*/ 10761067 h 5471"/>
                            <a:gd name="T8" fmla="*/ 613836301 w 5778"/>
                            <a:gd name="T9" fmla="*/ 17717886 h 5471"/>
                            <a:gd name="T10" fmla="*/ 620141132 w 5778"/>
                            <a:gd name="T11" fmla="*/ 26087495 h 5471"/>
                            <a:gd name="T12" fmla="*/ 624815273 w 5778"/>
                            <a:gd name="T13" fmla="*/ 35544220 h 5471"/>
                            <a:gd name="T14" fmla="*/ 627424180 w 5778"/>
                            <a:gd name="T15" fmla="*/ 45979283 h 5471"/>
                            <a:gd name="T16" fmla="*/ 628076324 w 5778"/>
                            <a:gd name="T17" fmla="*/ 382291463 h 5471"/>
                            <a:gd name="T18" fmla="*/ 627424180 w 5778"/>
                            <a:gd name="T19" fmla="*/ 390552294 h 5471"/>
                            <a:gd name="T20" fmla="*/ 624815273 w 5778"/>
                            <a:gd name="T21" fmla="*/ 400987358 h 5471"/>
                            <a:gd name="T22" fmla="*/ 620141132 w 5778"/>
                            <a:gd name="T23" fmla="*/ 410444083 h 5471"/>
                            <a:gd name="T24" fmla="*/ 613836301 w 5778"/>
                            <a:gd name="T25" fmla="*/ 418814021 h 5471"/>
                            <a:gd name="T26" fmla="*/ 606227510 w 5778"/>
                            <a:gd name="T27" fmla="*/ 425770511 h 5471"/>
                            <a:gd name="T28" fmla="*/ 597313772 w 5778"/>
                            <a:gd name="T29" fmla="*/ 431205433 h 5471"/>
                            <a:gd name="T30" fmla="*/ 587313346 w 5778"/>
                            <a:gd name="T31" fmla="*/ 434901233 h 5471"/>
                            <a:gd name="T32" fmla="*/ 576551976 w 5778"/>
                            <a:gd name="T33" fmla="*/ 436531907 h 5471"/>
                            <a:gd name="T34" fmla="*/ 51633149 w 5778"/>
                            <a:gd name="T35" fmla="*/ 436531907 h 5471"/>
                            <a:gd name="T36" fmla="*/ 40871778 w 5778"/>
                            <a:gd name="T37" fmla="*/ 434901233 h 5471"/>
                            <a:gd name="T38" fmla="*/ 30871023 w 5778"/>
                            <a:gd name="T39" fmla="*/ 431205433 h 5471"/>
                            <a:gd name="T40" fmla="*/ 21957614 w 5778"/>
                            <a:gd name="T41" fmla="*/ 425770511 h 5471"/>
                            <a:gd name="T42" fmla="*/ 14131223 w 5778"/>
                            <a:gd name="T43" fmla="*/ 418814021 h 5471"/>
                            <a:gd name="T44" fmla="*/ 7826391 w 5778"/>
                            <a:gd name="T45" fmla="*/ 410444083 h 5471"/>
                            <a:gd name="T46" fmla="*/ 3369852 w 5778"/>
                            <a:gd name="T47" fmla="*/ 400987358 h 5471"/>
                            <a:gd name="T48" fmla="*/ 652144 w 5778"/>
                            <a:gd name="T49" fmla="*/ 390552294 h 5471"/>
                            <a:gd name="T50" fmla="*/ 0 w 5778"/>
                            <a:gd name="T51" fmla="*/ 54240444 h 5471"/>
                            <a:gd name="T52" fmla="*/ 652144 w 5778"/>
                            <a:gd name="T53" fmla="*/ 45979283 h 5471"/>
                            <a:gd name="T54" fmla="*/ 3369852 w 5778"/>
                            <a:gd name="T55" fmla="*/ 35544220 h 5471"/>
                            <a:gd name="T56" fmla="*/ 7826391 w 5778"/>
                            <a:gd name="T57" fmla="*/ 26087495 h 5471"/>
                            <a:gd name="T58" fmla="*/ 14131223 w 5778"/>
                            <a:gd name="T59" fmla="*/ 17717886 h 5471"/>
                            <a:gd name="T60" fmla="*/ 21957614 w 5778"/>
                            <a:gd name="T61" fmla="*/ 10761067 h 5471"/>
                            <a:gd name="T62" fmla="*/ 30871023 w 5778"/>
                            <a:gd name="T63" fmla="*/ 5326145 h 5471"/>
                            <a:gd name="T64" fmla="*/ 40871778 w 5778"/>
                            <a:gd name="T65" fmla="*/ 1630345 h 5471"/>
                            <a:gd name="T66" fmla="*/ 51633149 w 5778"/>
                            <a:gd name="T67" fmla="*/ 0 h 5471"/>
                            <a:gd name="T68" fmla="*/ 154355774 w 5778"/>
                            <a:gd name="T69" fmla="*/ 556643094 h 5471"/>
                            <a:gd name="T70" fmla="*/ 206749868 w 5778"/>
                            <a:gd name="T71" fmla="*/ 548382263 h 5471"/>
                            <a:gd name="T72" fmla="*/ 259143962 w 5778"/>
                            <a:gd name="T73" fmla="*/ 543273344 h 5471"/>
                            <a:gd name="T74" fmla="*/ 384150602 w 5778"/>
                            <a:gd name="T75" fmla="*/ 543925679 h 5471"/>
                            <a:gd name="T76" fmla="*/ 434370662 w 5778"/>
                            <a:gd name="T77" fmla="*/ 549034269 h 5471"/>
                            <a:gd name="T78" fmla="*/ 484699193 w 5778"/>
                            <a:gd name="T79" fmla="*/ 556643094 h 5471"/>
                            <a:gd name="T80" fmla="*/ 154355774 w 5778"/>
                            <a:gd name="T81" fmla="*/ 556643094 h 5471"/>
                            <a:gd name="T82" fmla="*/ 577856264 w 5778"/>
                            <a:gd name="T83" fmla="*/ 339681647 h 5471"/>
                            <a:gd name="T84" fmla="*/ 524049081 w 5778"/>
                            <a:gd name="T85" fmla="*/ 365117135 h 5471"/>
                            <a:gd name="T86" fmla="*/ 517309707 w 5778"/>
                            <a:gd name="T87" fmla="*/ 366203922 h 5471"/>
                            <a:gd name="T88" fmla="*/ 509700587 w 5778"/>
                            <a:gd name="T89" fmla="*/ 370334502 h 5471"/>
                            <a:gd name="T90" fmla="*/ 504156700 w 5778"/>
                            <a:gd name="T91" fmla="*/ 376965318 h 5471"/>
                            <a:gd name="T92" fmla="*/ 501548123 w 5778"/>
                            <a:gd name="T93" fmla="*/ 385334927 h 5471"/>
                            <a:gd name="T94" fmla="*/ 501874195 w 5778"/>
                            <a:gd name="T95" fmla="*/ 392182969 h 5471"/>
                            <a:gd name="T96" fmla="*/ 505243718 w 5778"/>
                            <a:gd name="T97" fmla="*/ 400226574 h 5471"/>
                            <a:gd name="T98" fmla="*/ 511439748 w 5778"/>
                            <a:gd name="T99" fmla="*/ 406422280 h 5471"/>
                            <a:gd name="T100" fmla="*/ 519483741 w 5778"/>
                            <a:gd name="T101" fmla="*/ 409792077 h 5471"/>
                            <a:gd name="T102" fmla="*/ 526331916 w 5778"/>
                            <a:gd name="T103" fmla="*/ 410009302 h 5471"/>
                            <a:gd name="T104" fmla="*/ 534701981 w 5778"/>
                            <a:gd name="T105" fmla="*/ 407509396 h 5471"/>
                            <a:gd name="T106" fmla="*/ 541441355 w 5778"/>
                            <a:gd name="T107" fmla="*/ 402074474 h 5471"/>
                            <a:gd name="T108" fmla="*/ 545572152 w 5778"/>
                            <a:gd name="T109" fmla="*/ 394465649 h 5471"/>
                            <a:gd name="T110" fmla="*/ 546659169 w 5778"/>
                            <a:gd name="T111" fmla="*/ 387617608 h 5471"/>
                            <a:gd name="T112" fmla="*/ 544811207 w 5778"/>
                            <a:gd name="T113" fmla="*/ 378921666 h 5471"/>
                            <a:gd name="T114" fmla="*/ 539919465 w 5778"/>
                            <a:gd name="T115" fmla="*/ 371747622 h 5471"/>
                            <a:gd name="T116" fmla="*/ 532854019 w 5778"/>
                            <a:gd name="T117" fmla="*/ 366965035 h 5471"/>
                            <a:gd name="T118" fmla="*/ 524049081 w 5778"/>
                            <a:gd name="T119" fmla="*/ 365117135 h 5471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5778" h="5471">
                              <a:moveTo>
                                <a:pt x="500" y="0"/>
                              </a:moveTo>
                              <a:lnTo>
                                <a:pt x="5278" y="0"/>
                              </a:lnTo>
                              <a:lnTo>
                                <a:pt x="5304" y="0"/>
                              </a:lnTo>
                              <a:lnTo>
                                <a:pt x="5328" y="2"/>
                              </a:lnTo>
                              <a:lnTo>
                                <a:pt x="5354" y="5"/>
                              </a:lnTo>
                              <a:lnTo>
                                <a:pt x="5379" y="10"/>
                              </a:lnTo>
                              <a:lnTo>
                                <a:pt x="5403" y="15"/>
                              </a:lnTo>
                              <a:lnTo>
                                <a:pt x="5427" y="22"/>
                              </a:lnTo>
                              <a:lnTo>
                                <a:pt x="5450" y="30"/>
                              </a:lnTo>
                              <a:lnTo>
                                <a:pt x="5472" y="39"/>
                              </a:lnTo>
                              <a:lnTo>
                                <a:pt x="5495" y="49"/>
                              </a:lnTo>
                              <a:lnTo>
                                <a:pt x="5516" y="60"/>
                              </a:lnTo>
                              <a:lnTo>
                                <a:pt x="5537" y="72"/>
                              </a:lnTo>
                              <a:lnTo>
                                <a:pt x="5557" y="85"/>
                              </a:lnTo>
                              <a:lnTo>
                                <a:pt x="5577" y="99"/>
                              </a:lnTo>
                              <a:lnTo>
                                <a:pt x="5596" y="113"/>
                              </a:lnTo>
                              <a:lnTo>
                                <a:pt x="5614" y="130"/>
                              </a:lnTo>
                              <a:lnTo>
                                <a:pt x="5631" y="146"/>
                              </a:lnTo>
                              <a:lnTo>
                                <a:pt x="5647" y="163"/>
                              </a:lnTo>
                              <a:lnTo>
                                <a:pt x="5663" y="181"/>
                              </a:lnTo>
                              <a:lnTo>
                                <a:pt x="5679" y="200"/>
                              </a:lnTo>
                              <a:lnTo>
                                <a:pt x="5692" y="220"/>
                              </a:lnTo>
                              <a:lnTo>
                                <a:pt x="5705" y="240"/>
                              </a:lnTo>
                              <a:lnTo>
                                <a:pt x="5718" y="261"/>
                              </a:lnTo>
                              <a:lnTo>
                                <a:pt x="5729" y="283"/>
                              </a:lnTo>
                              <a:lnTo>
                                <a:pt x="5739" y="305"/>
                              </a:lnTo>
                              <a:lnTo>
                                <a:pt x="5748" y="327"/>
                              </a:lnTo>
                              <a:lnTo>
                                <a:pt x="5755" y="351"/>
                              </a:lnTo>
                              <a:lnTo>
                                <a:pt x="5762" y="374"/>
                              </a:lnTo>
                              <a:lnTo>
                                <a:pt x="5768" y="399"/>
                              </a:lnTo>
                              <a:lnTo>
                                <a:pt x="5772" y="423"/>
                              </a:lnTo>
                              <a:lnTo>
                                <a:pt x="5775" y="448"/>
                              </a:lnTo>
                              <a:lnTo>
                                <a:pt x="5778" y="473"/>
                              </a:lnTo>
                              <a:lnTo>
                                <a:pt x="5778" y="499"/>
                              </a:lnTo>
                              <a:lnTo>
                                <a:pt x="5778" y="3517"/>
                              </a:lnTo>
                              <a:lnTo>
                                <a:pt x="5778" y="3543"/>
                              </a:lnTo>
                              <a:lnTo>
                                <a:pt x="5775" y="3568"/>
                              </a:lnTo>
                              <a:lnTo>
                                <a:pt x="5772" y="3593"/>
                              </a:lnTo>
                              <a:lnTo>
                                <a:pt x="5768" y="3617"/>
                              </a:lnTo>
                              <a:lnTo>
                                <a:pt x="5762" y="3642"/>
                              </a:lnTo>
                              <a:lnTo>
                                <a:pt x="5755" y="3665"/>
                              </a:lnTo>
                              <a:lnTo>
                                <a:pt x="5748" y="3689"/>
                              </a:lnTo>
                              <a:lnTo>
                                <a:pt x="5739" y="3711"/>
                              </a:lnTo>
                              <a:lnTo>
                                <a:pt x="5729" y="3733"/>
                              </a:lnTo>
                              <a:lnTo>
                                <a:pt x="5718" y="3754"/>
                              </a:lnTo>
                              <a:lnTo>
                                <a:pt x="5705" y="3776"/>
                              </a:lnTo>
                              <a:lnTo>
                                <a:pt x="5692" y="3796"/>
                              </a:lnTo>
                              <a:lnTo>
                                <a:pt x="5679" y="3816"/>
                              </a:lnTo>
                              <a:lnTo>
                                <a:pt x="5663" y="3835"/>
                              </a:lnTo>
                              <a:lnTo>
                                <a:pt x="5647" y="3853"/>
                              </a:lnTo>
                              <a:lnTo>
                                <a:pt x="5631" y="3870"/>
                              </a:lnTo>
                              <a:lnTo>
                                <a:pt x="5614" y="3887"/>
                              </a:lnTo>
                              <a:lnTo>
                                <a:pt x="5596" y="3903"/>
                              </a:lnTo>
                              <a:lnTo>
                                <a:pt x="5577" y="3917"/>
                              </a:lnTo>
                              <a:lnTo>
                                <a:pt x="5557" y="3932"/>
                              </a:lnTo>
                              <a:lnTo>
                                <a:pt x="5537" y="3944"/>
                              </a:lnTo>
                              <a:lnTo>
                                <a:pt x="5516" y="3956"/>
                              </a:lnTo>
                              <a:lnTo>
                                <a:pt x="5495" y="3967"/>
                              </a:lnTo>
                              <a:lnTo>
                                <a:pt x="5472" y="3977"/>
                              </a:lnTo>
                              <a:lnTo>
                                <a:pt x="5450" y="3986"/>
                              </a:lnTo>
                              <a:lnTo>
                                <a:pt x="5427" y="3994"/>
                              </a:lnTo>
                              <a:lnTo>
                                <a:pt x="5403" y="4001"/>
                              </a:lnTo>
                              <a:lnTo>
                                <a:pt x="5379" y="4006"/>
                              </a:lnTo>
                              <a:lnTo>
                                <a:pt x="5354" y="4011"/>
                              </a:lnTo>
                              <a:lnTo>
                                <a:pt x="5328" y="4014"/>
                              </a:lnTo>
                              <a:lnTo>
                                <a:pt x="5304" y="4016"/>
                              </a:lnTo>
                              <a:lnTo>
                                <a:pt x="5278" y="4016"/>
                              </a:lnTo>
                              <a:lnTo>
                                <a:pt x="500" y="4016"/>
                              </a:lnTo>
                              <a:lnTo>
                                <a:pt x="475" y="4016"/>
                              </a:lnTo>
                              <a:lnTo>
                                <a:pt x="449" y="4014"/>
                              </a:lnTo>
                              <a:lnTo>
                                <a:pt x="425" y="4011"/>
                              </a:lnTo>
                              <a:lnTo>
                                <a:pt x="400" y="4006"/>
                              </a:lnTo>
                              <a:lnTo>
                                <a:pt x="376" y="4001"/>
                              </a:lnTo>
                              <a:lnTo>
                                <a:pt x="352" y="3994"/>
                              </a:lnTo>
                              <a:lnTo>
                                <a:pt x="329" y="3986"/>
                              </a:lnTo>
                              <a:lnTo>
                                <a:pt x="305" y="3977"/>
                              </a:lnTo>
                              <a:lnTo>
                                <a:pt x="284" y="3967"/>
                              </a:lnTo>
                              <a:lnTo>
                                <a:pt x="262" y="3956"/>
                              </a:lnTo>
                              <a:lnTo>
                                <a:pt x="242" y="3944"/>
                              </a:lnTo>
                              <a:lnTo>
                                <a:pt x="221" y="3932"/>
                              </a:lnTo>
                              <a:lnTo>
                                <a:pt x="202" y="3917"/>
                              </a:lnTo>
                              <a:lnTo>
                                <a:pt x="183" y="3903"/>
                              </a:lnTo>
                              <a:lnTo>
                                <a:pt x="165" y="3887"/>
                              </a:lnTo>
                              <a:lnTo>
                                <a:pt x="147" y="3870"/>
                              </a:lnTo>
                              <a:lnTo>
                                <a:pt x="130" y="3853"/>
                              </a:lnTo>
                              <a:lnTo>
                                <a:pt x="115" y="3835"/>
                              </a:lnTo>
                              <a:lnTo>
                                <a:pt x="100" y="3816"/>
                              </a:lnTo>
                              <a:lnTo>
                                <a:pt x="86" y="3796"/>
                              </a:lnTo>
                              <a:lnTo>
                                <a:pt x="72" y="3776"/>
                              </a:lnTo>
                              <a:lnTo>
                                <a:pt x="61" y="3754"/>
                              </a:lnTo>
                              <a:lnTo>
                                <a:pt x="50" y="3733"/>
                              </a:lnTo>
                              <a:lnTo>
                                <a:pt x="40" y="3711"/>
                              </a:lnTo>
                              <a:lnTo>
                                <a:pt x="31" y="3689"/>
                              </a:lnTo>
                              <a:lnTo>
                                <a:pt x="22" y="3665"/>
                              </a:lnTo>
                              <a:lnTo>
                                <a:pt x="16" y="3642"/>
                              </a:lnTo>
                              <a:lnTo>
                                <a:pt x="10" y="3617"/>
                              </a:lnTo>
                              <a:lnTo>
                                <a:pt x="6" y="3593"/>
                              </a:lnTo>
                              <a:lnTo>
                                <a:pt x="3" y="3568"/>
                              </a:lnTo>
                              <a:lnTo>
                                <a:pt x="1" y="3543"/>
                              </a:lnTo>
                              <a:lnTo>
                                <a:pt x="0" y="3517"/>
                              </a:lnTo>
                              <a:lnTo>
                                <a:pt x="0" y="499"/>
                              </a:lnTo>
                              <a:lnTo>
                                <a:pt x="1" y="473"/>
                              </a:lnTo>
                              <a:lnTo>
                                <a:pt x="3" y="448"/>
                              </a:lnTo>
                              <a:lnTo>
                                <a:pt x="6" y="423"/>
                              </a:lnTo>
                              <a:lnTo>
                                <a:pt x="10" y="399"/>
                              </a:lnTo>
                              <a:lnTo>
                                <a:pt x="16" y="374"/>
                              </a:lnTo>
                              <a:lnTo>
                                <a:pt x="22" y="351"/>
                              </a:lnTo>
                              <a:lnTo>
                                <a:pt x="31" y="327"/>
                              </a:lnTo>
                              <a:lnTo>
                                <a:pt x="40" y="305"/>
                              </a:lnTo>
                              <a:lnTo>
                                <a:pt x="50" y="283"/>
                              </a:lnTo>
                              <a:lnTo>
                                <a:pt x="61" y="261"/>
                              </a:lnTo>
                              <a:lnTo>
                                <a:pt x="72" y="240"/>
                              </a:lnTo>
                              <a:lnTo>
                                <a:pt x="86" y="220"/>
                              </a:lnTo>
                              <a:lnTo>
                                <a:pt x="100" y="200"/>
                              </a:lnTo>
                              <a:lnTo>
                                <a:pt x="115" y="181"/>
                              </a:lnTo>
                              <a:lnTo>
                                <a:pt x="130" y="163"/>
                              </a:lnTo>
                              <a:lnTo>
                                <a:pt x="147" y="146"/>
                              </a:lnTo>
                              <a:lnTo>
                                <a:pt x="165" y="130"/>
                              </a:lnTo>
                              <a:lnTo>
                                <a:pt x="183" y="113"/>
                              </a:lnTo>
                              <a:lnTo>
                                <a:pt x="202" y="99"/>
                              </a:lnTo>
                              <a:lnTo>
                                <a:pt x="221" y="85"/>
                              </a:lnTo>
                              <a:lnTo>
                                <a:pt x="242" y="72"/>
                              </a:lnTo>
                              <a:lnTo>
                                <a:pt x="262" y="60"/>
                              </a:lnTo>
                              <a:lnTo>
                                <a:pt x="284" y="49"/>
                              </a:lnTo>
                              <a:lnTo>
                                <a:pt x="305" y="39"/>
                              </a:lnTo>
                              <a:lnTo>
                                <a:pt x="329" y="30"/>
                              </a:lnTo>
                              <a:lnTo>
                                <a:pt x="352" y="22"/>
                              </a:lnTo>
                              <a:lnTo>
                                <a:pt x="376" y="15"/>
                              </a:lnTo>
                              <a:lnTo>
                                <a:pt x="400" y="10"/>
                              </a:lnTo>
                              <a:lnTo>
                                <a:pt x="425" y="5"/>
                              </a:lnTo>
                              <a:lnTo>
                                <a:pt x="449" y="2"/>
                              </a:lnTo>
                              <a:lnTo>
                                <a:pt x="475" y="0"/>
                              </a:lnTo>
                              <a:lnTo>
                                <a:pt x="500" y="0"/>
                              </a:lnTo>
                              <a:close/>
                              <a:moveTo>
                                <a:pt x="1420" y="5121"/>
                              </a:moveTo>
                              <a:lnTo>
                                <a:pt x="1420" y="5121"/>
                              </a:lnTo>
                              <a:lnTo>
                                <a:pt x="1541" y="5100"/>
                              </a:lnTo>
                              <a:lnTo>
                                <a:pt x="1661" y="5080"/>
                              </a:lnTo>
                              <a:lnTo>
                                <a:pt x="1781" y="5061"/>
                              </a:lnTo>
                              <a:lnTo>
                                <a:pt x="1902" y="5045"/>
                              </a:lnTo>
                              <a:lnTo>
                                <a:pt x="2022" y="5031"/>
                              </a:lnTo>
                              <a:lnTo>
                                <a:pt x="2144" y="5018"/>
                              </a:lnTo>
                              <a:lnTo>
                                <a:pt x="2264" y="5007"/>
                              </a:lnTo>
                              <a:lnTo>
                                <a:pt x="2384" y="4998"/>
                              </a:lnTo>
                              <a:lnTo>
                                <a:pt x="2384" y="4304"/>
                              </a:lnTo>
                              <a:lnTo>
                                <a:pt x="3534" y="4304"/>
                              </a:lnTo>
                              <a:lnTo>
                                <a:pt x="3534" y="5004"/>
                              </a:lnTo>
                              <a:lnTo>
                                <a:pt x="3650" y="5014"/>
                              </a:lnTo>
                              <a:lnTo>
                                <a:pt x="3766" y="5025"/>
                              </a:lnTo>
                              <a:lnTo>
                                <a:pt x="3880" y="5037"/>
                              </a:lnTo>
                              <a:lnTo>
                                <a:pt x="3996" y="5051"/>
                              </a:lnTo>
                              <a:lnTo>
                                <a:pt x="4112" y="5066"/>
                              </a:lnTo>
                              <a:lnTo>
                                <a:pt x="4227" y="5083"/>
                              </a:lnTo>
                              <a:lnTo>
                                <a:pt x="4343" y="5102"/>
                              </a:lnTo>
                              <a:lnTo>
                                <a:pt x="4459" y="5121"/>
                              </a:lnTo>
                              <a:lnTo>
                                <a:pt x="4459" y="5471"/>
                              </a:lnTo>
                              <a:lnTo>
                                <a:pt x="1420" y="5471"/>
                              </a:lnTo>
                              <a:lnTo>
                                <a:pt x="1420" y="5121"/>
                              </a:lnTo>
                              <a:close/>
                              <a:moveTo>
                                <a:pt x="443" y="467"/>
                              </a:moveTo>
                              <a:lnTo>
                                <a:pt x="443" y="3125"/>
                              </a:lnTo>
                              <a:lnTo>
                                <a:pt x="5316" y="3125"/>
                              </a:lnTo>
                              <a:lnTo>
                                <a:pt x="5316" y="467"/>
                              </a:lnTo>
                              <a:lnTo>
                                <a:pt x="443" y="467"/>
                              </a:lnTo>
                              <a:close/>
                              <a:moveTo>
                                <a:pt x="4821" y="3359"/>
                              </a:moveTo>
                              <a:lnTo>
                                <a:pt x="4821" y="3359"/>
                              </a:lnTo>
                              <a:lnTo>
                                <a:pt x="4800" y="3360"/>
                              </a:lnTo>
                              <a:lnTo>
                                <a:pt x="4779" y="3363"/>
                              </a:lnTo>
                              <a:lnTo>
                                <a:pt x="4759" y="3369"/>
                              </a:lnTo>
                              <a:lnTo>
                                <a:pt x="4740" y="3376"/>
                              </a:lnTo>
                              <a:lnTo>
                                <a:pt x="4722" y="3384"/>
                              </a:lnTo>
                              <a:lnTo>
                                <a:pt x="4705" y="3394"/>
                              </a:lnTo>
                              <a:lnTo>
                                <a:pt x="4689" y="3407"/>
                              </a:lnTo>
                              <a:lnTo>
                                <a:pt x="4674" y="3420"/>
                              </a:lnTo>
                              <a:lnTo>
                                <a:pt x="4661" y="3435"/>
                              </a:lnTo>
                              <a:lnTo>
                                <a:pt x="4648" y="3450"/>
                              </a:lnTo>
                              <a:lnTo>
                                <a:pt x="4638" y="3468"/>
                              </a:lnTo>
                              <a:lnTo>
                                <a:pt x="4630" y="3486"/>
                              </a:lnTo>
                              <a:lnTo>
                                <a:pt x="4623" y="3505"/>
                              </a:lnTo>
                              <a:lnTo>
                                <a:pt x="4617" y="3525"/>
                              </a:lnTo>
                              <a:lnTo>
                                <a:pt x="4614" y="3545"/>
                              </a:lnTo>
                              <a:lnTo>
                                <a:pt x="4613" y="3566"/>
                              </a:lnTo>
                              <a:lnTo>
                                <a:pt x="4614" y="3587"/>
                              </a:lnTo>
                              <a:lnTo>
                                <a:pt x="4617" y="3608"/>
                              </a:lnTo>
                              <a:lnTo>
                                <a:pt x="4623" y="3629"/>
                              </a:lnTo>
                              <a:lnTo>
                                <a:pt x="4630" y="3647"/>
                              </a:lnTo>
                              <a:lnTo>
                                <a:pt x="4638" y="3665"/>
                              </a:lnTo>
                              <a:lnTo>
                                <a:pt x="4648" y="3682"/>
                              </a:lnTo>
                              <a:lnTo>
                                <a:pt x="4661" y="3699"/>
                              </a:lnTo>
                              <a:lnTo>
                                <a:pt x="4674" y="3713"/>
                              </a:lnTo>
                              <a:lnTo>
                                <a:pt x="4689" y="3727"/>
                              </a:lnTo>
                              <a:lnTo>
                                <a:pt x="4705" y="3739"/>
                              </a:lnTo>
                              <a:lnTo>
                                <a:pt x="4722" y="3749"/>
                              </a:lnTo>
                              <a:lnTo>
                                <a:pt x="4740" y="3758"/>
                              </a:lnTo>
                              <a:lnTo>
                                <a:pt x="4759" y="3765"/>
                              </a:lnTo>
                              <a:lnTo>
                                <a:pt x="4779" y="3770"/>
                              </a:lnTo>
                              <a:lnTo>
                                <a:pt x="4800" y="3772"/>
                              </a:lnTo>
                              <a:lnTo>
                                <a:pt x="4821" y="3773"/>
                              </a:lnTo>
                              <a:lnTo>
                                <a:pt x="4842" y="3772"/>
                              </a:lnTo>
                              <a:lnTo>
                                <a:pt x="4863" y="3770"/>
                              </a:lnTo>
                              <a:lnTo>
                                <a:pt x="4883" y="3765"/>
                              </a:lnTo>
                              <a:lnTo>
                                <a:pt x="4902" y="3758"/>
                              </a:lnTo>
                              <a:lnTo>
                                <a:pt x="4919" y="3749"/>
                              </a:lnTo>
                              <a:lnTo>
                                <a:pt x="4937" y="3739"/>
                              </a:lnTo>
                              <a:lnTo>
                                <a:pt x="4953" y="3727"/>
                              </a:lnTo>
                              <a:lnTo>
                                <a:pt x="4967" y="3713"/>
                              </a:lnTo>
                              <a:lnTo>
                                <a:pt x="4981" y="3699"/>
                              </a:lnTo>
                              <a:lnTo>
                                <a:pt x="4993" y="3682"/>
                              </a:lnTo>
                              <a:lnTo>
                                <a:pt x="5003" y="3665"/>
                              </a:lnTo>
                              <a:lnTo>
                                <a:pt x="5012" y="3647"/>
                              </a:lnTo>
                              <a:lnTo>
                                <a:pt x="5019" y="3629"/>
                              </a:lnTo>
                              <a:lnTo>
                                <a:pt x="5024" y="3608"/>
                              </a:lnTo>
                              <a:lnTo>
                                <a:pt x="5027" y="3587"/>
                              </a:lnTo>
                              <a:lnTo>
                                <a:pt x="5029" y="3566"/>
                              </a:lnTo>
                              <a:lnTo>
                                <a:pt x="5027" y="3545"/>
                              </a:lnTo>
                              <a:lnTo>
                                <a:pt x="5024" y="3525"/>
                              </a:lnTo>
                              <a:lnTo>
                                <a:pt x="5019" y="3505"/>
                              </a:lnTo>
                              <a:lnTo>
                                <a:pt x="5012" y="3486"/>
                              </a:lnTo>
                              <a:lnTo>
                                <a:pt x="5003" y="3468"/>
                              </a:lnTo>
                              <a:lnTo>
                                <a:pt x="4993" y="3450"/>
                              </a:lnTo>
                              <a:lnTo>
                                <a:pt x="4981" y="3435"/>
                              </a:lnTo>
                              <a:lnTo>
                                <a:pt x="4967" y="3420"/>
                              </a:lnTo>
                              <a:lnTo>
                                <a:pt x="4953" y="3407"/>
                              </a:lnTo>
                              <a:lnTo>
                                <a:pt x="4937" y="3394"/>
                              </a:lnTo>
                              <a:lnTo>
                                <a:pt x="4919" y="3384"/>
                              </a:lnTo>
                              <a:lnTo>
                                <a:pt x="4902" y="3376"/>
                              </a:lnTo>
                              <a:lnTo>
                                <a:pt x="4883" y="3369"/>
                              </a:lnTo>
                              <a:lnTo>
                                <a:pt x="4863" y="3363"/>
                              </a:lnTo>
                              <a:lnTo>
                                <a:pt x="4842" y="3360"/>
                              </a:lnTo>
                              <a:lnTo>
                                <a:pt x="4821" y="335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lIns="91440" tIns="45720" rIns="91440" bIns="612000" anchor="ctr"/>
                    </wps:wsp>
                  </a:graphicData>
                </a:graphic>
              </wp:anchor>
            </w:drawing>
          </mc:Choice>
          <mc:Fallback>
            <w:pict>
              <v:shape id="显示器" o:spid="_x0000_s1026" o:spt="100" style="position:absolute;left:0pt;margin-left:196.8pt;margin-top:675.85pt;height:20.9pt;width:20.9pt;z-index:251709440;v-text-anchor:middle;mso-width-relative:page;mso-height-relative:page;" fillcolor="#595959 [2109]" filled="t" stroked="f" coordsize="5778,5471" o:gfxdata="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<v:path o:connectlocs="@0,0;@0,79097509;@0,258402242;@0,522081888;@0,859597602;@0,1265655967;@0,1724456646;@0,@0;@0,@0;@0,@0;@0,@0;@0,@0;@0,@0;@0,@0;@0,@0;@0,@0;@0,@0;@0,@0;1877569407,@0;1418154315,@0;1008689768,@0;649160699,@0;359529069,@0;154804398,@0;29958217,@0;0,@0;29958217,@0;154804398,1724456646;359529069,1265655967;649160699,859597602;1008689768,522081888;1418154315,258402242;1877569407,79097509;@0,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7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8898255</wp:posOffset>
                </wp:positionV>
                <wp:extent cx="874395" cy="2921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700.65pt;height:23pt;width:68.85pt;z-index:251712512;mso-width-relative:page;mso-height-relative:page;" filled="f" stroked="f" coordsize="21600,21600" o:gfxdata="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GHjxN0AAAANAQAADwAAAAAAAAABACAAAAAi&#10;AAAAZHJzL2Rvd25yZXYueG1sUEsBAhQAFAAAAAgAh07iQFrcrGU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jc w:val="center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8131175</wp:posOffset>
                </wp:positionV>
                <wp:extent cx="189230" cy="159385"/>
                <wp:effectExtent l="635" t="0" r="635" b="13970"/>
                <wp:wrapNone/>
                <wp:docPr id="85" name="心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938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心形" o:spid="_x0000_s1026" style="position:absolute;left:0pt;margin-left:462.4pt;margin-top:640.25pt;height:12.55pt;width:14.9pt;z-index:251710464;v-text-anchor:middle;mso-width-relative:page;mso-height-relative:page;" fillcolor="#FFFFFF [3212]" filled="t" stroked="f" coordsize="189230,159385" o:gfxdata="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j9PV3AAA&#10;AA0BAAAPAAAAAAAAAAEAIAAAACIAAABkcnMvZG93bnJldi54bWxQSwECFAAUAAAACACHTuJA/GKD&#10;O+EBAAC6AwAADgAAAAAAAAABACAAAAArAQAAZHJzL2Uyb0RvYy54bWxQSwUGAAAAAAYABgBZAQAA&#10;fgUAAAAA&#10;" path="m94615,39846c134037,-53128,287787,39846,94615,159385c-98557,39846,55192,-53128,94615,39846xe">
                <v:path o:connectlocs="94615,39846;94615,159385" o:connectangles="247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4642485</wp:posOffset>
                </wp:positionV>
                <wp:extent cx="1755140" cy="17170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171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■■■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■■■■■■■■■</w:t>
                            </w:r>
                            <w:r>
                              <w:rPr>
                                <w:rFonts w:hint="eastAsia" w:ascii="思源黑体 CN Normal" w:hAnsi="思源黑体 CN Normal" w:eastAsia="思源黑体 CN Normal" w:cs="思源黑体 CN Normal"/>
                                <w:color w:val="D9D9D9" w:themeColor="background1" w:themeShade="D9"/>
                                <w:sz w:val="21"/>
                                <w:szCs w:val="24"/>
                                <w:lang w:val="en-US" w:eastAsia="zh-CN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365.55pt;height:135.2pt;width:138.2pt;z-index:251701248;mso-width-relative:page;mso-height-relative:page;" filled="f" stroked="f" coordsize="21600,21600" o:gfxdata="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TgONHaAAAACgEAAA8AAAAAAAAAAQAgAAAAIgAAAGRy&#10;cy9kb3ducmV2LnhtbFBLAQIUABQAAAAIAIdO4kDg4fTl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■■■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■■■■■■■■■</w:t>
                      </w:r>
                      <w:r>
                        <w:rPr>
                          <w:rFonts w:hint="eastAsia" w:ascii="思源黑体 CN Normal" w:hAnsi="思源黑体 CN Normal" w:eastAsia="思源黑体 CN Normal" w:cs="思源黑体 CN Normal"/>
                          <w:color w:val="D9D9D9" w:themeColor="background1" w:themeShade="D9"/>
                          <w:sz w:val="21"/>
                          <w:szCs w:val="24"/>
                          <w:lang w:val="en-US" w:eastAsia="zh-CN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4642485</wp:posOffset>
                </wp:positionV>
                <wp:extent cx="795020" cy="17119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171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组织能力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沟通能力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创新能力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号召能力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365.55pt;height:134.8pt;width:62.6pt;z-index:251700224;mso-width-relative:page;mso-height-relative:page;" filled="f" stroked="f" coordsize="21600,21600" o:gfxdata="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bvCvzaAAAACgEAAA8AAAAAAAAAAQAgAAAAIgAAAGRy&#10;cy9kb3ducmV2LnhtbFBLAQIUABQAAAAIAIdO4kAHTVAK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组织能力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沟通能力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创新能力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号召能力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4261485</wp:posOffset>
                </wp:positionV>
                <wp:extent cx="2645410" cy="302895"/>
                <wp:effectExtent l="0" t="0" r="6350" b="190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3028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3pt;margin-top:335.55pt;height:23.85pt;width:208.3pt;z-index:251667456;v-text-anchor:middle;mso-width-relative:page;mso-height-relative:page;" fillcolor="#4A66AC [3207]" filled="t" stroked="f" coordsize="21600,21600" arcsize="0.166666666666667" o:gfxdata="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AHfW9oAAAAMAQAADwAAAAAAAAAB&#10;ACAAAAAiAAAAZHJzL2Rvd25yZXYueG1sUEsBAhQAFAAAAAgAh07iQAiNb+eAAgAA2A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4244975</wp:posOffset>
                </wp:positionV>
                <wp:extent cx="2359660" cy="3206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个人能力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334.25pt;height:25.25pt;width:185.8pt;z-index:251699200;mso-width-relative:page;mso-height-relative:page;" filled="f" stroked="f" coordsize="21600,21600" o:gfxdata="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QDo/43gAAAAwBAAAPAAAAAAAAAAEAIAAAACIA&#10;AABkcnMvZG93bnJldi54bWxQSwECFAAUAAAACACHTuJAJmAAQz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个人能力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8031480</wp:posOffset>
                </wp:positionV>
                <wp:extent cx="2359660" cy="32067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兴趣爱好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632.4pt;height:25.25pt;width:185.8pt;z-index:251711488;mso-width-relative:page;mso-height-relative:page;" filled="f" stroked="f" coordsize="21600,21600" o:gfxdata="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Ek393QAAAA0BAAAPAAAAAAAAAAEAIAAAACIA&#10;AABkcnMvZG93bnJldi54bWxQSwECFAAUAAAACACHTuJAkMm5H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兴趣爱好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8033385</wp:posOffset>
                </wp:positionV>
                <wp:extent cx="1953895" cy="335915"/>
                <wp:effectExtent l="0" t="0" r="8255" b="698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95" cy="335915"/>
                          <a:chOff x="10961" y="20726"/>
                          <a:chExt cx="3183" cy="547"/>
                        </a:xfrm>
                      </wpg:grpSpPr>
                      <wps:wsp>
                        <wps:cNvPr id="81" name="直接连接符 76"/>
                        <wps:cNvCnPr/>
                        <wps:spPr>
                          <a:xfrm>
                            <a:off x="10961" y="21000"/>
                            <a:ext cx="24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椭圆 80"/>
                        <wps:cNvSpPr/>
                        <wps:spPr>
                          <a:xfrm>
                            <a:off x="13499" y="20726"/>
                            <a:ext cx="645" cy="547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1pt;margin-top:632.55pt;height:26.45pt;width:153.85pt;z-index:251705344;mso-width-relative:page;mso-height-relative:page;" coordorigin="10961,20726" coordsize="3183,547" o:gfxdata="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bIe2PcAAAADQEAAA8AAAAAAAAA&#10;AQAgAAAAIgAAAGRycy9kb3ducmV2LnhtbFBLAQIUABQAAAAIAIdO4kAWkVQFYwMAAAEIAAAOAAAA&#10;AAAAAAEAIAAAACsBAABkcnMvZTJvRG9jLnhtbFBLBQYAAAAABgAGAFkBAAAABwAAAAA=&#10;">
                <o:lock v:ext="edit" aspectratio="f"/>
                <v:line id="直接连接符 76" o:spid="_x0000_s1026" o:spt="20" style="position:absolute;left:10961;top:21000;height:0;width:2404;" filled="f" stroked="t" coordsize="21600,21600" o:gfxdata="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ny6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roundrect id="椭圆 80" o:spid="_x0000_s1026" o:spt="2" style="position:absolute;left:13499;top:20726;height:547;width:645;v-text-anchor:middle;" fillcolor="#4A66AC [3207]" filled="t" stroked="f" coordsize="21600,21600" arcsize="0.166666666666667" o:gfxdata="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2yo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6942455</wp:posOffset>
                </wp:positionV>
                <wp:extent cx="2645410" cy="302895"/>
                <wp:effectExtent l="0" t="0" r="6350" b="190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410" cy="3028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3pt;margin-top:546.65pt;height:23.85pt;width:208.3pt;z-index:251668480;v-text-anchor:middle;mso-width-relative:page;mso-height-relative:page;" fillcolor="#4A66AC [3207]" filled="t" stroked="f" coordsize="21600,21600" arcsize="0.166666666666667" o:gfxdata="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gMs+zbAAAADgEAAA8AAAAAAAAA&#10;AQAgAAAAIgAAAGRycy9kb3ducmV2LnhtbFBLAQIUABQAAAAIAIdO4kBQ/Y8CgAIAANg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7342505</wp:posOffset>
                </wp:positionV>
                <wp:extent cx="2596515" cy="184785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计算机语言：c++, oracle, sql server, mysql, 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Photoshop证书，网页设计师证书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数据库软件：Oracle、SQL Sever、Access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操作系统：Windows、Linux、iOS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编程软件：Delphi、VC++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网页编辑器：Adobe Dreamweaver、Frontpage、CSSDesk、Drawter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578.15pt;height:145.5pt;width:204.45pt;z-index:251688960;mso-width-relative:page;mso-height-relative:page;" filled="f" stroked="f" coordsize="21600,21600" o:gfxdata="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028v3gAAAA4BAAAPAAAAAAAAAAEAIAAA&#10;ACIAAABkcnMvZG93bnJldi54bWxQSwECFAAUAAAACACHTuJAvBqRUT8CAABr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计算机语言：c++, oracle, sql server, mysql, javascript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Photoshop证书，网页设计师证书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数据库软件：Oracle、SQL Sever、Access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操作系统：Windows、Linux、iOS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编程软件：Delphi、VC++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网页编辑器：Adobe Dreamweaver、Frontpage、CSSDesk、Drawter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6930390</wp:posOffset>
                </wp:positionV>
                <wp:extent cx="2359660" cy="320675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545.7pt;height:25.25pt;width:185.8pt;z-index:251689984;mso-width-relative:page;mso-height-relative:page;" filled="f" stroked="f" coordsize="21600,21600" o:gfxdata="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bQWxN4AAAAOAQAADwAAAAAAAAABACAAAAAi&#10;AAAAZHJzL2Rvd25yZXYueG1sUEsBAhQAFAAAAAgAh07iQLdGcNs9AgAAag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5683885</wp:posOffset>
                </wp:positionV>
                <wp:extent cx="1953895" cy="335915"/>
                <wp:effectExtent l="0" t="0" r="12065" b="1460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154" cy="335915"/>
                          <a:chOff x="10961" y="20726"/>
                          <a:chExt cx="3183" cy="547"/>
                        </a:xfrm>
                      </wpg:grpSpPr>
                      <wps:wsp>
                        <wps:cNvPr id="5" name="直接连接符 76"/>
                        <wps:cNvCnPr/>
                        <wps:spPr>
                          <a:xfrm>
                            <a:off x="10961" y="21000"/>
                            <a:ext cx="24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80"/>
                        <wps:cNvSpPr/>
                        <wps:spPr>
                          <a:xfrm>
                            <a:off x="13499" y="20726"/>
                            <a:ext cx="645" cy="547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1pt;margin-top:447.55pt;height:26.45pt;width:153.85pt;z-index:251670528;mso-width-relative:page;mso-height-relative:page;" coordorigin="10961,20726" coordsize="3183,547" o:gfxdata="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ymjL69sAAAALAQAADwAAAAAAAAAB&#10;ACAAAAAiAAAAZHJzL2Rvd25yZXYueG1sUEsBAhQAFAAAAAgAh07iQFgULX9jAwAA/QcAAA4AAAAA&#10;AAAAAQAgAAAAKgEAAGRycy9lMm9Eb2MueG1sUEsFBgAAAAAGAAYAWQEAAP8GAAAAAA==&#10;">
                <o:lock v:ext="edit" aspectratio="f"/>
                <v:line id="直接连接符 76" o:spid="_x0000_s1026" o:spt="20" style="position:absolute;left:10961;top:21000;height:0;width:2404;" filled="f" stroked="t" coordsize="21600,21600" o:gfxdata="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lH9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roundrect id="椭圆 80" o:spid="_x0000_s1026" o:spt="2" style="position:absolute;left:13499;top:20726;height:547;width:645;v-text-anchor:middle;" fillcolor="#4A66AC [3207]" filled="t" stroked="f" coordsize="21600,21600" arcsize="0.166666666666667" o:gfxdata="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G2Jz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0.5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6094095</wp:posOffset>
                </wp:positionV>
                <wp:extent cx="1283335" cy="29527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pt;margin-top:479.85pt;height:23.25pt;width:101.05pt;z-index:251674624;mso-width-relative:page;mso-height-relative:page;" filled="f" stroked="f" coordsize="21600,21600" o:gfxdata="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tIhj3cAAAADAEAAA8AAAAAAAAAAQAgAAAAIgAA&#10;AGRycy9kb3ducmV2LnhtbFBLAQIUABQAAAAIAIdO4kD4bLJu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6582410</wp:posOffset>
                </wp:positionV>
                <wp:extent cx="3983355" cy="108902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专业绩点（4.58/5）,专业排名5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课程：C语言程序设计、计算机网络原理、数据库原理与应用；Java语言程序设计、C++高级编程、Linux系统编程、嵌入式系统开发基础、移动应用开发技术、Android应用开发、Web开发技术、软件工程、面向对象系统分析与设计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518.3pt;height:85.75pt;width:313.65pt;z-index:251687936;mso-width-relative:page;mso-height-relative:page;" filled="f" stroked="f" coordsize="21600,21600" o:gfxdata="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/gSRzdAAAADQEAAA8AAAAAAAAAAQAgAAAA&#10;IgAAAGRycy9kb3ducmV2LnhtbFBLAQIUABQAAAAIAIdO4kBemeyU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专业绩点（4.58/5）,专业排名5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课程：C语言程序设计、计算机网络原理、数据库原理与应用；Java语言程序设计、C++高级编程、Linux系统编程、嵌入式系统开发基础、移动应用开发技术、Android应用开发、Web开发技术、软件工程、面向对象系统分析与设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6094095</wp:posOffset>
                </wp:positionV>
                <wp:extent cx="1283335" cy="295275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479.85pt;height:23.25pt;width:101.05pt;z-index:251686912;mso-width-relative:page;mso-height-relative:page;" filled="f" stroked="f" coordsize="21600,21600" o:gfxdata="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Cpvj3AAAAAwBAAAPAAAAAAAAAAEAIAAAACIA&#10;AABkcnMvZG93bnJldi54bWxQSwECFAAUAAAACACHTuJAd6EgcD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5681980</wp:posOffset>
                </wp:positionV>
                <wp:extent cx="2359660" cy="32067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教育经历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447.4pt;height:25.25pt;width:185.8pt;z-index:251685888;mso-width-relative:page;mso-height-relative:page;" filled="f" stroked="f" coordsize="21600,21600" o:gfxdata="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oibH3QAAAAsBAAAPAAAAAAAAAAEAIAAAACIA&#10;AABkcnMvZG93bnJldi54bWxQSwECFAAUAAAACACHTuJA1WcIqT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教育经历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6325235</wp:posOffset>
                </wp:positionV>
                <wp:extent cx="1283335" cy="295275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498.05pt;height:23.25pt;width:101.05pt;z-index:251660288;mso-width-relative:page;mso-height-relative:page;" filled="f" stroked="f" coordsize="21600,21600" o:gfxdata="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0SdBM3QAAAAwBAAAPAAAAAAAAAAEAIAAAACIA&#10;AABkcnMvZG93bnJldi54bWxQSwECFAAUAAAACACHTuJAD0KDAD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5761355</wp:posOffset>
                </wp:positionV>
                <wp:extent cx="223520" cy="173355"/>
                <wp:effectExtent l="0" t="0" r="5080" b="17145"/>
                <wp:wrapNone/>
                <wp:docPr id="12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3520" cy="17335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61pt;margin-top:453.65pt;height:13.65pt;width:17.6pt;z-index:251691008;v-text-anchor:middle-center;mso-width-relative:page;mso-height-relative:page;" fillcolor="#FFFFFF [3212]" filled="t" stroked="f" coordsize="3931,2392" o:gfxdata="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IUKM7XaAAAA&#10;CwEAAA8AAAAAAAAAAQAgAAAAIgAAAGRycy9kb3ducmV2LnhtbFBLAQIUABQAAAAIAIdO4kA2Ov3e&#10;cwcAAH0iAAAOAAAAAAAAAAEAIAAAACkBAABkcnMvZTJvRG9jLnhtbFBLBQYAAAAABgAGAFkBAAAO&#10;C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9324694,42739037;52787622,28227006;22917196,42739037;14583670,38322325;14583670,51339967;16849348,55324958;14531586,59309949;17005601,73323802;9713766,73323802;12213824,59243491;10182527,55324958;12135697,51439545;12135697,37027164;0,30551572;53386594,0;102372103,30950100;79324694,42739037;52188650,35599231;76277749,46026622;76277749,71298114;50964720,79434130;28620453,71298114;28620453,46026622;52188650,35599231;51876143,74784999;71303676,68608212;51876143,62398306;32474709,68608212;51876143,7478499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2219325</wp:posOffset>
                </wp:positionV>
                <wp:extent cx="1283335" cy="29527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9320" y="106807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web前端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174.75pt;height:23.25pt;width:101.05pt;z-index:251680768;mso-width-relative:page;mso-height-relative:page;" filled="f" stroked="f" coordsize="21600,21600" o:gfxdata="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JZ089wAAAALAQAADwAAAAAA&#10;AAABACAAAAAiAAAAZHJzL2Rvd25yZXYueG1sUEsBAhQAFAAAAAgAh07iQBDETht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web前端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3882390</wp:posOffset>
                </wp:positionV>
                <wp:extent cx="1611630" cy="295275"/>
                <wp:effectExtent l="0" t="0" r="0" b="0"/>
                <wp:wrapNone/>
                <wp:docPr id="99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9320" y="2797175"/>
                          <a:ext cx="16116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web前端开发实习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72.8pt;margin-top:305.7pt;height:23.25pt;width:126.9pt;z-index:251684864;mso-width-relative:page;mso-height-relative:page;" filled="f" stroked="f" coordsize="21600,21600" o:gfxdata="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rasG9wAAAALAQAADwAAAAAA&#10;AAABACAAAAAiAAAAZHJzL2Rvd25yZXYueG1sUEsBAhQAFAAAAAgAh07iQL7lRyV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web前端开发实习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1958975</wp:posOffset>
                </wp:positionV>
                <wp:extent cx="1283335" cy="29527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106807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北京猫眼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pt;margin-top:154.25pt;height:23.25pt;width:101.05pt;z-index:251662336;mso-width-relative:page;mso-height-relative:page;" filled="f" stroked="f" coordsize="21600,21600" o:gfxdata="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my16HcAAAACwEAAA8AAAAA&#10;AAAAAQAgAAAAIgAAAGRycy9kb3ducmV2LnhtbFBLAQIUABQAAAAIAIdO4kCDpkU5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北京猫眼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1958975</wp:posOffset>
                </wp:positionV>
                <wp:extent cx="1283335" cy="29527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1343660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154.25pt;height:23.25pt;width:101.05pt;z-index:251678720;mso-width-relative:page;mso-height-relative:page;" filled="f" stroked="f" coordsize="21600,21600" o:gfxdata="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QDCwfbAAAACwEAAA8AAAAAAAAA&#10;AQAgAAAAIgAAAGRycy9kb3ducmV2LnhtbFBLAQIUABQAAAAIAIdO4kAZXtIg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3628390</wp:posOffset>
                </wp:positionV>
                <wp:extent cx="1283335" cy="295275"/>
                <wp:effectExtent l="0" t="0" r="0" b="0"/>
                <wp:wrapNone/>
                <wp:docPr id="97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2797175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righ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大小软件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85.4pt;margin-top:285.7pt;height:23.25pt;width:101.05pt;z-index:251661312;mso-width-relative:page;mso-height-relative:page;" filled="f" stroked="f" coordsize="21600,21600" o:gfxdata="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274Qx3AAAAAsBAAAPAAAA&#10;AAAAAAEAIAAAACIAAABkcnMvZG93bnJldi54bWxQSwECFAAUAAAACACHTuJA+UAiM0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righ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大小软件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1560830</wp:posOffset>
                </wp:positionV>
                <wp:extent cx="2645410" cy="302895"/>
                <wp:effectExtent l="0" t="0" r="6350" b="190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490" y="2694940"/>
                          <a:ext cx="2645410" cy="30289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3pt;margin-top:122.9pt;height:23.85pt;width:208.3pt;z-index:251669504;v-text-anchor:middle;mso-width-relative:page;mso-height-relative:page;" fillcolor="#4A66AC [3207]" filled="t" stroked="f" coordsize="21600,21600" arcsize="0.166666666666667" o:gfxdata="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/7AE02gAAAAwB&#10;AAAPAAAAAAAAAAEAIAAAACIAAABkcnMvZG93bnJldi54bWxQSwECFAAUAAAACACHTuJAQMtVRYsC&#10;AADjBAAADgAAAAAAAAABACAAAAAp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1629410</wp:posOffset>
                </wp:positionV>
                <wp:extent cx="175260" cy="175260"/>
                <wp:effectExtent l="0" t="0" r="15240" b="15240"/>
                <wp:wrapNone/>
                <wp:docPr id="15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62.9pt;margin-top:128.3pt;height:13.8pt;width:13.8pt;z-index:251692032;v-text-anchor:middle;mso-width-relative:page;mso-height-relative:page;" fillcolor="#FFFFFF [3212]" filled="t" stroked="f" coordsize="3261356,2766950" o:gfxdata="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5260,87776;175260,166852;175169,167810;174988,168661;174808,169406;174356,170151;173995,170896;173543,171641;172911,172280;172098,172918;170652,173982;168845,174727;166858,175153;164780,175260;10569,175260;8491,175153;6504,174727;4697,173982;3071,172918;2529,172280;1897,171641;1355,170896;903,170151;451,169406;271,168661;90,167810;0,166852;0,87989;10569,91288;21862,94694;35503,98525;42730,100654;50138,102569;57366,104272;64502,105869;71278,107252;77511,108210;83022,108955;85371,109168;87630,109274;89888,109168;92418,108955;97838,108210;103981,107252;110757,105869;117893,104272;125211,102357;132529,100441;139846,98419;153397,94587;164780,91075;81070,76418;76159,82206;76159,83255;81070,89043;94189,89043;99100,83255;99100,82206;94189,76418;87630,11040;59898,29708;59715,31203;115544,31203;115361,29708;87630,11040;87630,0;121985,30942;121998,31203;164780,31203;166858,31310;168845,31735;170652,32480;172098,33545;172911,34183;173543,34822;173995,35567;174356,36312;174808,37057;174989,37802;175169,38653;175260,39611;175260,84045;175259,84045;175259,84045;164780,87344;153397,90856;139846,94687;132529,96709;125211,98625;117894,100541;110757,102137;103981,103521;97838,104479;92418,105224;89888,105436;87630,105543;85371,105436;83022,105224;77512,104479;71278,103521;64503,102137;57366,100541;50138,98838;42731,96922;35503,94794;21862,90962;10570,87557;0,84257;0,84390;0,84389;0,61535;0,39611;90,38653;271,37802;451,37057;903,36312;1355,35567;1897,34822;2529,34183;3071,33545;4697,32480;6504,31735;8492,31310;10569,31203;53261,31203;53274,30942;87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1345565</wp:posOffset>
                </wp:positionV>
                <wp:extent cx="0" cy="8037195"/>
                <wp:effectExtent l="4445" t="4445" r="14605" b="16510"/>
                <wp:wrapNone/>
                <wp:docPr id="2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37195"/>
                        </a:xfrm>
                        <a:prstGeom prst="line">
                          <a:avLst/>
                        </a:prstGeom>
                        <a:noFill/>
                        <a:ln w="63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159.8pt;margin-top:105.95pt;height:632.85pt;width:0pt;z-index:251702272;mso-width-relative:page;mso-height-relative:page;" filled="f" stroked="t" coordsize="21600,21600" o:gfxdata="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LEUT/ZAAAADAEAAA8AAAAAAAAAAQAgAAAAIgAAAGRycy9kb3du&#10;cmV2LnhtbFBLAQIUABQAAAAIAIdO4kCLKhOHNwIAAHQEAAAOAAAAAAAAAAEAIAAAACgBAABkcnMv&#10;ZTJvRG9jLnhtbFBLBQYAAAAABgAGAFkBAADRBQAAAAA=&#10;">
                <v:fill on="f" focussize="0,0"/>
                <v:stroke weight="0.5pt" color="#D9D9D9 [2732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1965325</wp:posOffset>
                </wp:positionV>
                <wp:extent cx="2573020" cy="1645920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科学与技术专业应届毕业生，对互联网保持高度的敏感性和关注度。熟悉产品开发流程，有产品规划、需求分析、交互设计、项目管理能力，有很强的前端技术能力支持，对功能模块项目周期安排可以很好的把控，执行力强，善于沟通和反思，我正在寻找一个优秀的发展平台，希望能够充分发挥己的优势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154.75pt;height:129.6pt;width:202.6pt;z-index:251672576;mso-width-relative:page;mso-height-relative:page;" filled="f" stroked="f" coordsize="21600,21600" o:gfxdata="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vIdN3QAAAAwBAAAPAAAAAAAAAAEAIAAAACIA&#10;AABkcnMvZG93bnJldi54bWxQSwECFAAUAAAACACHTuJApPgkgj0CAABr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科学与技术专业应届毕业生，对互联网保持高度的敏感性和关注度。熟悉产品开发流程，有产品规划、需求分析、交互设计、项目管理能力，有很强的前端技术能力支持，对功能模块项目周期安排可以很好的把控，执行力强，善于沟通和反思，我正在寻找一个优秀的发展平台，希望能够充分发挥己的优势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1546860</wp:posOffset>
                </wp:positionV>
                <wp:extent cx="1953895" cy="335915"/>
                <wp:effectExtent l="0" t="0" r="12065" b="146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95" cy="335915"/>
                          <a:chOff x="13221" y="4471"/>
                          <a:chExt cx="3077" cy="529"/>
                        </a:xfrm>
                      </wpg:grpSpPr>
                      <wps:wsp>
                        <wps:cNvPr id="76" name="直接连接符 76"/>
                        <wps:cNvCnPr/>
                        <wps:spPr>
                          <a:xfrm>
                            <a:off x="13221" y="4736"/>
                            <a:ext cx="23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椭圆 80"/>
                        <wps:cNvSpPr/>
                        <wps:spPr>
                          <a:xfrm>
                            <a:off x="15674" y="4471"/>
                            <a:ext cx="624" cy="529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1pt;margin-top:121.8pt;height:26.45pt;width:153.85pt;z-index:251682816;mso-width-relative:page;mso-height-relative:page;" coordorigin="13221,4471" coordsize="3077,529" o:gfxdata="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OIVPQLbAAAACwEAAA8AAAAAAAAA&#10;AQAgAAAAIgAAAGRycy9kb3ducmV2LnhtbFBLAQIUABQAAAAIAIdO4kCXXZLXZAMAAPwHAAAOAAAA&#10;AAAAAAEAIAAAACoBAABkcnMvZTJvRG9jLnhtbFBLBQYAAAAABgAGAFkBAAAABwAAAAA=&#10;">
                <o:lock v:ext="edit" aspectratio="f"/>
                <v:line id="_x0000_s1026" o:spid="_x0000_s1026" o:spt="20" style="position:absolute;left:13221;top:4736;height:0;width:2324;" filled="f" stroked="t" coordsize="21600,21600" o:gfxdata="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a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roundrect id="椭圆 80" o:spid="_x0000_s1026" o:spt="2" style="position:absolute;left:15674;top:4471;height:529;width:624;v-text-anchor:middle;" fillcolor="#4A66AC [3207]" filled="t" stroked="f" coordsize="21600,21600" arcsize="0.166666666666667" o:gfxdata="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UR4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1553210</wp:posOffset>
                </wp:positionV>
                <wp:extent cx="1999615" cy="32067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ajorAscii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Theme="majorAscii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122.3pt;height:25.25pt;width:157.45pt;z-index:251673600;mso-width-relative:page;mso-height-relative:page;" filled="f" stroked="f" coordsize="21600,21600" o:gfxdata="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Vq4R3QAAAAwBAAAPAAAAAAAAAAEAIAAAACIA&#10;AABkcnMvZG93bnJldi54bWxQSwECFAAUAAAACACHTuJArVV/ST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Theme="majorAscii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Theme="majorAscii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4112260</wp:posOffset>
                </wp:positionV>
                <wp:extent cx="3983355" cy="1102360"/>
                <wp:effectExtent l="0" t="0" r="0" b="0"/>
                <wp:wrapNone/>
                <wp:docPr id="9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3329940"/>
                          <a:ext cx="3983355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根据原型图、设计图完成项目的开发；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与测试、后台人员配合优化、维护页面性能；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独立完成项目、配合测试人员协助其他同事完成项目；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现有前端界面持续改进及Web前沿技术研究和新技术调研;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作为前端组长把控项目质量，合理安排、分配工作。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172.8pt;margin-top:323.8pt;height:86.8pt;width:313.65pt;z-index:251683840;mso-width-relative:page;mso-height-relative:page;" filled="f" stroked="f" coordsize="21600,21600" o:gfxdata="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L89hd0AAAALAQAADwAA&#10;AAAAAAABACAAAAAiAAAAZHJzL2Rvd25yZXYueG1sUEsBAhQAFAAAAAgAh07iQBfL5utKAgAAdQ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根据原型图、设计图完成项目的开发；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与测试、后台人员配合优化、维护页面性能；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独立完成项目、配合测试人员协助其他同事完成项目；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现有前端界面持续改进及Web前沿技术研究和新技术调研;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作为前端组长把控项目质量，合理安排、分配工作。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3628390</wp:posOffset>
                </wp:positionV>
                <wp:extent cx="1283335" cy="295275"/>
                <wp:effectExtent l="0" t="0" r="0" b="0"/>
                <wp:wrapNone/>
                <wp:docPr id="96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3072765"/>
                          <a:ext cx="1283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172.8pt;margin-top:285.7pt;height:23.25pt;width:101.05pt;z-index:251681792;mso-width-relative:page;mso-height-relative:page;" filled="f" stroked="f" coordsize="21600,21600" o:gfxdata="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teWJfdAAAACwEAAA8A&#10;AAAAAAAAAQAgAAAAIgAAAGRycy9kb3ducmV2LnhtbFBLAQIUABQAAAAIAIdO4kDvOxQYSwIAAHQ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2449195</wp:posOffset>
                </wp:positionV>
                <wp:extent cx="3983355" cy="113220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9300" y="1600835"/>
                          <a:ext cx="3983355" cy="1132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公司PC端主站、安卓、ios与原创这四个门户网站的开发与维护工作；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公司移动端安卓与原创门户网站的开发与维护工作；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公司新版手机内嵌页的开发与维护工作；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exact"/>
                              <w:ind w:left="225" w:leftChars="0" w:hanging="225" w:firstLineChars="0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公司部分活动与专题页面的开发工作。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192.85pt;height:89.15pt;width:313.65pt;z-index:251679744;mso-width-relative:page;mso-height-relative:page;" filled="f" stroked="f" coordsize="21600,21600" o:gfxdata="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9+Ov93QAAAAsBAAAPAAAA&#10;AAAAAAEAIAAAACIAAABkcnMvZG93bnJldi54bWxQSwECFAAUAAAACACHTuJAIBWH8UkCAAB1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公司PC端主站、安卓、ios与原创这四个门户网站的开发与维护工作；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公司移动端安卓与原创门户网站的开发与维护工作；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公司新版手机内嵌页的开发与维护工作；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00" w:lineRule="exact"/>
                        <w:ind w:left="225" w:leftChars="0" w:hanging="225" w:firstLineChars="0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公司部分活动与专题页面的开发工作。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1553210</wp:posOffset>
                </wp:positionV>
                <wp:extent cx="2359660" cy="32067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Theme="majorAscii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A66AC" w:themeColor="accent4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实习经验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思源宋体 CN Heavy" w:hAnsi="思源宋体 CN Heavy" w:eastAsia="思源宋体 CN Heavy" w:cs="思源宋体 CN Heavy"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Theme="majorAscii"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122.3pt;height:25.25pt;width:185.8pt;z-index:251675648;mso-width-relative:page;mso-height-relative:page;" filled="f" stroked="f" coordsize="21600,21600" o:gfxdata="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pZC63AAAAAsBAAAPAAAAAAAAAAEAIAAAACIAAABk&#10;cnMvZG93bnJldi54bWxQSwECFAAUAAAACACHTuJAIxyiN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Theme="majorAscii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A66AC" w:themeColor="accent4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实习经验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000000" w:themeColor="tex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思源宋体 CN Heavy" w:hAnsi="思源宋体 CN Heavy" w:eastAsia="思源宋体 CN Heavy" w:cs="思源宋体 CN Heavy"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| </w:t>
                      </w:r>
                      <w:r>
                        <w:rPr>
                          <w:rFonts w:hint="eastAsia" w:asciiTheme="majorAscii"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黑体 CN Normal">
    <w:altName w:val="黑体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思源宋体 CN Heavy">
    <w:altName w:val="宋体"/>
    <w:panose1 w:val="020209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-1153795</wp:posOffset>
              </wp:positionH>
              <wp:positionV relativeFrom="paragraph">
                <wp:posOffset>-569595</wp:posOffset>
              </wp:positionV>
              <wp:extent cx="7581900" cy="10725150"/>
              <wp:effectExtent l="6350" t="6350" r="12700" b="12700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2565" y="9339580"/>
                        <a:ext cx="7581900" cy="10725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.85pt;margin-top:-44.85pt;height:844.5pt;width:597pt;z-index:251677696;v-text-anchor:middle;mso-width-relative:page;mso-height-relative:page;" fillcolor="#F2F2F2 [3052]" filled="t" stroked="t" coordsize="21600,21600" o:gfxdata="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9WtBMt0AAAAOAQAADwAAAAAAAAABACAAAAAiAAAAZHJzL2Rvd25yZXYu&#10;eG1sUEsBAhQAFAAAAAgAh07iQJ2vUH6hAgAAXAUAAA4AAAAAAAAAAQAgAAAALAEAAGRycy9lMm9E&#10;b2MueG1sUEsFBgAAAAAGAAYAWQEAAD8GAAAAAA==&#10;">
              <v:fill on="t" opacity="32768f" focussize="0,0"/>
              <v:stroke weight="1pt" color="#467299 [320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E212C"/>
    <w:multiLevelType w:val="singleLevel"/>
    <w:tmpl w:val="A66E21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C95BF96"/>
    <w:multiLevelType w:val="singleLevel"/>
    <w:tmpl w:val="AC95BF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32DF79"/>
    <w:multiLevelType w:val="singleLevel"/>
    <w:tmpl w:val="6132DF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B6D9B"/>
    <w:rsid w:val="0009298F"/>
    <w:rsid w:val="000E7561"/>
    <w:rsid w:val="001F3665"/>
    <w:rsid w:val="003203CA"/>
    <w:rsid w:val="00375FBB"/>
    <w:rsid w:val="006F0996"/>
    <w:rsid w:val="0070744C"/>
    <w:rsid w:val="008D5D66"/>
    <w:rsid w:val="00BE79A3"/>
    <w:rsid w:val="00D8625C"/>
    <w:rsid w:val="00FE2AD5"/>
    <w:rsid w:val="012B0227"/>
    <w:rsid w:val="0246447A"/>
    <w:rsid w:val="03572BDB"/>
    <w:rsid w:val="0418417D"/>
    <w:rsid w:val="04B731DF"/>
    <w:rsid w:val="04BD4D79"/>
    <w:rsid w:val="05933EC7"/>
    <w:rsid w:val="05B77B4D"/>
    <w:rsid w:val="070401B0"/>
    <w:rsid w:val="071C361E"/>
    <w:rsid w:val="09D755E8"/>
    <w:rsid w:val="09E415B1"/>
    <w:rsid w:val="0AC43B99"/>
    <w:rsid w:val="0D6E59CE"/>
    <w:rsid w:val="0D8B41DC"/>
    <w:rsid w:val="0EC0292C"/>
    <w:rsid w:val="0F9F4B79"/>
    <w:rsid w:val="115F79B6"/>
    <w:rsid w:val="11FA3A57"/>
    <w:rsid w:val="12697A31"/>
    <w:rsid w:val="157C4103"/>
    <w:rsid w:val="16BB0DA9"/>
    <w:rsid w:val="19CE0B72"/>
    <w:rsid w:val="1AD9262A"/>
    <w:rsid w:val="1BB41EE3"/>
    <w:rsid w:val="1BC96905"/>
    <w:rsid w:val="1DA31DAC"/>
    <w:rsid w:val="1E1265D5"/>
    <w:rsid w:val="20C932CD"/>
    <w:rsid w:val="22BB756A"/>
    <w:rsid w:val="24604AE2"/>
    <w:rsid w:val="24CB6D9B"/>
    <w:rsid w:val="27285E4B"/>
    <w:rsid w:val="27510F3A"/>
    <w:rsid w:val="2826328B"/>
    <w:rsid w:val="2C2E6130"/>
    <w:rsid w:val="2CD00458"/>
    <w:rsid w:val="2D1D3200"/>
    <w:rsid w:val="2D4A6663"/>
    <w:rsid w:val="2EDC0173"/>
    <w:rsid w:val="2F2D37FE"/>
    <w:rsid w:val="2F913487"/>
    <w:rsid w:val="30C75012"/>
    <w:rsid w:val="31491A94"/>
    <w:rsid w:val="328D0387"/>
    <w:rsid w:val="34692BBA"/>
    <w:rsid w:val="34C31D0D"/>
    <w:rsid w:val="34EF5A91"/>
    <w:rsid w:val="351355D1"/>
    <w:rsid w:val="36565665"/>
    <w:rsid w:val="367A1060"/>
    <w:rsid w:val="36965A3A"/>
    <w:rsid w:val="36991A11"/>
    <w:rsid w:val="38817016"/>
    <w:rsid w:val="39993425"/>
    <w:rsid w:val="39F16B0B"/>
    <w:rsid w:val="3AD17855"/>
    <w:rsid w:val="3C095B90"/>
    <w:rsid w:val="3C540400"/>
    <w:rsid w:val="3E5440F1"/>
    <w:rsid w:val="3FC005E0"/>
    <w:rsid w:val="41CD3D99"/>
    <w:rsid w:val="43BE7BD0"/>
    <w:rsid w:val="44EE545A"/>
    <w:rsid w:val="46065477"/>
    <w:rsid w:val="46D0751E"/>
    <w:rsid w:val="4779594B"/>
    <w:rsid w:val="48057D6C"/>
    <w:rsid w:val="48841ECE"/>
    <w:rsid w:val="499F19C2"/>
    <w:rsid w:val="4A1E06CB"/>
    <w:rsid w:val="4A74782C"/>
    <w:rsid w:val="4ADD5769"/>
    <w:rsid w:val="4D6B0B45"/>
    <w:rsid w:val="4F9A6856"/>
    <w:rsid w:val="526A0BC2"/>
    <w:rsid w:val="54333C5F"/>
    <w:rsid w:val="553C550E"/>
    <w:rsid w:val="55B14476"/>
    <w:rsid w:val="56A91802"/>
    <w:rsid w:val="56CF2E16"/>
    <w:rsid w:val="57B102EB"/>
    <w:rsid w:val="5A7A10DA"/>
    <w:rsid w:val="5CF5388F"/>
    <w:rsid w:val="5E8861FA"/>
    <w:rsid w:val="5F8B16CA"/>
    <w:rsid w:val="5FE06B91"/>
    <w:rsid w:val="60A305FF"/>
    <w:rsid w:val="61D60E8F"/>
    <w:rsid w:val="62A823C3"/>
    <w:rsid w:val="659C6242"/>
    <w:rsid w:val="65F77081"/>
    <w:rsid w:val="664363FD"/>
    <w:rsid w:val="665405E8"/>
    <w:rsid w:val="68EC7546"/>
    <w:rsid w:val="69744CCA"/>
    <w:rsid w:val="6AD82683"/>
    <w:rsid w:val="6AEA3975"/>
    <w:rsid w:val="6BE60BCB"/>
    <w:rsid w:val="6E525C1A"/>
    <w:rsid w:val="6F920D85"/>
    <w:rsid w:val="6F9A3123"/>
    <w:rsid w:val="70806D6C"/>
    <w:rsid w:val="7122702E"/>
    <w:rsid w:val="71590E64"/>
    <w:rsid w:val="74591E6E"/>
    <w:rsid w:val="747043AB"/>
    <w:rsid w:val="74FE2AE3"/>
    <w:rsid w:val="75E7720D"/>
    <w:rsid w:val="7B395DE9"/>
    <w:rsid w:val="7D042EE7"/>
    <w:rsid w:val="7DC6331F"/>
    <w:rsid w:val="7F5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62792a2-939d-46a4-baf5-3750c2466d01\&#31616;&#32422;&#34013;&#33394;web&#21069;&#31471;&#24037;&#31243;&#24072;&#26149;&#25307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简约蓝色web前端工程师春招单页简历.docx</Template>
  <Pages>3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2021-07-02T02:52:00Z</dcterms:created>
  <dc:creator>Damon徐</dc:creator>
  <cp:lastModifiedBy>曾燕</cp:lastModifiedBy>
  <dcterms:modified xsi:type="dcterms:W3CDTF">2022-02-09T08:58:43Z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v1.0_mb_8JbkwArhHvG7PERbb/GvAA==</vt:lpwstr>
  </property>
  <property fmtid="{D5CDD505-2E9C-101B-9397-08002B2CF9AE}" pid="5" name="ICV">
    <vt:lpwstr>0E72E730F55C454A80DACBD909A80BE0</vt:lpwstr>
  </property>
</Properties>
</file>