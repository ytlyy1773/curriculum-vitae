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3491865</wp:posOffset>
                </wp:positionV>
                <wp:extent cx="6744970" cy="2949575"/>
                <wp:effectExtent l="0" t="0" r="1778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7670" y="3441065"/>
                          <a:ext cx="6744970" cy="2949575"/>
                          <a:chOff x="4497" y="3048"/>
                          <a:chExt cx="10622" cy="4645"/>
                        </a:xfrm>
                      </wpg:grpSpPr>
                      <wps:wsp>
                        <wps:cNvPr id="195" name="求职意向"/>
                        <wps:cNvSpPr txBox="1"/>
                        <wps:spPr>
                          <a:xfrm>
                            <a:off x="4497" y="3048"/>
                            <a:ext cx="10622" cy="44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工作经验-Experience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4"/>
                        <wps:cNvSpPr txBox="1"/>
                        <wps:spPr>
                          <a:xfrm>
                            <a:off x="4513" y="3720"/>
                            <a:ext cx="10558" cy="3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前端开发工程师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广州市XXX信息贸易有限公司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2018.11-2020.06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参与产品需求分析，制定Web（PC、微信、小程序等）前端技术方案，致力于通过技术改善用户体验；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负责项目自动化编译部署流程的建设和优化；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参与研发技术难点攻关，指导其他前端工程师工作，负责督导与监控前端产品研发过程和质量；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调用后端接进行数据通信，与后端工程师配合，为项目提供最优化的技术解决方案；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通过各种前端技术手段，提升交互效果和用户体验并满足性能要求；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负责软件系统的需求分析、技术实施服务；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负责核心功能模块的详细设计、核心代码开发及文档工作；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根据公司编程规范，使用公司框架进行项目搭建和功能开发；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1pt;margin-top:274.95pt;height:232.25pt;width:531.1pt;z-index:251663360;mso-width-relative:page;mso-height-relative:page;" coordorigin="4497,3048" coordsize="10622,4645" o:gfxdata="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OP3imtwA&#10;AAAMAQAADwAAAAAAAAABACAAAAAiAAAAZHJzL2Rvd25yZXYueG1sUEsBAhQAFAAAAAgAh07iQGgt&#10;Og84AwAAoQgAAA4AAAAAAAAAAQAgAAAAKwEAAGRycy9lMm9Eb2MueG1sUEsFBgAAAAAGAAYAWQEA&#10;ANUGAAAAAA==&#10;">
                <o:lock v:ext="edit" aspectratio="f"/>
                <v:shape id="求职意向" o:spid="_x0000_s1026" o:spt="202" type="#_x0000_t202" style="position:absolute;left:4497;top:3048;height:448;width:10622;" fillcolor="#404040 [2429]" filled="t" stroked="f" coordsize="21600,21600" o:gfxdata="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Lrr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工作经验-Experience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513;top:3720;height:3973;width:10558;" filled="f" stroked="f" coordsize="21600,21600" o:gfxdata="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kAf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前端开发工程师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广州市XXX信息贸易有限公司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2018.11-2020.06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参与产品需求分析，制定Web（PC、微信、小程序等）前端技术方案，致力于通过技术改善用户体验；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负责项目自动化编译部署流程的建设和优化；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参与研发技术难点攻关，指导其他前端工程师工作，负责督导与监控前端产品研发过程和质量；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调用后端接进行数据通信，与后端工程师配合，为项目提供最优化的技术解决方案；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通过各种前端技术手段，提升交互效果和用户体验并满足性能要求；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负责软件系统的需求分析、技术实施服务；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负责核心功能模块的详细设计、核心代码开发及文档工作；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根据公司编程规范，使用公司框架进行项目搭建和功能开发；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619125</wp:posOffset>
                </wp:positionV>
                <wp:extent cx="5155565" cy="88963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945" y="520065"/>
                          <a:ext cx="5155565" cy="889635"/>
                          <a:chOff x="8932" y="1479"/>
                          <a:chExt cx="8119" cy="1401"/>
                        </a:xfrm>
                      </wpg:grpSpPr>
                      <wps:wsp>
                        <wps:cNvPr id="232" name="求职意向"/>
                        <wps:cNvSpPr txBox="1"/>
                        <wps:spPr>
                          <a:xfrm>
                            <a:off x="8932" y="1479"/>
                            <a:ext cx="5850" cy="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佰通-Baitong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3" name="求职意向"/>
                        <wps:cNvSpPr txBox="1"/>
                        <wps:spPr>
                          <a:xfrm>
                            <a:off x="8932" y="2390"/>
                            <a:ext cx="8119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意向：Web前端开发工程师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电话：000-0000-0000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9pt;margin-top:48.75pt;height:70.05pt;width:405.95pt;z-index:251661312;mso-width-relative:page;mso-height-relative:page;" coordorigin="8932,1479" coordsize="8119,1401" o:gfxdata="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HFK/e3aAAAACQEAAA8AAAAAAAAAAQAgAAAAIgAAAGRy&#10;cy9kb3ducmV2LnhtbFBLAQIUABQAAAAIAIdO4kDq+1sT5wIAADoIAAAOAAAAAAAAAAEAIAAAACkB&#10;AABkcnMvZTJvRG9jLnhtbFBLBQYAAAAABgAGAFkBAACCBgAAAAA=&#10;">
                <o:lock v:ext="edit" aspectratio="f"/>
                <v:shape id="求职意向" o:spid="_x0000_s1026" o:spt="202" type="#_x0000_t202" style="position:absolute;left:8932;top:1479;height:743;width:5850;" filled="f" stroked="f" coordsize="21600,21600" o:gfxdata="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HZ2j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佰通-Baitong</w:t>
                        </w:r>
                      </w:p>
                    </w:txbxContent>
                  </v:textbox>
                </v:shape>
                <v:shape id="求职意向" o:spid="_x0000_s1026" o:spt="202" type="#_x0000_t202" style="position:absolute;left:8932;top:2390;height:490;width:8119;" filled="f" stroked="f" coordsize="21600,21600" o:gfxdata="UEsDBAoAAAAAAIdO4kAAAAAAAAAAAAAAAAAEAAAAZHJzL1BLAwQUAAAACACHTuJASlE4OL8AAADc&#10;AAAADwAAAGRycy9kb3ducmV2LnhtbEWPS4vCQBCE74L/YegFbzoxsk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RODi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意向：Web前端开发工程师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电话：000-0000-0000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2085340</wp:posOffset>
                </wp:positionV>
                <wp:extent cx="6744970" cy="1073150"/>
                <wp:effectExtent l="0" t="0" r="1778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7670" y="2039620"/>
                          <a:ext cx="6744970" cy="1073150"/>
                          <a:chOff x="4497" y="3048"/>
                          <a:chExt cx="10622" cy="1690"/>
                        </a:xfrm>
                      </wpg:grpSpPr>
                      <wps:wsp>
                        <wps:cNvPr id="9" name="求职意向"/>
                        <wps:cNvSpPr txBox="1"/>
                        <wps:spPr>
                          <a:xfrm>
                            <a:off x="4497" y="3048"/>
                            <a:ext cx="10622" cy="44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教育背景-Education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4513" y="3720"/>
                            <a:ext cx="10558" cy="10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前端开发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广州市XXX科技大学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2015.05-2018.06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主修：Java编程、C++语言基础、计算机基础、网页设计、大学英语；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1pt;margin-top:164.2pt;height:84.5pt;width:531.1pt;z-index:251664384;mso-width-relative:page;mso-height-relative:page;" coordorigin="4497,3048" coordsize="10622,1690" o:gfxdata="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utZqs2wAAAAsB&#10;AAAPAAAAAAAAAAEAIAAAACIAAABkcnMvZG93bnJldi54bWxQSwECFAAUAAAACACHTuJAq0PG+DUD&#10;AACaCAAADgAAAAAAAAABACAAAAAqAQAAZHJzL2Uyb0RvYy54bWxQSwUGAAAAAAYABgBZAQAA0QYA&#10;AAAA&#10;">
                <o:lock v:ext="edit" aspectratio="f"/>
                <v:shape id="求职意向" o:spid="_x0000_s1026" o:spt="202" type="#_x0000_t202" style="position:absolute;left:4497;top:3048;height:448;width:10622;" fillcolor="#404040 [2429]" filled="t" stroked="f" coordsize="21600,21600" o:gfxdata="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Cj7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教育背景-Education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513;top:3720;height:1018;width:10558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前端开发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广州市XXX科技大学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2015.05-2018.06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主修：Java编程、C++语言基础、计算机基础、网页设计、大学英语；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6774815</wp:posOffset>
                </wp:positionV>
                <wp:extent cx="6744970" cy="1920875"/>
                <wp:effectExtent l="0" t="0" r="1778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7670" y="6779260"/>
                          <a:ext cx="6744970" cy="1920875"/>
                          <a:chOff x="2962" y="29946"/>
                          <a:chExt cx="10622" cy="30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3058" y="30647"/>
                            <a:ext cx="10470" cy="2324"/>
                            <a:chOff x="13301" y="6148"/>
                            <a:chExt cx="10470" cy="2324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13301" y="6148"/>
                              <a:ext cx="2113" cy="2325"/>
                              <a:chOff x="13883" y="6227"/>
                              <a:chExt cx="2113" cy="2325"/>
                            </a:xfrm>
                          </wpg:grpSpPr>
                          <wpg:graphicFrame>
                            <wpg:cNvPr id="15" name="图表 15"/>
                            <wpg:cNvFrPr/>
                            <wpg:xfrm>
                              <a:off x="13883" y="6227"/>
                              <a:ext cx="2113" cy="1987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"/>
                              </a:graphicData>
                            </a:graphic>
                          </wpg:graphicFrame>
                          <wps:wsp>
                            <wps:cNvPr id="17" name="求职意向"/>
                            <wps:cNvSpPr txBox="1"/>
                            <wps:spPr>
                              <a:xfrm>
                                <a:off x="13985" y="8104"/>
                                <a:ext cx="1932" cy="4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英语水平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16087" y="6148"/>
                              <a:ext cx="2113" cy="2325"/>
                              <a:chOff x="13883" y="6227"/>
                              <a:chExt cx="2113" cy="2325"/>
                            </a:xfrm>
                          </wpg:grpSpPr>
                          <wpg:graphicFrame>
                            <wpg:cNvPr id="28" name="图表 15"/>
                            <wpg:cNvFrPr/>
                            <wpg:xfrm>
                              <a:off x="13883" y="6227"/>
                              <a:ext cx="2113" cy="1987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"/>
                              </a:graphicData>
                            </a:graphic>
                          </wpg:graphicFrame>
                          <wps:wsp>
                            <wps:cNvPr id="29" name="求职意向"/>
                            <wps:cNvSpPr txBox="1"/>
                            <wps:spPr>
                              <a:xfrm>
                                <a:off x="13985" y="8104"/>
                                <a:ext cx="1932" cy="4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编程水平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4" name="组合 24"/>
                          <wpg:cNvGrpSpPr/>
                          <wpg:grpSpPr>
                            <a:xfrm>
                              <a:off x="18873" y="6148"/>
                              <a:ext cx="2113" cy="2325"/>
                              <a:chOff x="13883" y="6227"/>
                              <a:chExt cx="2113" cy="2325"/>
                            </a:xfrm>
                          </wpg:grpSpPr>
                          <wpg:graphicFrame>
                            <wpg:cNvPr id="25" name="图表 15"/>
                            <wpg:cNvFrPr/>
                            <wpg:xfrm>
                              <a:off x="13883" y="6227"/>
                              <a:ext cx="2113" cy="1987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g:graphicFrame>
                          <wps:wsp>
                            <wps:cNvPr id="26" name="求职意向"/>
                            <wps:cNvSpPr txBox="1"/>
                            <wps:spPr>
                              <a:xfrm>
                                <a:off x="13985" y="8104"/>
                                <a:ext cx="1932" cy="4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计算机水平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9" name="组合 19"/>
                          <wpg:cNvGrpSpPr/>
                          <wpg:grpSpPr>
                            <a:xfrm>
                              <a:off x="21659" y="6148"/>
                              <a:ext cx="2113" cy="2325"/>
                              <a:chOff x="13883" y="6227"/>
                              <a:chExt cx="2113" cy="2325"/>
                            </a:xfrm>
                          </wpg:grpSpPr>
                          <wpg:graphicFrame>
                            <wpg:cNvPr id="20" name="图表 15"/>
                            <wpg:cNvFrPr/>
                            <wpg:xfrm>
                              <a:off x="13883" y="6227"/>
                              <a:ext cx="2113" cy="1987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g:graphicFrame>
                          <wps:wsp>
                            <wps:cNvPr id="21" name="求职意向"/>
                            <wps:cNvSpPr txBox="1"/>
                            <wps:spPr>
                              <a:xfrm>
                                <a:off x="13985" y="8104"/>
                                <a:ext cx="1932" cy="4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其他水平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7" name="求职意向"/>
                        <wps:cNvSpPr txBox="1"/>
                        <wps:spPr>
                          <a:xfrm>
                            <a:off x="2962" y="29946"/>
                            <a:ext cx="10622" cy="44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技能水平-Skills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1pt;margin-top:533.45pt;height:151.25pt;width:531.1pt;z-index:251665408;mso-width-relative:page;mso-height-relative:page;" coordorigin="2962,29946" coordsize="10622,3025" o:gfxdata="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">
                <o:lock v:ext="edit" aspectratio="f"/>
                <v:group id="_x0000_s1026" o:spid="_x0000_s1026" o:spt="203" style="position:absolute;left:3058;top:30647;height:2324;width:10470;" coordorigin="13301,6148" coordsize="10470,232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13301;top:6148;height:2325;width:2113;" coordorigin="13883,6227" coordsize="2113,232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75" style="position:absolute;left:13883;top:6227;height:1987;width:2113;" coordsize="21600,21600" o:gfxdata="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vkky5AAAA2wAA&#10;AA8AAAAAAAAAAQAgAAAAIgAAAGRycy9kb3ducmV2LnhtbFBLAQIUABQAAAAIAIdO4kAzLwWeOwAA&#10;ADkAAAAQAAAAAAAAAAEAIAAAAAgBAABkcnMvc2hhcGV4bWwueG1sUEsFBgAAAAAGAAYAWwEAALID&#10;AAAAAA==&#10;">
                      <v:imagedata r:id="rId8" o:title=""/>
                      <o:lock v:ext="edit"/>
                    </v:rect>
                    <v:shape id="求职意向" o:spid="_x0000_s1026" o:spt="202" type="#_x0000_t202" style="position:absolute;left:13985;top:8104;height:448;width:193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6087;top:6148;height:2325;width:2113;" coordorigin="13883,6227" coordsize="2113,232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图表 15" o:spid="_x0000_s1026" o:spt="75" style="position:absolute;left:13883;top:6227;height:1987;width:2113;" coordsize="21600,21600" o:gfxdata="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o0pbsAAADb&#10;AAAADwAAAAAAAAABACAAAAAiAAAAZHJzL2Rvd25yZXYueG1sUEsBAhQAFAAAAAgAh07iQDMvBZ47&#10;AAAAOQAAABAAAAAAAAAAAQAgAAAACgEAAGRycy9zaGFwZXhtbC54bWxQSwUGAAAAAAYABgBbAQAA&#10;tAMAAAAA&#10;">
                      <v:imagedata r:id="rId9" o:title=""/>
                      <o:lock v:ext="edit"/>
                    </v:rect>
                    <v:shape id="求职意向" o:spid="_x0000_s1026" o:spt="202" type="#_x0000_t202" style="position:absolute;left:13985;top:8104;height:448;width:1932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编程水平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8873;top:6148;height:2325;width:2113;" coordorigin="13883,6227" coordsize="2113,232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图表 15" o:spid="_x0000_s1026" o:spt="75" style="position:absolute;left:13883;top:6227;height:1987;width:2113;" coordsize="21600,21600" o:gfxdata="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UmJ8vQAA&#10;ANsAAAAPAAAAAAAAAAEAIAAAACIAAABkcnMvZG93bnJldi54bWxQSwECFAAUAAAACACHTuJAMy8F&#10;njsAAAA5AAAAEAAAAAAAAAABACAAAAAMAQAAZHJzL3NoYXBleG1sLnhtbFBLBQYAAAAABgAGAFsB&#10;AAC2AwAAAAA=&#10;">
                      <v:imagedata r:id="rId10" o:title=""/>
                      <o:lock v:ext="edit"/>
                    </v:rect>
                    <v:shape id="求职意向" o:spid="_x0000_s1026" o:spt="202" type="#_x0000_t202" style="position:absolute;left:13985;top:8104;height:448;width:1932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计算机水平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1659;top:6148;height:2325;width:2113;" coordorigin="13883,6227" coordsize="2113,232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图表 15" o:spid="_x0000_s1026" o:spt="75" style="position:absolute;left:13883;top:6227;height:1987;width:2113;" coordsize="21600,21600" o:gfxdata="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YrcE7gAAADbAAAA&#10;DwAAAAAAAAABACAAAAAiAAAAZHJzL2Rvd25yZXYueG1sUEsBAhQAFAAAAAgAh07iQDMvBZ47AAAA&#10;OQAAABAAAAAAAAAAAQAgAAAABwEAAGRycy9zaGFwZXhtbC54bWxQSwUGAAAAAAYABgBbAQAAsQMA&#10;AAAA&#10;">
                      <v:imagedata r:id="rId11" o:title=""/>
                      <o:lock v:ext="edit"/>
                    </v:rect>
                    <v:shape id="求职意向" o:spid="_x0000_s1026" o:spt="202" type="#_x0000_t202" style="position:absolute;left:13985;top:8104;height:448;width:1932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其他水平</w:t>
                            </w:r>
                          </w:p>
                        </w:txbxContent>
                      </v:textbox>
                    </v:shape>
                  </v:group>
                </v:group>
                <v:shape id="求职意向" o:spid="_x0000_s1026" o:spt="202" type="#_x0000_t202" style="position:absolute;left:2962;top:29946;height:448;width:10622;" fillcolor="#404040 [2429]" filled="t" stroked="f" coordsize="21600,21600" o:gfxdata="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50f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技能水平-Skills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9029065</wp:posOffset>
                </wp:positionV>
                <wp:extent cx="6744970" cy="1333500"/>
                <wp:effectExtent l="0" t="0" r="17780" b="0"/>
                <wp:wrapNone/>
                <wp:docPr id="191" name="组合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7670" y="9028430"/>
                          <a:ext cx="6744970" cy="1333500"/>
                          <a:chOff x="4497" y="3048"/>
                          <a:chExt cx="10622" cy="2100"/>
                        </a:xfrm>
                      </wpg:grpSpPr>
                      <wps:wsp>
                        <wps:cNvPr id="188" name="求职意向"/>
                        <wps:cNvSpPr txBox="1"/>
                        <wps:spPr>
                          <a:xfrm>
                            <a:off x="4497" y="3048"/>
                            <a:ext cx="10622" cy="44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自我评价-Assessment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7" name="文本框 4"/>
                        <wps:cNvSpPr txBox="1"/>
                        <wps:spPr>
                          <a:xfrm>
                            <a:off x="4513" y="3720"/>
                            <a:ext cx="10558" cy="1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人能熟练使用Photoshop，熟悉Dreamweaver、CorelDraw、illustrator等设计软件，有Bootstrap等开源系统模板制作经验，工作认真仔细，有较强的沟通交流能力，具有团队精神，工作主动，善于沟通，可以接受高强度的压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1pt;margin-top:710.95pt;height:105pt;width:531.1pt;z-index:251662336;mso-width-relative:page;mso-height-relative:page;" coordorigin="4497,3048" coordsize="10622,2100" o:gfxdata="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BD9a93AAAAA0B&#10;AAAPAAAAAAAAAAEAIAAAACIAAABkcnMvZG93bnJldi54bWxQSwECFAAUAAAACACHTuJA+V0onTQD&#10;AAChCAAADgAAAAAAAAABACAAAAArAQAAZHJzL2Uyb0RvYy54bWxQSwUGAAAAAAYABgBZAQAA0QYA&#10;AAAA&#10;">
                <o:lock v:ext="edit" aspectratio="f"/>
                <v:shape id="求职意向" o:spid="_x0000_s1026" o:spt="202" type="#_x0000_t202" style="position:absolute;left:4497;top:3048;height:448;width:10622;" fillcolor="#404040 [2429]" filled="t" stroked="f" coordsize="21600,21600" o:gfxdata="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zIO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自我评价-Assessment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513;top:3720;height:1428;width:10558;" filled="f" stroked="f" coordsize="21600,21600" o:gfxdata="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e1u&#10;n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人能熟练使用Photoshop，熟悉Dreamweaver、CorelDraw、illustrator等设计软件，有Bootstrap等开源系统模板制作经验，工作认真仔细，有较强的沟通交流能力，具有团队精神，工作主动，善于沟通，可以接受高强度的压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5930900</wp:posOffset>
            </wp:positionH>
            <wp:positionV relativeFrom="paragraph">
              <wp:posOffset>509270</wp:posOffset>
            </wp:positionV>
            <wp:extent cx="1073150" cy="1073150"/>
            <wp:effectExtent l="15875" t="8255" r="76835" b="76835"/>
            <wp:wrapNone/>
            <wp:docPr id="410" name="图片 410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ellipse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316865</wp:posOffset>
                </wp:positionV>
                <wp:extent cx="7847330" cy="1481455"/>
                <wp:effectExtent l="0" t="0" r="1270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330" cy="1481455"/>
                        </a:xfrm>
                        <a:prstGeom prst="rect">
                          <a:avLst/>
                        </a:prstGeom>
                        <a:solidFill>
                          <a:srgbClr val="F2F2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pt;margin-top:24.95pt;height:116.65pt;width:617.9pt;z-index:-251657216;v-text-anchor:middle;mso-width-relative:page;mso-height-relative:page;" fillcolor="#F2F2F3" filled="t" stroked="f" coordsize="21600,21600" o:gfxdata="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AcotTZAAAACwEAAA8AAAAAAAAAAQAgAAAAIgAAAGRycy9kb3ducmV2&#10;LnhtbFBLAQIUABQAAAAIAIdO4kBlIJ/2bQIAAMw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8D4CA"/>
    <w:multiLevelType w:val="singleLevel"/>
    <w:tmpl w:val="DFC8D4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B0C0F"/>
    <w:rsid w:val="00CB3E8E"/>
    <w:rsid w:val="021173A3"/>
    <w:rsid w:val="04C05711"/>
    <w:rsid w:val="0538764B"/>
    <w:rsid w:val="06C17D12"/>
    <w:rsid w:val="06CD03B4"/>
    <w:rsid w:val="08996ECB"/>
    <w:rsid w:val="09115D04"/>
    <w:rsid w:val="0A2500B7"/>
    <w:rsid w:val="0AC875C5"/>
    <w:rsid w:val="0BA909AE"/>
    <w:rsid w:val="0CD12396"/>
    <w:rsid w:val="12431F51"/>
    <w:rsid w:val="12910394"/>
    <w:rsid w:val="14060FF4"/>
    <w:rsid w:val="144507C9"/>
    <w:rsid w:val="14A256AD"/>
    <w:rsid w:val="1BD665F9"/>
    <w:rsid w:val="1C4547FA"/>
    <w:rsid w:val="1D6E0DC5"/>
    <w:rsid w:val="214C1433"/>
    <w:rsid w:val="298C6447"/>
    <w:rsid w:val="29912EEA"/>
    <w:rsid w:val="2B466F03"/>
    <w:rsid w:val="2B7E2C5C"/>
    <w:rsid w:val="2E233FD7"/>
    <w:rsid w:val="2E780FA4"/>
    <w:rsid w:val="2EAC324E"/>
    <w:rsid w:val="2F0377A2"/>
    <w:rsid w:val="2FDB7EDA"/>
    <w:rsid w:val="31AC4B9B"/>
    <w:rsid w:val="31F73640"/>
    <w:rsid w:val="32EB625B"/>
    <w:rsid w:val="331E2588"/>
    <w:rsid w:val="36C012EF"/>
    <w:rsid w:val="37243420"/>
    <w:rsid w:val="37964AB9"/>
    <w:rsid w:val="386A3B7E"/>
    <w:rsid w:val="387B0C0F"/>
    <w:rsid w:val="3AB931FC"/>
    <w:rsid w:val="3B0A278C"/>
    <w:rsid w:val="3C05615B"/>
    <w:rsid w:val="3CB54522"/>
    <w:rsid w:val="3E0E6D80"/>
    <w:rsid w:val="42311F2D"/>
    <w:rsid w:val="458E001C"/>
    <w:rsid w:val="47C7781D"/>
    <w:rsid w:val="482D363B"/>
    <w:rsid w:val="495568E9"/>
    <w:rsid w:val="4A6A6CC3"/>
    <w:rsid w:val="4B721ED7"/>
    <w:rsid w:val="4F294F9A"/>
    <w:rsid w:val="4FB17796"/>
    <w:rsid w:val="51123312"/>
    <w:rsid w:val="531F76A6"/>
    <w:rsid w:val="533E3BD9"/>
    <w:rsid w:val="535D5C9B"/>
    <w:rsid w:val="55514D8B"/>
    <w:rsid w:val="55D85F36"/>
    <w:rsid w:val="57362AF5"/>
    <w:rsid w:val="58564257"/>
    <w:rsid w:val="58F95140"/>
    <w:rsid w:val="5986017C"/>
    <w:rsid w:val="5A630C18"/>
    <w:rsid w:val="5B0057E8"/>
    <w:rsid w:val="5BF01FA3"/>
    <w:rsid w:val="5C023623"/>
    <w:rsid w:val="5F317D52"/>
    <w:rsid w:val="627B252B"/>
    <w:rsid w:val="629701EA"/>
    <w:rsid w:val="62B537B6"/>
    <w:rsid w:val="676368B1"/>
    <w:rsid w:val="6C5A2061"/>
    <w:rsid w:val="6CF23B9B"/>
    <w:rsid w:val="70E37E37"/>
    <w:rsid w:val="72B17D39"/>
    <w:rsid w:val="72FA2064"/>
    <w:rsid w:val="730E3EA5"/>
    <w:rsid w:val="73CD7117"/>
    <w:rsid w:val="73F9690F"/>
    <w:rsid w:val="74D60EC5"/>
    <w:rsid w:val="750356C9"/>
    <w:rsid w:val="787117D3"/>
    <w:rsid w:val="78E277B2"/>
    <w:rsid w:val="797B5550"/>
    <w:rsid w:val="79B67CF6"/>
    <w:rsid w:val="7A1E6064"/>
    <w:rsid w:val="7AA741F3"/>
    <w:rsid w:val="7C721701"/>
    <w:rsid w:val="7D6510F6"/>
    <w:rsid w:val="7D6C3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s01\AppData\Roaming\kingsoft\office6\templates\download\4ee1d79e-9183-c04c-1a56-646c95813798\&#21069;&#31471;&#24320;&#21457;&#24037;&#31243;&#24072;&#31616;&#21382;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explosion val="0"/>
          <c:dPt>
            <c:idx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explosion val="0"/>
          <c:dPt>
            <c:idx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explosion val="0"/>
          <c:dPt>
            <c:idx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</c:v>
                </c:pt>
                <c:pt idx="1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explosion val="0"/>
          <c:dPt>
            <c:idx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前端开发工程师简历.docx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2020-07-17T05:52:00Z</dcterms:created>
  <dc:creator>kellyli</dc:creator>
  <cp:lastModifiedBy>曾燕</cp:lastModifiedBy>
  <dcterms:modified xsi:type="dcterms:W3CDTF">2022-02-09T08:51:40Z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v1.0_mb_U6ekSVYxnB8zhimdVx/QpQ==</vt:lpwstr>
  </property>
  <property fmtid="{D5CDD505-2E9C-101B-9397-08002B2CF9AE}" pid="4" name="ICV">
    <vt:lpwstr>F4A2D65BCED64C31AE46A63DD8AD54D4</vt:lpwstr>
  </property>
</Properties>
</file>