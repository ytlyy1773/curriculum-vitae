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302260</wp:posOffset>
            </wp:positionH>
            <wp:positionV relativeFrom="paragraph">
              <wp:posOffset>-41910</wp:posOffset>
            </wp:positionV>
            <wp:extent cx="1111250" cy="1438275"/>
            <wp:effectExtent l="64770" t="52705" r="66040" b="71120"/>
            <wp:wrapNone/>
            <wp:docPr id="57" name="图片 23" descr="03-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3" descr="03-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3217545</wp:posOffset>
                </wp:positionH>
                <wp:positionV relativeFrom="paragraph">
                  <wp:posOffset>-105410</wp:posOffset>
                </wp:positionV>
                <wp:extent cx="1522095" cy="506730"/>
                <wp:effectExtent l="0" t="0" r="0" b="0"/>
                <wp:wrapNone/>
                <wp:docPr id="6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095" cy="506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Bradley Hand ITC" w:hAnsi="Bradley Hand ITC" w:eastAsia="Gungsuh" w:cs="Bradley Hand ITC"/>
                                <w:b/>
                                <w:bCs/>
                                <w:color w:val="BFB69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Bradley Hand ITC" w:hAnsi="Bradley Hand ITC" w:eastAsia="Gungsuh" w:cs="Bradley Hand ITC"/>
                                <w:b/>
                                <w:bCs/>
                                <w:color w:val="BFB691"/>
                                <w:sz w:val="36"/>
                                <w:szCs w:val="36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253.35pt;margin-top:-8.3pt;height:39.9pt;width:119.85pt;z-index:251681792;mso-width-relative:page;mso-height-relative:page;" filled="f" stroked="f" coordsize="21600,21600" o:gfxdata="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KqHcA3AAAAAoBAAAPAAAAAAAAAAEAIAAAACIAAABk&#10;cnMvZG93bnJldi54bWxQSwECFAAUAAAACACHTuJAMzy/dT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Bradley Hand ITC" w:hAnsi="Bradley Hand ITC" w:eastAsia="Gungsuh" w:cs="Bradley Hand ITC"/>
                          <w:b/>
                          <w:bCs/>
                          <w:color w:val="BFB691"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Bradley Hand ITC" w:hAnsi="Bradley Hand ITC" w:eastAsia="Gungsuh" w:cs="Bradley Hand ITC"/>
                          <w:b/>
                          <w:bCs/>
                          <w:color w:val="BFB691"/>
                          <w:sz w:val="36"/>
                          <w:szCs w:val="36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-431165</wp:posOffset>
                </wp:positionH>
                <wp:positionV relativeFrom="paragraph">
                  <wp:posOffset>-128905</wp:posOffset>
                </wp:positionV>
                <wp:extent cx="29210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35" y="328295"/>
                          <a:ext cx="2921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3.95pt;margin-top:-10.15pt;height:0pt;width:230pt;z-index:251696128;mso-width-relative:page;mso-height-relative:page;" filled="f" stroked="t" coordsize="21600,21600" o:gfxdata="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RJY6Z2AAAAAsBAAAPAAAAAAAAAAEAIAAAACIAAABkcnMvZG93bnJldi54bWxQ&#10;SwECFAAUAAAACACHTuJAvO18WfcBAADGAwAADgAAAAAAAAABACAAAAAnAQAAZHJzL2Uyb0RvYy54&#10;bWxQSwUGAAAAAAYABgBZAQAAkAUAAAAA&#10;">
                <v:fill on="f" focussize="0,0"/>
                <v:stroke weight="1pt" color="#948A54 [161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4716780</wp:posOffset>
                </wp:positionH>
                <wp:positionV relativeFrom="paragraph">
                  <wp:posOffset>-330200</wp:posOffset>
                </wp:positionV>
                <wp:extent cx="2157730" cy="893445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173980" y="222250"/>
                          <a:ext cx="2157730" cy="893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808080" w:themeColor="text1" w:themeTint="80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808080" w:themeColor="text1" w:themeTint="80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求职简历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1.4pt;margin-top:-26pt;height:70.35pt;width:169.9pt;z-index:251659264;mso-width-relative:page;mso-height-relative:page;" filled="f" stroked="f" coordsize="21600,21600" o:gfxdata="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LzBfQ2AAAAAsBAAAPAAAAAAAAAAEAIAAAACIAAABkcnMvZG93bnJldi54bWxQSwEC&#10;FAAUAAAACACHTuJAzBvEhy0CAAA0BAAADgAAAAAAAAABACAAAAAn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color w:val="808080" w:themeColor="text1" w:themeTint="80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808080" w:themeColor="text1" w:themeTint="80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-410845</wp:posOffset>
                </wp:positionV>
                <wp:extent cx="0" cy="3321685"/>
                <wp:effectExtent l="4445" t="0" r="14605" b="1206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0210" y="58420"/>
                          <a:ext cx="0" cy="3321685"/>
                        </a:xfrm>
                        <a:prstGeom prst="line">
                          <a:avLst/>
                        </a:prstGeom>
                        <a:ln>
                          <a:solidFill>
                            <a:srgbClr val="8C8B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5.85pt;margin-top:-32.35pt;height:261.55pt;width:0pt;z-index:251661312;mso-width-relative:page;mso-height-relative:page;" filled="f" stroked="t" coordsize="21600,21600" o:gfxdata="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FkbN3Y&#10;AAAACwEAAA8AAAAAAAAAAQAgAAAAIgAAAGRycy9kb3ducmV2LnhtbFBLAQIUABQAAAAIAIdO4kC3&#10;kig55wEAAKUDAAAOAAAAAAAAAAEAIAAAACcBAABkcnMvZTJvRG9jLnhtbFBLBQYAAAAABgAGAFkB&#10;AACABQAAAAA=&#10;">
                <v:fill on="f" focussize="0,0"/>
                <v:stroke color="#8C8B48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4718050</wp:posOffset>
                </wp:positionH>
                <wp:positionV relativeFrom="paragraph">
                  <wp:posOffset>172085</wp:posOffset>
                </wp:positionV>
                <wp:extent cx="2028190" cy="76200"/>
                <wp:effectExtent l="0" t="0" r="1016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2819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371.5pt;margin-top:13.55pt;height:6pt;width:159.7pt;z-index:251691008;v-text-anchor:middle;mso-width-relative:page;mso-height-relative:page;" fillcolor="#948A54 [1614]" filled="t" stroked="f" coordsize="21600,21600" o:gfxdata="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4XQZW2QAAAAoBAAAPAAAAAAAAAAEAIAAA&#10;ACIAAABkcnMvZG93bnJldi54bWxQSwECFAAUAAAACACHTuJA8COjk30CAAD3BAAADgAAAAAAAAAB&#10;ACAAAAAoAQAAZHJzL2Uyb0RvYy54bWxQSwUGAAAAAAYABgBZAQAAFwYAAAAA&#10;">
                <v:fill on="t" opacity="39321f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1755775</wp:posOffset>
                </wp:positionH>
                <wp:positionV relativeFrom="paragraph">
                  <wp:posOffset>67945</wp:posOffset>
                </wp:positionV>
                <wp:extent cx="1146810" cy="548640"/>
                <wp:effectExtent l="0" t="0" r="0" b="0"/>
                <wp:wrapNone/>
                <wp:docPr id="1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808080" w:themeColor="text1" w:themeTint="80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138.25pt;margin-top:5.35pt;height:43.2pt;width:90.3pt;z-index:251684864;mso-width-relative:page;mso-height-relative:page;" filled="f" stroked="f" coordsize="21600,21600" o:gfxdata="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K5f/vXAAAACQEAAA8AAAAAAAAAAQAgAAAAIgAAAGRycy9kb3ducmV2&#10;LnhtbFBLAQIUABQAAAAIAIdO4kB8wf8gNgIAAF8EAAAOAAAAAAAAAAEAIAAAACY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808080" w:themeColor="text1" w:themeTint="80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3978275</wp:posOffset>
                </wp:positionH>
                <wp:positionV relativeFrom="paragraph">
                  <wp:posOffset>175895</wp:posOffset>
                </wp:positionV>
                <wp:extent cx="1537970" cy="363855"/>
                <wp:effectExtent l="0" t="0" r="0" b="0"/>
                <wp:wrapNone/>
                <wp:docPr id="50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97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default" w:ascii="微软雅黑 Light" w:hAnsi="微软雅黑 Light" w:eastAsia="微软雅黑 Light" w:cs="Times New Roman"/>
                                <w:color w:val="808080" w:themeColor="text1" w:themeTint="80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808080" w:themeColor="text1" w:themeTint="80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电话：188 8888 8888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313.25pt;margin-top:13.85pt;height:28.65pt;width:121.1pt;z-index:251674624;mso-width-relative:page;mso-height-relative:page;" filled="f" stroked="f" coordsize="21600,21600" o:gfxdata="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rZcM41gAAAAkBAAAPAAAAAAAAAAEAIAAAACIAAABkcnMvZG93bnJldi54&#10;bWxQSwECFAAUAAAACACHTuJApFzhKMMBAAB3AwAADgAAAAAAAAABACAAAAAl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default" w:ascii="微软雅黑 Light" w:hAnsi="微软雅黑 Light" w:eastAsia="微软雅黑 Light" w:cs="Times New Roman"/>
                          <w:color w:val="808080" w:themeColor="text1" w:themeTint="80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808080" w:themeColor="text1" w:themeTint="80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电话：188 8888 8888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3751580</wp:posOffset>
                </wp:positionH>
                <wp:positionV relativeFrom="paragraph">
                  <wp:posOffset>224155</wp:posOffset>
                </wp:positionV>
                <wp:extent cx="170180" cy="243205"/>
                <wp:effectExtent l="0" t="0" r="0" b="0"/>
                <wp:wrapNone/>
                <wp:docPr id="43" name="Freefor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180" cy="243205"/>
                        </a:xfrm>
                        <a:custGeom>
                          <a:avLst/>
                          <a:gdLst>
                            <a:gd name="T0" fmla="*/ 115780 w 444"/>
                            <a:gd name="T1" fmla="*/ 115121 h 443"/>
                            <a:gd name="T2" fmla="*/ 115780 w 444"/>
                            <a:gd name="T3" fmla="*/ 115121 h 443"/>
                            <a:gd name="T4" fmla="*/ 72081 w 444"/>
                            <a:gd name="T5" fmla="*/ 138862 h 443"/>
                            <a:gd name="T6" fmla="*/ 27931 w 444"/>
                            <a:gd name="T7" fmla="*/ 138862 h 443"/>
                            <a:gd name="T8" fmla="*/ 31986 w 444"/>
                            <a:gd name="T9" fmla="*/ 182312 h 443"/>
                            <a:gd name="T10" fmla="*/ 139657 w 444"/>
                            <a:gd name="T11" fmla="*/ 138862 h 443"/>
                            <a:gd name="T12" fmla="*/ 187411 w 444"/>
                            <a:gd name="T13" fmla="*/ 27324 h 443"/>
                            <a:gd name="T14" fmla="*/ 143712 w 444"/>
                            <a:gd name="T15" fmla="*/ 23741 h 443"/>
                            <a:gd name="T16" fmla="*/ 143712 w 444"/>
                            <a:gd name="T17" fmla="*/ 67639 h 443"/>
                            <a:gd name="T18" fmla="*/ 115780 w 444"/>
                            <a:gd name="T19" fmla="*/ 115121 h 443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44" h="443">
                              <a:moveTo>
                                <a:pt x="257" y="257"/>
                              </a:moveTo>
                              <a:lnTo>
                                <a:pt x="257" y="257"/>
                              </a:lnTo>
                              <a:cubicBezTo>
                                <a:pt x="222" y="292"/>
                                <a:pt x="177" y="327"/>
                                <a:pt x="160" y="310"/>
                              </a:cubicBezTo>
                              <a:cubicBezTo>
                                <a:pt x="133" y="283"/>
                                <a:pt x="115" y="265"/>
                                <a:pt x="62" y="310"/>
                              </a:cubicBezTo>
                              <a:cubicBezTo>
                                <a:pt x="0" y="354"/>
                                <a:pt x="44" y="389"/>
                                <a:pt x="71" y="407"/>
                              </a:cubicBezTo>
                              <a:cubicBezTo>
                                <a:pt x="97" y="442"/>
                                <a:pt x="204" y="416"/>
                                <a:pt x="310" y="310"/>
                              </a:cubicBezTo>
                              <a:cubicBezTo>
                                <a:pt x="416" y="204"/>
                                <a:pt x="443" y="97"/>
                                <a:pt x="416" y="61"/>
                              </a:cubicBezTo>
                              <a:cubicBezTo>
                                <a:pt x="390" y="35"/>
                                <a:pt x="363" y="0"/>
                                <a:pt x="319" y="53"/>
                              </a:cubicBezTo>
                              <a:cubicBezTo>
                                <a:pt x="275" y="106"/>
                                <a:pt x="293" y="123"/>
                                <a:pt x="319" y="151"/>
                              </a:cubicBezTo>
                              <a:cubicBezTo>
                                <a:pt x="337" y="167"/>
                                <a:pt x="302" y="212"/>
                                <a:pt x="257" y="257"/>
                              </a:cubicBezTo>
                            </a:path>
                          </a:pathLst>
                        </a:custGeom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margin-left:295.4pt;margin-top:17.65pt;height:19.15pt;width:13.4pt;mso-wrap-style:none;z-index:251692032;v-text-anchor:middle;mso-width-relative:page;mso-height-relative:page;" fillcolor="#707070" filled="t" stroked="f" coordsize="444,443" o:gfxdata="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" path="m257,257l257,257c222,292,177,327,160,310c133,283,115,265,62,310c0,354,44,389,71,407c97,442,204,416,310,310c416,204,443,97,416,61c390,35,363,0,319,53c275,106,293,123,319,151c337,167,302,212,257,257e">
                <v:path o:connectlocs="44377118,63200909;44377118,63200909;27627803,76234611;10705625,76234611;12259859,100088464;53528892,76234611;71832441,15000752;55083126,13033701;55083126,37133505;44377118,63200909" o:connectangles="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1473835</wp:posOffset>
                </wp:positionH>
                <wp:positionV relativeFrom="paragraph">
                  <wp:posOffset>219075</wp:posOffset>
                </wp:positionV>
                <wp:extent cx="1146810" cy="54864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05pt;margin-top:17.25pt;height:43.2pt;width:90.3pt;z-index:251664384;mso-width-relative:page;mso-height-relative:page;" filled="f" stroked="f" coordsize="21600,21600" o:gfxdata="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fezrx1wAAAAoBAAAPAAAAAAAAAAEAIAAAACIAAABkcnMvZG93bnJldi54&#10;bWxQSwECFAAUAAAACACHTuJADfbExzQCAABeBAAADgAAAAAAAAABACAAAAAm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173355</wp:posOffset>
                </wp:positionV>
                <wp:extent cx="2167255" cy="412115"/>
                <wp:effectExtent l="0" t="0" r="0" b="0"/>
                <wp:wrapNone/>
                <wp:docPr id="1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25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微软雅黑"/>
                                <w:color w:val="808080" w:themeColor="text1" w:themeTint="80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IT设计师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26.25pt;margin-top:13.65pt;height:32.45pt;width:170.65pt;z-index:251685888;mso-width-relative:page;mso-height-relative:page;" filled="f" stroked="f" coordsize="21600,21600" o:gfxdata="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f59TO9oAAAAJAQAADwAAAAAAAAABACAAAAAiAAAAZHJz&#10;L2Rvd25yZXYueG1sUEsBAhQAFAAAAAgAh07iQEUCJ60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微软雅黑"/>
                          <w:color w:val="808080" w:themeColor="text1" w:themeTint="80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IT设计师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201930</wp:posOffset>
                </wp:positionV>
                <wp:extent cx="200025" cy="227965"/>
                <wp:effectExtent l="0" t="0" r="9525" b="635"/>
                <wp:wrapNone/>
                <wp:docPr id="24" name="Freefor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27965"/>
                        </a:xfrm>
                        <a:custGeom>
                          <a:avLst/>
                          <a:gdLst>
                            <a:gd name="T0" fmla="*/ 199518 w 497"/>
                            <a:gd name="T1" fmla="*/ 0 h 400"/>
                            <a:gd name="T2" fmla="*/ 199518 w 497"/>
                            <a:gd name="T3" fmla="*/ 0 h 400"/>
                            <a:gd name="T4" fmla="*/ 23870 w 497"/>
                            <a:gd name="T5" fmla="*/ 0 h 400"/>
                            <a:gd name="T6" fmla="*/ 0 w 497"/>
                            <a:gd name="T7" fmla="*/ 19733 h 400"/>
                            <a:gd name="T8" fmla="*/ 0 w 497"/>
                            <a:gd name="T9" fmla="*/ 155171 h 400"/>
                            <a:gd name="T10" fmla="*/ 23870 w 497"/>
                            <a:gd name="T11" fmla="*/ 178940 h 400"/>
                            <a:gd name="T12" fmla="*/ 199518 w 497"/>
                            <a:gd name="T13" fmla="*/ 178940 h 400"/>
                            <a:gd name="T14" fmla="*/ 223388 w 497"/>
                            <a:gd name="T15" fmla="*/ 155171 h 400"/>
                            <a:gd name="T16" fmla="*/ 223388 w 497"/>
                            <a:gd name="T17" fmla="*/ 19733 h 400"/>
                            <a:gd name="T18" fmla="*/ 199518 w 497"/>
                            <a:gd name="T19" fmla="*/ 0 h 400"/>
                            <a:gd name="T20" fmla="*/ 199518 w 497"/>
                            <a:gd name="T21" fmla="*/ 155171 h 400"/>
                            <a:gd name="T22" fmla="*/ 199518 w 497"/>
                            <a:gd name="T23" fmla="*/ 155171 h 400"/>
                            <a:gd name="T24" fmla="*/ 23870 w 497"/>
                            <a:gd name="T25" fmla="*/ 155171 h 400"/>
                            <a:gd name="T26" fmla="*/ 23870 w 497"/>
                            <a:gd name="T27" fmla="*/ 19733 h 400"/>
                            <a:gd name="T28" fmla="*/ 199518 w 497"/>
                            <a:gd name="T29" fmla="*/ 19733 h 400"/>
                            <a:gd name="T30" fmla="*/ 199518 w 497"/>
                            <a:gd name="T31" fmla="*/ 155171 h 400"/>
                            <a:gd name="T32" fmla="*/ 99984 w 497"/>
                            <a:gd name="T33" fmla="*/ 111669 h 400"/>
                            <a:gd name="T34" fmla="*/ 99984 w 497"/>
                            <a:gd name="T35" fmla="*/ 111669 h 400"/>
                            <a:gd name="T36" fmla="*/ 43687 w 497"/>
                            <a:gd name="T37" fmla="*/ 111669 h 400"/>
                            <a:gd name="T38" fmla="*/ 43687 w 497"/>
                            <a:gd name="T39" fmla="*/ 131402 h 400"/>
                            <a:gd name="T40" fmla="*/ 99984 w 497"/>
                            <a:gd name="T41" fmla="*/ 131402 h 400"/>
                            <a:gd name="T42" fmla="*/ 99984 w 497"/>
                            <a:gd name="T43" fmla="*/ 111669 h 400"/>
                            <a:gd name="T44" fmla="*/ 99984 w 497"/>
                            <a:gd name="T45" fmla="*/ 79828 h 400"/>
                            <a:gd name="T46" fmla="*/ 99984 w 497"/>
                            <a:gd name="T47" fmla="*/ 79828 h 400"/>
                            <a:gd name="T48" fmla="*/ 43687 w 497"/>
                            <a:gd name="T49" fmla="*/ 79828 h 400"/>
                            <a:gd name="T50" fmla="*/ 43687 w 497"/>
                            <a:gd name="T51" fmla="*/ 99560 h 400"/>
                            <a:gd name="T52" fmla="*/ 99984 w 497"/>
                            <a:gd name="T53" fmla="*/ 99560 h 400"/>
                            <a:gd name="T54" fmla="*/ 99984 w 497"/>
                            <a:gd name="T55" fmla="*/ 79828 h 400"/>
                            <a:gd name="T56" fmla="*/ 99984 w 497"/>
                            <a:gd name="T57" fmla="*/ 43950 h 400"/>
                            <a:gd name="T58" fmla="*/ 99984 w 497"/>
                            <a:gd name="T59" fmla="*/ 43950 h 400"/>
                            <a:gd name="T60" fmla="*/ 43687 w 497"/>
                            <a:gd name="T61" fmla="*/ 43950 h 400"/>
                            <a:gd name="T62" fmla="*/ 43687 w 497"/>
                            <a:gd name="T63" fmla="*/ 64131 h 400"/>
                            <a:gd name="T64" fmla="*/ 99984 w 497"/>
                            <a:gd name="T65" fmla="*/ 64131 h 400"/>
                            <a:gd name="T66" fmla="*/ 99984 w 497"/>
                            <a:gd name="T67" fmla="*/ 43950 h 400"/>
                            <a:gd name="T68" fmla="*/ 175197 w 497"/>
                            <a:gd name="T69" fmla="*/ 115257 h 400"/>
                            <a:gd name="T70" fmla="*/ 175197 w 497"/>
                            <a:gd name="T71" fmla="*/ 115257 h 400"/>
                            <a:gd name="T72" fmla="*/ 159434 w 497"/>
                            <a:gd name="T73" fmla="*/ 103597 h 400"/>
                            <a:gd name="T74" fmla="*/ 171594 w 497"/>
                            <a:gd name="T75" fmla="*/ 67719 h 400"/>
                            <a:gd name="T76" fmla="*/ 151327 w 497"/>
                            <a:gd name="T77" fmla="*/ 43950 h 400"/>
                            <a:gd name="T78" fmla="*/ 131510 w 497"/>
                            <a:gd name="T79" fmla="*/ 67719 h 400"/>
                            <a:gd name="T80" fmla="*/ 143671 w 497"/>
                            <a:gd name="T81" fmla="*/ 103597 h 400"/>
                            <a:gd name="T82" fmla="*/ 123854 w 497"/>
                            <a:gd name="T83" fmla="*/ 115257 h 400"/>
                            <a:gd name="T84" fmla="*/ 123854 w 497"/>
                            <a:gd name="T85" fmla="*/ 131402 h 400"/>
                            <a:gd name="T86" fmla="*/ 179251 w 497"/>
                            <a:gd name="T87" fmla="*/ 131402 h 400"/>
                            <a:gd name="T88" fmla="*/ 175197 w 497"/>
                            <a:gd name="T89" fmla="*/ 115257 h 400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0" t="0" r="r" b="b"/>
                          <a:pathLst>
                            <a:path w="497" h="400">
                              <a:moveTo>
                                <a:pt x="443" y="0"/>
                              </a:moveTo>
                              <a:lnTo>
                                <a:pt x="443" y="0"/>
                              </a:ln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17" y="0"/>
                                <a:pt x="0" y="18"/>
                                <a:pt x="0" y="44"/>
                              </a:cubicBezTo>
                              <a:cubicBezTo>
                                <a:pt x="0" y="346"/>
                                <a:pt x="0" y="346"/>
                                <a:pt x="0" y="346"/>
                              </a:cubicBezTo>
                              <a:cubicBezTo>
                                <a:pt x="0" y="373"/>
                                <a:pt x="17" y="399"/>
                                <a:pt x="53" y="399"/>
                              </a:cubicBezTo>
                              <a:cubicBezTo>
                                <a:pt x="443" y="399"/>
                                <a:pt x="443" y="399"/>
                                <a:pt x="443" y="399"/>
                              </a:cubicBezTo>
                              <a:cubicBezTo>
                                <a:pt x="470" y="399"/>
                                <a:pt x="496" y="373"/>
                                <a:pt x="496" y="346"/>
                              </a:cubicBezTo>
                              <a:cubicBezTo>
                                <a:pt x="496" y="44"/>
                                <a:pt x="496" y="44"/>
                                <a:pt x="496" y="44"/>
                              </a:cubicBezTo>
                              <a:cubicBezTo>
                                <a:pt x="496" y="18"/>
                                <a:pt x="470" y="0"/>
                                <a:pt x="443" y="0"/>
                              </a:cubicBezTo>
                              <a:close/>
                              <a:moveTo>
                                <a:pt x="443" y="346"/>
                              </a:moveTo>
                              <a:lnTo>
                                <a:pt x="443" y="346"/>
                              </a:lnTo>
                              <a:cubicBezTo>
                                <a:pt x="53" y="346"/>
                                <a:pt x="53" y="346"/>
                                <a:pt x="53" y="346"/>
                              </a:cubicBezTo>
                              <a:cubicBezTo>
                                <a:pt x="53" y="44"/>
                                <a:pt x="53" y="44"/>
                                <a:pt x="53" y="44"/>
                              </a:cubicBezTo>
                              <a:cubicBezTo>
                                <a:pt x="443" y="44"/>
                                <a:pt x="443" y="44"/>
                                <a:pt x="443" y="44"/>
                              </a:cubicBezTo>
                              <a:lnTo>
                                <a:pt x="443" y="346"/>
                              </a:lnTo>
                              <a:close/>
                              <a:moveTo>
                                <a:pt x="222" y="249"/>
                              </a:moveTo>
                              <a:lnTo>
                                <a:pt x="222" y="249"/>
                              </a:lnTo>
                              <a:cubicBezTo>
                                <a:pt x="97" y="249"/>
                                <a:pt x="97" y="249"/>
                                <a:pt x="97" y="249"/>
                              </a:cubicBezTo>
                              <a:cubicBezTo>
                                <a:pt x="97" y="293"/>
                                <a:pt x="97" y="293"/>
                                <a:pt x="97" y="293"/>
                              </a:cubicBezTo>
                              <a:cubicBezTo>
                                <a:pt x="222" y="293"/>
                                <a:pt x="222" y="293"/>
                                <a:pt x="222" y="293"/>
                              </a:cubicBezTo>
                              <a:lnTo>
                                <a:pt x="222" y="249"/>
                              </a:lnTo>
                              <a:close/>
                              <a:moveTo>
                                <a:pt x="222" y="178"/>
                              </a:moveTo>
                              <a:lnTo>
                                <a:pt x="222" y="178"/>
                              </a:lnTo>
                              <a:cubicBezTo>
                                <a:pt x="97" y="178"/>
                                <a:pt x="97" y="178"/>
                                <a:pt x="97" y="178"/>
                              </a:cubicBezTo>
                              <a:cubicBezTo>
                                <a:pt x="97" y="222"/>
                                <a:pt x="97" y="222"/>
                                <a:pt x="97" y="222"/>
                              </a:cubicBezTo>
                              <a:cubicBezTo>
                                <a:pt x="222" y="222"/>
                                <a:pt x="222" y="222"/>
                                <a:pt x="222" y="222"/>
                              </a:cubicBezTo>
                              <a:lnTo>
                                <a:pt x="222" y="178"/>
                              </a:lnTo>
                              <a:close/>
                              <a:moveTo>
                                <a:pt x="222" y="98"/>
                              </a:moveTo>
                              <a:lnTo>
                                <a:pt x="222" y="98"/>
                              </a:lnTo>
                              <a:cubicBezTo>
                                <a:pt x="97" y="98"/>
                                <a:pt x="97" y="98"/>
                                <a:pt x="97" y="98"/>
                              </a:cubicBezTo>
                              <a:cubicBezTo>
                                <a:pt x="97" y="143"/>
                                <a:pt x="97" y="143"/>
                                <a:pt x="97" y="143"/>
                              </a:cubicBezTo>
                              <a:cubicBezTo>
                                <a:pt x="222" y="143"/>
                                <a:pt x="222" y="143"/>
                                <a:pt x="222" y="143"/>
                              </a:cubicBezTo>
                              <a:lnTo>
                                <a:pt x="222" y="98"/>
                              </a:lnTo>
                              <a:close/>
                              <a:moveTo>
                                <a:pt x="389" y="257"/>
                              </a:moveTo>
                              <a:lnTo>
                                <a:pt x="389" y="257"/>
                              </a:lnTo>
                              <a:cubicBezTo>
                                <a:pt x="389" y="257"/>
                                <a:pt x="354" y="249"/>
                                <a:pt x="354" y="231"/>
                              </a:cubicBezTo>
                              <a:cubicBezTo>
                                <a:pt x="354" y="204"/>
                                <a:pt x="381" y="196"/>
                                <a:pt x="381" y="151"/>
                              </a:cubicBezTo>
                              <a:cubicBezTo>
                                <a:pt x="381" y="125"/>
                                <a:pt x="372" y="98"/>
                                <a:pt x="336" y="98"/>
                              </a:cubicBezTo>
                              <a:cubicBezTo>
                                <a:pt x="301" y="98"/>
                                <a:pt x="292" y="125"/>
                                <a:pt x="292" y="151"/>
                              </a:cubicBezTo>
                              <a:cubicBezTo>
                                <a:pt x="292" y="196"/>
                                <a:pt x="319" y="204"/>
                                <a:pt x="319" y="231"/>
                              </a:cubicBezTo>
                              <a:cubicBezTo>
                                <a:pt x="319" y="249"/>
                                <a:pt x="275" y="257"/>
                                <a:pt x="275" y="257"/>
                              </a:cubicBezTo>
                              <a:lnTo>
                                <a:pt x="275" y="293"/>
                              </a:lnTo>
                              <a:cubicBezTo>
                                <a:pt x="398" y="293"/>
                                <a:pt x="398" y="293"/>
                                <a:pt x="398" y="293"/>
                              </a:cubicBezTo>
                              <a:cubicBezTo>
                                <a:pt x="398" y="293"/>
                                <a:pt x="398" y="257"/>
                                <a:pt x="389" y="2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75" o:spid="_x0000_s1026" o:spt="100" style="position:absolute;left:0pt;margin-left:293.75pt;margin-top:15.9pt;height:17.95pt;width:15.75pt;mso-wrap-style:none;z-index:251693056;v-text-anchor:middle;mso-width-relative:page;mso-height-relative:page;" fillcolor="#707070" filled="t" stroked="f" coordsize="497,400" o:gfxdata="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" path="m443,0l443,0c53,0,53,0,53,0c17,0,0,18,0,44c0,346,0,346,0,346c0,373,17,399,53,399c443,399,443,399,443,399c470,399,496,373,496,346c496,44,496,44,496,44c496,18,470,0,443,0xm443,346l443,346c53,346,53,346,53,346c53,44,53,44,53,44c443,44,443,44,443,44l443,346xm222,249l222,249c97,249,97,249,97,249c97,293,97,293,97,293c222,293,222,293,222,293l222,249xm222,178l222,178c97,178,97,178,97,178c97,222,97,222,97,222c222,222,222,222,222,222l222,178xm222,98l222,98c97,98,97,98,97,98c97,143,97,143,97,143c222,143,222,143,222,143l222,98xm389,257l389,257c389,257,354,249,354,231c354,204,381,196,381,151c381,125,372,98,336,98c301,98,292,125,292,151c292,196,319,204,319,231c319,249,275,257,275,257l275,293c398,293,398,293,398,293c398,293,398,257,389,257xe">
                <v:path o:connectlocs="80298969,0;80298969,0;9606834,0;0,11246083;0,88433892;9606834,101980142;80298969,101980142;89905804,88433892;89905804,11246083;80298969,0;80298969,88433892;80298969,88433892;9606834,88433892;9606834,11246083;80298969,11246083;80298969,88433892;40240039,63641558;40240039,63641558;17582479,63641558;17582479,74887642;40240039,74887642;40240039,63641558;40240039,45494975;40240039,45494975;17582479,45494975;17582479,56740488;40240039,56740488;40240039,45494975;40240039,25047654;40240039,25047654;17582479,25047654;17582479,36549058;40240039,36549058;40240039,25047654;70510623,65686405;70510623,65686405;64166571,59041225;69060542,38593904;60903789,25047654;52928144,38593904;57822518,59041225;49846873,65686405;49846873,74887642;72142215,74887642;70510623,65686405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3985895</wp:posOffset>
                </wp:positionH>
                <wp:positionV relativeFrom="paragraph">
                  <wp:posOffset>57785</wp:posOffset>
                </wp:positionV>
                <wp:extent cx="1513205" cy="363855"/>
                <wp:effectExtent l="0" t="0" r="0" b="0"/>
                <wp:wrapNone/>
                <wp:docPr id="46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205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808080" w:themeColor="text1" w:themeTint="80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生日：1996.06.09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313.85pt;margin-top:4.55pt;height:28.65pt;width:119.15pt;z-index:251673600;mso-width-relative:page;mso-height-relative:page;" filled="f" stroked="f" coordsize="21600,21600" o:gfxdata="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zs/721gAAAAgBAAAPAAAAAAAAAAEAIAAAACIAAABkcnMvZG93bnJldi54&#10;bWxQSwECFAAUAAAACACHTuJApoYxgcMBAAB3AwAADgAAAAAAAAABACAAAAAl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0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808080" w:themeColor="text1" w:themeTint="80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生日：1996.06.09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/>
                          <w:sz w:val="20"/>
                          <w:szCs w:val="20"/>
                        </w:rPr>
                        <w:t xml:space="preserve">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2938780</wp:posOffset>
                </wp:positionH>
                <wp:positionV relativeFrom="paragraph">
                  <wp:posOffset>105410</wp:posOffset>
                </wp:positionV>
                <wp:extent cx="1146810" cy="548640"/>
                <wp:effectExtent l="0" t="0" r="0" b="0"/>
                <wp:wrapNone/>
                <wp:docPr id="7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C9EA1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9C9EA1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231.4pt;margin-top:8.3pt;height:43.2pt;width:90.3pt;z-index:251663360;mso-width-relative:page;mso-height-relative:page;" filled="f" stroked="f" coordsize="21600,21600" o:gfxdata="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gsyvfXAAAACgEAAA8AAAAAAAAAAQAgAAAAIgAAAGRycy9kb3ducmV2&#10;LnhtbFBLAQIUABQAAAAIAIdO4kB4/aS/NgIAAF8EAAAOAAAAAAAAAAEAIAAAACY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9C9EA1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9C9EA1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3976370</wp:posOffset>
                </wp:positionH>
                <wp:positionV relativeFrom="paragraph">
                  <wp:posOffset>59690</wp:posOffset>
                </wp:positionV>
                <wp:extent cx="2165350" cy="363855"/>
                <wp:effectExtent l="0" t="0" r="0" b="0"/>
                <wp:wrapNone/>
                <wp:docPr id="31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color w:val="808080" w:themeColor="text1" w:themeTint="80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808080" w:themeColor="text1" w:themeTint="80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邮箱：1888888 8888@163.com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313.1pt;margin-top:4.7pt;height:28.65pt;width:170.5pt;z-index:251675648;mso-width-relative:page;mso-height-relative:page;" filled="f" stroked="f" coordsize="21600,21600" o:gfxdata="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HuCQLLVAAAACAEAAA8AAAAAAAAAAQAgAAAAIgAAAGRycy9kb3ducmV2Lnht&#10;bFBLAQIUABQAAAAIAIdO4kA4/QdtwwEAAHcDAAAOAAAAAAAAAAEAIAAAACQ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color w:val="808080" w:themeColor="text1" w:themeTint="80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808080" w:themeColor="text1" w:themeTint="80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邮箱：1888888 8888@163.com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151765</wp:posOffset>
                </wp:positionV>
                <wp:extent cx="198120" cy="223520"/>
                <wp:effectExtent l="0" t="0" r="11430" b="5080"/>
                <wp:wrapNone/>
                <wp:docPr id="85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223520"/>
                        </a:xfrm>
                        <a:custGeom>
                          <a:avLst/>
                          <a:gdLst>
                            <a:gd name="T0" fmla="*/ 166018 w 498"/>
                            <a:gd name="T1" fmla="*/ 151877 h 391"/>
                            <a:gd name="T2" fmla="*/ 166018 w 498"/>
                            <a:gd name="T3" fmla="*/ 151877 h 391"/>
                            <a:gd name="T4" fmla="*/ 23653 w 498"/>
                            <a:gd name="T5" fmla="*/ 151877 h 391"/>
                            <a:gd name="T6" fmla="*/ 23653 w 498"/>
                            <a:gd name="T7" fmla="*/ 52278 h 391"/>
                            <a:gd name="T8" fmla="*/ 51769 w 498"/>
                            <a:gd name="T9" fmla="*/ 52278 h 391"/>
                            <a:gd name="T10" fmla="*/ 75422 w 498"/>
                            <a:gd name="T11" fmla="*/ 31998 h 391"/>
                            <a:gd name="T12" fmla="*/ 12050 w 498"/>
                            <a:gd name="T13" fmla="*/ 31998 h 391"/>
                            <a:gd name="T14" fmla="*/ 0 w 498"/>
                            <a:gd name="T15" fmla="*/ 40110 h 391"/>
                            <a:gd name="T16" fmla="*/ 0 w 498"/>
                            <a:gd name="T17" fmla="*/ 163594 h 391"/>
                            <a:gd name="T18" fmla="*/ 12050 w 498"/>
                            <a:gd name="T19" fmla="*/ 175762 h 391"/>
                            <a:gd name="T20" fmla="*/ 178068 w 498"/>
                            <a:gd name="T21" fmla="*/ 175762 h 391"/>
                            <a:gd name="T22" fmla="*/ 190117 w 498"/>
                            <a:gd name="T23" fmla="*/ 163594 h 391"/>
                            <a:gd name="T24" fmla="*/ 190117 w 498"/>
                            <a:gd name="T25" fmla="*/ 123935 h 391"/>
                            <a:gd name="T26" fmla="*/ 166018 w 498"/>
                            <a:gd name="T27" fmla="*/ 139709 h 391"/>
                            <a:gd name="T28" fmla="*/ 166018 w 498"/>
                            <a:gd name="T29" fmla="*/ 151877 h 391"/>
                            <a:gd name="T30" fmla="*/ 146382 w 498"/>
                            <a:gd name="T31" fmla="*/ 76164 h 391"/>
                            <a:gd name="T32" fmla="*/ 146382 w 498"/>
                            <a:gd name="T33" fmla="*/ 76164 h 391"/>
                            <a:gd name="T34" fmla="*/ 146382 w 498"/>
                            <a:gd name="T35" fmla="*/ 115823 h 391"/>
                            <a:gd name="T36" fmla="*/ 221804 w 498"/>
                            <a:gd name="T37" fmla="*/ 56334 h 391"/>
                            <a:gd name="T38" fmla="*/ 146382 w 498"/>
                            <a:gd name="T39" fmla="*/ 0 h 391"/>
                            <a:gd name="T40" fmla="*/ 146382 w 498"/>
                            <a:gd name="T41" fmla="*/ 36054 h 391"/>
                            <a:gd name="T42" fmla="*/ 59356 w 498"/>
                            <a:gd name="T43" fmla="*/ 123935 h 391"/>
                            <a:gd name="T44" fmla="*/ 146382 w 498"/>
                            <a:gd name="T45" fmla="*/ 76164 h 391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0" t="0" r="r" b="b"/>
                          <a:pathLst>
                            <a:path w="498" h="391">
                              <a:moveTo>
                                <a:pt x="372" y="337"/>
                              </a:moveTo>
                              <a:lnTo>
                                <a:pt x="372" y="337"/>
                              </a:lnTo>
                              <a:cubicBezTo>
                                <a:pt x="53" y="337"/>
                                <a:pt x="53" y="337"/>
                                <a:pt x="53" y="337"/>
                              </a:cubicBezTo>
                              <a:cubicBezTo>
                                <a:pt x="53" y="116"/>
                                <a:pt x="53" y="116"/>
                                <a:pt x="53" y="116"/>
                              </a:cubicBezTo>
                              <a:cubicBezTo>
                                <a:pt x="116" y="116"/>
                                <a:pt x="116" y="116"/>
                                <a:pt x="116" y="116"/>
                              </a:cubicBezTo>
                              <a:cubicBezTo>
                                <a:pt x="116" y="116"/>
                                <a:pt x="133" y="98"/>
                                <a:pt x="169" y="71"/>
                              </a:cubicBezTo>
                              <a:cubicBezTo>
                                <a:pt x="27" y="71"/>
                                <a:pt x="27" y="71"/>
                                <a:pt x="27" y="71"/>
                              </a:cubicBezTo>
                              <a:cubicBezTo>
                                <a:pt x="9" y="71"/>
                                <a:pt x="0" y="80"/>
                                <a:pt x="0" y="89"/>
                              </a:cubicBezTo>
                              <a:cubicBezTo>
                                <a:pt x="0" y="363"/>
                                <a:pt x="0" y="363"/>
                                <a:pt x="0" y="363"/>
                              </a:cubicBezTo>
                              <a:cubicBezTo>
                                <a:pt x="0" y="382"/>
                                <a:pt x="9" y="390"/>
                                <a:pt x="27" y="390"/>
                              </a:cubicBezTo>
                              <a:cubicBezTo>
                                <a:pt x="399" y="390"/>
                                <a:pt x="399" y="390"/>
                                <a:pt x="399" y="390"/>
                              </a:cubicBezTo>
                              <a:cubicBezTo>
                                <a:pt x="408" y="390"/>
                                <a:pt x="426" y="382"/>
                                <a:pt x="426" y="363"/>
                              </a:cubicBezTo>
                              <a:cubicBezTo>
                                <a:pt x="426" y="275"/>
                                <a:pt x="426" y="275"/>
                                <a:pt x="426" y="275"/>
                              </a:cubicBezTo>
                              <a:cubicBezTo>
                                <a:pt x="372" y="310"/>
                                <a:pt x="372" y="310"/>
                                <a:pt x="372" y="310"/>
                              </a:cubicBezTo>
                              <a:lnTo>
                                <a:pt x="372" y="337"/>
                              </a:lnTo>
                              <a:close/>
                              <a:moveTo>
                                <a:pt x="328" y="169"/>
                              </a:moveTo>
                              <a:lnTo>
                                <a:pt x="328" y="169"/>
                              </a:lnTo>
                              <a:cubicBezTo>
                                <a:pt x="328" y="257"/>
                                <a:pt x="328" y="257"/>
                                <a:pt x="328" y="257"/>
                              </a:cubicBezTo>
                              <a:cubicBezTo>
                                <a:pt x="497" y="125"/>
                                <a:pt x="497" y="125"/>
                                <a:pt x="497" y="125"/>
                              </a:cubicBezTo>
                              <a:cubicBezTo>
                                <a:pt x="328" y="0"/>
                                <a:pt x="328" y="0"/>
                                <a:pt x="328" y="0"/>
                              </a:cubicBezTo>
                              <a:cubicBezTo>
                                <a:pt x="328" y="80"/>
                                <a:pt x="328" y="80"/>
                                <a:pt x="328" y="80"/>
                              </a:cubicBezTo>
                              <a:cubicBezTo>
                                <a:pt x="133" y="80"/>
                                <a:pt x="133" y="275"/>
                                <a:pt x="133" y="275"/>
                              </a:cubicBezTo>
                              <a:cubicBezTo>
                                <a:pt x="186" y="187"/>
                                <a:pt x="222" y="169"/>
                                <a:pt x="328" y="16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4" o:spid="_x0000_s1026" o:spt="100" style="position:absolute;left:0pt;margin-left:296.7pt;margin-top:11.95pt;height:17.6pt;width:15.6pt;mso-wrap-style:none;z-index:251695104;v-text-anchor:middle;mso-width-relative:page;mso-height-relative:page;" fillcolor="#707070" filled="t" stroked="f" coordsize="498,391" o:gfxdata="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" path="m372,337l372,337c53,337,53,337,53,337c53,116,53,116,53,116c116,116,116,116,116,116c116,116,133,98,169,71c27,71,27,71,27,71c9,71,0,80,0,89c0,363,0,363,0,363c0,382,9,390,27,390c399,390,399,390,399,390c408,390,426,382,426,363c426,275,426,275,426,275c372,310,372,310,372,310l372,337xm328,169l328,169c328,257,328,257,328,257c497,125,497,125,497,125c328,0,328,0,328,0c328,80,328,80,328,80c133,80,133,275,133,275c186,187,222,169,328,169xe">
                <v:path o:connectlocs="66047160,86822370;66047160,86822370;9409904,86822370;9409904,29885367;20595329,29885367;30005234,18292053;4793867,18292053;0,22929379;0,93520539;4793867,100476527;70841028,100476527;75634498,93520539;75634498,70848980;66047160,79866382;66047160,86822370;58235345,43540095;58235345,43540095;58235345,66211654;88240579,32204029;58235345,0;58235345,20610716;23613676,70848980;58235345,43540095" o:connectangles="0,0,0,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 w:eastAsia="微软雅黑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137795</wp:posOffset>
                </wp:positionV>
                <wp:extent cx="259080" cy="291465"/>
                <wp:effectExtent l="0" t="0" r="0" b="5715"/>
                <wp:wrapNone/>
                <wp:docPr id="279" name="Freefor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91347"/>
                        </a:xfrm>
                        <a:custGeom>
                          <a:avLst/>
                          <a:gdLst>
                            <a:gd name="T0" fmla="*/ 199518 w 497"/>
                            <a:gd name="T1" fmla="*/ 0 h 400"/>
                            <a:gd name="T2" fmla="*/ 199518 w 497"/>
                            <a:gd name="T3" fmla="*/ 0 h 400"/>
                            <a:gd name="T4" fmla="*/ 23870 w 497"/>
                            <a:gd name="T5" fmla="*/ 0 h 400"/>
                            <a:gd name="T6" fmla="*/ 0 w 497"/>
                            <a:gd name="T7" fmla="*/ 19733 h 400"/>
                            <a:gd name="T8" fmla="*/ 0 w 497"/>
                            <a:gd name="T9" fmla="*/ 155171 h 400"/>
                            <a:gd name="T10" fmla="*/ 23870 w 497"/>
                            <a:gd name="T11" fmla="*/ 178940 h 400"/>
                            <a:gd name="T12" fmla="*/ 199518 w 497"/>
                            <a:gd name="T13" fmla="*/ 178940 h 400"/>
                            <a:gd name="T14" fmla="*/ 223388 w 497"/>
                            <a:gd name="T15" fmla="*/ 155171 h 400"/>
                            <a:gd name="T16" fmla="*/ 223388 w 497"/>
                            <a:gd name="T17" fmla="*/ 19733 h 400"/>
                            <a:gd name="T18" fmla="*/ 199518 w 497"/>
                            <a:gd name="T19" fmla="*/ 0 h 400"/>
                            <a:gd name="T20" fmla="*/ 199518 w 497"/>
                            <a:gd name="T21" fmla="*/ 155171 h 400"/>
                            <a:gd name="T22" fmla="*/ 199518 w 497"/>
                            <a:gd name="T23" fmla="*/ 155171 h 400"/>
                            <a:gd name="T24" fmla="*/ 23870 w 497"/>
                            <a:gd name="T25" fmla="*/ 155171 h 400"/>
                            <a:gd name="T26" fmla="*/ 23870 w 497"/>
                            <a:gd name="T27" fmla="*/ 19733 h 400"/>
                            <a:gd name="T28" fmla="*/ 199518 w 497"/>
                            <a:gd name="T29" fmla="*/ 19733 h 400"/>
                            <a:gd name="T30" fmla="*/ 199518 w 497"/>
                            <a:gd name="T31" fmla="*/ 155171 h 400"/>
                            <a:gd name="T32" fmla="*/ 99984 w 497"/>
                            <a:gd name="T33" fmla="*/ 111669 h 400"/>
                            <a:gd name="T34" fmla="*/ 99984 w 497"/>
                            <a:gd name="T35" fmla="*/ 111669 h 400"/>
                            <a:gd name="T36" fmla="*/ 43687 w 497"/>
                            <a:gd name="T37" fmla="*/ 111669 h 400"/>
                            <a:gd name="T38" fmla="*/ 43687 w 497"/>
                            <a:gd name="T39" fmla="*/ 131402 h 400"/>
                            <a:gd name="T40" fmla="*/ 99984 w 497"/>
                            <a:gd name="T41" fmla="*/ 131402 h 400"/>
                            <a:gd name="T42" fmla="*/ 99984 w 497"/>
                            <a:gd name="T43" fmla="*/ 111669 h 400"/>
                            <a:gd name="T44" fmla="*/ 99984 w 497"/>
                            <a:gd name="T45" fmla="*/ 79828 h 400"/>
                            <a:gd name="T46" fmla="*/ 99984 w 497"/>
                            <a:gd name="T47" fmla="*/ 79828 h 400"/>
                            <a:gd name="T48" fmla="*/ 43687 w 497"/>
                            <a:gd name="T49" fmla="*/ 79828 h 400"/>
                            <a:gd name="T50" fmla="*/ 43687 w 497"/>
                            <a:gd name="T51" fmla="*/ 99560 h 400"/>
                            <a:gd name="T52" fmla="*/ 99984 w 497"/>
                            <a:gd name="T53" fmla="*/ 99560 h 400"/>
                            <a:gd name="T54" fmla="*/ 99984 w 497"/>
                            <a:gd name="T55" fmla="*/ 79828 h 400"/>
                            <a:gd name="T56" fmla="*/ 99984 w 497"/>
                            <a:gd name="T57" fmla="*/ 43950 h 400"/>
                            <a:gd name="T58" fmla="*/ 99984 w 497"/>
                            <a:gd name="T59" fmla="*/ 43950 h 400"/>
                            <a:gd name="T60" fmla="*/ 43687 w 497"/>
                            <a:gd name="T61" fmla="*/ 43950 h 400"/>
                            <a:gd name="T62" fmla="*/ 43687 w 497"/>
                            <a:gd name="T63" fmla="*/ 64131 h 400"/>
                            <a:gd name="T64" fmla="*/ 99984 w 497"/>
                            <a:gd name="T65" fmla="*/ 64131 h 400"/>
                            <a:gd name="T66" fmla="*/ 99984 w 497"/>
                            <a:gd name="T67" fmla="*/ 43950 h 400"/>
                            <a:gd name="T68" fmla="*/ 175197 w 497"/>
                            <a:gd name="T69" fmla="*/ 115257 h 400"/>
                            <a:gd name="T70" fmla="*/ 175197 w 497"/>
                            <a:gd name="T71" fmla="*/ 115257 h 400"/>
                            <a:gd name="T72" fmla="*/ 159434 w 497"/>
                            <a:gd name="T73" fmla="*/ 103597 h 400"/>
                            <a:gd name="T74" fmla="*/ 171594 w 497"/>
                            <a:gd name="T75" fmla="*/ 67719 h 400"/>
                            <a:gd name="T76" fmla="*/ 151327 w 497"/>
                            <a:gd name="T77" fmla="*/ 43950 h 400"/>
                            <a:gd name="T78" fmla="*/ 131510 w 497"/>
                            <a:gd name="T79" fmla="*/ 67719 h 400"/>
                            <a:gd name="T80" fmla="*/ 143671 w 497"/>
                            <a:gd name="T81" fmla="*/ 103597 h 400"/>
                            <a:gd name="T82" fmla="*/ 123854 w 497"/>
                            <a:gd name="T83" fmla="*/ 115257 h 400"/>
                            <a:gd name="T84" fmla="*/ 123854 w 497"/>
                            <a:gd name="T85" fmla="*/ 131402 h 400"/>
                            <a:gd name="T86" fmla="*/ 179251 w 497"/>
                            <a:gd name="T87" fmla="*/ 131402 h 400"/>
                            <a:gd name="T88" fmla="*/ 175197 w 497"/>
                            <a:gd name="T89" fmla="*/ 115257 h 400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0" t="0" r="r" b="b"/>
                          <a:pathLst>
                            <a:path w="497" h="400">
                              <a:moveTo>
                                <a:pt x="443" y="0"/>
                              </a:moveTo>
                              <a:lnTo>
                                <a:pt x="443" y="0"/>
                              </a:ln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17" y="0"/>
                                <a:pt x="0" y="18"/>
                                <a:pt x="0" y="44"/>
                              </a:cubicBezTo>
                              <a:cubicBezTo>
                                <a:pt x="0" y="346"/>
                                <a:pt x="0" y="346"/>
                                <a:pt x="0" y="346"/>
                              </a:cubicBezTo>
                              <a:cubicBezTo>
                                <a:pt x="0" y="373"/>
                                <a:pt x="17" y="399"/>
                                <a:pt x="53" y="399"/>
                              </a:cubicBezTo>
                              <a:cubicBezTo>
                                <a:pt x="443" y="399"/>
                                <a:pt x="443" y="399"/>
                                <a:pt x="443" y="399"/>
                              </a:cubicBezTo>
                              <a:cubicBezTo>
                                <a:pt x="470" y="399"/>
                                <a:pt x="496" y="373"/>
                                <a:pt x="496" y="346"/>
                              </a:cubicBezTo>
                              <a:cubicBezTo>
                                <a:pt x="496" y="44"/>
                                <a:pt x="496" y="44"/>
                                <a:pt x="496" y="44"/>
                              </a:cubicBezTo>
                              <a:cubicBezTo>
                                <a:pt x="496" y="18"/>
                                <a:pt x="470" y="0"/>
                                <a:pt x="443" y="0"/>
                              </a:cubicBezTo>
                              <a:close/>
                              <a:moveTo>
                                <a:pt x="443" y="346"/>
                              </a:moveTo>
                              <a:lnTo>
                                <a:pt x="443" y="346"/>
                              </a:lnTo>
                              <a:cubicBezTo>
                                <a:pt x="53" y="346"/>
                                <a:pt x="53" y="346"/>
                                <a:pt x="53" y="346"/>
                              </a:cubicBezTo>
                              <a:cubicBezTo>
                                <a:pt x="53" y="44"/>
                                <a:pt x="53" y="44"/>
                                <a:pt x="53" y="44"/>
                              </a:cubicBezTo>
                              <a:cubicBezTo>
                                <a:pt x="443" y="44"/>
                                <a:pt x="443" y="44"/>
                                <a:pt x="443" y="44"/>
                              </a:cubicBezTo>
                              <a:lnTo>
                                <a:pt x="443" y="346"/>
                              </a:lnTo>
                              <a:close/>
                              <a:moveTo>
                                <a:pt x="222" y="249"/>
                              </a:moveTo>
                              <a:lnTo>
                                <a:pt x="222" y="249"/>
                              </a:lnTo>
                              <a:cubicBezTo>
                                <a:pt x="97" y="249"/>
                                <a:pt x="97" y="249"/>
                                <a:pt x="97" y="249"/>
                              </a:cubicBezTo>
                              <a:cubicBezTo>
                                <a:pt x="97" y="293"/>
                                <a:pt x="97" y="293"/>
                                <a:pt x="97" y="293"/>
                              </a:cubicBezTo>
                              <a:cubicBezTo>
                                <a:pt x="222" y="293"/>
                                <a:pt x="222" y="293"/>
                                <a:pt x="222" y="293"/>
                              </a:cubicBezTo>
                              <a:lnTo>
                                <a:pt x="222" y="249"/>
                              </a:lnTo>
                              <a:close/>
                              <a:moveTo>
                                <a:pt x="222" y="178"/>
                              </a:moveTo>
                              <a:lnTo>
                                <a:pt x="222" y="178"/>
                              </a:lnTo>
                              <a:cubicBezTo>
                                <a:pt x="97" y="178"/>
                                <a:pt x="97" y="178"/>
                                <a:pt x="97" y="178"/>
                              </a:cubicBezTo>
                              <a:cubicBezTo>
                                <a:pt x="97" y="222"/>
                                <a:pt x="97" y="222"/>
                                <a:pt x="97" y="222"/>
                              </a:cubicBezTo>
                              <a:cubicBezTo>
                                <a:pt x="222" y="222"/>
                                <a:pt x="222" y="222"/>
                                <a:pt x="222" y="222"/>
                              </a:cubicBezTo>
                              <a:lnTo>
                                <a:pt x="222" y="178"/>
                              </a:lnTo>
                              <a:close/>
                              <a:moveTo>
                                <a:pt x="222" y="98"/>
                              </a:moveTo>
                              <a:lnTo>
                                <a:pt x="222" y="98"/>
                              </a:lnTo>
                              <a:cubicBezTo>
                                <a:pt x="97" y="98"/>
                                <a:pt x="97" y="98"/>
                                <a:pt x="97" y="98"/>
                              </a:cubicBezTo>
                              <a:cubicBezTo>
                                <a:pt x="97" y="143"/>
                                <a:pt x="97" y="143"/>
                                <a:pt x="97" y="143"/>
                              </a:cubicBezTo>
                              <a:cubicBezTo>
                                <a:pt x="222" y="143"/>
                                <a:pt x="222" y="143"/>
                                <a:pt x="222" y="143"/>
                              </a:cubicBezTo>
                              <a:lnTo>
                                <a:pt x="222" y="98"/>
                              </a:lnTo>
                              <a:close/>
                              <a:moveTo>
                                <a:pt x="389" y="257"/>
                              </a:moveTo>
                              <a:lnTo>
                                <a:pt x="389" y="257"/>
                              </a:lnTo>
                              <a:cubicBezTo>
                                <a:pt x="389" y="257"/>
                                <a:pt x="354" y="249"/>
                                <a:pt x="354" y="231"/>
                              </a:cubicBezTo>
                              <a:cubicBezTo>
                                <a:pt x="354" y="204"/>
                                <a:pt x="381" y="196"/>
                                <a:pt x="381" y="151"/>
                              </a:cubicBezTo>
                              <a:cubicBezTo>
                                <a:pt x="381" y="125"/>
                                <a:pt x="372" y="98"/>
                                <a:pt x="336" y="98"/>
                              </a:cubicBezTo>
                              <a:cubicBezTo>
                                <a:pt x="301" y="98"/>
                                <a:pt x="292" y="125"/>
                                <a:pt x="292" y="151"/>
                              </a:cubicBezTo>
                              <a:cubicBezTo>
                                <a:pt x="292" y="196"/>
                                <a:pt x="319" y="204"/>
                                <a:pt x="319" y="231"/>
                              </a:cubicBezTo>
                              <a:cubicBezTo>
                                <a:pt x="319" y="249"/>
                                <a:pt x="275" y="257"/>
                                <a:pt x="275" y="257"/>
                              </a:cubicBezTo>
                              <a:lnTo>
                                <a:pt x="275" y="293"/>
                              </a:lnTo>
                              <a:cubicBezTo>
                                <a:pt x="398" y="293"/>
                                <a:pt x="398" y="293"/>
                                <a:pt x="398" y="293"/>
                              </a:cubicBezTo>
                              <a:cubicBezTo>
                                <a:pt x="398" y="293"/>
                                <a:pt x="398" y="257"/>
                                <a:pt x="389" y="2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75" o:spid="_x0000_s1026" o:spt="100" style="position:absolute;left:0pt;margin-left:-7.5pt;margin-top:10.85pt;height:22.95pt;width:20.4pt;z-index:251686912;v-text-anchor:middle;mso-width-relative:page;mso-height-relative:page;" fillcolor="#707070" filled="t" stroked="f" coordsize="497,400" o:gfxdata="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" path="m443,0l443,0c53,0,53,0,53,0c17,0,0,18,0,44c0,346,0,346,0,346c0,373,17,399,53,399c443,399,443,399,443,399c470,399,496,373,496,346c496,44,496,44,496,44c496,18,470,0,443,0xm443,346l443,346c53,346,53,346,53,346c53,44,53,44,53,44c443,44,443,44,443,44l443,346xm222,249l222,249c97,249,97,249,97,249c97,293,97,293,97,293c222,293,222,293,222,293l222,249xm222,178l222,178c97,178,97,178,97,178c97,222,97,222,97,222c222,222,222,222,222,222l222,178xm222,98l222,98c97,98,97,98,97,98c97,143,97,143,97,143c222,143,222,143,222,143l222,98xm389,257l389,257c389,257,354,249,354,231c354,204,381,196,381,151c381,125,372,98,336,98c301,98,292,125,292,151c292,196,319,204,319,231c319,249,275,257,275,257l275,293c398,293,398,293,398,293c398,293,398,257,389,257xe">
                <v:path textboxrect="0,0,497,400" o:connectlocs="104006284,0;104006284,0;12443138,0;0,14372875;0,113021513;12443138,130334080;104006284,130334080;116449422,113021513;116449422,14372875;104006284,0;104006284,113021513;104006284,113021513;12443138,113021513;12443138,14372875;104006284,14372875;104006284,113021513;52120432,81336070;52120432,81336070;22773496,81336070;22773496,95708946;52120432,95708946;52120432,81336070;52120432,58144120;52120432,58144120;22773496,58144120;22773496,72516268;52120432,72516268;52120432,58144120;52120432,32011751;52120432,32011751;22773496,32011751;22773496,46710936;52120432,46710936;52120432,32011751;91328045,83949452;91328045,83949452;83110987,75456687;89449846,49324318;78884907,32011751;68554548,49324318;74893928,75456687;64563570,83949452;64563570,95708946;93441346,95708946;91328045,83949452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112395</wp:posOffset>
                </wp:positionV>
                <wp:extent cx="2237105" cy="402590"/>
                <wp:effectExtent l="0" t="0" r="0" b="0"/>
                <wp:wrapNone/>
                <wp:docPr id="1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10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right="420" w:rightChars="20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9C9EA1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C9EA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9C9EA1"/>
                                <w:sz w:val="26"/>
                                <w:szCs w:val="26"/>
                              </w:rPr>
                              <w:t>/ Eduction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9C9EA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2.7pt;margin-top:8.85pt;height:31.7pt;width:176.15pt;z-index:251662336;mso-width-relative:page;mso-height-relative:page;" filled="f" stroked="f" coordsize="21600,21600" o:gfxdata="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LV/RVtUAAAAIAQAADwAAAAAAAAABACAAAAAiAAAAZHJzL2Rvd25y&#10;ZXYueG1sUEsBAhQAFAAAAAgAh07iQI5/lKM6AgAAYAQAAA4AAAAAAAAAAQAgAAAAJ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ind w:right="420" w:rightChars="200"/>
                        <w:rPr>
                          <w:rFonts w:ascii="微软雅黑" w:hAnsi="微软雅黑" w:eastAsia="微软雅黑" w:cs="微软雅黑"/>
                          <w:b/>
                          <w:bCs/>
                          <w:color w:val="9C9EA1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9C9EA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9C9EA1"/>
                          <w:sz w:val="26"/>
                          <w:szCs w:val="26"/>
                        </w:rPr>
                        <w:t>/ Eduction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9C9EA1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3740150</wp:posOffset>
                </wp:positionH>
                <wp:positionV relativeFrom="paragraph">
                  <wp:posOffset>1270</wp:posOffset>
                </wp:positionV>
                <wp:extent cx="211455" cy="219710"/>
                <wp:effectExtent l="0" t="0" r="635" b="11430"/>
                <wp:wrapNone/>
                <wp:docPr id="278" name="Freefor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" cy="219710"/>
                        </a:xfrm>
                        <a:custGeom>
                          <a:avLst/>
                          <a:gdLst>
                            <a:gd name="T0" fmla="*/ 203452 w 461"/>
                            <a:gd name="T1" fmla="*/ 95902 h 409"/>
                            <a:gd name="T2" fmla="*/ 203452 w 461"/>
                            <a:gd name="T3" fmla="*/ 95902 h 409"/>
                            <a:gd name="T4" fmla="*/ 111425 w 461"/>
                            <a:gd name="T5" fmla="*/ 7654 h 409"/>
                            <a:gd name="T6" fmla="*/ 95636 w 461"/>
                            <a:gd name="T7" fmla="*/ 7654 h 409"/>
                            <a:gd name="T8" fmla="*/ 4060 w 461"/>
                            <a:gd name="T9" fmla="*/ 95902 h 409"/>
                            <a:gd name="T10" fmla="*/ 8120 w 461"/>
                            <a:gd name="T11" fmla="*/ 103556 h 409"/>
                            <a:gd name="T12" fmla="*/ 27969 w 461"/>
                            <a:gd name="T13" fmla="*/ 103556 h 409"/>
                            <a:gd name="T14" fmla="*/ 27969 w 461"/>
                            <a:gd name="T15" fmla="*/ 175595 h 409"/>
                            <a:gd name="T16" fmla="*/ 35638 w 461"/>
                            <a:gd name="T17" fmla="*/ 183700 h 409"/>
                            <a:gd name="T18" fmla="*/ 79847 w 461"/>
                            <a:gd name="T19" fmla="*/ 183700 h 409"/>
                            <a:gd name="T20" fmla="*/ 79847 w 461"/>
                            <a:gd name="T21" fmla="*/ 111661 h 409"/>
                            <a:gd name="T22" fmla="*/ 127665 w 461"/>
                            <a:gd name="T23" fmla="*/ 111661 h 409"/>
                            <a:gd name="T24" fmla="*/ 127665 w 461"/>
                            <a:gd name="T25" fmla="*/ 183700 h 409"/>
                            <a:gd name="T26" fmla="*/ 171874 w 461"/>
                            <a:gd name="T27" fmla="*/ 183700 h 409"/>
                            <a:gd name="T28" fmla="*/ 179543 w 461"/>
                            <a:gd name="T29" fmla="*/ 175595 h 409"/>
                            <a:gd name="T30" fmla="*/ 179543 w 461"/>
                            <a:gd name="T31" fmla="*/ 103556 h 409"/>
                            <a:gd name="T32" fmla="*/ 199843 w 461"/>
                            <a:gd name="T33" fmla="*/ 103556 h 409"/>
                            <a:gd name="T34" fmla="*/ 203452 w 461"/>
                            <a:gd name="T35" fmla="*/ 95902 h 409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</a:gdLst>
                          <a:ahLst/>
                          <a:cxnLst>
                            <a:cxn ang="T36">
                              <a:pos x="T0" y="T1"/>
                            </a:cxn>
                            <a:cxn ang="T37">
                              <a:pos x="T2" y="T3"/>
                            </a:cxn>
                            <a:cxn ang="T38">
                              <a:pos x="T4" y="T5"/>
                            </a:cxn>
                            <a:cxn ang="T39">
                              <a:pos x="T6" y="T7"/>
                            </a:cxn>
                            <a:cxn ang="T40">
                              <a:pos x="T8" y="T9"/>
                            </a:cxn>
                            <a:cxn ang="T41">
                              <a:pos x="T10" y="T11"/>
                            </a:cxn>
                            <a:cxn ang="T42">
                              <a:pos x="T12" y="T13"/>
                            </a:cxn>
                            <a:cxn ang="T43">
                              <a:pos x="T14" y="T15"/>
                            </a:cxn>
                            <a:cxn ang="T44">
                              <a:pos x="T16" y="T17"/>
                            </a:cxn>
                            <a:cxn ang="T45">
                              <a:pos x="T18" y="T19"/>
                            </a:cxn>
                            <a:cxn ang="T46">
                              <a:pos x="T20" y="T21"/>
                            </a:cxn>
                            <a:cxn ang="T47">
                              <a:pos x="T22" y="T23"/>
                            </a:cxn>
                            <a:cxn ang="T48">
                              <a:pos x="T24" y="T25"/>
                            </a:cxn>
                            <a:cxn ang="T49">
                              <a:pos x="T26" y="T27"/>
                            </a:cxn>
                            <a:cxn ang="T50">
                              <a:pos x="T28" y="T29"/>
                            </a:cxn>
                            <a:cxn ang="T51">
                              <a:pos x="T30" y="T31"/>
                            </a:cxn>
                            <a:cxn ang="T52">
                              <a:pos x="T32" y="T33"/>
                            </a:cxn>
                            <a:cxn ang="T53">
                              <a:pos x="T34" y="T35"/>
                            </a:cxn>
                          </a:cxnLst>
                          <a:rect l="0" t="0" r="r" b="b"/>
                          <a:pathLst>
                            <a:path w="461" h="409">
                              <a:moveTo>
                                <a:pt x="451" y="213"/>
                              </a:moveTo>
                              <a:lnTo>
                                <a:pt x="451" y="213"/>
                              </a:lnTo>
                              <a:cubicBezTo>
                                <a:pt x="247" y="17"/>
                                <a:pt x="247" y="17"/>
                                <a:pt x="247" y="17"/>
                              </a:cubicBezTo>
                              <a:cubicBezTo>
                                <a:pt x="238" y="0"/>
                                <a:pt x="221" y="0"/>
                                <a:pt x="212" y="17"/>
                              </a:cubicBezTo>
                              <a:cubicBezTo>
                                <a:pt x="9" y="213"/>
                                <a:pt x="9" y="213"/>
                                <a:pt x="9" y="213"/>
                              </a:cubicBezTo>
                              <a:cubicBezTo>
                                <a:pt x="0" y="221"/>
                                <a:pt x="9" y="230"/>
                                <a:pt x="18" y="230"/>
                              </a:cubicBezTo>
                              <a:cubicBezTo>
                                <a:pt x="62" y="230"/>
                                <a:pt x="62" y="230"/>
                                <a:pt x="62" y="230"/>
                              </a:cubicBezTo>
                              <a:cubicBezTo>
                                <a:pt x="62" y="390"/>
                                <a:pt x="62" y="390"/>
                                <a:pt x="62" y="390"/>
                              </a:cubicBezTo>
                              <a:cubicBezTo>
                                <a:pt x="62" y="399"/>
                                <a:pt x="62" y="408"/>
                                <a:pt x="79" y="408"/>
                              </a:cubicBezTo>
                              <a:cubicBezTo>
                                <a:pt x="177" y="408"/>
                                <a:pt x="177" y="408"/>
                                <a:pt x="177" y="408"/>
                              </a:cubicBezTo>
                              <a:cubicBezTo>
                                <a:pt x="177" y="248"/>
                                <a:pt x="177" y="248"/>
                                <a:pt x="177" y="248"/>
                              </a:cubicBezTo>
                              <a:cubicBezTo>
                                <a:pt x="283" y="248"/>
                                <a:pt x="283" y="248"/>
                                <a:pt x="283" y="248"/>
                              </a:cubicBezTo>
                              <a:cubicBezTo>
                                <a:pt x="283" y="408"/>
                                <a:pt x="283" y="408"/>
                                <a:pt x="283" y="408"/>
                              </a:cubicBezTo>
                              <a:cubicBezTo>
                                <a:pt x="381" y="408"/>
                                <a:pt x="381" y="408"/>
                                <a:pt x="381" y="408"/>
                              </a:cubicBezTo>
                              <a:cubicBezTo>
                                <a:pt x="398" y="408"/>
                                <a:pt x="398" y="399"/>
                                <a:pt x="398" y="390"/>
                              </a:cubicBezTo>
                              <a:cubicBezTo>
                                <a:pt x="398" y="230"/>
                                <a:pt x="398" y="230"/>
                                <a:pt x="398" y="230"/>
                              </a:cubicBezTo>
                              <a:cubicBezTo>
                                <a:pt x="443" y="230"/>
                                <a:pt x="443" y="230"/>
                                <a:pt x="443" y="230"/>
                              </a:cubicBezTo>
                              <a:cubicBezTo>
                                <a:pt x="451" y="230"/>
                                <a:pt x="460" y="221"/>
                                <a:pt x="451" y="213"/>
                              </a:cubicBezTo>
                            </a:path>
                          </a:pathLst>
                        </a:custGeom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74" o:spid="_x0000_s1026" o:spt="100" style="position:absolute;left:0pt;margin-left:294.5pt;margin-top:0.1pt;height:17.3pt;width:16.65pt;mso-wrap-style:none;z-index:251694080;v-text-anchor:middle;mso-width-relative:page;mso-height-relative:page;" fillcolor="#707070" filled="t" stroked="f" coordsize="461,409" o:gfxdata="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" path="m451,213l451,213c247,17,247,17,247,17c238,0,221,0,212,17c9,213,9,213,9,213c0,221,9,230,18,230c62,230,62,230,62,230c62,390,62,390,62,390c62,399,62,408,79,408c177,408,177,408,177,408c177,248,177,248,177,248c283,248,283,248,283,248c283,408,283,408,283,408c381,408,381,408,381,408c398,408,398,399,398,390c398,230,398,230,398,230c443,230,443,230,443,230c451,230,460,221,451,213e">
                <v:path o:connectlocs="93320916,51517428;93320916,51517428;51109269,4111638;43867050,4111638;1862271,51517428;3724543,55629067;12829034,55629067;12829034,94327573;16346709,98681484;36624831,98681484;36624831,59982978;58558356,59982978;58558356,98681484;78836478,98681484;82354154,94327573;82354154,55629067;91665513,55629067;93320916,51517428" o:connectangles="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3985895</wp:posOffset>
                </wp:positionH>
                <wp:positionV relativeFrom="paragraph">
                  <wp:posOffset>20955</wp:posOffset>
                </wp:positionV>
                <wp:extent cx="2195830" cy="347345"/>
                <wp:effectExtent l="0" t="0" r="0" b="0"/>
                <wp:wrapNone/>
                <wp:docPr id="51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right="0" w:rightChars="0"/>
                              <w:rPr>
                                <w:rFonts w:hint="eastAsia" w:ascii="微软雅黑 Light" w:hAnsi="微软雅黑 Light" w:eastAsia="微软雅黑 Light" w:cs="Times New Roman"/>
                                <w:color w:val="808080" w:themeColor="text1" w:themeTint="80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808080" w:themeColor="text1" w:themeTint="80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现居：北京市海淀区西二旗中路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313.85pt;margin-top:1.65pt;height:27.35pt;width:172.9pt;z-index:251676672;mso-width-relative:page;mso-height-relative:page;" filled="f" stroked="f" coordsize="21600,21600" o:gfxdata="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HHZm3/XAAAACAEAAA8AAAAAAAAAAQAgAAAAIgAAAGRycy9kb3ducmV2Lnht&#10;bFBLAQIUABQAAAAIAIdO4kCWcHtzwQEAAHcDAAAOAAAAAAAAAAEAIAAAACY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right="0" w:rightChars="0"/>
                        <w:rPr>
                          <w:rFonts w:hint="eastAsia" w:ascii="微软雅黑 Light" w:hAnsi="微软雅黑 Light" w:eastAsia="微软雅黑 Light" w:cs="Times New Roman"/>
                          <w:color w:val="808080" w:themeColor="text1" w:themeTint="80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808080" w:themeColor="text1" w:themeTint="80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现居：北京市海淀区西二旗中路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-102870</wp:posOffset>
                </wp:positionH>
                <wp:positionV relativeFrom="paragraph">
                  <wp:posOffset>114935</wp:posOffset>
                </wp:positionV>
                <wp:extent cx="6798945" cy="23495"/>
                <wp:effectExtent l="0" t="4445" r="1905" b="1016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74320" y="3421380"/>
                          <a:ext cx="6798945" cy="23495"/>
                        </a:xfrm>
                        <a:prstGeom prst="line">
                          <a:avLst/>
                        </a:prstGeom>
                        <a:ln>
                          <a:solidFill>
                            <a:srgbClr val="8C8B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8.1pt;margin-top:9.05pt;height:1.85pt;width:535.35pt;z-index:251679744;mso-width-relative:page;mso-height-relative:page;" filled="f" stroked="t" coordsize="21600,21600" o:gfxdata="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0cd7LYAAAACgEAAA8AAAAAAAAAAQAgAAAAIgAAAGRycy9kb3ducmV2LnhtbFBL&#10;AQIUABQAAAAIAIdO4kDq2VCV9gEAALUDAAAOAAAAAAAAAAEAIAAAACcBAABkcnMvZTJvRG9jLnht&#10;bFBLBQYAAAAABgAGAFkBAACPBQAAAAA=&#10;">
                <v:fill on="f" focussize="0,0"/>
                <v:stroke color="#8C8B48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59055</wp:posOffset>
                </wp:positionV>
                <wp:extent cx="6704965" cy="88201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4965" cy="882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bookmarkStart w:id="0" w:name="OLE_LINK14"/>
                            <w:bookmarkStart w:id="1" w:name="OLE_LINK23"/>
                            <w:bookmarkStart w:id="2" w:name="OLE_LINK15"/>
                            <w:bookmarkStart w:id="3" w:name="OLE_LINK16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16.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青岛科技大学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计算机专业                       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 Light" w:hAnsi="微软雅黑 Light" w:eastAsia="微软雅黑 Light" w:cs="Times New Roman"/>
                                <w:color w:val="808080" w:themeColor="text1" w:themeTint="80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808080" w:themeColor="text1" w:themeTint="80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808080" w:themeColor="text1" w:themeTint="80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电路原理、模拟电子技术、数字逻辑、数字分析、计算机原理、微型计算机技术、计算机系统结构、计算机网络、高级语言等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55pt;margin-top:4.65pt;height:69.45pt;width:527.95pt;z-index:251666432;mso-width-relative:page;mso-height-relative:page;" filled="f" stroked="f" coordsize="21600,21600" o:gfxdata="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JBz/3bAAAACgEAAA8AAAAAAAAAAQAgAAAAIgAAAGRy&#10;cy9kb3ducmV2LnhtbFBLAQIUABQAAAAIAIdO4kCsbeya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7F7F7F" w:themeColor="background1" w:themeShade="80"/>
                          <w:sz w:val="22"/>
                          <w:szCs w:val="22"/>
                          <w:lang w:val="en-US"/>
                        </w:rPr>
                      </w:pPr>
                      <w:bookmarkStart w:id="0" w:name="OLE_LINK14"/>
                      <w:bookmarkStart w:id="1" w:name="OLE_LINK23"/>
                      <w:bookmarkStart w:id="2" w:name="OLE_LINK15"/>
                      <w:bookmarkStart w:id="3" w:name="OLE_LINK16"/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16.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6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7F7F7F" w:themeColor="background1" w:themeShade="80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 xml:space="preserve">青岛科技大学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bCs/>
                          <w:color w:val="7F7F7F" w:themeColor="background1" w:themeShade="80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7F7F7F" w:themeColor="background1" w:themeShade="80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bCs/>
                          <w:color w:val="7F7F7F" w:themeColor="background1" w:themeShade="80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7F7F7F" w:themeColor="background1" w:themeShade="80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计算机专业                       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 Light" w:hAnsi="微软雅黑 Light" w:eastAsia="微软雅黑 Light" w:cs="Times New Roman"/>
                          <w:color w:val="808080" w:themeColor="text1" w:themeTint="80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808080" w:themeColor="text1" w:themeTint="80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主修课程：</w:t>
                      </w:r>
                      <w:bookmarkEnd w:id="0"/>
                      <w:bookmarkEnd w:id="1"/>
                      <w:bookmarkEnd w:id="2"/>
                      <w:bookmarkEnd w:id="3"/>
                      <w:r>
                        <w:rPr>
                          <w:rFonts w:hint="eastAsia" w:ascii="微软雅黑 Light" w:hAnsi="微软雅黑 Light" w:eastAsia="微软雅黑 Light" w:cs="Times New Roman"/>
                          <w:color w:val="808080" w:themeColor="text1" w:themeTint="80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电路原理、模拟电子技术、数字逻辑、数字分析、计算机原理、微型计算机技术、计算机系统结构、计算机网络、高级语言等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5" w:name="_GoBack"/>
      <w:bookmarkEnd w:id="5"/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4315460</wp:posOffset>
                </wp:positionH>
                <wp:positionV relativeFrom="paragraph">
                  <wp:posOffset>6965950</wp:posOffset>
                </wp:positionV>
                <wp:extent cx="280987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59910" y="10443210"/>
                          <a:ext cx="28098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9.8pt;margin-top:548.5pt;height:0pt;width:221.25pt;z-index:251698176;mso-width-relative:page;mso-height-relative:page;" filled="f" stroked="t" coordsize="21600,21600" o:gfxdata="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52SXzZAAAADgEAAA8AAAAAAAAAAQAgAAAAIgAAAGRycy9kb3ducmV2&#10;LnhtbFBLAQIUABQAAAAIAIdO4kBbEEO0+wEAAMoDAAAOAAAAAAAAAAEAIAAAACgBAABkcnMvZTJv&#10;RG9jLnhtbFBLBQYAAAAABgAGAFkBAACVBQAAAAA=&#10;">
                <v:fill on="f" focussize="0,0"/>
                <v:stroke weight="1pt" color="#948A54 [161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6871335</wp:posOffset>
                </wp:positionH>
                <wp:positionV relativeFrom="paragraph">
                  <wp:posOffset>4219575</wp:posOffset>
                </wp:positionV>
                <wp:extent cx="0" cy="2984500"/>
                <wp:effectExtent l="6350" t="0" r="12700" b="63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328535" y="7696835"/>
                          <a:ext cx="0" cy="2984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41.05pt;margin-top:332.25pt;height:235pt;width:0pt;z-index:251697152;mso-width-relative:page;mso-height-relative:page;" filled="f" stroked="t" coordsize="21600,21600" o:gfxdata="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6/CeSNkAAAAOAQAADwAAAAAAAAABACAAAAAiAAAAZHJzL2Rvd25yZXYueG1s&#10;UEsBAhQAFAAAAAgAh07iQMcWqLP3AQAAyQMAAA4AAAAAAAAAAQAgAAAAKAEAAGRycy9lMm9Eb2Mu&#10;eG1sUEsFBgAAAAAGAAYAWQEAAJEFAAAAAA==&#10;">
                <v:fill on="f" focussize="0,0"/>
                <v:stroke weight="1pt" color="#948A54 [161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5377815</wp:posOffset>
                </wp:positionV>
                <wp:extent cx="2072640" cy="424180"/>
                <wp:effectExtent l="0" t="0" r="0" b="0"/>
                <wp:wrapNone/>
                <wp:docPr id="12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9C9EA1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808080" w:themeColor="text1" w:themeTint="80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9C9EA1"/>
                                <w:sz w:val="26"/>
                                <w:szCs w:val="26"/>
                                <w:lang w:val="en-US" w:eastAsia="zh-CN"/>
                              </w:rPr>
                              <w:t xml:space="preserve"> 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9C9EA1"/>
                                <w:sz w:val="26"/>
                                <w:szCs w:val="26"/>
                                <w:lang w:val="en-US" w:eastAsia="zh-CN"/>
                              </w:rPr>
                              <w:t>Appraisals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9C9EA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4.85pt;margin-top:423.45pt;height:33.4pt;width:163.2pt;z-index:251682816;mso-width-relative:page;mso-height-relative:page;" filled="f" stroked="f" coordsize="21600,21600" o:gfxdata="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zH6lINgAAAAKAQAADwAAAAAAAAABACAAAAAiAAAAZHJzL2Rvd25y&#10;ZXYueG1sUEsBAhQAFAAAAAgAh07iQJsgEk43AgAAYAQAAA4AAAAAAAAAAQAgAAAAJ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9C9EA1"/>
                          <w:sz w:val="24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808080" w:themeColor="text1" w:themeTint="80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自我评价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9C9EA1"/>
                          <w:sz w:val="26"/>
                          <w:szCs w:val="26"/>
                          <w:lang w:val="en-US" w:eastAsia="zh-CN"/>
                        </w:rPr>
                        <w:t xml:space="preserve"> 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9C9EA1"/>
                          <w:sz w:val="26"/>
                          <w:szCs w:val="26"/>
                          <w:lang w:val="en-US" w:eastAsia="zh-CN"/>
                        </w:rPr>
                        <w:t>Appraisals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9C9EA1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3816350</wp:posOffset>
                </wp:positionV>
                <wp:extent cx="2072640" cy="424180"/>
                <wp:effectExtent l="0" t="0" r="0" b="0"/>
                <wp:wrapNone/>
                <wp:docPr id="5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9C9EA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808080" w:themeColor="text1" w:themeTint="80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技能证书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9C9EA1"/>
                                <w:sz w:val="26"/>
                                <w:szCs w:val="26"/>
                                <w:lang w:val="en-US" w:eastAsia="zh-CN"/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9C9EA1"/>
                                <w:sz w:val="26"/>
                                <w:szCs w:val="26"/>
                                <w:lang w:val="en-US" w:eastAsia="zh-CN"/>
                              </w:rPr>
                              <w:t>Certificatee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9C9EA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4.7pt;margin-top:300.5pt;height:33.4pt;width:163.2pt;z-index:251678720;mso-width-relative:page;mso-height-relative:page;" filled="f" stroked="f" coordsize="21600,21600" o:gfxdata="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owLM12AAAAAoBAAAPAAAAAAAAAAEAIAAAACIAAABkcnMvZG93&#10;bnJldi54bWxQSwECFAAUAAAACACHTuJABkUdJTkCAABgBAAADgAAAAAAAAABACAAAAAn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9C9EA1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808080" w:themeColor="text1" w:themeTint="80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技能证书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9C9EA1"/>
                          <w:sz w:val="26"/>
                          <w:szCs w:val="26"/>
                          <w:lang w:val="en-US" w:eastAsia="zh-CN"/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9C9EA1"/>
                          <w:sz w:val="26"/>
                          <w:szCs w:val="26"/>
                          <w:lang w:val="en-US" w:eastAsia="zh-CN"/>
                        </w:rPr>
                        <w:t>Certificatee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9C9EA1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743585</wp:posOffset>
                </wp:positionV>
                <wp:extent cx="2072640" cy="424180"/>
                <wp:effectExtent l="0" t="0" r="0" b="0"/>
                <wp:wrapNone/>
                <wp:docPr id="14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808080" w:themeColor="text1" w:themeTint="80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工作经验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C9EA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9C9EA1"/>
                                <w:sz w:val="26"/>
                                <w:szCs w:val="26"/>
                              </w:rPr>
                              <w:t>/ Internship</w:t>
                            </w:r>
                            <w:r>
                              <w:rPr>
                                <w:rFonts w:ascii="Arial" w:hAnsi="Arial" w:eastAsia="宋体" w:cs="Arial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0"/>
                                <w:szCs w:val="0"/>
                                <w:shd w:val="clear" w:fill="FFFFFF"/>
                                <w:lang w:val="en-US" w:eastAsia="zh-CN" w:bidi="ar"/>
                              </w:rPr>
                              <w:t>  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600" w:afterAutospacing="0" w:line="405" w:lineRule="atLeast"/>
                              <w:ind w:left="0" w:right="0"/>
                              <w:rPr>
                                <w:rFonts w:ascii="微软雅黑" w:hAnsi="微软雅黑" w:eastAsia="微软雅黑" w:cs="微软雅黑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36"/>
                                <w:szCs w:val="36"/>
                                <w:shd w:val="clear" w:fill="F5F5F5"/>
                              </w:rPr>
                              <w:t>Internship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微软雅黑" w:hAnsi="微软雅黑" w:eastAsia="微软雅黑" w:cs="微软雅黑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36"/>
                                <w:szCs w:val="36"/>
                                <w:shd w:val="clear" w:fill="F5F5F5"/>
                              </w:rPr>
                              <w:t>Internship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9C9EA1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9C9EA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4.25pt;margin-top:58.55pt;height:33.4pt;width:163.2pt;z-index:251667456;mso-width-relative:page;mso-height-relative:page;" filled="f" stroked="f" coordsize="21600,21600" o:gfxdata="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5wjzB2AAAAAoBAAAPAAAAAAAAAAEAIAAAACIAAABkcnMvZG93&#10;bnJldi54bWxQSwECFAAUAAAACACHTuJA1Dj8YDkCAABhBAAADgAAAAAAAAABACAAAAAn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808080" w:themeColor="text1" w:themeTint="80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工作经验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9C9EA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9C9EA1"/>
                          <w:sz w:val="26"/>
                          <w:szCs w:val="26"/>
                        </w:rPr>
                        <w:t>/ Internship</w:t>
                      </w:r>
                      <w:r>
                        <w:rPr>
                          <w:rFonts w:ascii="Arial" w:hAnsi="Arial" w:eastAsia="宋体" w:cs="Arial"/>
                          <w:i w:val="0"/>
                          <w:caps w:val="0"/>
                          <w:color w:val="333333"/>
                          <w:spacing w:val="0"/>
                          <w:kern w:val="0"/>
                          <w:sz w:val="0"/>
                          <w:szCs w:val="0"/>
                          <w:shd w:val="clear" w:fill="FFFFFF"/>
                          <w:lang w:val="en-US" w:eastAsia="zh-CN" w:bidi="ar"/>
                        </w:rPr>
                        <w:t>  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600" w:afterAutospacing="0" w:line="405" w:lineRule="atLeast"/>
                        <w:ind w:left="0" w:right="0"/>
                        <w:rPr>
                          <w:rFonts w:ascii="微软雅黑" w:hAnsi="微软雅黑" w:eastAsia="微软雅黑" w:cs="微软雅黑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36"/>
                          <w:szCs w:val="36"/>
                          <w:shd w:val="clear" w:fill="F5F5F5"/>
                        </w:rPr>
                        <w:t>Internship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微软雅黑" w:hAnsi="微软雅黑" w:eastAsia="微软雅黑" w:cs="微软雅黑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36"/>
                          <w:szCs w:val="36"/>
                          <w:shd w:val="clear" w:fill="F5F5F5"/>
                        </w:rPr>
                        <w:t>Internship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9C9EA1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9C9EA1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4274185</wp:posOffset>
                </wp:positionV>
                <wp:extent cx="5459095" cy="1075055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095" cy="107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right="0" w:right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F7F7F" w:themeColor="background1" w:themeShade="80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7F7F7F" w:themeColor="background1" w:themeShade="80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</w:rPr>
                              <w:t>语言能力：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F7F7F" w:themeColor="background1" w:themeShade="80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</w:rPr>
                              <w:t>CET六级、普通话二级甲等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right="0" w:right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F7F7F" w:themeColor="background1" w:themeShade="80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7F7F7F" w:themeColor="background1" w:themeShade="80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</w:rPr>
                              <w:t>计算机能力：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i w:val="0"/>
                                <w:caps w:val="0"/>
                                <w:color w:val="7F7F7F" w:themeColor="background1" w:themeShade="80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</w:rPr>
                              <w:t>计算机二级C语言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0" w:leftChars="0" w:right="0" w:rightChars="0" w:firstLine="0" w:firstLine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F7F7F" w:themeColor="background1" w:themeShade="80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</w:rPr>
                            </w:pPr>
                            <w:bookmarkStart w:id="4" w:name="OLE_LINK18"/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7F7F7F" w:themeColor="background1" w:themeShade="80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</w:rPr>
                              <w:t>综合能力：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F7F7F" w:themeColor="background1" w:themeShade="80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</w:rPr>
                              <w:t>.精通JSP，Servlet，JDBC，JSTL等Web开发技术</w:t>
                            </w:r>
                            <w:bookmarkEnd w:id="4"/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Chars="0" w:right="0" w:rightChars="0"/>
                              <w:rPr>
                                <w:rFonts w:hint="default" w:ascii="微软雅黑" w:hAnsi="微软雅黑" w:eastAsia="微软雅黑"/>
                                <w:bCs/>
                                <w:color w:val="7F7F7F" w:themeColor="background1" w:themeShade="80"/>
                                <w:kern w:val="24"/>
                                <w:sz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F7F7F" w:themeColor="background1" w:themeShade="80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7F7F7F" w:themeColor="background1" w:themeShade="80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</w:rPr>
                              <w:t>其他能力：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F7F7F" w:themeColor="background1" w:themeShade="80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</w:rPr>
                              <w:t>C1驾照</w:t>
                            </w:r>
                            <w:r>
                              <w:rPr>
                                <w:rFonts w:hint="eastAsia" w:ascii="微软雅黑" w:hAnsi="微软雅黑" w:cs="微软雅黑"/>
                                <w:i w:val="0"/>
                                <w:caps w:val="0"/>
                                <w:color w:val="7F7F7F" w:themeColor="background1" w:themeShade="80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</w:rPr>
                              <w:t>、中级经济师等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95pt;margin-top:336.55pt;height:84.65pt;width:429.85pt;z-index:251671552;mso-width-relative:page;mso-height-relative:page;" filled="f" stroked="f" coordsize="21600,21600" o:gfxdata="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K72AgfcAAAACwEA&#10;AA8AAAAAAAAAAQAgAAAAIgAAAGRycy9kb3ducmV2LnhtbFBLAQIUABQAAAAIAIdO4kDPwOGApAEA&#10;AEQDAAAOAAAAAAAAAAEAIAAAACs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right="0" w:right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F7F7F" w:themeColor="background1" w:themeShade="80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7F7F7F" w:themeColor="background1" w:themeShade="80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</w:rPr>
                        <w:t>语言能力：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F7F7F" w:themeColor="background1" w:themeShade="80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</w:rPr>
                        <w:t>CET六级、普通话二级甲等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right="0" w:right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F7F7F" w:themeColor="background1" w:themeShade="80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7F7F7F" w:themeColor="background1" w:themeShade="80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</w:rPr>
                        <w:t>计算机能力：</w:t>
                      </w:r>
                      <w:r>
                        <w:rPr>
                          <w:rFonts w:hint="eastAsia" w:ascii="微软雅黑" w:hAnsi="微软雅黑" w:cs="微软雅黑"/>
                          <w:i w:val="0"/>
                          <w:caps w:val="0"/>
                          <w:color w:val="7F7F7F" w:themeColor="background1" w:themeShade="80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</w:rPr>
                        <w:t>计算机二级C语言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0" w:leftChars="0" w:right="0" w:rightChars="0" w:firstLine="0" w:firstLine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F7F7F" w:themeColor="background1" w:themeShade="80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</w:rPr>
                      </w:pPr>
                      <w:bookmarkStart w:id="4" w:name="OLE_LINK18"/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7F7F7F" w:themeColor="background1" w:themeShade="80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</w:rPr>
                        <w:t>综合能力：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F7F7F" w:themeColor="background1" w:themeShade="80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</w:rPr>
                        <w:t>.精通JSP，Servlet，JDBC，JSTL等Web开发技术</w:t>
                      </w:r>
                      <w:bookmarkEnd w:id="4"/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Chars="0" w:right="0" w:rightChars="0"/>
                        <w:rPr>
                          <w:rFonts w:hint="default" w:ascii="微软雅黑" w:hAnsi="微软雅黑" w:eastAsia="微软雅黑"/>
                          <w:bCs/>
                          <w:color w:val="7F7F7F" w:themeColor="background1" w:themeShade="80"/>
                          <w:kern w:val="24"/>
                          <w:sz w:val="21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F7F7F" w:themeColor="background1" w:themeShade="80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</w:rPr>
                        <w:t>4、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7F7F7F" w:themeColor="background1" w:themeShade="80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</w:rPr>
                        <w:t>其他能力：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F7F7F" w:themeColor="background1" w:themeShade="80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</w:rPr>
                        <w:t>C1驾照</w:t>
                      </w:r>
                      <w:r>
                        <w:rPr>
                          <w:rFonts w:hint="eastAsia" w:ascii="微软雅黑" w:hAnsi="微软雅黑" w:cs="微软雅黑"/>
                          <w:i w:val="0"/>
                          <w:caps w:val="0"/>
                          <w:color w:val="7F7F7F" w:themeColor="background1" w:themeShade="80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</w:rPr>
                        <w:t>、中级经济师等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4169410</wp:posOffset>
                </wp:positionV>
                <wp:extent cx="6805295" cy="18415"/>
                <wp:effectExtent l="0" t="4445" r="14605" b="5715"/>
                <wp:wrapNone/>
                <wp:docPr id="3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5295" cy="18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margin-left:-6.05pt;margin-top:328.3pt;height:1.45pt;width:535.85pt;z-index:251680768;mso-width-relative:page;mso-height-relative:page;" filled="f" stroked="t" coordsize="21600,21600" o:gfxdata="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9lOn8NgAAAAMAQAADwAAAAAAAAABACAAAAAiAAAAZHJzL2Rvd25yZXYueG1sUEsBAhQAFAAA&#10;AAgAh07iQPOYE1TvAQAAwQMAAA4AAAAAAAAAAQAgAAAAJwEAAGRycy9lMm9Eb2MueG1sUEsFBgAA&#10;AAAGAAYAWQEAAIgFAAAAAA==&#10;">
                <v:fill on="f" focussize="0,0"/>
                <v:stroke color="#948A54 [161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3865245</wp:posOffset>
                </wp:positionV>
                <wp:extent cx="248920" cy="324485"/>
                <wp:effectExtent l="0" t="0" r="17780" b="0"/>
                <wp:wrapNone/>
                <wp:docPr id="249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50" cy="324781"/>
                        </a:xfrm>
                        <a:custGeom>
                          <a:avLst/>
                          <a:gdLst>
                            <a:gd name="T0" fmla="*/ 179752 w 444"/>
                            <a:gd name="T1" fmla="*/ 23877 h 444"/>
                            <a:gd name="T2" fmla="*/ 179752 w 444"/>
                            <a:gd name="T3" fmla="*/ 23877 h 444"/>
                            <a:gd name="T4" fmla="*/ 167589 w 444"/>
                            <a:gd name="T5" fmla="*/ 23877 h 444"/>
                            <a:gd name="T6" fmla="*/ 167589 w 444"/>
                            <a:gd name="T7" fmla="*/ 44150 h 444"/>
                            <a:gd name="T8" fmla="*/ 131998 w 444"/>
                            <a:gd name="T9" fmla="*/ 44150 h 444"/>
                            <a:gd name="T10" fmla="*/ 131998 w 444"/>
                            <a:gd name="T11" fmla="*/ 23877 h 444"/>
                            <a:gd name="T12" fmla="*/ 68027 w 444"/>
                            <a:gd name="T13" fmla="*/ 23877 h 444"/>
                            <a:gd name="T14" fmla="*/ 68027 w 444"/>
                            <a:gd name="T15" fmla="*/ 44150 h 444"/>
                            <a:gd name="T16" fmla="*/ 31986 w 444"/>
                            <a:gd name="T17" fmla="*/ 44150 h 444"/>
                            <a:gd name="T18" fmla="*/ 31986 w 444"/>
                            <a:gd name="T19" fmla="*/ 23877 h 444"/>
                            <a:gd name="T20" fmla="*/ 20273 w 444"/>
                            <a:gd name="T21" fmla="*/ 23877 h 444"/>
                            <a:gd name="T22" fmla="*/ 0 w 444"/>
                            <a:gd name="T23" fmla="*/ 44150 h 444"/>
                            <a:gd name="T24" fmla="*/ 0 w 444"/>
                            <a:gd name="T25" fmla="*/ 179752 h 444"/>
                            <a:gd name="T26" fmla="*/ 20273 w 444"/>
                            <a:gd name="T27" fmla="*/ 199574 h 444"/>
                            <a:gd name="T28" fmla="*/ 179752 w 444"/>
                            <a:gd name="T29" fmla="*/ 199574 h 444"/>
                            <a:gd name="T30" fmla="*/ 199574 w 444"/>
                            <a:gd name="T31" fmla="*/ 179752 h 444"/>
                            <a:gd name="T32" fmla="*/ 199574 w 444"/>
                            <a:gd name="T33" fmla="*/ 44150 h 444"/>
                            <a:gd name="T34" fmla="*/ 179752 w 444"/>
                            <a:gd name="T35" fmla="*/ 23877 h 444"/>
                            <a:gd name="T36" fmla="*/ 179752 w 444"/>
                            <a:gd name="T37" fmla="*/ 179752 h 444"/>
                            <a:gd name="T38" fmla="*/ 179752 w 444"/>
                            <a:gd name="T39" fmla="*/ 179752 h 444"/>
                            <a:gd name="T40" fmla="*/ 20273 w 444"/>
                            <a:gd name="T41" fmla="*/ 179752 h 444"/>
                            <a:gd name="T42" fmla="*/ 20273 w 444"/>
                            <a:gd name="T43" fmla="*/ 88299 h 444"/>
                            <a:gd name="T44" fmla="*/ 179752 w 444"/>
                            <a:gd name="T45" fmla="*/ 88299 h 444"/>
                            <a:gd name="T46" fmla="*/ 179752 w 444"/>
                            <a:gd name="T47" fmla="*/ 179752 h 444"/>
                            <a:gd name="T48" fmla="*/ 55863 w 444"/>
                            <a:gd name="T49" fmla="*/ 0 h 444"/>
                            <a:gd name="T50" fmla="*/ 55863 w 444"/>
                            <a:gd name="T51" fmla="*/ 0 h 444"/>
                            <a:gd name="T52" fmla="*/ 40095 w 444"/>
                            <a:gd name="T53" fmla="*/ 0 h 444"/>
                            <a:gd name="T54" fmla="*/ 40095 w 444"/>
                            <a:gd name="T55" fmla="*/ 40095 h 444"/>
                            <a:gd name="T56" fmla="*/ 55863 w 444"/>
                            <a:gd name="T57" fmla="*/ 40095 h 444"/>
                            <a:gd name="T58" fmla="*/ 55863 w 444"/>
                            <a:gd name="T59" fmla="*/ 0 h 444"/>
                            <a:gd name="T60" fmla="*/ 159479 w 444"/>
                            <a:gd name="T61" fmla="*/ 0 h 444"/>
                            <a:gd name="T62" fmla="*/ 159479 w 444"/>
                            <a:gd name="T63" fmla="*/ 0 h 444"/>
                            <a:gd name="T64" fmla="*/ 143712 w 444"/>
                            <a:gd name="T65" fmla="*/ 0 h 444"/>
                            <a:gd name="T66" fmla="*/ 143712 w 444"/>
                            <a:gd name="T67" fmla="*/ 40095 h 444"/>
                            <a:gd name="T68" fmla="*/ 159479 w 444"/>
                            <a:gd name="T69" fmla="*/ 40095 h 444"/>
                            <a:gd name="T70" fmla="*/ 159479 w 444"/>
                            <a:gd name="T71" fmla="*/ 0 h 444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444" h="444">
                              <a:moveTo>
                                <a:pt x="399" y="53"/>
                              </a:moveTo>
                              <a:lnTo>
                                <a:pt x="399" y="53"/>
                              </a:lnTo>
                              <a:cubicBezTo>
                                <a:pt x="372" y="53"/>
                                <a:pt x="372" y="53"/>
                                <a:pt x="372" y="53"/>
                              </a:cubicBezTo>
                              <a:cubicBezTo>
                                <a:pt x="372" y="98"/>
                                <a:pt x="372" y="98"/>
                                <a:pt x="372" y="98"/>
                              </a:cubicBezTo>
                              <a:cubicBezTo>
                                <a:pt x="293" y="98"/>
                                <a:pt x="293" y="98"/>
                                <a:pt x="293" y="98"/>
                              </a:cubicBezTo>
                              <a:cubicBezTo>
                                <a:pt x="293" y="53"/>
                                <a:pt x="293" y="53"/>
                                <a:pt x="293" y="53"/>
                              </a:cubicBezTo>
                              <a:cubicBezTo>
                                <a:pt x="151" y="53"/>
                                <a:pt x="151" y="53"/>
                                <a:pt x="151" y="53"/>
                              </a:cubicBezTo>
                              <a:cubicBezTo>
                                <a:pt x="151" y="98"/>
                                <a:pt x="151" y="98"/>
                                <a:pt x="151" y="98"/>
                              </a:cubicBezTo>
                              <a:cubicBezTo>
                                <a:pt x="71" y="98"/>
                                <a:pt x="71" y="98"/>
                                <a:pt x="71" y="98"/>
                              </a:cubicBezTo>
                              <a:cubicBezTo>
                                <a:pt x="71" y="53"/>
                                <a:pt x="71" y="53"/>
                                <a:pt x="71" y="53"/>
                              </a:cubicBezTo>
                              <a:cubicBezTo>
                                <a:pt x="45" y="53"/>
                                <a:pt x="45" y="53"/>
                                <a:pt x="45" y="53"/>
                              </a:cubicBezTo>
                              <a:cubicBezTo>
                                <a:pt x="18" y="53"/>
                                <a:pt x="0" y="71"/>
                                <a:pt x="0" y="98"/>
                              </a:cubicBezTo>
                              <a:cubicBezTo>
                                <a:pt x="0" y="399"/>
                                <a:pt x="0" y="399"/>
                                <a:pt x="0" y="399"/>
                              </a:cubicBezTo>
                              <a:cubicBezTo>
                                <a:pt x="0" y="425"/>
                                <a:pt x="18" y="443"/>
                                <a:pt x="45" y="443"/>
                              </a:cubicBezTo>
                              <a:cubicBezTo>
                                <a:pt x="399" y="443"/>
                                <a:pt x="399" y="443"/>
                                <a:pt x="399" y="443"/>
                              </a:cubicBezTo>
                              <a:cubicBezTo>
                                <a:pt x="425" y="443"/>
                                <a:pt x="443" y="425"/>
                                <a:pt x="443" y="399"/>
                              </a:cubicBezTo>
                              <a:cubicBezTo>
                                <a:pt x="443" y="98"/>
                                <a:pt x="443" y="98"/>
                                <a:pt x="443" y="98"/>
                              </a:cubicBezTo>
                              <a:cubicBezTo>
                                <a:pt x="443" y="71"/>
                                <a:pt x="425" y="53"/>
                                <a:pt x="399" y="53"/>
                              </a:cubicBezTo>
                              <a:close/>
                              <a:moveTo>
                                <a:pt x="399" y="399"/>
                              </a:moveTo>
                              <a:lnTo>
                                <a:pt x="399" y="399"/>
                              </a:lnTo>
                              <a:cubicBezTo>
                                <a:pt x="45" y="399"/>
                                <a:pt x="45" y="399"/>
                                <a:pt x="45" y="399"/>
                              </a:cubicBezTo>
                              <a:cubicBezTo>
                                <a:pt x="45" y="196"/>
                                <a:pt x="45" y="196"/>
                                <a:pt x="45" y="196"/>
                              </a:cubicBezTo>
                              <a:cubicBezTo>
                                <a:pt x="399" y="196"/>
                                <a:pt x="399" y="196"/>
                                <a:pt x="399" y="196"/>
                              </a:cubicBezTo>
                              <a:lnTo>
                                <a:pt x="399" y="399"/>
                              </a:lnTo>
                              <a:close/>
                              <a:moveTo>
                                <a:pt x="124" y="0"/>
                              </a:moveTo>
                              <a:lnTo>
                                <a:pt x="124" y="0"/>
                              </a:ln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89" y="89"/>
                                <a:pt x="89" y="89"/>
                                <a:pt x="89" y="89"/>
                              </a:cubicBezTo>
                              <a:cubicBezTo>
                                <a:pt x="124" y="89"/>
                                <a:pt x="124" y="89"/>
                                <a:pt x="124" y="89"/>
                              </a:cubicBezTo>
                              <a:lnTo>
                                <a:pt x="124" y="0"/>
                              </a:lnTo>
                              <a:close/>
                              <a:moveTo>
                                <a:pt x="354" y="0"/>
                              </a:moveTo>
                              <a:lnTo>
                                <a:pt x="354" y="0"/>
                              </a:lnTo>
                              <a:cubicBezTo>
                                <a:pt x="319" y="0"/>
                                <a:pt x="319" y="0"/>
                                <a:pt x="319" y="0"/>
                              </a:cubicBezTo>
                              <a:cubicBezTo>
                                <a:pt x="319" y="89"/>
                                <a:pt x="319" y="89"/>
                                <a:pt x="319" y="89"/>
                              </a:cubicBezTo>
                              <a:cubicBezTo>
                                <a:pt x="354" y="89"/>
                                <a:pt x="354" y="89"/>
                                <a:pt x="354" y="89"/>
                              </a:cubicBezTo>
                              <a:lnTo>
                                <a:pt x="3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39" o:spid="_x0000_s1026" o:spt="100" style="position:absolute;left:0pt;margin-left:-4.75pt;margin-top:304.35pt;height:25.55pt;width:19.6pt;mso-wrap-style:none;z-index:251689984;v-text-anchor:middle;mso-width-relative:page;mso-height-relative:page;" fillcolor="#707070" filled="t" stroked="f" coordsize="444,444" o:gfxdata="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" path="m399,53l399,53c372,53,372,53,372,53c372,98,372,98,372,98c293,98,293,98,293,98c293,53,293,53,293,53c151,53,151,53,151,53c151,98,151,98,151,98c71,98,71,98,71,98c71,53,71,53,71,53c45,53,45,53,45,53c18,53,0,71,0,98c0,399,0,399,0,399c0,425,18,443,45,443c399,443,399,443,399,443c425,443,443,425,443,399c443,98,443,98,443,98c443,71,425,53,399,53xm399,399l399,399c45,399,45,399,45,399c45,196,45,196,45,196c399,196,399,196,399,196l399,399xm124,0l124,0c89,0,89,0,89,0c89,89,89,89,89,89c124,89,124,89,124,89l124,0xm354,0l354,0c319,0,319,0,319,0c319,89,319,89,319,89c354,89,354,89,354,89l354,0xe">
                <v:path o:connectlocs="100665168,17465756;100665168,17465756;93853614,17465756;93853614,32295227;73921852,32295227;73921852,17465756;38096652,17465756;38096652,32295227;17912880,32295227;17912880,17465756;11353336,17465756;0,32295227;0,131486563;11353336,145986133;100665168,145986133;111765934,131486563;111765934,32295227;100665168,17465756;100665168,131486563;100665168,131486563;11353336,131486563;11353336,64589724;100665168,64589724;100665168,131486563;31284538,0;31284538,0;22454103,0;22454103,29329040;31284538,29329040;31284538,0;89311831,0;89311831,0;80481956,0;80481956,29329040;89311831,29329040;89311831,0" o:connectangles="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1208405</wp:posOffset>
                </wp:positionV>
                <wp:extent cx="1289685" cy="58356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685" cy="583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16.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05pt;margin-top:95.15pt;height:45.95pt;width:101.55pt;z-index:251669504;mso-width-relative:page;mso-height-relative:page;" filled="f" stroked="f" coordsize="21600,21600" o:gfxdata="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ywinP2gAAAAsBAAAPAAAAAAAAAAEAIAAA&#10;ACIAAABkcnMvZG93bnJldi54bWxQSwECFAAUAAAACACHTuJAow11V0MCAAB2BAAADgAAAAAAAAAB&#10;ACAAAAAp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16.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软件开发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1198245</wp:posOffset>
                </wp:positionV>
                <wp:extent cx="5413375" cy="2610485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375" cy="2610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稻壳信息技术公司                            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color w:val="808080" w:themeColor="text1" w:themeTint="80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808080" w:themeColor="text1" w:themeTint="80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1、组织会议讨论小程序前端研究，协同同事共同参与完成小程序前端方案制定工作；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color w:val="808080" w:themeColor="text1" w:themeTint="80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808080" w:themeColor="text1" w:themeTint="80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2、开启头脑风暴，督促组织安排相关同事按照前期讨论方案实施程序编写工作；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color w:val="808080" w:themeColor="text1" w:themeTint="80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808080" w:themeColor="text1" w:themeTint="80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3、程序编程完毕后组织参与小程序测试，发现漏洞及时查缺，以保证小程序正常运行。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color w:val="808080" w:themeColor="text1" w:themeTint="80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深圳有理想网络公司                           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color w:val="808080" w:themeColor="text1" w:themeTint="80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808080" w:themeColor="text1" w:themeTint="80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1、组织会议安排，协调相关部门参与专项会议，编制会议纪要；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color w:val="808080" w:themeColor="text1" w:themeTint="80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808080" w:themeColor="text1" w:themeTint="80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2、参与公司战略规划方案制定；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default" w:ascii="微软雅黑 Light" w:hAnsi="微软雅黑 Light" w:eastAsia="微软雅黑 Light" w:cs="Times New Roman"/>
                                <w:color w:val="808080" w:themeColor="text1" w:themeTint="80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808080" w:themeColor="text1" w:themeTint="80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3、监督管理相关部门资料提报及指标统计工作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36"/>
                                <w:szCs w:val="36"/>
                                <w:shd w:val="clear" w:fill="F5F5F5"/>
                              </w:rPr>
                              <w:t>Appraisals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36"/>
                                <w:szCs w:val="36"/>
                                <w:shd w:val="clear" w:fill="F5F5F5"/>
                              </w:rPr>
                              <w:t>Appraisals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right="0" w:rightChars="0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.6pt;margin-top:94.35pt;height:205.55pt;width:426.25pt;z-index:251668480;mso-width-relative:page;mso-height-relative:page;" filled="f" stroked="f" coordsize="21600,21600" o:gfxdata="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HjP4ftsAAAAMAQAA&#10;DwAAAAAAAAABACAAAAAiAAAAZHJzL2Rvd25yZXYueG1sUEsBAhQAFAAAAAgAh07iQFDtKYqkAQAA&#10;RAMAAA4AAAAAAAAAAQAgAAAAKg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08080" w:themeColor="text1" w:themeTint="80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08080" w:themeColor="text1" w:themeTint="80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稻壳信息技术公司                            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808080" w:themeColor="text1" w:themeTint="80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08080" w:themeColor="text1" w:themeTint="80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color w:val="808080" w:themeColor="text1" w:themeTint="80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808080" w:themeColor="text1" w:themeTint="80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1、组织会议讨论小程序前端研究，协同同事共同参与完成小程序前端方案制定工作；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color w:val="808080" w:themeColor="text1" w:themeTint="80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808080" w:themeColor="text1" w:themeTint="80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2、开启头脑风暴，督促组织安排相关同事按照前期讨论方案实施程序编写工作；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color w:val="808080" w:themeColor="text1" w:themeTint="80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808080" w:themeColor="text1" w:themeTint="80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3、程序编程完毕后组织参与小程序测试，发现漏洞及时查缺，以保证小程序正常运行。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color w:val="808080" w:themeColor="text1" w:themeTint="80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08080" w:themeColor="text1" w:themeTint="80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08080" w:themeColor="text1" w:themeTint="80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深圳有理想网络公司                           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808080" w:themeColor="text1" w:themeTint="80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08080" w:themeColor="text1" w:themeTint="80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color w:val="808080" w:themeColor="text1" w:themeTint="80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808080" w:themeColor="text1" w:themeTint="80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1、组织会议安排，协调相关部门参与专项会议，编制会议纪要；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color w:val="808080" w:themeColor="text1" w:themeTint="80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808080" w:themeColor="text1" w:themeTint="80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2、参与公司战略规划方案制定；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default" w:ascii="微软雅黑 Light" w:hAnsi="微软雅黑 Light" w:eastAsia="微软雅黑 Light" w:cs="Times New Roman"/>
                          <w:color w:val="808080" w:themeColor="text1" w:themeTint="80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808080" w:themeColor="text1" w:themeTint="80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3、监督管理相关部门资料提报及指标统计工作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36"/>
                          <w:szCs w:val="36"/>
                          <w:shd w:val="clear" w:fill="F5F5F5"/>
                        </w:rPr>
                        <w:t>Appraisals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36"/>
                          <w:szCs w:val="36"/>
                          <w:shd w:val="clear" w:fill="F5F5F5"/>
                        </w:rPr>
                        <w:t>Appraisals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right="0" w:rightChars="0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1059815</wp:posOffset>
                </wp:positionV>
                <wp:extent cx="6862445" cy="635"/>
                <wp:effectExtent l="0" t="0" r="0" b="0"/>
                <wp:wrapNone/>
                <wp:docPr id="56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2445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margin-left:-5.55pt;margin-top:83.45pt;height:0.05pt;width:540.35pt;z-index:251677696;mso-width-relative:page;mso-height-relative:page;" filled="f" stroked="t" coordsize="21600,21600" o:gfxdata="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idxG12AAAAAwBAAAPAAAAAAAAAAEAIAAAACIAAABkcnMvZG93bnJldi54bWxQSwECFAAUAAAA&#10;CACHTuJAQywq0+4BAADAAwAADgAAAAAAAAABACAAAAAnAQAAZHJzL2Uyb0RvYy54bWxQSwUGAAAA&#10;AAYABgBZAQAAhwUAAAAA&#10;">
                <v:fill on="f" focussize="0,0"/>
                <v:stroke color="#948A54 [161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753745</wp:posOffset>
                </wp:positionV>
                <wp:extent cx="278765" cy="311785"/>
                <wp:effectExtent l="0" t="0" r="6985" b="12065"/>
                <wp:wrapNone/>
                <wp:docPr id="87" name="Freeform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512" cy="312044"/>
                        </a:xfrm>
                        <a:custGeom>
                          <a:avLst/>
                          <a:gdLst>
                            <a:gd name="T0" fmla="*/ 103587 w 497"/>
                            <a:gd name="T1" fmla="*/ 104160 h 426"/>
                            <a:gd name="T2" fmla="*/ 103587 w 497"/>
                            <a:gd name="T3" fmla="*/ 104160 h 426"/>
                            <a:gd name="T4" fmla="*/ 123403 w 497"/>
                            <a:gd name="T5" fmla="*/ 104160 h 426"/>
                            <a:gd name="T6" fmla="*/ 123403 w 497"/>
                            <a:gd name="T7" fmla="*/ 124000 h 426"/>
                            <a:gd name="T8" fmla="*/ 223387 w 497"/>
                            <a:gd name="T9" fmla="*/ 124000 h 426"/>
                            <a:gd name="T10" fmla="*/ 219333 w 497"/>
                            <a:gd name="T11" fmla="*/ 59971 h 426"/>
                            <a:gd name="T12" fmla="*/ 199517 w 497"/>
                            <a:gd name="T13" fmla="*/ 36073 h 426"/>
                            <a:gd name="T14" fmla="*/ 163487 w 497"/>
                            <a:gd name="T15" fmla="*/ 36073 h 426"/>
                            <a:gd name="T16" fmla="*/ 151777 w 497"/>
                            <a:gd name="T17" fmla="*/ 12175 h 426"/>
                            <a:gd name="T18" fmla="*/ 135113 w 497"/>
                            <a:gd name="T19" fmla="*/ 0 h 426"/>
                            <a:gd name="T20" fmla="*/ 87373 w 497"/>
                            <a:gd name="T21" fmla="*/ 0 h 426"/>
                            <a:gd name="T22" fmla="*/ 75663 w 497"/>
                            <a:gd name="T23" fmla="*/ 12175 h 426"/>
                            <a:gd name="T24" fmla="*/ 59900 w 497"/>
                            <a:gd name="T25" fmla="*/ 36073 h 426"/>
                            <a:gd name="T26" fmla="*/ 23870 w 497"/>
                            <a:gd name="T27" fmla="*/ 36073 h 426"/>
                            <a:gd name="T28" fmla="*/ 4053 w 497"/>
                            <a:gd name="T29" fmla="*/ 59971 h 426"/>
                            <a:gd name="T30" fmla="*/ 0 w 497"/>
                            <a:gd name="T31" fmla="*/ 124000 h 426"/>
                            <a:gd name="T32" fmla="*/ 103587 w 497"/>
                            <a:gd name="T33" fmla="*/ 124000 h 426"/>
                            <a:gd name="T34" fmla="*/ 103587 w 497"/>
                            <a:gd name="T35" fmla="*/ 104160 h 426"/>
                            <a:gd name="T36" fmla="*/ 83770 w 497"/>
                            <a:gd name="T37" fmla="*/ 23898 h 426"/>
                            <a:gd name="T38" fmla="*/ 83770 w 497"/>
                            <a:gd name="T39" fmla="*/ 23898 h 426"/>
                            <a:gd name="T40" fmla="*/ 95480 w 497"/>
                            <a:gd name="T41" fmla="*/ 16233 h 426"/>
                            <a:gd name="T42" fmla="*/ 127907 w 497"/>
                            <a:gd name="T43" fmla="*/ 16233 h 426"/>
                            <a:gd name="T44" fmla="*/ 139166 w 497"/>
                            <a:gd name="T45" fmla="*/ 23898 h 426"/>
                            <a:gd name="T46" fmla="*/ 143670 w 497"/>
                            <a:gd name="T47" fmla="*/ 36073 h 426"/>
                            <a:gd name="T48" fmla="*/ 79717 w 497"/>
                            <a:gd name="T49" fmla="*/ 36073 h 426"/>
                            <a:gd name="T50" fmla="*/ 83770 w 497"/>
                            <a:gd name="T51" fmla="*/ 23898 h 426"/>
                            <a:gd name="T52" fmla="*/ 123403 w 497"/>
                            <a:gd name="T53" fmla="*/ 160073 h 426"/>
                            <a:gd name="T54" fmla="*/ 123403 w 497"/>
                            <a:gd name="T55" fmla="*/ 160073 h 426"/>
                            <a:gd name="T56" fmla="*/ 103587 w 497"/>
                            <a:gd name="T57" fmla="*/ 160073 h 426"/>
                            <a:gd name="T58" fmla="*/ 103587 w 497"/>
                            <a:gd name="T59" fmla="*/ 136175 h 426"/>
                            <a:gd name="T60" fmla="*/ 4053 w 497"/>
                            <a:gd name="T61" fmla="*/ 136175 h 426"/>
                            <a:gd name="T62" fmla="*/ 7656 w 497"/>
                            <a:gd name="T63" fmla="*/ 171797 h 426"/>
                            <a:gd name="T64" fmla="*/ 27923 w 497"/>
                            <a:gd name="T65" fmla="*/ 191637 h 426"/>
                            <a:gd name="T66" fmla="*/ 195463 w 497"/>
                            <a:gd name="T67" fmla="*/ 191637 h 426"/>
                            <a:gd name="T68" fmla="*/ 215280 w 497"/>
                            <a:gd name="T69" fmla="*/ 171797 h 426"/>
                            <a:gd name="T70" fmla="*/ 219333 w 497"/>
                            <a:gd name="T71" fmla="*/ 136175 h 426"/>
                            <a:gd name="T72" fmla="*/ 123403 w 497"/>
                            <a:gd name="T73" fmla="*/ 136175 h 426"/>
                            <a:gd name="T74" fmla="*/ 123403 w 497"/>
                            <a:gd name="T75" fmla="*/ 160073 h 42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497" h="426">
                              <a:moveTo>
                                <a:pt x="230" y="231"/>
                              </a:moveTo>
                              <a:lnTo>
                                <a:pt x="230" y="231"/>
                              </a:lnTo>
                              <a:cubicBezTo>
                                <a:pt x="274" y="231"/>
                                <a:pt x="274" y="231"/>
                                <a:pt x="274" y="231"/>
                              </a:cubicBezTo>
                              <a:cubicBezTo>
                                <a:pt x="274" y="275"/>
                                <a:pt x="274" y="275"/>
                                <a:pt x="274" y="275"/>
                              </a:cubicBezTo>
                              <a:cubicBezTo>
                                <a:pt x="496" y="275"/>
                                <a:pt x="496" y="275"/>
                                <a:pt x="496" y="275"/>
                              </a:cubicBezTo>
                              <a:cubicBezTo>
                                <a:pt x="496" y="275"/>
                                <a:pt x="496" y="168"/>
                                <a:pt x="487" y="133"/>
                              </a:cubicBezTo>
                              <a:cubicBezTo>
                                <a:pt x="487" y="97"/>
                                <a:pt x="478" y="80"/>
                                <a:pt x="443" y="80"/>
                              </a:cubicBezTo>
                              <a:cubicBezTo>
                                <a:pt x="363" y="80"/>
                                <a:pt x="363" y="80"/>
                                <a:pt x="363" y="80"/>
                              </a:cubicBezTo>
                              <a:cubicBezTo>
                                <a:pt x="345" y="53"/>
                                <a:pt x="337" y="27"/>
                                <a:pt x="337" y="27"/>
                              </a:cubicBezTo>
                              <a:cubicBezTo>
                                <a:pt x="328" y="9"/>
                                <a:pt x="319" y="0"/>
                                <a:pt x="300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77" y="0"/>
                                <a:pt x="168" y="9"/>
                                <a:pt x="168" y="27"/>
                              </a:cubicBezTo>
                              <a:cubicBezTo>
                                <a:pt x="159" y="27"/>
                                <a:pt x="150" y="53"/>
                                <a:pt x="133" y="80"/>
                              </a:cubicBezTo>
                              <a:cubicBezTo>
                                <a:pt x="53" y="80"/>
                                <a:pt x="53" y="80"/>
                                <a:pt x="53" y="80"/>
                              </a:cubicBezTo>
                              <a:cubicBezTo>
                                <a:pt x="17" y="80"/>
                                <a:pt x="9" y="97"/>
                                <a:pt x="9" y="133"/>
                              </a:cubicBezTo>
                              <a:cubicBezTo>
                                <a:pt x="0" y="168"/>
                                <a:pt x="0" y="275"/>
                                <a:pt x="0" y="275"/>
                              </a:cubicBezTo>
                              <a:cubicBezTo>
                                <a:pt x="230" y="275"/>
                                <a:pt x="230" y="275"/>
                                <a:pt x="230" y="275"/>
                              </a:cubicBezTo>
                              <a:lnTo>
                                <a:pt x="230" y="231"/>
                              </a:lnTo>
                              <a:close/>
                              <a:moveTo>
                                <a:pt x="186" y="53"/>
                              </a:moveTo>
                              <a:lnTo>
                                <a:pt x="186" y="53"/>
                              </a:lnTo>
                              <a:cubicBezTo>
                                <a:pt x="194" y="44"/>
                                <a:pt x="194" y="36"/>
                                <a:pt x="212" y="36"/>
                              </a:cubicBezTo>
                              <a:cubicBezTo>
                                <a:pt x="284" y="36"/>
                                <a:pt x="284" y="36"/>
                                <a:pt x="284" y="36"/>
                              </a:cubicBezTo>
                              <a:cubicBezTo>
                                <a:pt x="300" y="36"/>
                                <a:pt x="300" y="44"/>
                                <a:pt x="309" y="53"/>
                              </a:cubicBezTo>
                              <a:cubicBezTo>
                                <a:pt x="309" y="53"/>
                                <a:pt x="319" y="71"/>
                                <a:pt x="319" y="80"/>
                              </a:cubicBezTo>
                              <a:cubicBezTo>
                                <a:pt x="177" y="80"/>
                                <a:pt x="177" y="80"/>
                                <a:pt x="177" y="80"/>
                              </a:cubicBezTo>
                              <a:cubicBezTo>
                                <a:pt x="186" y="71"/>
                                <a:pt x="186" y="53"/>
                                <a:pt x="186" y="53"/>
                              </a:cubicBezTo>
                              <a:close/>
                              <a:moveTo>
                                <a:pt x="274" y="355"/>
                              </a:moveTo>
                              <a:lnTo>
                                <a:pt x="274" y="355"/>
                              </a:lnTo>
                              <a:cubicBezTo>
                                <a:pt x="230" y="355"/>
                                <a:pt x="230" y="355"/>
                                <a:pt x="230" y="355"/>
                              </a:cubicBezTo>
                              <a:cubicBezTo>
                                <a:pt x="230" y="302"/>
                                <a:pt x="230" y="302"/>
                                <a:pt x="230" y="302"/>
                              </a:cubicBezTo>
                              <a:cubicBezTo>
                                <a:pt x="9" y="302"/>
                                <a:pt x="9" y="302"/>
                                <a:pt x="9" y="302"/>
                              </a:cubicBezTo>
                              <a:cubicBezTo>
                                <a:pt x="9" y="302"/>
                                <a:pt x="17" y="346"/>
                                <a:pt x="17" y="381"/>
                              </a:cubicBezTo>
                              <a:cubicBezTo>
                                <a:pt x="17" y="399"/>
                                <a:pt x="26" y="425"/>
                                <a:pt x="62" y="425"/>
                              </a:cubicBezTo>
                              <a:cubicBezTo>
                                <a:pt x="434" y="425"/>
                                <a:pt x="434" y="425"/>
                                <a:pt x="434" y="425"/>
                              </a:cubicBezTo>
                              <a:cubicBezTo>
                                <a:pt x="469" y="425"/>
                                <a:pt x="478" y="399"/>
                                <a:pt x="478" y="381"/>
                              </a:cubicBezTo>
                              <a:cubicBezTo>
                                <a:pt x="478" y="346"/>
                                <a:pt x="487" y="302"/>
                                <a:pt x="487" y="302"/>
                              </a:cubicBezTo>
                              <a:cubicBezTo>
                                <a:pt x="274" y="302"/>
                                <a:pt x="274" y="302"/>
                                <a:pt x="274" y="302"/>
                              </a:cubicBezTo>
                              <a:lnTo>
                                <a:pt x="274" y="3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97" o:spid="_x0000_s1026" o:spt="100" style="position:absolute;left:0pt;margin-left:-5.9pt;margin-top:59.35pt;height:24.55pt;width:21.95pt;mso-wrap-style:none;z-index:251687936;v-text-anchor:middle;mso-width-relative:page;mso-height-relative:page;" fillcolor="#707070" filled="t" stroked="f" coordsize="497,426" o:gfxdata="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" path="m230,231l230,231c274,231,274,231,274,231c274,275,274,275,274,275c496,275,496,275,496,275c496,275,496,168,487,133c487,97,478,80,443,80c363,80,363,80,363,80c345,53,337,27,337,27c328,9,319,0,300,0c194,0,194,0,194,0c177,0,168,9,168,27c159,27,150,53,133,80c53,80,53,80,53,80c17,80,9,97,9,133c0,168,0,275,0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>
                <v:path o:connectlocs="58048737,76296955;58048737,76296955;69153352,76296955;69153352,90829708;125183018,90829708;122911212,43928616;111806596,26423387;91615877,26423387;85053754,8918158;75715476,0;48962633,0;42400509,8918158;33567140,26423387;13376421,26423387;2271245,43928616;0,90829708;58048737,90829708;58048737,76296955;46943561,17505228;46943561,17505228;53505685,11890634;71677332,11890634;77986722,17505228;80510702,26423387;44672316,26423387;46943561,17505228;69153352,117253096;69153352,117253096;58048737,117253096;58048737,99747867;2271245,99747867;4290317,125840899;15647667,140373652;109534790,140373652;120639966,125840899;122911212,99747867;69153352,99747867;69153352,117253096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5822315</wp:posOffset>
                </wp:positionV>
                <wp:extent cx="6817360" cy="944880"/>
                <wp:effectExtent l="0" t="0" r="0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60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color w:val="808080" w:themeColor="text1" w:themeTint="80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808080" w:themeColor="text1" w:themeTint="80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大学期间能很好的和同学相处，具有良好的语言表达能力。做事认真，为人随和，可以很好的处理人际关系，有团队合作精神。性格开朗，亲和力强，很容易和别人相处。通过大学学习，熟练掌握了工作所需的基本知识，通过实践操作融会贯通，可完美完成工作任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35pt;margin-top:458.45pt;height:74.4pt;width:536.8pt;z-index:251672576;mso-width-relative:page;mso-height-relative:page;" filled="f" stroked="f" coordsize="21600,21600" o:gfxdata="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yvZwWt0AAAAN&#10;AQAADwAAAAAAAAABACAAAAAiAAAAZHJzL2Rvd25yZXYueG1sUEsBAhQAFAAAAAgAh07iQDHISUCl&#10;AQAAQwMAAA4AAAAAAAAAAQAgAAAALA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color w:val="808080" w:themeColor="text1" w:themeTint="80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808080" w:themeColor="text1" w:themeTint="80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大学期间能很好的和同学相处，具有良好的语言表达能力。做事认真，为人随和，可以很好的处理人际关系，有团队合作精神。性格开朗，亲和力强，很容易和别人相处。通过大学学习，熟练掌握了工作所需的基本知识，通过实践操作融会贯通，可完美完成工作任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2661285</wp:posOffset>
                </wp:positionV>
                <wp:extent cx="1255395" cy="58356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583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16.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企业管理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7pt;margin-top:209.55pt;height:45.95pt;width:98.85pt;z-index:251670528;mso-width-relative:page;mso-height-relative:page;" filled="f" stroked="f" coordsize="21600,21600" o:gfxdata="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vDWtDcAAAACwEAAA8AAAAAAAAAAQAg&#10;AAAAIgAAAGRycy9kb3ducmV2LnhtbFBLAQIUABQAAAAIAIdO4kB5PRsyQwIAAHY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16.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企业管理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5455285</wp:posOffset>
                </wp:positionV>
                <wp:extent cx="278765" cy="291465"/>
                <wp:effectExtent l="0" t="0" r="6985" b="13335"/>
                <wp:wrapNone/>
                <wp:docPr id="21" name="Freefor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512" cy="291347"/>
                        </a:xfrm>
                        <a:custGeom>
                          <a:avLst/>
                          <a:gdLst>
                            <a:gd name="T0" fmla="*/ 199518 w 497"/>
                            <a:gd name="T1" fmla="*/ 0 h 400"/>
                            <a:gd name="T2" fmla="*/ 199518 w 497"/>
                            <a:gd name="T3" fmla="*/ 0 h 400"/>
                            <a:gd name="T4" fmla="*/ 23870 w 497"/>
                            <a:gd name="T5" fmla="*/ 0 h 400"/>
                            <a:gd name="T6" fmla="*/ 0 w 497"/>
                            <a:gd name="T7" fmla="*/ 19733 h 400"/>
                            <a:gd name="T8" fmla="*/ 0 w 497"/>
                            <a:gd name="T9" fmla="*/ 155171 h 400"/>
                            <a:gd name="T10" fmla="*/ 23870 w 497"/>
                            <a:gd name="T11" fmla="*/ 178940 h 400"/>
                            <a:gd name="T12" fmla="*/ 199518 w 497"/>
                            <a:gd name="T13" fmla="*/ 178940 h 400"/>
                            <a:gd name="T14" fmla="*/ 223388 w 497"/>
                            <a:gd name="T15" fmla="*/ 155171 h 400"/>
                            <a:gd name="T16" fmla="*/ 223388 w 497"/>
                            <a:gd name="T17" fmla="*/ 19733 h 400"/>
                            <a:gd name="T18" fmla="*/ 199518 w 497"/>
                            <a:gd name="T19" fmla="*/ 0 h 400"/>
                            <a:gd name="T20" fmla="*/ 199518 w 497"/>
                            <a:gd name="T21" fmla="*/ 155171 h 400"/>
                            <a:gd name="T22" fmla="*/ 199518 w 497"/>
                            <a:gd name="T23" fmla="*/ 155171 h 400"/>
                            <a:gd name="T24" fmla="*/ 23870 w 497"/>
                            <a:gd name="T25" fmla="*/ 155171 h 400"/>
                            <a:gd name="T26" fmla="*/ 23870 w 497"/>
                            <a:gd name="T27" fmla="*/ 19733 h 400"/>
                            <a:gd name="T28" fmla="*/ 199518 w 497"/>
                            <a:gd name="T29" fmla="*/ 19733 h 400"/>
                            <a:gd name="T30" fmla="*/ 199518 w 497"/>
                            <a:gd name="T31" fmla="*/ 155171 h 400"/>
                            <a:gd name="T32" fmla="*/ 99984 w 497"/>
                            <a:gd name="T33" fmla="*/ 111669 h 400"/>
                            <a:gd name="T34" fmla="*/ 99984 w 497"/>
                            <a:gd name="T35" fmla="*/ 111669 h 400"/>
                            <a:gd name="T36" fmla="*/ 43687 w 497"/>
                            <a:gd name="T37" fmla="*/ 111669 h 400"/>
                            <a:gd name="T38" fmla="*/ 43687 w 497"/>
                            <a:gd name="T39" fmla="*/ 131402 h 400"/>
                            <a:gd name="T40" fmla="*/ 99984 w 497"/>
                            <a:gd name="T41" fmla="*/ 131402 h 400"/>
                            <a:gd name="T42" fmla="*/ 99984 w 497"/>
                            <a:gd name="T43" fmla="*/ 111669 h 400"/>
                            <a:gd name="T44" fmla="*/ 99984 w 497"/>
                            <a:gd name="T45" fmla="*/ 79828 h 400"/>
                            <a:gd name="T46" fmla="*/ 99984 w 497"/>
                            <a:gd name="T47" fmla="*/ 79828 h 400"/>
                            <a:gd name="T48" fmla="*/ 43687 w 497"/>
                            <a:gd name="T49" fmla="*/ 79828 h 400"/>
                            <a:gd name="T50" fmla="*/ 43687 w 497"/>
                            <a:gd name="T51" fmla="*/ 99560 h 400"/>
                            <a:gd name="T52" fmla="*/ 99984 w 497"/>
                            <a:gd name="T53" fmla="*/ 99560 h 400"/>
                            <a:gd name="T54" fmla="*/ 99984 w 497"/>
                            <a:gd name="T55" fmla="*/ 79828 h 400"/>
                            <a:gd name="T56" fmla="*/ 99984 w 497"/>
                            <a:gd name="T57" fmla="*/ 43950 h 400"/>
                            <a:gd name="T58" fmla="*/ 99984 w 497"/>
                            <a:gd name="T59" fmla="*/ 43950 h 400"/>
                            <a:gd name="T60" fmla="*/ 43687 w 497"/>
                            <a:gd name="T61" fmla="*/ 43950 h 400"/>
                            <a:gd name="T62" fmla="*/ 43687 w 497"/>
                            <a:gd name="T63" fmla="*/ 64131 h 400"/>
                            <a:gd name="T64" fmla="*/ 99984 w 497"/>
                            <a:gd name="T65" fmla="*/ 64131 h 400"/>
                            <a:gd name="T66" fmla="*/ 99984 w 497"/>
                            <a:gd name="T67" fmla="*/ 43950 h 400"/>
                            <a:gd name="T68" fmla="*/ 175197 w 497"/>
                            <a:gd name="T69" fmla="*/ 115257 h 400"/>
                            <a:gd name="T70" fmla="*/ 175197 w 497"/>
                            <a:gd name="T71" fmla="*/ 115257 h 400"/>
                            <a:gd name="T72" fmla="*/ 159434 w 497"/>
                            <a:gd name="T73" fmla="*/ 103597 h 400"/>
                            <a:gd name="T74" fmla="*/ 171594 w 497"/>
                            <a:gd name="T75" fmla="*/ 67719 h 400"/>
                            <a:gd name="T76" fmla="*/ 151327 w 497"/>
                            <a:gd name="T77" fmla="*/ 43950 h 400"/>
                            <a:gd name="T78" fmla="*/ 131510 w 497"/>
                            <a:gd name="T79" fmla="*/ 67719 h 400"/>
                            <a:gd name="T80" fmla="*/ 143671 w 497"/>
                            <a:gd name="T81" fmla="*/ 103597 h 400"/>
                            <a:gd name="T82" fmla="*/ 123854 w 497"/>
                            <a:gd name="T83" fmla="*/ 115257 h 400"/>
                            <a:gd name="T84" fmla="*/ 123854 w 497"/>
                            <a:gd name="T85" fmla="*/ 131402 h 400"/>
                            <a:gd name="T86" fmla="*/ 179251 w 497"/>
                            <a:gd name="T87" fmla="*/ 131402 h 400"/>
                            <a:gd name="T88" fmla="*/ 175197 w 497"/>
                            <a:gd name="T89" fmla="*/ 115257 h 400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0" t="0" r="r" b="b"/>
                          <a:pathLst>
                            <a:path w="497" h="400">
                              <a:moveTo>
                                <a:pt x="443" y="0"/>
                              </a:moveTo>
                              <a:lnTo>
                                <a:pt x="443" y="0"/>
                              </a:ln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17" y="0"/>
                                <a:pt x="0" y="18"/>
                                <a:pt x="0" y="44"/>
                              </a:cubicBezTo>
                              <a:cubicBezTo>
                                <a:pt x="0" y="346"/>
                                <a:pt x="0" y="346"/>
                                <a:pt x="0" y="346"/>
                              </a:cubicBezTo>
                              <a:cubicBezTo>
                                <a:pt x="0" y="373"/>
                                <a:pt x="17" y="399"/>
                                <a:pt x="53" y="399"/>
                              </a:cubicBezTo>
                              <a:cubicBezTo>
                                <a:pt x="443" y="399"/>
                                <a:pt x="443" y="399"/>
                                <a:pt x="443" y="399"/>
                              </a:cubicBezTo>
                              <a:cubicBezTo>
                                <a:pt x="470" y="399"/>
                                <a:pt x="496" y="373"/>
                                <a:pt x="496" y="346"/>
                              </a:cubicBezTo>
                              <a:cubicBezTo>
                                <a:pt x="496" y="44"/>
                                <a:pt x="496" y="44"/>
                                <a:pt x="496" y="44"/>
                              </a:cubicBezTo>
                              <a:cubicBezTo>
                                <a:pt x="496" y="18"/>
                                <a:pt x="470" y="0"/>
                                <a:pt x="443" y="0"/>
                              </a:cubicBezTo>
                              <a:close/>
                              <a:moveTo>
                                <a:pt x="443" y="346"/>
                              </a:moveTo>
                              <a:lnTo>
                                <a:pt x="443" y="346"/>
                              </a:lnTo>
                              <a:cubicBezTo>
                                <a:pt x="53" y="346"/>
                                <a:pt x="53" y="346"/>
                                <a:pt x="53" y="346"/>
                              </a:cubicBezTo>
                              <a:cubicBezTo>
                                <a:pt x="53" y="44"/>
                                <a:pt x="53" y="44"/>
                                <a:pt x="53" y="44"/>
                              </a:cubicBezTo>
                              <a:cubicBezTo>
                                <a:pt x="443" y="44"/>
                                <a:pt x="443" y="44"/>
                                <a:pt x="443" y="44"/>
                              </a:cubicBezTo>
                              <a:lnTo>
                                <a:pt x="443" y="346"/>
                              </a:lnTo>
                              <a:close/>
                              <a:moveTo>
                                <a:pt x="222" y="249"/>
                              </a:moveTo>
                              <a:lnTo>
                                <a:pt x="222" y="249"/>
                              </a:lnTo>
                              <a:cubicBezTo>
                                <a:pt x="97" y="249"/>
                                <a:pt x="97" y="249"/>
                                <a:pt x="97" y="249"/>
                              </a:cubicBezTo>
                              <a:cubicBezTo>
                                <a:pt x="97" y="293"/>
                                <a:pt x="97" y="293"/>
                                <a:pt x="97" y="293"/>
                              </a:cubicBezTo>
                              <a:cubicBezTo>
                                <a:pt x="222" y="293"/>
                                <a:pt x="222" y="293"/>
                                <a:pt x="222" y="293"/>
                              </a:cubicBezTo>
                              <a:lnTo>
                                <a:pt x="222" y="249"/>
                              </a:lnTo>
                              <a:close/>
                              <a:moveTo>
                                <a:pt x="222" y="178"/>
                              </a:moveTo>
                              <a:lnTo>
                                <a:pt x="222" y="178"/>
                              </a:lnTo>
                              <a:cubicBezTo>
                                <a:pt x="97" y="178"/>
                                <a:pt x="97" y="178"/>
                                <a:pt x="97" y="178"/>
                              </a:cubicBezTo>
                              <a:cubicBezTo>
                                <a:pt x="97" y="222"/>
                                <a:pt x="97" y="222"/>
                                <a:pt x="97" y="222"/>
                              </a:cubicBezTo>
                              <a:cubicBezTo>
                                <a:pt x="222" y="222"/>
                                <a:pt x="222" y="222"/>
                                <a:pt x="222" y="222"/>
                              </a:cubicBezTo>
                              <a:lnTo>
                                <a:pt x="222" y="178"/>
                              </a:lnTo>
                              <a:close/>
                              <a:moveTo>
                                <a:pt x="222" y="98"/>
                              </a:moveTo>
                              <a:lnTo>
                                <a:pt x="222" y="98"/>
                              </a:lnTo>
                              <a:cubicBezTo>
                                <a:pt x="97" y="98"/>
                                <a:pt x="97" y="98"/>
                                <a:pt x="97" y="98"/>
                              </a:cubicBezTo>
                              <a:cubicBezTo>
                                <a:pt x="97" y="143"/>
                                <a:pt x="97" y="143"/>
                                <a:pt x="97" y="143"/>
                              </a:cubicBezTo>
                              <a:cubicBezTo>
                                <a:pt x="222" y="143"/>
                                <a:pt x="222" y="143"/>
                                <a:pt x="222" y="143"/>
                              </a:cubicBezTo>
                              <a:lnTo>
                                <a:pt x="222" y="98"/>
                              </a:lnTo>
                              <a:close/>
                              <a:moveTo>
                                <a:pt x="389" y="257"/>
                              </a:moveTo>
                              <a:lnTo>
                                <a:pt x="389" y="257"/>
                              </a:lnTo>
                              <a:cubicBezTo>
                                <a:pt x="389" y="257"/>
                                <a:pt x="354" y="249"/>
                                <a:pt x="354" y="231"/>
                              </a:cubicBezTo>
                              <a:cubicBezTo>
                                <a:pt x="354" y="204"/>
                                <a:pt x="381" y="196"/>
                                <a:pt x="381" y="151"/>
                              </a:cubicBezTo>
                              <a:cubicBezTo>
                                <a:pt x="381" y="125"/>
                                <a:pt x="372" y="98"/>
                                <a:pt x="336" y="98"/>
                              </a:cubicBezTo>
                              <a:cubicBezTo>
                                <a:pt x="301" y="98"/>
                                <a:pt x="292" y="125"/>
                                <a:pt x="292" y="151"/>
                              </a:cubicBezTo>
                              <a:cubicBezTo>
                                <a:pt x="292" y="196"/>
                                <a:pt x="319" y="204"/>
                                <a:pt x="319" y="231"/>
                              </a:cubicBezTo>
                              <a:cubicBezTo>
                                <a:pt x="319" y="249"/>
                                <a:pt x="275" y="257"/>
                                <a:pt x="275" y="257"/>
                              </a:cubicBezTo>
                              <a:lnTo>
                                <a:pt x="275" y="293"/>
                              </a:lnTo>
                              <a:cubicBezTo>
                                <a:pt x="398" y="293"/>
                                <a:pt x="398" y="293"/>
                                <a:pt x="398" y="293"/>
                              </a:cubicBezTo>
                              <a:cubicBezTo>
                                <a:pt x="398" y="293"/>
                                <a:pt x="398" y="257"/>
                                <a:pt x="389" y="2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75" o:spid="_x0000_s1026" o:spt="100" style="position:absolute;left:0pt;margin-left:-6.25pt;margin-top:429.55pt;height:22.95pt;width:21.95pt;mso-wrap-style:none;z-index:251688960;v-text-anchor:middle;mso-width-relative:page;mso-height-relative:page;" fillcolor="#707070" filled="t" stroked="f" coordsize="497,400" o:gfxdata="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" path="m443,0l443,0c53,0,53,0,53,0c17,0,0,18,0,44c0,346,0,346,0,346c0,373,17,399,53,399c443,399,443,399,443,399c470,399,496,373,496,346c496,44,496,44,496,44c496,18,470,0,443,0xm443,346l443,346c53,346,53,346,53,346c53,44,53,44,53,44c443,44,443,44,443,44l443,346xm222,249l222,249c97,249,97,249,97,249c97,293,97,293,97,293c222,293,222,293,222,293l222,249xm222,178l222,178c97,178,97,178,97,178c97,222,97,222,97,222c222,222,222,222,222,222l222,178xm222,98l222,98c97,98,97,98,97,98c97,143,97,143,97,143c222,143,222,143,222,143l222,98xm389,257l389,257c389,257,354,249,354,231c354,204,381,196,381,151c381,125,372,98,336,98c301,98,292,125,292,151c292,196,319,204,319,231c319,249,275,257,275,257l275,293c398,293,398,293,398,293c398,293,398,257,389,257xe">
                <v:path o:connectlocs="111807157,0;111807157,0;13376421,0;0,14372875;0,113021513;13376421,130334080;111807157,130334080;125183578,113021513;125183578,14372875;111807157,0;111807157,113021513;111807157,113021513;13376421,113021513;13376421,14372875;111807157,14372875;111807157,113021513;56029665,81336070;56029665,81336070;24481597,81336070;24481597,95708946;56029665,95708946;56029665,81336070;56029665,58144120;56029665,58144120;24481597,58144120;24481597,72516268;56029665,72516268;56029665,58144120;56029665,32011751;56029665,32011751;24481597,32011751;24481597,46710936;56029665,46710936;56029665,32011751;98178001,83949452;98178001,83949452;89344632,75456687;96158929,49324318;84801580,32011751;73696404,49324318;80511262,75456687;69406087,83949452;69406087,95708946;100449807,95708946;98178001,83949452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5727700</wp:posOffset>
                </wp:positionV>
                <wp:extent cx="6826885" cy="3175"/>
                <wp:effectExtent l="0" t="0" r="0" b="0"/>
                <wp:wrapNone/>
                <wp:docPr id="13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688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flip:y;margin-left:-6.5pt;margin-top:451pt;height:0.25pt;width:537.55pt;z-index:251683840;mso-width-relative:page;mso-height-relative:page;" filled="f" stroked="t" coordsize="21600,21600" o:gfxdata="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6E/6m1wAAAAwBAAAPAAAAAAAAAAEAIAAAACIAAABkcnMvZG93bnJldi54bWxQ&#10;SwECFAAUAAAACACHTuJAPsr94vgBAADLAwAADgAAAAAAAAABACAAAAAmAQAAZHJzL2Uyb0RvYy54&#10;bWxQSwUGAAAAAAYABgBZAQAAkAUAAAAA&#10;">
                <v:fill on="f" focussize="0,0"/>
                <v:stroke color="#948A54 [161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7595235</wp:posOffset>
                </wp:positionV>
                <wp:extent cx="7559040" cy="271780"/>
                <wp:effectExtent l="0" t="0" r="3810" b="13970"/>
                <wp:wrapNone/>
                <wp:docPr id="2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271780"/>
                        </a:xfrm>
                        <a:custGeom>
                          <a:avLst/>
                          <a:gdLst>
                            <a:gd name="connsiteX0" fmla="*/ 0 w 4391025"/>
                            <a:gd name="connsiteY0" fmla="*/ 0 h 190500"/>
                            <a:gd name="connsiteX1" fmla="*/ 4267200 w 4391025"/>
                            <a:gd name="connsiteY1" fmla="*/ 0 h 190500"/>
                            <a:gd name="connsiteX2" fmla="*/ 4391025 w 4391025"/>
                            <a:gd name="connsiteY2" fmla="*/ 190500 h 190500"/>
                            <a:gd name="connsiteX3" fmla="*/ 0 w 4391025"/>
                            <a:gd name="connsiteY3" fmla="*/ 190500 h 190500"/>
                            <a:gd name="connsiteX4" fmla="*/ 0 w 4391025"/>
                            <a:gd name="connsiteY4" fmla="*/ 0 h 190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91025" h="1905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  <a:lnTo>
                                <a:pt x="439102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4" o:spid="_x0000_s1026" o:spt="100" style="position:absolute;left:0pt;margin-left:-36pt;margin-top:598.05pt;height:21.4pt;width:595.2pt;z-index:-251656192;v-text-anchor:middle;mso-width-relative:page;mso-height-relative:page;" fillcolor="#4E7282" filled="t" stroked="f" coordsize="4391025,190500" o:gfxdata="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BW&#10;1hMG3gAAAA4BAAAPAAAAAAAAAAEAIAAAACIAAABkcnMvZG93bnJldi54bWxQSwECFAAUAAAACACH&#10;TuJAtI43hHQDAAAqCQAADgAAAAAAAAABACAAAAAtAQAAZHJzL2Uyb0RvYy54bWxQSwUGAAAAAAYA&#10;BgBZAQAAEwcAAAAA&#10;" path="m0,0l4267200,0,4391025,190500,0,190500,0,0xe">
                <v:path o:connectlocs="0,0;7345878,0;7559040,271780;0,271780;0,0" o:connectangles="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603F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5BA8E7"/>
    <w:multiLevelType w:val="singleLevel"/>
    <w:tmpl w:val="FE5BA8E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0B0381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211176"/>
    <w:rsid w:val="002A02CC"/>
    <w:rsid w:val="002A6755"/>
    <w:rsid w:val="003150B6"/>
    <w:rsid w:val="00355330"/>
    <w:rsid w:val="003666FA"/>
    <w:rsid w:val="003829A9"/>
    <w:rsid w:val="003A597D"/>
    <w:rsid w:val="003A754D"/>
    <w:rsid w:val="004264B5"/>
    <w:rsid w:val="004447F5"/>
    <w:rsid w:val="00446196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B4768"/>
    <w:rsid w:val="005C3A11"/>
    <w:rsid w:val="006314A6"/>
    <w:rsid w:val="006922FB"/>
    <w:rsid w:val="00694DFC"/>
    <w:rsid w:val="006B4C9F"/>
    <w:rsid w:val="006F567F"/>
    <w:rsid w:val="00735052"/>
    <w:rsid w:val="007719C0"/>
    <w:rsid w:val="0077420C"/>
    <w:rsid w:val="007B1C0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D4664"/>
    <w:rsid w:val="00BE4D64"/>
    <w:rsid w:val="00BF0749"/>
    <w:rsid w:val="00C21631"/>
    <w:rsid w:val="00CD3E9B"/>
    <w:rsid w:val="00D06232"/>
    <w:rsid w:val="00D11283"/>
    <w:rsid w:val="00D50E46"/>
    <w:rsid w:val="00D76D6E"/>
    <w:rsid w:val="00D8497B"/>
    <w:rsid w:val="00DB4EC6"/>
    <w:rsid w:val="00DD7BC7"/>
    <w:rsid w:val="00E17ECD"/>
    <w:rsid w:val="00EA688C"/>
    <w:rsid w:val="00F4103D"/>
    <w:rsid w:val="00F61B4B"/>
    <w:rsid w:val="00FC2EC7"/>
    <w:rsid w:val="00FE384B"/>
    <w:rsid w:val="00FF5D10"/>
    <w:rsid w:val="00FF7F4E"/>
    <w:rsid w:val="16CB431D"/>
    <w:rsid w:val="343A637F"/>
    <w:rsid w:val="47BF185D"/>
    <w:rsid w:val="48944870"/>
    <w:rsid w:val="4EFF7688"/>
    <w:rsid w:val="515E103E"/>
    <w:rsid w:val="53CE70EF"/>
    <w:rsid w:val="5DDB5FF2"/>
    <w:rsid w:val="688E711F"/>
    <w:rsid w:val="70B72243"/>
    <w:rsid w:val="735A6DEA"/>
    <w:rsid w:val="766F3308"/>
    <w:rsid w:val="779F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2">
    <w:name w:val="页眉 字符"/>
    <w:basedOn w:val="8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3">
    <w:name w:val="页脚 字符"/>
    <w:basedOn w:val="8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a37893a94436a510281827edc5593cf6\&#20010;&#20154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个人简历.docx</Template>
  <Pages>1</Pages>
  <Words>0</Words>
  <Characters>0</Characters>
  <Lines>1</Lines>
  <Paragraphs>1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2020-11-07T13:05:00Z</dcterms:created>
  <dc:creator>权泰安</dc:creator>
  <cp:lastModifiedBy>慕岑</cp:lastModifiedBy>
  <dcterms:modified xsi:type="dcterms:W3CDTF">2021-12-21T12:43:03Z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Key">
    <vt:lpwstr>1.0_WnJS4tzrlZCnOkzpgkq+LiCJFxbH7ONhrktqdjkyuAv0g9edmg2UYUUcElfX/CGDR22IeoElRrkhWCr6I7zUZQ==</vt:lpwstr>
  </property>
  <property fmtid="{D5CDD505-2E9C-101B-9397-08002B2CF9AE}" pid="4" name="KSOTemplateUUID">
    <vt:lpwstr>v1.0_mb_gXffhNdy7jbAiSSaJ2t06A==</vt:lpwstr>
  </property>
  <property fmtid="{D5CDD505-2E9C-101B-9397-08002B2CF9AE}" pid="5" name="ICV">
    <vt:lpwstr>03C96725BEFD45AE95B77775041A566B</vt:lpwstr>
  </property>
</Properties>
</file>