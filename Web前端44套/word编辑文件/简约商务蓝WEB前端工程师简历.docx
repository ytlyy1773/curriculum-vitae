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-485140</wp:posOffset>
                </wp:positionV>
                <wp:extent cx="1314450" cy="1314450"/>
                <wp:effectExtent l="83820" t="53340" r="156210" b="140970"/>
                <wp:wrapNone/>
                <wp:docPr id="56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131445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  <a:effectLst>
                          <a:outerShdw blurRad="127000" dist="38100" dir="2700000" algn="tl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rect id="Oval 7" o:spid="_x0000_s1026" o:spt="1" alt="" style="position:absolute;left:0pt;margin-left:-13.7pt;margin-top:-38.2pt;height:103.5pt;width:103.5pt;z-index:251706368;mso-width-relative:page;mso-height-relative:page;" filled="t" stroked="t" coordsize="21600,21600" o:gfxdata="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">
                <v:fill type="frame" on="t" o:title="形象照2" focussize="0,0" recolor="t" rotate="t" r:id="rId4"/>
                <v:stroke weight="3pt" color="#FFFFFF [3212]" miterlimit="8" joinstyle="miter"/>
                <v:imagedata o:title=""/>
                <o:lock v:ext="edit" aspectratio="f"/>
                <v:shadow on="t" color="#000000" opacity="6553f" offset="2.12133858267717pt,2.12133858267717pt" origin="-32768f,-32768f" matrix="65536f,0f,0f,65536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-493395</wp:posOffset>
                </wp:positionV>
                <wp:extent cx="1556385" cy="59372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76595" y="374015"/>
                          <a:ext cx="1556385" cy="59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25pt;margin-top:-38.85pt;height:46.75pt;width:122.55pt;z-index:251668480;mso-width-relative:page;mso-height-relative:page;" filled="f" stroked="f" coordsize="21600,21600" o:gfxdata="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lAf9K2wAAAAoBAAAPAAAAAAAA&#10;AAEAIAAAACIAAABkcnMvZG93bnJldi54bWxQSwECFAAUAAAACACHTuJASyfxZ0gCAABx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23495</wp:posOffset>
                </wp:positionV>
                <wp:extent cx="3782695" cy="45085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269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0BD0D9" w:themeColor="accent3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BD0D9" w:themeColor="accent3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求职意向：web前端工程师相关岗位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25pt;margin-top:1.85pt;height:35.5pt;width:297.85pt;z-index:251673600;mso-width-relative:page;mso-height-relative:page;" filled="f" stroked="f" coordsize="21600,21600" o:gfxdata="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RfvvV2wAAAAgBAAAPAAAAAAAAAAEAIAAAACIAAABk&#10;cnMvZG93bnJldi54bWxQSwECFAAUAAAACACHTuJAAHPSbT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color w:val="0BD0D9" w:themeColor="accent3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BD0D9" w:themeColor="accent3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求职意向：web前端工程师相关岗位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-923290</wp:posOffset>
                </wp:positionV>
                <wp:extent cx="7626985" cy="2092960"/>
                <wp:effectExtent l="0" t="0" r="8255" b="101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815" y="247015"/>
                          <a:ext cx="7626985" cy="2092960"/>
                        </a:xfrm>
                        <a:prstGeom prst="rect">
                          <a:avLst/>
                        </a:prstGeom>
                        <a:solidFill>
                          <a:srgbClr val="1D32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15pt;margin-top:-72.7pt;height:164.8pt;width:600.55pt;z-index:251664384;v-text-anchor:middle;mso-width-relative:page;mso-height-relative:page;" fillcolor="#1D3251" filled="t" stroked="f" coordsize="21600,21600" o:gfxdata="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pcFIx9gAAAAOAQAADwAAAAAAAAABACAAAAAiAAAAZHJz&#10;L2Rvd25yZXYueG1sUEsBAhQAFAAAAAgAh07iQHgjMVd2AgAA1gQAAA4AAAAAAAAAAQAgAAAAJ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5872480</wp:posOffset>
                </wp:positionH>
                <wp:positionV relativeFrom="paragraph">
                  <wp:posOffset>8123555</wp:posOffset>
                </wp:positionV>
                <wp:extent cx="189230" cy="159385"/>
                <wp:effectExtent l="635" t="0" r="635" b="13970"/>
                <wp:wrapNone/>
                <wp:docPr id="85" name="心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9385"/>
                        </a:xfrm>
                        <a:prstGeom prst="hear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心形" o:spid="_x0000_s1026" style="position:absolute;left:0pt;margin-left:462.4pt;margin-top:639.65pt;height:12.55pt;width:14.9pt;z-index:251699200;v-text-anchor:middle;mso-width-relative:page;mso-height-relative:page;" fillcolor="#FFFFFF [3212]" filled="t" stroked="f" coordsize="189230,159385" o:gfxdata="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JzMiN0A&#10;AAANAQAADwAAAAAAAAABACAAAAAiAAAAZHJzL2Rvd25yZXYueG1sUEsBAhQAFAAAAAgAh07iQPxi&#10;gzvhAQAAugMAAA4AAAAAAAAAAQAgAAAALAEAAGRycy9lMm9Eb2MueG1sUEsFBgAAAAAGAAYAWQEA&#10;AH8FAAAAAA==&#10;" path="m94615,39846c134037,-53128,287787,39846,94615,159385c-98557,39846,55192,-53128,94615,39846xe">
                <v:path o:connectlocs="94615,39846;94615,159385" o:connectangles="247,82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8033385</wp:posOffset>
                </wp:positionV>
                <wp:extent cx="3937000" cy="337820"/>
                <wp:effectExtent l="0" t="0" r="10160" b="1270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000" cy="337820"/>
                          <a:chOff x="9967" y="4662"/>
                          <a:chExt cx="6200" cy="532"/>
                        </a:xfrm>
                      </wpg:grpSpPr>
                      <wps:wsp>
                        <wps:cNvPr id="15" name="矩形 3"/>
                        <wps:cNvSpPr/>
                        <wps:spPr>
                          <a:xfrm>
                            <a:off x="10031" y="4662"/>
                            <a:ext cx="6137" cy="532"/>
                          </a:xfrm>
                          <a:prstGeom prst="rect">
                            <a:avLst/>
                          </a:prstGeom>
                          <a:solidFill>
                            <a:srgbClr val="1D32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4"/>
                        <wps:cNvSpPr/>
                        <wps:spPr>
                          <a:xfrm>
                            <a:off x="9967" y="4662"/>
                            <a:ext cx="145" cy="532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5pt;margin-top:632.55pt;height:26.6pt;width:310pt;z-index:251659264;mso-width-relative:page;mso-height-relative:page;" coordorigin="9967,4662" coordsize="6200,532" o:gfxdata="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GWV3xrbAAAADQEAAA8AAAAAAAAAAQAgAAAAIgAAAGRycy9kb3ducmV2LnhtbFBL&#10;AQIUABQAAAAIAIdO4kBdT+WmEAMAAOsIAAAOAAAAAAAAAAEAIAAAACoBAABkcnMvZTJvRG9jLnht&#10;bFBLBQYAAAAABgAGAFkBAACsBgAAAAA=&#10;">
                <o:lock v:ext="edit" aspectratio="f"/>
                <v:rect id="矩形 3" o:spid="_x0000_s1026" o:spt="1" style="position:absolute;left:10031;top:4662;height:532;width:6137;v-text-anchor:middle;" fillcolor="#1D3251" filled="t" stroked="f" coordsize="21600,21600" o:gfxdata="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8l3m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" o:spid="_x0000_s1026" o:spt="1" style="position:absolute;left:9967;top:4662;height:532;width:145;v-text-anchor:middle;" fillcolor="#0BD0D9 [3206]" filled="t" stroked="f" coordsize="21600,21600" o:gfxdata="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dn8w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5617210</wp:posOffset>
                </wp:positionV>
                <wp:extent cx="3937000" cy="337820"/>
                <wp:effectExtent l="0" t="0" r="10160" b="1270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000" cy="337820"/>
                          <a:chOff x="9967" y="4662"/>
                          <a:chExt cx="6200" cy="532"/>
                        </a:xfrm>
                      </wpg:grpSpPr>
                      <wps:wsp>
                        <wps:cNvPr id="9" name="矩形 3"/>
                        <wps:cNvSpPr/>
                        <wps:spPr>
                          <a:xfrm>
                            <a:off x="10031" y="4662"/>
                            <a:ext cx="6137" cy="532"/>
                          </a:xfrm>
                          <a:prstGeom prst="rect">
                            <a:avLst/>
                          </a:prstGeom>
                          <a:solidFill>
                            <a:srgbClr val="1D32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4"/>
                        <wps:cNvSpPr/>
                        <wps:spPr>
                          <a:xfrm>
                            <a:off x="9967" y="4662"/>
                            <a:ext cx="145" cy="532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5pt;margin-top:442.3pt;height:26.6pt;width:310pt;z-index:251660288;mso-width-relative:page;mso-height-relative:page;" coordorigin="9967,4662" coordsize="6200,532" o:gfxdata="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FA0wRHbAAAACwEAAA8AAAAAAAAAAQAgAAAAIgAAAGRycy9kb3ducmV2LnhtbFBLAQIU&#10;ABQAAAAIAIdO4kBL0goADQMAAOgIAAAOAAAAAAAAAAEAIAAAACoBAABkcnMvZTJvRG9jLnhtbFBL&#10;BQYAAAAABgAGAFkBAACpBgAAAAA=&#10;">
                <o:lock v:ext="edit" aspectratio="f"/>
                <v:rect id="矩形 3" o:spid="_x0000_s1026" o:spt="1" style="position:absolute;left:10031;top:4662;height:532;width:6137;v-text-anchor:middle;" fillcolor="#1D3251" filled="t" stroked="f" coordsize="21600,21600" o:gfxdata="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Nrzq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" o:spid="_x0000_s1026" o:spt="1" style="position:absolute;left:9967;top:4662;height:532;width:145;v-text-anchor:middle;" fillcolor="#0BD0D9 [3206]" filled="t" stroked="f" coordsize="21600,21600" o:gfxdata="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n+dE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5619750</wp:posOffset>
                </wp:positionV>
                <wp:extent cx="2359660" cy="320675"/>
                <wp:effectExtent l="0" t="0" r="0" b="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66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 w:asciiTheme="majorAscii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  <w:r>
                              <w:rPr>
                                <w:rFonts w:hint="eastAsia" w:ascii="思源宋体 CN Heavy" w:hAnsi="思源宋体 CN Heavy" w:eastAsia="思源宋体 CN Heavy" w:cs="思源宋体 CN Heavy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| </w:t>
                            </w:r>
                            <w:r>
                              <w:rPr>
                                <w:rFonts w:hint="eastAsia" w:asciiTheme="majorAsci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1pt;margin-top:442.5pt;height:25.25pt;width:185.8pt;z-index:251681792;mso-width-relative:page;mso-height-relative:page;" filled="f" stroked="f" coordsize="21600,21600" o:gfxdata="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LSSM/cAAAACwEAAA8AAAAAAAAAAQAgAAAAIgAA&#10;AGRycy9kb3ducmV2LnhtbFBLAQIUABQAAAAIAIdO4kDVZwipPQIAAGo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 w:asciiTheme="majorAscii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教育经历</w:t>
                      </w:r>
                      <w:r>
                        <w:rPr>
                          <w:rFonts w:hint="eastAsia" w:ascii="思源宋体 CN Heavy" w:hAnsi="思源宋体 CN Heavy" w:eastAsia="思源宋体 CN Heavy" w:cs="思源宋体 CN Heavy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| </w:t>
                      </w:r>
                      <w:r>
                        <w:rPr>
                          <w:rFonts w:hint="eastAsia" w:asciiTheme="majorAsci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1667510</wp:posOffset>
                </wp:positionV>
                <wp:extent cx="2359660" cy="32067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66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 w:asciiTheme="majorAscii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实习经验</w:t>
                            </w:r>
                            <w:r>
                              <w:rPr>
                                <w:rFonts w:hint="eastAsia" w:ascii="思源宋体 CN Heavy" w:hAnsi="思源宋体 CN Heavy" w:eastAsia="思源宋体 CN Heavy" w:cs="思源宋体 CN Heavy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| </w:t>
                            </w:r>
                            <w:r>
                              <w:rPr>
                                <w:rFonts w:hint="eastAsia" w:asciiTheme="majorAsci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5pt;margin-top:131.3pt;height:25.25pt;width:185.8pt;z-index:251672576;mso-width-relative:page;mso-height-relative:page;" filled="f" stroked="f" coordsize="21600,21600" o:gfxdata="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FVqNLbAAAACwEAAA8AAAAAAAAAAQAgAAAAIgAAAGRy&#10;cy9kb3ducmV2LnhtbFBLAQIUABQAAAAIAIdO4kAjHKI3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 w:asciiTheme="majorAscii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实习经验</w:t>
                      </w:r>
                      <w:r>
                        <w:rPr>
                          <w:rFonts w:hint="eastAsia" w:ascii="思源宋体 CN Heavy" w:hAnsi="思源宋体 CN Heavy" w:eastAsia="思源宋体 CN Heavy" w:cs="思源宋体 CN Heavy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| </w:t>
                      </w:r>
                      <w:r>
                        <w:rPr>
                          <w:rFonts w:hint="eastAsia" w:asciiTheme="majorAsci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8031480</wp:posOffset>
                </wp:positionV>
                <wp:extent cx="2359660" cy="320675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66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 w:asciiTheme="majorAscii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</w:t>
                            </w:r>
                            <w:r>
                              <w:rPr>
                                <w:rFonts w:hint="eastAsia" w:ascii="思源宋体 CN Heavy" w:hAnsi="思源宋体 CN Heavy" w:eastAsia="思源宋体 CN Heavy" w:cs="思源宋体 CN Heavy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| </w:t>
                            </w:r>
                            <w:r>
                              <w:rPr>
                                <w:rFonts w:hint="eastAsia" w:asciiTheme="majorAsci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5pt;margin-top:632.4pt;height:25.25pt;width:185.8pt;z-index:251700224;mso-width-relative:page;mso-height-relative:page;" filled="f" stroked="f" coordsize="21600,21600" o:gfxdata="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eDLPHcAAAADQEAAA8AAAAAAAAAAQAgAAAAIgAA&#10;AGRycy9kb3ducmV2LnhtbFBLAQIUABQAAAAIAIdO4kCQybkf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 w:asciiTheme="majorAscii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兴趣爱好</w:t>
                      </w:r>
                      <w:r>
                        <w:rPr>
                          <w:rFonts w:hint="eastAsia" w:ascii="思源宋体 CN Heavy" w:hAnsi="思源宋体 CN Heavy" w:eastAsia="思源宋体 CN Heavy" w:cs="思源宋体 CN Heavy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| </w:t>
                      </w:r>
                      <w:r>
                        <w:rPr>
                          <w:rFonts w:hint="eastAsia" w:asciiTheme="majorAsci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1663700</wp:posOffset>
                </wp:positionV>
                <wp:extent cx="3937000" cy="337820"/>
                <wp:effectExtent l="0" t="0" r="10160" b="1270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000" cy="337820"/>
                          <a:chOff x="9967" y="4662"/>
                          <a:chExt cx="6200" cy="532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10031" y="4662"/>
                            <a:ext cx="6137" cy="532"/>
                          </a:xfrm>
                          <a:prstGeom prst="rect">
                            <a:avLst/>
                          </a:prstGeom>
                          <a:solidFill>
                            <a:srgbClr val="1D32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9967" y="4662"/>
                            <a:ext cx="145" cy="532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5pt;margin-top:131pt;height:26.6pt;width:310pt;z-index:251661312;mso-width-relative:page;mso-height-relative:page;" coordorigin="9967,4662" coordsize="6200,532" o:gfxdata="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BXAshg2gAAAAsBAAAPAAAAAAAAAAEAIAAAACIAAABkcnMvZG93bnJldi54bWxQSwECFAAUAAAA&#10;CACHTuJAFknKyQkDAADnCAAADgAAAAAAAAABACAAAAApAQAAZHJzL2Uyb0RvYy54bWxQSwUGAAAA&#10;AAYABgBZAQAApAYAAAAA&#10;">
                <o:lock v:ext="edit" aspectratio="f"/>
                <v:rect id="_x0000_s1026" o:spid="_x0000_s1026" o:spt="1" style="position:absolute;left:10031;top:4662;height:532;width:6137;v-text-anchor:middle;" fillcolor="#1D3251" filled="t" stroked="f" coordsize="21600,21600" o:gfxdata="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jlmNC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9967;top:4662;height:532;width:145;v-text-anchor:middle;" fillcolor="#0BD0D9 [3206]" filled="t" stroked="f" coordsize="21600,21600" o:gfxdata="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hLzi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4180840</wp:posOffset>
                </wp:positionH>
                <wp:positionV relativeFrom="paragraph">
                  <wp:posOffset>442595</wp:posOffset>
                </wp:positionV>
                <wp:extent cx="154940" cy="110490"/>
                <wp:effectExtent l="0" t="0" r="16510" b="3810"/>
                <wp:wrapNone/>
                <wp:docPr id="16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1049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329.2pt;margin-top:34.85pt;height:8.7pt;width:12.2pt;z-index:251689984;v-text-anchor:middle;mso-width-relative:page;mso-height-relative:page;" fillcolor="#FFFFFF [3212]" filled="t" stroked="f" coordsize="529316,401026" o:gfxdata="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07509,54077;104000,57380;136139,87631;136622,88363;143935,88363;47430,54077;11004,88363;18317,88363;18799,87631;50939,57380;13567,22127;65214,70740;77131,75386;77470,75355;89725,70740;141373,22127;134354,22127;88079,65682;77470,69678;77176,69704;66860,65682;20585,22127;26934,0;128005,0;154940,25351;154940,85138;128005,110490;26934,110490;0,85138;0,25351;26934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374015</wp:posOffset>
                </wp:positionV>
                <wp:extent cx="1598295" cy="24765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29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docer@wps.cn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45pt;margin-top:29.45pt;height:19.5pt;width:125.85pt;z-index:251695104;mso-width-relative:page;mso-height-relative:page;" filled="f" stroked="f" coordsize="21600,21600" o:gfxdata="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IhdRdoAAAAJAQAADwAAAAAAAAABACAAAAAiAAAA&#10;ZHJzL2Rvd25yZXYueG1sUEsBAhQAFAAAAAgAh07iQLwgWi8+AgAAaA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docer@wps.cn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2313940</wp:posOffset>
                </wp:positionH>
                <wp:positionV relativeFrom="paragraph">
                  <wp:posOffset>394970</wp:posOffset>
                </wp:positionV>
                <wp:extent cx="104140" cy="186055"/>
                <wp:effectExtent l="0" t="0" r="10160" b="4445"/>
                <wp:wrapNone/>
                <wp:docPr id="165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140" cy="186055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182.2pt;margin-top:31.1pt;height:14.65pt;width:8.2pt;z-index:251688960;v-text-anchor:middle;mso-width-relative:page;mso-height-relative:page;" fillcolor="#FFFFFF [3212]" filled="t" stroked="f" coordsize="3056,5968" o:gfxdata="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25567017,865773;23566888,0;21414571,1054820;9141965,6866389;4630754,8130179;1391407,11105625;10870,15225459;576143,53597557;3152381,57090453;7228767,59110558;25034390,59289692;29339025,57637768;32252287,54393653;33219739,15673263;32534923,12458982;30447796,9533323;27284543,7562973;6598304,16131012;7413568,14598521;8891940,13583480;22816815,13304865;24653918,13742724;26023584,14867191;26664917,16489249;26501857,27943166;25545276,29396066;23969102,30271784;9989840,30411107;8239702,29823980;6989613,28580049;6522210,26888345;7739687,36272401;13305282,35804676;14381440,36272401;14707559,40840038;13968390,41835158;8402762,41924725;7489662,41088818;18359991,36580882;19360055,35824597;24903942,36023621;25523534,37088387;25121355,41616213;19653562,41984426;18501309,41427165;7435309,46253528;8152737,45258408;13718366,45168841;14642336,46014693;14533629,50632087;13446600,51288860;7935358,51000269;7424439,46392851;18664368,45497212;24132127,45119085;25295251,45676346;25501793,50273850;24675659,51189348;19099160,51189348;18283896,50273850" o:connectangles="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2494915</wp:posOffset>
                </wp:positionH>
                <wp:positionV relativeFrom="paragraph">
                  <wp:posOffset>370205</wp:posOffset>
                </wp:positionV>
                <wp:extent cx="1593850" cy="24447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150-0000-0000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45pt;margin-top:29.15pt;height:19.25pt;width:125.5pt;z-index:251691008;mso-width-relative:page;mso-height-relative:page;" filled="f" stroked="f" coordsize="21600,21600" o:gfxdata="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oHvYdoAAAAJAQAADwAAAAAAAAABACAAAAAiAAAAZHJz&#10;L2Rvd25yZXYueG1sUEsBAhQAFAAAAAgAh07iQJ5jAgw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150-0000-0000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-2602865</wp:posOffset>
                </wp:positionV>
                <wp:extent cx="175895" cy="7309485"/>
                <wp:effectExtent l="0" t="0" r="5715" b="6985"/>
                <wp:wrapNone/>
                <wp:docPr id="5" name="单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313055" y="2121535"/>
                          <a:ext cx="175895" cy="730948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9.8pt;margin-top:-204.95pt;height:575.55pt;width:13.85pt;rotation:5898240f;z-index:251663360;v-text-anchor:middle;mso-width-relative:page;mso-height-relative:page;" fillcolor="#0BD0D9 [3206]" filled="t" stroked="f" coordsize="175895,7309485" o:gfxdata="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QTshs3AAAAAwBAAAPAAAAAAAAAAEAIAAAACIAAABk&#10;cnMvZG93bnJldi54bWxQSwECFAAUAAAACACHTuJA5i+IOK0CAAAfBQAADgAAAAAAAAABACAAAAAr&#10;AQAAZHJzL2Uyb0RvYy54bWxQSwUGAAAAAAYABgBZAQAASgYAAAAA&#10;" path="m0,0l87947,0c136519,0,175894,39375,175894,87947l175895,7309485,0,7309485xe">
                <v:path o:connectlocs="87947,0;0,3654742;87947,7309485;175895,3654742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-765810</wp:posOffset>
                </wp:positionH>
                <wp:positionV relativeFrom="paragraph">
                  <wp:posOffset>2032635</wp:posOffset>
                </wp:positionV>
                <wp:extent cx="2497455" cy="0"/>
                <wp:effectExtent l="0" t="0" r="0" b="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74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0.3pt;margin-top:160.05pt;height:0pt;width:196.65pt;z-index:251678720;mso-width-relative:page;mso-height-relative:page;" filled="f" stroked="t" coordsize="21600,21600" o:gfxdata="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7DBLn2QAAAAwBAAAPAAAAAAAAAAEAIAAAACIAAABkcnMvZG93bnJldi54&#10;bWxQSwECFAAUAAAACACHTuJAcUSVvPkBAADVAwAADgAAAAAAAAABACAAAAAoAQAAZHJzL2Uyb0Rv&#10;Yy54bWxQSwUGAAAAAAYABgBZAQAAkw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-803275</wp:posOffset>
                </wp:positionH>
                <wp:positionV relativeFrom="paragraph">
                  <wp:posOffset>2079625</wp:posOffset>
                </wp:positionV>
                <wp:extent cx="2573020" cy="1645920"/>
                <wp:effectExtent l="0" t="0" r="0" b="0"/>
                <wp:wrapNone/>
                <wp:docPr id="157" name="文本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020" cy="164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计算机科学与技术专业应届毕业生，对互联网保持高度的敏感性和关注度。熟悉产品开发流程，有产品规划、需求分析、交互设计、项目管理能力，有很强的前端技术能力支持，对功能模块项目周期安排可以很好的把控，执行力强，善于沟通和反思，我正在寻找一个优秀的发展平台，希望能够充分发挥己的优势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25pt;margin-top:163.75pt;height:129.6pt;width:202.6pt;z-index:251669504;mso-width-relative:page;mso-height-relative:page;" filled="f" stroked="f" coordsize="21600,21600" o:gfxdata="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8v5E73QAAAAwBAAAPAAAAAAAAAAEAIAAAACIA&#10;AABkcnMvZG93bnJldi54bWxQSwECFAAUAAAACACHTuJApPgkgj0CAABr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3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计算机科学与技术专业应届毕业生，对互联网保持高度的敏感性和关注度。熟悉产品开发流程，有产品规划、需求分析、交互设计、项目管理能力，有很强的前端技术能力支持，对功能模块项目周期安排可以很好的把控，执行力强，善于沟通和反思，我正在寻找一个优秀的发展平台，希望能够充分发挥己的优势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-516890</wp:posOffset>
                </wp:positionH>
                <wp:positionV relativeFrom="paragraph">
                  <wp:posOffset>1667510</wp:posOffset>
                </wp:positionV>
                <wp:extent cx="1999615" cy="320675"/>
                <wp:effectExtent l="0" t="0" r="0" b="0"/>
                <wp:wrapNone/>
                <wp:docPr id="158" name="文本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61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center"/>
                              <w:textAlignment w:val="auto"/>
                              <w:rPr>
                                <w:rFonts w:hint="default" w:asciiTheme="majorAscii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Theme="majorAscii"/>
                                <w:color w:val="595959" w:themeColor="text1" w:themeTint="A6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宋体 CN Heavy" w:hAnsi="思源宋体 CN Heavy" w:eastAsia="思源宋体 CN Heavy" w:cs="思源宋体 CN Heavy"/>
                                <w:color w:val="595959" w:themeColor="text1" w:themeTint="A6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7pt;margin-top:131.3pt;height:25.25pt;width:157.45pt;z-index:251670528;mso-width-relative:page;mso-height-relative:page;" filled="f" stroked="f" coordsize="21600,21600" o:gfxdata="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y0lZzcAAAACwEAAA8AAAAAAAAAAQAgAAAAIgAA&#10;AGRycy9kb3ducmV2LnhtbFBLAQIUABQAAAAIAIdO4kCtVX9JPQIAAGo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center"/>
                        <w:textAlignment w:val="auto"/>
                        <w:rPr>
                          <w:rFonts w:hint="default" w:asciiTheme="majorAscii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Theme="majorAscii"/>
                          <w:color w:val="595959" w:themeColor="text1" w:themeTint="A6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宋体 CN Heavy" w:hAnsi="思源宋体 CN Heavy" w:eastAsia="思源宋体 CN Heavy" w:cs="思源宋体 CN Heavy"/>
                          <w:color w:val="595959" w:themeColor="text1" w:themeTint="A6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4623435</wp:posOffset>
                </wp:positionV>
                <wp:extent cx="1755140" cy="18161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140" cy="181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Chars="0"/>
                              <w:textAlignment w:val="auto"/>
                              <w:rPr>
                                <w:rFonts w:hint="eastAsia" w:ascii="思源黑体 CN Normal" w:hAnsi="思源黑体 CN Normal" w:eastAsia="思源黑体 CN Normal" w:cs="思源黑体 CN Normal"/>
                                <w:color w:val="D9D9D9" w:themeColor="background1" w:themeShade="D9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Normal" w:hAnsi="思源黑体 CN Normal" w:eastAsia="思源黑体 CN Normal" w:cs="思源黑体 CN Normal"/>
                                <w:color w:val="0BD0D9" w:themeColor="accent3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■■■■■■■</w:t>
                            </w:r>
                            <w:r>
                              <w:rPr>
                                <w:rFonts w:hint="eastAsia" w:ascii="思源黑体 CN Normal" w:hAnsi="思源黑体 CN Normal" w:eastAsia="思源黑体 CN Normal" w:cs="思源黑体 CN Normal"/>
                                <w:color w:val="D9D9D9" w:themeColor="background1" w:themeShade="D9"/>
                                <w:sz w:val="21"/>
                                <w:szCs w:val="24"/>
                                <w:lang w:val="en-US" w:eastAsia="zh-CN"/>
                              </w:rPr>
                              <w:t>■■■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Chars="0"/>
                              <w:textAlignment w:val="auto"/>
                              <w:rPr>
                                <w:rFonts w:hint="default" w:ascii="思源黑体 CN Normal" w:hAnsi="思源黑体 CN Normal" w:eastAsia="思源黑体 CN Normal" w:cs="思源黑体 CN Normal"/>
                                <w:color w:val="D9D9D9" w:themeColor="background1" w:themeShade="D9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Normal" w:hAnsi="思源黑体 CN Normal" w:eastAsia="思源黑体 CN Normal" w:cs="思源黑体 CN Normal"/>
                                <w:color w:val="0BD0D9" w:themeColor="accent3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■■■■■■■■</w:t>
                            </w:r>
                            <w:r>
                              <w:rPr>
                                <w:rFonts w:hint="eastAsia" w:ascii="思源黑体 CN Normal" w:hAnsi="思源黑体 CN Normal" w:eastAsia="思源黑体 CN Normal" w:cs="思源黑体 CN Normal"/>
                                <w:color w:val="D9D9D9" w:themeColor="background1" w:themeShade="D9"/>
                                <w:sz w:val="21"/>
                                <w:szCs w:val="24"/>
                                <w:lang w:val="en-US" w:eastAsia="zh-CN"/>
                              </w:rPr>
                              <w:t>■■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Chars="0"/>
                              <w:textAlignment w:val="auto"/>
                              <w:rPr>
                                <w:rFonts w:hint="eastAsia" w:ascii="思源黑体 CN Normal" w:hAnsi="思源黑体 CN Normal" w:eastAsia="思源黑体 CN Normal" w:cs="思源黑体 CN Normal"/>
                                <w:color w:val="D9D9D9" w:themeColor="background1" w:themeShade="D9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Normal" w:hAnsi="思源黑体 CN Normal" w:eastAsia="思源黑体 CN Normal" w:cs="思源黑体 CN Normal"/>
                                <w:color w:val="0BD0D9" w:themeColor="accent3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■■■■■■■■■</w:t>
                            </w:r>
                            <w:r>
                              <w:rPr>
                                <w:rFonts w:hint="eastAsia" w:ascii="思源黑体 CN Normal" w:hAnsi="思源黑体 CN Normal" w:eastAsia="思源黑体 CN Normal" w:cs="思源黑体 CN Normal"/>
                                <w:color w:val="D9D9D9" w:themeColor="background1" w:themeShade="D9"/>
                                <w:sz w:val="21"/>
                                <w:szCs w:val="24"/>
                                <w:lang w:val="en-US" w:eastAsia="zh-CN"/>
                              </w:rPr>
                              <w:t>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Chars="0"/>
                              <w:textAlignment w:val="auto"/>
                              <w:rPr>
                                <w:rFonts w:hint="eastAsia" w:ascii="思源黑体 CN Normal" w:hAnsi="思源黑体 CN Normal" w:eastAsia="思源黑体 CN Normal" w:cs="思源黑体 CN Normal"/>
                                <w:color w:val="D9D9D9" w:themeColor="background1" w:themeShade="D9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Normal" w:hAnsi="思源黑体 CN Normal" w:eastAsia="思源黑体 CN Normal" w:cs="思源黑体 CN Normal"/>
                                <w:color w:val="0BD0D9" w:themeColor="accent3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■■■■■■■■</w:t>
                            </w:r>
                            <w:r>
                              <w:rPr>
                                <w:rFonts w:hint="eastAsia" w:ascii="思源黑体 CN Normal" w:hAnsi="思源黑体 CN Normal" w:eastAsia="思源黑体 CN Normal" w:cs="思源黑体 CN Normal"/>
                                <w:color w:val="D9D9D9" w:themeColor="background1" w:themeShade="D9"/>
                                <w:sz w:val="21"/>
                                <w:szCs w:val="24"/>
                                <w:lang w:val="en-US" w:eastAsia="zh-CN"/>
                              </w:rPr>
                              <w:t>■■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Chars="0"/>
                              <w:textAlignment w:val="auto"/>
                              <w:rPr>
                                <w:rFonts w:hint="default" w:ascii="思源黑体 CN Normal" w:hAnsi="思源黑体 CN Normal" w:eastAsia="思源黑体 CN Normal" w:cs="思源黑体 CN Normal"/>
                                <w:color w:val="D9D9D9" w:themeColor="background1" w:themeShade="D9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Normal" w:hAnsi="思源黑体 CN Normal" w:eastAsia="思源黑体 CN Normal" w:cs="思源黑体 CN Normal"/>
                                <w:color w:val="0BD0D9" w:themeColor="accent3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■■■■■■■■■</w:t>
                            </w:r>
                            <w:r>
                              <w:rPr>
                                <w:rFonts w:hint="eastAsia" w:ascii="思源黑体 CN Normal" w:hAnsi="思源黑体 CN Normal" w:eastAsia="思源黑体 CN Normal" w:cs="思源黑体 CN Normal"/>
                                <w:color w:val="D9D9D9" w:themeColor="background1" w:themeShade="D9"/>
                                <w:sz w:val="21"/>
                                <w:szCs w:val="24"/>
                                <w:lang w:val="en-US" w:eastAsia="zh-CN"/>
                              </w:rPr>
                              <w:t>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1pt;margin-top:364.05pt;height:143pt;width:138.2pt;z-index:251694080;mso-width-relative:page;mso-height-relative:page;" filled="f" stroked="f" coordsize="21600,21600" o:gfxdata="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rOyr2wAAAAsBAAAPAAAAAAAAAAEAIAAAACIAAABk&#10;cnMvZG93bnJldi54bWxQSwECFAAUAAAACACHTuJA6MnlwDwCAABp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Chars="0"/>
                        <w:textAlignment w:val="auto"/>
                        <w:rPr>
                          <w:rFonts w:hint="eastAsia" w:ascii="思源黑体 CN Normal" w:hAnsi="思源黑体 CN Normal" w:eastAsia="思源黑体 CN Normal" w:cs="思源黑体 CN Normal"/>
                          <w:color w:val="D9D9D9" w:themeColor="background1" w:themeShade="D9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 CN Normal" w:hAnsi="思源黑体 CN Normal" w:eastAsia="思源黑体 CN Normal" w:cs="思源黑体 CN Normal"/>
                          <w:color w:val="0BD0D9" w:themeColor="accent3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■■■■■■■</w:t>
                      </w:r>
                      <w:r>
                        <w:rPr>
                          <w:rFonts w:hint="eastAsia" w:ascii="思源黑体 CN Normal" w:hAnsi="思源黑体 CN Normal" w:eastAsia="思源黑体 CN Normal" w:cs="思源黑体 CN Normal"/>
                          <w:color w:val="D9D9D9" w:themeColor="background1" w:themeShade="D9"/>
                          <w:sz w:val="21"/>
                          <w:szCs w:val="24"/>
                          <w:lang w:val="en-US" w:eastAsia="zh-CN"/>
                        </w:rPr>
                        <w:t>■■■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Chars="0"/>
                        <w:textAlignment w:val="auto"/>
                        <w:rPr>
                          <w:rFonts w:hint="default" w:ascii="思源黑体 CN Normal" w:hAnsi="思源黑体 CN Normal" w:eastAsia="思源黑体 CN Normal" w:cs="思源黑体 CN Normal"/>
                          <w:color w:val="D9D9D9" w:themeColor="background1" w:themeShade="D9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 CN Normal" w:hAnsi="思源黑体 CN Normal" w:eastAsia="思源黑体 CN Normal" w:cs="思源黑体 CN Normal"/>
                          <w:color w:val="0BD0D9" w:themeColor="accent3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■■■■■■■■</w:t>
                      </w:r>
                      <w:r>
                        <w:rPr>
                          <w:rFonts w:hint="eastAsia" w:ascii="思源黑体 CN Normal" w:hAnsi="思源黑体 CN Normal" w:eastAsia="思源黑体 CN Normal" w:cs="思源黑体 CN Normal"/>
                          <w:color w:val="D9D9D9" w:themeColor="background1" w:themeShade="D9"/>
                          <w:sz w:val="21"/>
                          <w:szCs w:val="24"/>
                          <w:lang w:val="en-US" w:eastAsia="zh-CN"/>
                        </w:rPr>
                        <w:t>■■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Chars="0"/>
                        <w:textAlignment w:val="auto"/>
                        <w:rPr>
                          <w:rFonts w:hint="eastAsia" w:ascii="思源黑体 CN Normal" w:hAnsi="思源黑体 CN Normal" w:eastAsia="思源黑体 CN Normal" w:cs="思源黑体 CN Normal"/>
                          <w:color w:val="D9D9D9" w:themeColor="background1" w:themeShade="D9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 CN Normal" w:hAnsi="思源黑体 CN Normal" w:eastAsia="思源黑体 CN Normal" w:cs="思源黑体 CN Normal"/>
                          <w:color w:val="0BD0D9" w:themeColor="accent3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■■■■■■■■■</w:t>
                      </w:r>
                      <w:r>
                        <w:rPr>
                          <w:rFonts w:hint="eastAsia" w:ascii="思源黑体 CN Normal" w:hAnsi="思源黑体 CN Normal" w:eastAsia="思源黑体 CN Normal" w:cs="思源黑体 CN Normal"/>
                          <w:color w:val="D9D9D9" w:themeColor="background1" w:themeShade="D9"/>
                          <w:sz w:val="21"/>
                          <w:szCs w:val="24"/>
                          <w:lang w:val="en-US" w:eastAsia="zh-CN"/>
                        </w:rPr>
                        <w:t>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Chars="0"/>
                        <w:textAlignment w:val="auto"/>
                        <w:rPr>
                          <w:rFonts w:hint="eastAsia" w:ascii="思源黑体 CN Normal" w:hAnsi="思源黑体 CN Normal" w:eastAsia="思源黑体 CN Normal" w:cs="思源黑体 CN Normal"/>
                          <w:color w:val="D9D9D9" w:themeColor="background1" w:themeShade="D9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 CN Normal" w:hAnsi="思源黑体 CN Normal" w:eastAsia="思源黑体 CN Normal" w:cs="思源黑体 CN Normal"/>
                          <w:color w:val="0BD0D9" w:themeColor="accent3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■■■■■■■■</w:t>
                      </w:r>
                      <w:r>
                        <w:rPr>
                          <w:rFonts w:hint="eastAsia" w:ascii="思源黑体 CN Normal" w:hAnsi="思源黑体 CN Normal" w:eastAsia="思源黑体 CN Normal" w:cs="思源黑体 CN Normal"/>
                          <w:color w:val="D9D9D9" w:themeColor="background1" w:themeShade="D9"/>
                          <w:sz w:val="21"/>
                          <w:szCs w:val="24"/>
                          <w:lang w:val="en-US" w:eastAsia="zh-CN"/>
                        </w:rPr>
                        <w:t>■■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Chars="0"/>
                        <w:textAlignment w:val="auto"/>
                        <w:rPr>
                          <w:rFonts w:hint="default" w:ascii="思源黑体 CN Normal" w:hAnsi="思源黑体 CN Normal" w:eastAsia="思源黑体 CN Normal" w:cs="思源黑体 CN Normal"/>
                          <w:color w:val="D9D9D9" w:themeColor="background1" w:themeShade="D9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 CN Normal" w:hAnsi="思源黑体 CN Normal" w:eastAsia="思源黑体 CN Normal" w:cs="思源黑体 CN Normal"/>
                          <w:color w:val="0BD0D9" w:themeColor="accent3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■■■■■■■■■</w:t>
                      </w:r>
                      <w:r>
                        <w:rPr>
                          <w:rFonts w:hint="eastAsia" w:ascii="思源黑体 CN Normal" w:hAnsi="思源黑体 CN Normal" w:eastAsia="思源黑体 CN Normal" w:cs="思源黑体 CN Normal"/>
                          <w:color w:val="D9D9D9" w:themeColor="background1" w:themeShade="D9"/>
                          <w:sz w:val="21"/>
                          <w:szCs w:val="24"/>
                          <w:lang w:val="en-US" w:eastAsia="zh-CN"/>
                        </w:rPr>
                        <w:t>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4623435</wp:posOffset>
                </wp:positionV>
                <wp:extent cx="795020" cy="185674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185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组织能力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沟通能力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学习能力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创新能力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号召能力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2pt;margin-top:364.05pt;height:146.2pt;width:62.6pt;z-index:251693056;mso-width-relative:page;mso-height-relative:page;" filled="f" stroked="f" coordsize="21600,21600" o:gfxdata="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BITaLcAAAADAEAAA8AAAAAAAAAAQAgAAAAIgAA&#10;AGRycy9kb3ducmV2LnhtbFBLAQIUABQAAAAIAIdO4kCbg0gY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组织能力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沟通能力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学习能力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创新能力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号召能力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-765810</wp:posOffset>
                </wp:positionH>
                <wp:positionV relativeFrom="paragraph">
                  <wp:posOffset>7299960</wp:posOffset>
                </wp:positionV>
                <wp:extent cx="2497455" cy="0"/>
                <wp:effectExtent l="0" t="0" r="0" b="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74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0.3pt;margin-top:574.8pt;height:0pt;width:196.65pt;z-index:251678720;mso-width-relative:page;mso-height-relative:page;" filled="f" stroked="t" coordsize="21600,21600" o:gfxdata="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sRaTPZAAAADgEAAA8AAAAAAAAAAQAgAAAAIgAAAGRycy9kb3ducmV2Lnht&#10;bFBLAQIUABQAAAAIAIdO4kDq/s7L+AEAANUDAAAOAAAAAAAAAAEAIAAAACgBAABkcnMvZTJvRG9j&#10;LnhtbFBLBQYAAAAABgAGAFkBAACS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-765810</wp:posOffset>
                </wp:positionH>
                <wp:positionV relativeFrom="paragraph">
                  <wp:posOffset>4623435</wp:posOffset>
                </wp:positionV>
                <wp:extent cx="2497455" cy="0"/>
                <wp:effectExtent l="0" t="0" r="0" b="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74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0.3pt;margin-top:364.05pt;height:0pt;width:196.65pt;z-index:251678720;mso-width-relative:page;mso-height-relative:page;" filled="f" stroked="t" coordsize="21600,21600" o:gfxdata="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A8IhB2AAAAAwBAAAPAAAAAAAAAAEAIAAAACIAAABkcnMvZG93bnJldi54bWxQ&#10;SwECFAAUAAAACACHTuJAyo5tTPcBAADVAwAADgAAAAAAAAABACAAAAAnAQAAZHJzL2Uyb0RvYy54&#10;bWxQSwUGAAAAAAYABgBZAQAAkA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4244975</wp:posOffset>
                </wp:positionV>
                <wp:extent cx="2359660" cy="32067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66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center"/>
                              <w:textAlignment w:val="auto"/>
                              <w:rPr>
                                <w:rFonts w:hint="default" w:asciiTheme="majorAscii"/>
                                <w:color w:val="595959" w:themeColor="text1" w:themeTint="A6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85pt;margin-top:334.25pt;height:25.25pt;width:185.8pt;z-index:251692032;mso-width-relative:page;mso-height-relative:page;" filled="f" stroked="f" coordsize="21600,21600" o:gfxdata="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9vjePdAAAADAEAAA8AAAAAAAAAAQAgAAAAIgAA&#10;AGRycy9kb3ducmV2LnhtbFBLAQIUABQAAAAIAIdO4kAmYABD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center"/>
                        <w:textAlignment w:val="auto"/>
                        <w:rPr>
                          <w:rFonts w:hint="default" w:asciiTheme="majorAscii"/>
                          <w:color w:val="595959" w:themeColor="text1" w:themeTint="A6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7342505</wp:posOffset>
                </wp:positionV>
                <wp:extent cx="2596515" cy="1847850"/>
                <wp:effectExtent l="0" t="0" r="0" b="0"/>
                <wp:wrapNone/>
                <wp:docPr id="153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6515" cy="184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225" w:leftChars="0" w:hanging="225" w:firstLine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计算机语言：c++, oracle, sql server, mysql, javascript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225" w:leftChars="0" w:hanging="225" w:firstLine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Photoshop证书，网页设计师证书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225" w:leftChars="0" w:hanging="225" w:firstLine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数据库软件：Oracle、SQL Sever、Access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225" w:leftChars="0" w:hanging="225" w:firstLine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操作系统：Windows、Linux、iOS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225" w:leftChars="0" w:hanging="225" w:firstLine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编程软件：Delphi、VC++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225" w:leftChars="0" w:hanging="225" w:firstLine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网页编辑器：Adobe Dreamweaver、Frontpage、CSSDesk、Drawter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2pt;margin-top:578.15pt;height:145.5pt;width:204.45pt;z-index:251684864;mso-width-relative:page;mso-height-relative:page;" filled="f" stroked="f" coordsize="21600,21600" o:gfxdata="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duEyb3gAAAA4BAAAPAAAAAAAAAAEAIAAA&#10;ACIAAABkcnMvZG93bnJldi54bWxQSwECFAAUAAAACACHTuJAvBqRUT8CAABrBAAADgAAAAAAAAAB&#10;ACAAAAAt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225" w:leftChars="0" w:hanging="225" w:firstLine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计算机语言：c++, oracle, sql server, mysql, javascript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225" w:leftChars="0" w:hanging="225" w:firstLine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Photoshop证书，网页设计师证书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225" w:leftChars="0" w:hanging="225" w:firstLine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数据库软件：Oracle、SQL Sever、Access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225" w:leftChars="0" w:hanging="225" w:firstLine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操作系统：Windows、Linux、iOS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225" w:leftChars="0" w:hanging="225" w:firstLine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编程软件：Delphi、VC++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225" w:leftChars="0" w:hanging="225" w:firstLine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网页编辑器：Adobe Dreamweaver、Frontpage、CSSDesk、Drawter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6930390</wp:posOffset>
                </wp:positionV>
                <wp:extent cx="2359660" cy="320675"/>
                <wp:effectExtent l="0" t="0" r="0" b="0"/>
                <wp:wrapNone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66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center"/>
                              <w:textAlignment w:val="auto"/>
                              <w:rPr>
                                <w:rFonts w:hint="default" w:asciiTheme="majorAscii"/>
                                <w:color w:val="595959" w:themeColor="text1" w:themeTint="A6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85pt;margin-top:545.7pt;height:25.25pt;width:185.8pt;z-index:251685888;mso-width-relative:page;mso-height-relative:page;" filled="f" stroked="f" coordsize="21600,21600" o:gfxdata="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ODaTB3QAAAA4BAAAPAAAAAAAAAAEAIAAAACIA&#10;AABkcnMvZG93bnJldi54bWxQSwECFAAUAAAACACHTuJAt0Zw2z0CAABq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center"/>
                        <w:textAlignment w:val="auto"/>
                        <w:rPr>
                          <w:rFonts w:hint="default" w:asciiTheme="majorAscii"/>
                          <w:color w:val="595959" w:themeColor="text1" w:themeTint="A6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-1152525</wp:posOffset>
                </wp:positionH>
                <wp:positionV relativeFrom="paragraph">
                  <wp:posOffset>31750</wp:posOffset>
                </wp:positionV>
                <wp:extent cx="3136265" cy="9577705"/>
                <wp:effectExtent l="0" t="0" r="3175" b="825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265" cy="95777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75pt;margin-top:2.5pt;height:754.15pt;width:246.95pt;z-index:251662336;v-text-anchor:middle;mso-width-relative:page;mso-height-relative:page;" fillcolor="#F2F2F2 [3052]" filled="t" stroked="f" coordsize="21600,21600" o:gfxdata="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x7cJncAAAACwEAAA8AAAAAAAAA&#10;AQAgAAAAIgAAAGRycy9kb3ducmV2LnhtbFBLAQIUABQAAAAIAIdO4kDgb9K4fwIAAO4EAAAOAAAA&#10;AAAAAAEAIAAAACs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6031865</wp:posOffset>
                </wp:positionV>
                <wp:extent cx="1283335" cy="295275"/>
                <wp:effectExtent l="0" t="0" r="0" b="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righ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pt;margin-top:474.95pt;height:23.25pt;width:101.05pt;z-index:251671552;mso-width-relative:page;mso-height-relative:page;" filled="f" stroked="f" coordsize="21600,21600" o:gfxdata="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ilrCPcAAAACwEAAA8AAAAAAAAAAQAgAAAAIgAA&#10;AGRycy9kb3ducmV2LnhtbFBLAQIUABQAAAAIAIdO4kD4bLJuPQIAAGo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righ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6031865</wp:posOffset>
                </wp:positionV>
                <wp:extent cx="1283335" cy="295275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17-2020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4pt;margin-top:474.95pt;height:23.25pt;width:101.05pt;z-index:251682816;mso-width-relative:page;mso-height-relative:page;" filled="f" stroked="f" coordsize="21600,21600" o:gfxdata="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Rl3ZR3AAAAAsBAAAPAAAAAAAAAAEAIAAAACIA&#10;AABkcnMvZG93bnJldi54bWxQSwECFAAUAAAACACHTuJAd6EgcD4CAABq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17-2020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5849620</wp:posOffset>
                </wp:positionH>
                <wp:positionV relativeFrom="paragraph">
                  <wp:posOffset>5699125</wp:posOffset>
                </wp:positionV>
                <wp:extent cx="223520" cy="173355"/>
                <wp:effectExtent l="0" t="0" r="5080" b="17145"/>
                <wp:wrapNone/>
                <wp:docPr id="12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3520" cy="17335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460.6pt;margin-top:448.75pt;height:13.65pt;width:17.6pt;z-index:251686912;v-text-anchor:middle-center;mso-width-relative:page;mso-height-relative:page;" fillcolor="#FFFFFF [3212]" filled="t" stroked="f" coordsize="3931,2392" o:gfxdata="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AAAAABkcnMvUEsBAhQAFAAAAAgAh07iQMvS49DaAAAA&#10;CwEAAA8AAAAAAAAAAQAgAAAAIgAAAGRycy9kb3ducmV2LnhtbFBLAQIUABQAAAAIAIdO4kA2Ov3e&#10;cwcAAH0iAAAOAAAAAAAAAAEAIAAAACkBAABkcnMvZTJvRG9jLnhtbFBLBQYAAAAABgAGAFkBAAAO&#10;CwAAAAA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79324694,42739037;52787622,28227006;22917196,42739037;14583670,38322325;14583670,51339967;16849348,55324958;14531586,59309949;17005601,73323802;9713766,73323802;12213824,59243491;10182527,55324958;12135697,51439545;12135697,37027164;0,30551572;53386594,0;102372103,30950100;79324694,42739037;52188650,35599231;76277749,46026622;76277749,71298114;50964720,79434130;28620453,71298114;28620453,46026622;52188650,35599231;51876143,74784999;71303676,68608212;51876143,62398306;32474709,68608212;51876143,74784999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6520180</wp:posOffset>
                </wp:positionV>
                <wp:extent cx="3983355" cy="1089025"/>
                <wp:effectExtent l="0" t="0" r="0" b="0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3355" cy="1089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专业绩点（4.58/5）,专业排名5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要课程：C语言程序设计、计算机网络原理、数据库原理与应用；Java语言程序设计、C++高级编程、Linux系统编程、嵌入式系统开发基础、移动应用开发技术、Android应用开发、Web开发技术、软件工程、面向对象系统分析与设计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8pt;margin-top:513.4pt;height:85.75pt;width:313.65pt;z-index:251683840;mso-width-relative:page;mso-height-relative:page;" filled="f" stroked="f" coordsize="21600,21600" o:gfxdata="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mpWGjdAAAADQEAAA8AAAAAAAAAAQAgAAAA&#10;IgAAAGRycy9kb3ducmV2LnhtbFBLAQIUABQAAAAIAIdO4kBemeyUPwIAAGs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3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专业绩点（4.58/5）,专业排名5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要课程：C语言程序设计、计算机网络原理、数据库原理与应用；Java语言程序设计、C++高级编程、Linux系统编程、嵌入式系统开发基础、移动应用开发技术、Android应用开发、Web开发技术、软件工程、面向对象系统分析与设计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6263005</wp:posOffset>
                </wp:positionV>
                <wp:extent cx="1283335" cy="295275"/>
                <wp:effectExtent l="0" t="0" r="0" b="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BD0D9" w:themeColor="accent3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BD0D9" w:themeColor="accent3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计算机科学与技术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8pt;margin-top:493.15pt;height:23.25pt;width:101.05pt;z-index:251665408;mso-width-relative:page;mso-height-relative:page;" filled="f" stroked="f" coordsize="21600,21600" o:gfxdata="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4tm7e3QAAAAwBAAAPAAAAAAAAAAEAIAAAACIA&#10;AABkcnMvZG93bnJldi54bWxQSwECFAAUAAAACACHTuJAD0KDAD0CAABq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BD0D9" w:themeColor="accent3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BD0D9" w:themeColor="accent3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计算机科学与技术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2073275</wp:posOffset>
                </wp:positionV>
                <wp:extent cx="1283335" cy="29527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89300" y="1343660"/>
                          <a:ext cx="128333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20.12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8pt;margin-top:163.25pt;height:23.25pt;width:101.05pt;z-index:251674624;mso-width-relative:page;mso-height-relative:page;" filled="f" stroked="f" coordsize="21600,21600" o:gfxdata="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ZyT9bbAAAACwEAAA8AAAAAAAAA&#10;AQAgAAAAIgAAAGRycy9kb3ducmV2LnhtbFBLAQIUABQAAAAIAIdO4kAZXtIgRwIAAHQ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20.12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至今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2563495</wp:posOffset>
                </wp:positionV>
                <wp:extent cx="3983355" cy="1132205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89300" y="1600835"/>
                          <a:ext cx="3983355" cy="1132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00" w:lineRule="exact"/>
                              <w:ind w:left="225" w:leftChars="0" w:hanging="225" w:firstLine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公司PC端主站、安卓、ios与原创这四个门户网站的开发与维护工作；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00" w:lineRule="exact"/>
                              <w:ind w:left="225" w:leftChars="0" w:hanging="225" w:firstLine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公司移动端安卓与原创门户网站的开发与维护工作；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00" w:lineRule="exact"/>
                              <w:ind w:left="225" w:leftChars="0" w:hanging="225" w:firstLine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公司新版手机内嵌页的开发与维护工作；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00" w:lineRule="exact"/>
                              <w:ind w:left="225" w:leftChars="0" w:hanging="225" w:firstLine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公司部分活动与专题页面的开发工作。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8pt;margin-top:201.85pt;height:89.15pt;width:313.65pt;z-index:251675648;mso-width-relative:page;mso-height-relative:page;" filled="f" stroked="f" coordsize="21600,21600" o:gfxdata="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KzTHS3QAAAAsBAAAPAAAA&#10;AAAAAAEAIAAAACIAAABkcnMvZG93bnJldi54bWxQSwECFAAUAAAACACHTuJAIBWH8UkCAAB1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pacing w:line="300" w:lineRule="exact"/>
                        <w:ind w:left="225" w:leftChars="0" w:hanging="225" w:firstLine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公司PC端主站、安卓、ios与原创这四个门户网站的开发与维护工作；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00" w:lineRule="exact"/>
                        <w:ind w:left="225" w:leftChars="0" w:hanging="225" w:firstLine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公司移动端安卓与原创门户网站的开发与维护工作；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00" w:lineRule="exact"/>
                        <w:ind w:left="225" w:leftChars="0" w:hanging="225" w:firstLine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公司新版手机内嵌页的开发与维护工作；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00" w:lineRule="exact"/>
                        <w:ind w:left="225" w:leftChars="0" w:hanging="225" w:firstLine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公司部分活动与专题页面的开发工作。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5817870</wp:posOffset>
                </wp:positionH>
                <wp:positionV relativeFrom="paragraph">
                  <wp:posOffset>1744345</wp:posOffset>
                </wp:positionV>
                <wp:extent cx="175260" cy="175260"/>
                <wp:effectExtent l="0" t="0" r="15240" b="15240"/>
                <wp:wrapNone/>
                <wp:docPr id="154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公文包" o:spid="_x0000_s1026" o:spt="100" style="position:absolute;left:0pt;margin-left:458.1pt;margin-top:137.35pt;height:13.8pt;width:13.8pt;z-index:251687936;v-text-anchor:middle;mso-width-relative:page;mso-height-relative:page;" fillcolor="#FFFFFF [3212]" filled="t" stroked="f" coordsize="3261356,2766950" o:gfxdata="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5260,87776;175260,166852;175169,167810;174988,168661;174808,169406;174356,170151;173995,170896;173543,171641;172911,172280;172098,172918;170652,173982;168845,174727;166858,175153;164780,175260;10569,175260;8491,175153;6504,174727;4697,173982;3071,172918;2529,172280;1897,171641;1355,170896;903,170151;451,169406;271,168661;90,167810;0,166852;0,87989;10569,91288;21862,94694;35503,98525;42730,100654;50138,102569;57366,104272;64502,105869;71278,107252;77511,108210;83022,108955;85371,109168;87630,109274;89888,109168;92418,108955;97838,108210;103981,107252;110757,105869;117893,104272;125211,102357;132529,100441;139846,98419;153397,94587;164780,91075;81070,76418;76159,82206;76159,83255;81070,89043;94189,89043;99100,83255;99100,82206;94189,76418;87630,11040;59898,29708;59715,31203;115544,31203;115361,29708;87630,11040;87630,0;121985,30942;121998,31203;164780,31203;166858,31310;168845,31735;170652,32480;172098,33545;172911,34183;173543,34822;173995,35567;174356,36312;174808,37057;174989,37802;175169,38653;175260,39611;175260,84045;175259,84045;175259,84045;164780,87344;153397,90856;139846,94687;132529,96709;125211,98625;117894,100541;110757,102137;103981,103521;97838,104479;92418,105224;89888,105436;87630,105543;85371,105436;83022,105224;77512,104479;71278,103521;64503,102137;57366,100541;50138,98838;42731,96922;35503,94794;21862,90962;10570,87557;0,84257;0,84390;0,84389;0,61535;0,39611;90,38653;271,37802;451,37057;903,36312;1355,35567;1897,34822;2529,34183;3071,33545;4697,32480;6504,31735;8492,31310;10569,31203;53261,31203;53274,30942;8763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4894580</wp:posOffset>
                </wp:positionH>
                <wp:positionV relativeFrom="paragraph">
                  <wp:posOffset>3647440</wp:posOffset>
                </wp:positionV>
                <wp:extent cx="1283335" cy="295275"/>
                <wp:effectExtent l="0" t="0" r="0" b="0"/>
                <wp:wrapNone/>
                <wp:docPr id="97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89300" y="2797175"/>
                          <a:ext cx="128333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righ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大小软件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385.4pt;margin-top:287.2pt;height:23.25pt;width:101.05pt;z-index:251666432;mso-width-relative:page;mso-height-relative:page;" filled="f" stroked="f" coordsize="21600,21600" o:gfxdata="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78vmfd0AAAALAQAADwAA&#10;AAAAAAABACAAAAAiAAAAZHJzL2Rvd25yZXYueG1sUEsBAhQAFAAAAAgAh07iQPlAIjNKAgAAdAQA&#10;AA4AAAAAAAAAAQAgAAAALA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righ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大小软件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4131310</wp:posOffset>
                </wp:positionV>
                <wp:extent cx="3983355" cy="1102360"/>
                <wp:effectExtent l="0" t="0" r="0" b="0"/>
                <wp:wrapNone/>
                <wp:docPr id="9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89300" y="3329940"/>
                          <a:ext cx="3983355" cy="1102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ind w:left="225" w:leftChars="0" w:hanging="225" w:firstLine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根据原型图、设计图完成项目的开发；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ind w:left="225" w:leftChars="0" w:hanging="225" w:firstLine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与测试、后台人员配合优化、维护页面性能；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ind w:left="225" w:leftChars="0" w:hanging="225" w:firstLine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独立完成项目、配合测试人员协助其他同事完成项目；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ind w:left="225" w:leftChars="0" w:hanging="225" w:firstLine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现有前端界面持续改进及Web前沿技术研究和新技术调研;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ind w:left="225" w:leftChars="0" w:hanging="225" w:firstLine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作为前端组长把控项目质量，合理安排、分配工作。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8" o:spid="_x0000_s1026" o:spt="202" type="#_x0000_t202" style="position:absolute;left:0pt;margin-left:172.8pt;margin-top:325.3pt;height:86.8pt;width:313.65pt;z-index:251679744;mso-width-relative:page;mso-height-relative:page;" filled="f" stroked="f" coordsize="21600,21600" o:gfxdata="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emWb23AAAAAsBAAAPAAAA&#10;AAAAAAEAIAAAACIAAABkcnMvZG93bnJldi54bWxQSwECFAAUAAAACACHTuJAF8vm60oCAAB1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spacing w:line="300" w:lineRule="exact"/>
                        <w:ind w:left="225" w:leftChars="0" w:hanging="225" w:firstLine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根据原型图、设计图完成项目的开发；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00" w:lineRule="exact"/>
                        <w:ind w:left="225" w:leftChars="0" w:hanging="225" w:firstLine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与测试、后台人员配合优化、维护页面性能；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00" w:lineRule="exact"/>
                        <w:ind w:left="225" w:leftChars="0" w:hanging="225" w:firstLine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独立完成项目、配合测试人员协助其他同事完成项目；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00" w:lineRule="exact"/>
                        <w:ind w:left="225" w:leftChars="0" w:hanging="225" w:firstLine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现有前端界面持续改进及Web前沿技术研究和新技术调研;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00" w:lineRule="exact"/>
                        <w:ind w:left="225" w:leftChars="0" w:hanging="225" w:firstLine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作为前端组长把控项目质量，合理安排、分配工作。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3647440</wp:posOffset>
                </wp:positionV>
                <wp:extent cx="1283335" cy="295275"/>
                <wp:effectExtent l="0" t="0" r="0" b="0"/>
                <wp:wrapNone/>
                <wp:docPr id="96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89300" y="3072765"/>
                          <a:ext cx="128333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20.3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2020.12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3" o:spid="_x0000_s1026" o:spt="202" type="#_x0000_t202" style="position:absolute;left:0pt;margin-left:172.8pt;margin-top:287.2pt;height:23.25pt;width:101.05pt;z-index:251677696;mso-width-relative:page;mso-height-relative:page;" filled="f" stroked="f" coordsize="21600,21600" o:gfxdata="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J6OtvdAAAACwEAAA8A&#10;AAAAAAAAAQAgAAAAIgAAAGRycy9kb3ducmV2LnhtbFBLAQIUABQAAAAIAIdO4kDvOxQYSwIAAHQE&#10;AAAOAAAAAAAAAAEAIAAAACw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20.3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2020.12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3901440</wp:posOffset>
                </wp:positionV>
                <wp:extent cx="1611630" cy="295275"/>
                <wp:effectExtent l="0" t="0" r="0" b="0"/>
                <wp:wrapNone/>
                <wp:docPr id="99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89320" y="2797175"/>
                          <a:ext cx="161163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BD0D9" w:themeColor="accent3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BD0D9" w:themeColor="accent3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web前端开发实习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0" o:spid="_x0000_s1026" o:spt="202" type="#_x0000_t202" style="position:absolute;left:0pt;margin-left:172.8pt;margin-top:307.2pt;height:23.25pt;width:126.9pt;z-index:251680768;mso-width-relative:page;mso-height-relative:page;" filled="f" stroked="f" coordsize="21600,21600" o:gfxdata="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zks5X2wAAAAsBAAAPAAAAAAAA&#10;AAEAIAAAACIAAABkcnMvZG93bnJldi54bWxQSwECFAAUAAAACACHTuJAvuVHJUgCAAB0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BD0D9" w:themeColor="accent3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BD0D9" w:themeColor="accent3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web前端开发实习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2333625</wp:posOffset>
                </wp:positionV>
                <wp:extent cx="1283335" cy="295275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89320" y="1068070"/>
                          <a:ext cx="128333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BD0D9" w:themeColor="accent3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BD0D9" w:themeColor="accent3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web前端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BD0D9" w:themeColor="accent3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BD0D9" w:themeColor="accent3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8pt;margin-top:183.75pt;height:23.25pt;width:101.05pt;z-index:251676672;mso-width-relative:page;mso-height-relative:page;" filled="f" stroked="f" coordsize="21600,21600" o:gfxdata="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JDoyyNwAAAALAQAADwAAAAAA&#10;AAABACAAAAAiAAAAZHJzL2Rvd25yZXYueG1sUEsBAhQAFAAAAAgAh07iQBDEThtIAgAAdA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BD0D9" w:themeColor="accent3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BD0D9" w:themeColor="accent3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web前端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BD0D9" w:themeColor="accent3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工程师</w:t>
                      </w:r>
                    </w:p>
                    <w:p>
                      <w:pPr>
                        <w:rPr>
                          <w:rFonts w:hint="eastAsia"/>
                          <w:color w:val="0BD0D9" w:themeColor="accent3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4894580</wp:posOffset>
                </wp:positionH>
                <wp:positionV relativeFrom="paragraph">
                  <wp:posOffset>2073275</wp:posOffset>
                </wp:positionV>
                <wp:extent cx="1283335" cy="29527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89300" y="1068070"/>
                          <a:ext cx="128333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righ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北京猫眼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科技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4pt;margin-top:163.25pt;height:23.25pt;width:101.05pt;z-index:251667456;mso-width-relative:page;mso-height-relative:page;" filled="f" stroked="f" coordsize="21600,21600" o:gfxdata="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vDk3DcAAAACwEAAA8AAAAA&#10;AAAAAQAgAAAAIgAAAGRycy9kb3ducmV2LnhtbFBLAQIUABQAAAAIAIdO4kCDpkU5SQIAAHQ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righ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北京猫眼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科技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5651500</wp:posOffset>
                </wp:positionH>
                <wp:positionV relativeFrom="paragraph">
                  <wp:posOffset>8569960</wp:posOffset>
                </wp:positionV>
                <wp:extent cx="293370" cy="293370"/>
                <wp:effectExtent l="0" t="0" r="11430" b="11430"/>
                <wp:wrapNone/>
                <wp:docPr id="92" name="飞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3370" cy="293370"/>
                        </a:xfrm>
                        <a:custGeom>
                          <a:avLst/>
                          <a:gdLst>
                            <a:gd name="T0" fmla="*/ 686385 w 13624"/>
                            <a:gd name="T1" fmla="*/ 84727 h 15172"/>
                            <a:gd name="T2" fmla="*/ 669887 w 13624"/>
                            <a:gd name="T3" fmla="*/ 64792 h 15172"/>
                            <a:gd name="T4" fmla="*/ 653508 w 13624"/>
                            <a:gd name="T5" fmla="*/ 47585 h 15172"/>
                            <a:gd name="T6" fmla="*/ 637366 w 13624"/>
                            <a:gd name="T7" fmla="*/ 33108 h 15172"/>
                            <a:gd name="T8" fmla="*/ 621224 w 13624"/>
                            <a:gd name="T9" fmla="*/ 21241 h 15172"/>
                            <a:gd name="T10" fmla="*/ 605201 w 13624"/>
                            <a:gd name="T11" fmla="*/ 11985 h 15172"/>
                            <a:gd name="T12" fmla="*/ 589415 w 13624"/>
                            <a:gd name="T13" fmla="*/ 5221 h 15172"/>
                            <a:gd name="T14" fmla="*/ 573748 w 13624"/>
                            <a:gd name="T15" fmla="*/ 1305 h 15172"/>
                            <a:gd name="T16" fmla="*/ 558200 w 13624"/>
                            <a:gd name="T17" fmla="*/ 0 h 15172"/>
                            <a:gd name="T18" fmla="*/ 149431 w 13624"/>
                            <a:gd name="T19" fmla="*/ 580988 h 15172"/>
                            <a:gd name="T20" fmla="*/ 149668 w 13624"/>
                            <a:gd name="T21" fmla="*/ 1215612 h 15172"/>
                            <a:gd name="T22" fmla="*/ 558200 w 13624"/>
                            <a:gd name="T23" fmla="*/ 1800397 h 15172"/>
                            <a:gd name="T24" fmla="*/ 569831 w 13624"/>
                            <a:gd name="T25" fmla="*/ 1799685 h 15172"/>
                            <a:gd name="T26" fmla="*/ 585380 w 13624"/>
                            <a:gd name="T27" fmla="*/ 1796244 h 15172"/>
                            <a:gd name="T28" fmla="*/ 601165 w 13624"/>
                            <a:gd name="T29" fmla="*/ 1790310 h 15172"/>
                            <a:gd name="T30" fmla="*/ 617189 w 13624"/>
                            <a:gd name="T31" fmla="*/ 1781766 h 15172"/>
                            <a:gd name="T32" fmla="*/ 633212 w 13624"/>
                            <a:gd name="T33" fmla="*/ 1770493 h 15172"/>
                            <a:gd name="T34" fmla="*/ 649472 w 13624"/>
                            <a:gd name="T35" fmla="*/ 1756609 h 15172"/>
                            <a:gd name="T36" fmla="*/ 665733 w 13624"/>
                            <a:gd name="T37" fmla="*/ 1739996 h 15172"/>
                            <a:gd name="T38" fmla="*/ 682231 w 13624"/>
                            <a:gd name="T39" fmla="*/ 1720772 h 15172"/>
                            <a:gd name="T40" fmla="*/ 1344403 w 13624"/>
                            <a:gd name="T41" fmla="*/ 1051379 h 15172"/>
                            <a:gd name="T42" fmla="*/ 1414786 w 13624"/>
                            <a:gd name="T43" fmla="*/ 1042360 h 15172"/>
                            <a:gd name="T44" fmla="*/ 1449918 w 13624"/>
                            <a:gd name="T45" fmla="*/ 1035952 h 15172"/>
                            <a:gd name="T46" fmla="*/ 1481965 w 13624"/>
                            <a:gd name="T47" fmla="*/ 1028358 h 15172"/>
                            <a:gd name="T48" fmla="*/ 1504634 w 13624"/>
                            <a:gd name="T49" fmla="*/ 1021119 h 15172"/>
                            <a:gd name="T50" fmla="*/ 1527423 w 13624"/>
                            <a:gd name="T51" fmla="*/ 1010795 h 15172"/>
                            <a:gd name="T52" fmla="*/ 1549855 w 13624"/>
                            <a:gd name="T53" fmla="*/ 997148 h 15172"/>
                            <a:gd name="T54" fmla="*/ 1572407 w 13624"/>
                            <a:gd name="T55" fmla="*/ 980417 h 15172"/>
                            <a:gd name="T56" fmla="*/ 1587599 w 13624"/>
                            <a:gd name="T57" fmla="*/ 966414 h 15172"/>
                            <a:gd name="T58" fmla="*/ 1602910 w 13624"/>
                            <a:gd name="T59" fmla="*/ 947071 h 15172"/>
                            <a:gd name="T60" fmla="*/ 1610743 w 13624"/>
                            <a:gd name="T61" fmla="*/ 931882 h 15172"/>
                            <a:gd name="T62" fmla="*/ 1614304 w 13624"/>
                            <a:gd name="T63" fmla="*/ 921440 h 15172"/>
                            <a:gd name="T64" fmla="*/ 1616322 w 13624"/>
                            <a:gd name="T65" fmla="*/ 910878 h 15172"/>
                            <a:gd name="T66" fmla="*/ 1617034 w 13624"/>
                            <a:gd name="T67" fmla="*/ 900080 h 15172"/>
                            <a:gd name="T68" fmla="*/ 1616441 w 13624"/>
                            <a:gd name="T69" fmla="*/ 888332 h 15172"/>
                            <a:gd name="T70" fmla="*/ 1613711 w 13624"/>
                            <a:gd name="T71" fmla="*/ 873380 h 15172"/>
                            <a:gd name="T72" fmla="*/ 1609082 w 13624"/>
                            <a:gd name="T73" fmla="*/ 859140 h 15172"/>
                            <a:gd name="T74" fmla="*/ 1602079 w 13624"/>
                            <a:gd name="T75" fmla="*/ 845850 h 15172"/>
                            <a:gd name="T76" fmla="*/ 1592940 w 13624"/>
                            <a:gd name="T77" fmla="*/ 833271 h 15172"/>
                            <a:gd name="T78" fmla="*/ 1581902 w 13624"/>
                            <a:gd name="T79" fmla="*/ 821642 h 15172"/>
                            <a:gd name="T80" fmla="*/ 1568490 w 13624"/>
                            <a:gd name="T81" fmla="*/ 810725 h 15172"/>
                            <a:gd name="T82" fmla="*/ 1553060 w 13624"/>
                            <a:gd name="T83" fmla="*/ 800638 h 15172"/>
                            <a:gd name="T84" fmla="*/ 1535494 w 13624"/>
                            <a:gd name="T85" fmla="*/ 791382 h 15172"/>
                            <a:gd name="T86" fmla="*/ 1515791 w 13624"/>
                            <a:gd name="T87" fmla="*/ 782957 h 15172"/>
                            <a:gd name="T88" fmla="*/ 1493952 w 13624"/>
                            <a:gd name="T89" fmla="*/ 775481 h 15172"/>
                            <a:gd name="T90" fmla="*/ 1463686 w 13624"/>
                            <a:gd name="T91" fmla="*/ 767056 h 15172"/>
                            <a:gd name="T92" fmla="*/ 1408258 w 13624"/>
                            <a:gd name="T93" fmla="*/ 756376 h 15172"/>
                            <a:gd name="T94" fmla="*/ 1344403 w 13624"/>
                            <a:gd name="T95" fmla="*/ 749018 h 15172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</a:gdLst>
                          <a:ahLst/>
                          <a:cxnLst>
                            <a:cxn ang="T96">
                              <a:pos x="T0" y="T1"/>
                            </a:cxn>
                            <a:cxn ang="T97">
                              <a:pos x="T2" y="T3"/>
                            </a:cxn>
                            <a:cxn ang="T98">
                              <a:pos x="T4" y="T5"/>
                            </a:cxn>
                            <a:cxn ang="T99">
                              <a:pos x="T6" y="T7"/>
                            </a:cxn>
                            <a:cxn ang="T100">
                              <a:pos x="T8" y="T9"/>
                            </a:cxn>
                            <a:cxn ang="T101">
                              <a:pos x="T10" y="T11"/>
                            </a:cxn>
                            <a:cxn ang="T102">
                              <a:pos x="T12" y="T13"/>
                            </a:cxn>
                            <a:cxn ang="T103">
                              <a:pos x="T14" y="T15"/>
                            </a:cxn>
                            <a:cxn ang="T104">
                              <a:pos x="T16" y="T17"/>
                            </a:cxn>
                            <a:cxn ang="T105">
                              <a:pos x="T18" y="T19"/>
                            </a:cxn>
                            <a:cxn ang="T106">
                              <a:pos x="T20" y="T21"/>
                            </a:cxn>
                            <a:cxn ang="T107">
                              <a:pos x="T22" y="T23"/>
                            </a:cxn>
                            <a:cxn ang="T108">
                              <a:pos x="T24" y="T25"/>
                            </a:cxn>
                            <a:cxn ang="T109">
                              <a:pos x="T26" y="T27"/>
                            </a:cxn>
                            <a:cxn ang="T110">
                              <a:pos x="T28" y="T29"/>
                            </a:cxn>
                            <a:cxn ang="T111">
                              <a:pos x="T30" y="T31"/>
                            </a:cxn>
                            <a:cxn ang="T112">
                              <a:pos x="T32" y="T33"/>
                            </a:cxn>
                            <a:cxn ang="T113">
                              <a:pos x="T34" y="T35"/>
                            </a:cxn>
                            <a:cxn ang="T114">
                              <a:pos x="T36" y="T37"/>
                            </a:cxn>
                            <a:cxn ang="T115">
                              <a:pos x="T38" y="T39"/>
                            </a:cxn>
                            <a:cxn ang="T116">
                              <a:pos x="T40" y="T41"/>
                            </a:cxn>
                            <a:cxn ang="T117">
                              <a:pos x="T42" y="T43"/>
                            </a:cxn>
                            <a:cxn ang="T118">
                              <a:pos x="T44" y="T45"/>
                            </a:cxn>
                            <a:cxn ang="T119">
                              <a:pos x="T46" y="T47"/>
                            </a:cxn>
                            <a:cxn ang="T120">
                              <a:pos x="T48" y="T49"/>
                            </a:cxn>
                            <a:cxn ang="T121">
                              <a:pos x="T50" y="T51"/>
                            </a:cxn>
                            <a:cxn ang="T122">
                              <a:pos x="T52" y="T53"/>
                            </a:cxn>
                            <a:cxn ang="T123">
                              <a:pos x="T54" y="T55"/>
                            </a:cxn>
                            <a:cxn ang="T124">
                              <a:pos x="T56" y="T57"/>
                            </a:cxn>
                            <a:cxn ang="T125">
                              <a:pos x="T58" y="T59"/>
                            </a:cxn>
                            <a:cxn ang="T126">
                              <a:pos x="T60" y="T61"/>
                            </a:cxn>
                            <a:cxn ang="T127">
                              <a:pos x="T62" y="T63"/>
                            </a:cxn>
                            <a:cxn ang="T128">
                              <a:pos x="T64" y="T65"/>
                            </a:cxn>
                            <a:cxn ang="T129">
                              <a:pos x="T66" y="T67"/>
                            </a:cxn>
                            <a:cxn ang="T130">
                              <a:pos x="T68" y="T69"/>
                            </a:cxn>
                            <a:cxn ang="T131">
                              <a:pos x="T70" y="T71"/>
                            </a:cxn>
                            <a:cxn ang="T132">
                              <a:pos x="T72" y="T73"/>
                            </a:cxn>
                            <a:cxn ang="T133">
                              <a:pos x="T74" y="T75"/>
                            </a:cxn>
                            <a:cxn ang="T134">
                              <a:pos x="T76" y="T77"/>
                            </a:cxn>
                            <a:cxn ang="T135">
                              <a:pos x="T78" y="T79"/>
                            </a:cxn>
                            <a:cxn ang="T136">
                              <a:pos x="T80" y="T81"/>
                            </a:cxn>
                            <a:cxn ang="T137">
                              <a:pos x="T82" y="T83"/>
                            </a:cxn>
                            <a:cxn ang="T138">
                              <a:pos x="T84" y="T85"/>
                            </a:cxn>
                            <a:cxn ang="T139">
                              <a:pos x="T86" y="T87"/>
                            </a:cxn>
                            <a:cxn ang="T140">
                              <a:pos x="T88" y="T89"/>
                            </a:cxn>
                            <a:cxn ang="T141">
                              <a:pos x="T90" y="T91"/>
                            </a:cxn>
                            <a:cxn ang="T142">
                              <a:pos x="T92" y="T93"/>
                            </a:cxn>
                            <a:cxn ang="T143">
                              <a:pos x="T94" y="T95"/>
                            </a:cxn>
                          </a:cxnLst>
                          <a:rect l="0" t="0" r="r" b="b"/>
                          <a:pathLst>
                            <a:path w="13624" h="15172">
                              <a:moveTo>
                                <a:pt x="11327" y="6312"/>
                              </a:moveTo>
                              <a:lnTo>
                                <a:pt x="10515" y="6254"/>
                              </a:lnTo>
                              <a:lnTo>
                                <a:pt x="5783" y="714"/>
                              </a:lnTo>
                              <a:lnTo>
                                <a:pt x="5748" y="670"/>
                              </a:lnTo>
                              <a:lnTo>
                                <a:pt x="5714" y="628"/>
                              </a:lnTo>
                              <a:lnTo>
                                <a:pt x="5679" y="586"/>
                              </a:lnTo>
                              <a:lnTo>
                                <a:pt x="5644" y="546"/>
                              </a:lnTo>
                              <a:lnTo>
                                <a:pt x="5609" y="508"/>
                              </a:lnTo>
                              <a:lnTo>
                                <a:pt x="5576" y="471"/>
                              </a:lnTo>
                              <a:lnTo>
                                <a:pt x="5541" y="436"/>
                              </a:lnTo>
                              <a:lnTo>
                                <a:pt x="5506" y="401"/>
                              </a:lnTo>
                              <a:lnTo>
                                <a:pt x="5472" y="369"/>
                              </a:lnTo>
                              <a:lnTo>
                                <a:pt x="5438" y="338"/>
                              </a:lnTo>
                              <a:lnTo>
                                <a:pt x="5403" y="308"/>
                              </a:lnTo>
                              <a:lnTo>
                                <a:pt x="5370" y="279"/>
                              </a:lnTo>
                              <a:lnTo>
                                <a:pt x="5335" y="252"/>
                              </a:lnTo>
                              <a:lnTo>
                                <a:pt x="5301" y="225"/>
                              </a:lnTo>
                              <a:lnTo>
                                <a:pt x="5268" y="201"/>
                              </a:lnTo>
                              <a:lnTo>
                                <a:pt x="5234" y="179"/>
                              </a:lnTo>
                              <a:lnTo>
                                <a:pt x="5200" y="157"/>
                              </a:lnTo>
                              <a:lnTo>
                                <a:pt x="5166" y="137"/>
                              </a:lnTo>
                              <a:lnTo>
                                <a:pt x="5132" y="117"/>
                              </a:lnTo>
                              <a:lnTo>
                                <a:pt x="5099" y="101"/>
                              </a:lnTo>
                              <a:lnTo>
                                <a:pt x="5065" y="84"/>
                              </a:lnTo>
                              <a:lnTo>
                                <a:pt x="5033" y="69"/>
                              </a:lnTo>
                              <a:lnTo>
                                <a:pt x="4999" y="56"/>
                              </a:lnTo>
                              <a:lnTo>
                                <a:pt x="4966" y="44"/>
                              </a:lnTo>
                              <a:lnTo>
                                <a:pt x="4932" y="34"/>
                              </a:lnTo>
                              <a:lnTo>
                                <a:pt x="4900" y="25"/>
                              </a:lnTo>
                              <a:lnTo>
                                <a:pt x="4866" y="17"/>
                              </a:lnTo>
                              <a:lnTo>
                                <a:pt x="4834" y="11"/>
                              </a:lnTo>
                              <a:lnTo>
                                <a:pt x="4801" y="6"/>
                              </a:lnTo>
                              <a:lnTo>
                                <a:pt x="4768" y="2"/>
                              </a:lnTo>
                              <a:lnTo>
                                <a:pt x="4736" y="0"/>
                              </a:lnTo>
                              <a:lnTo>
                                <a:pt x="4703" y="0"/>
                              </a:lnTo>
                              <a:lnTo>
                                <a:pt x="4047" y="0"/>
                              </a:lnTo>
                              <a:lnTo>
                                <a:pt x="7045" y="6405"/>
                              </a:lnTo>
                              <a:lnTo>
                                <a:pt x="2884" y="6714"/>
                              </a:lnTo>
                              <a:lnTo>
                                <a:pt x="1259" y="4896"/>
                              </a:lnTo>
                              <a:lnTo>
                                <a:pt x="0" y="4896"/>
                              </a:lnTo>
                              <a:lnTo>
                                <a:pt x="1667" y="7445"/>
                              </a:lnTo>
                              <a:lnTo>
                                <a:pt x="2" y="10244"/>
                              </a:lnTo>
                              <a:lnTo>
                                <a:pt x="1261" y="10244"/>
                              </a:lnTo>
                              <a:lnTo>
                                <a:pt x="2886" y="8425"/>
                              </a:lnTo>
                              <a:lnTo>
                                <a:pt x="7045" y="8734"/>
                              </a:lnTo>
                              <a:lnTo>
                                <a:pt x="4047" y="15172"/>
                              </a:lnTo>
                              <a:lnTo>
                                <a:pt x="4703" y="15172"/>
                              </a:lnTo>
                              <a:lnTo>
                                <a:pt x="4736" y="15171"/>
                              </a:lnTo>
                              <a:lnTo>
                                <a:pt x="4768" y="15170"/>
                              </a:lnTo>
                              <a:lnTo>
                                <a:pt x="4801" y="15166"/>
                              </a:lnTo>
                              <a:lnTo>
                                <a:pt x="4834" y="15161"/>
                              </a:lnTo>
                              <a:lnTo>
                                <a:pt x="4866" y="15154"/>
                              </a:lnTo>
                              <a:lnTo>
                                <a:pt x="4900" y="15147"/>
                              </a:lnTo>
                              <a:lnTo>
                                <a:pt x="4932" y="15137"/>
                              </a:lnTo>
                              <a:lnTo>
                                <a:pt x="4966" y="15128"/>
                              </a:lnTo>
                              <a:lnTo>
                                <a:pt x="4999" y="15116"/>
                              </a:lnTo>
                              <a:lnTo>
                                <a:pt x="5033" y="15103"/>
                              </a:lnTo>
                              <a:lnTo>
                                <a:pt x="5065" y="15087"/>
                              </a:lnTo>
                              <a:lnTo>
                                <a:pt x="5099" y="15071"/>
                              </a:lnTo>
                              <a:lnTo>
                                <a:pt x="5132" y="15053"/>
                              </a:lnTo>
                              <a:lnTo>
                                <a:pt x="5166" y="15035"/>
                              </a:lnTo>
                              <a:lnTo>
                                <a:pt x="5200" y="15015"/>
                              </a:lnTo>
                              <a:lnTo>
                                <a:pt x="5234" y="14993"/>
                              </a:lnTo>
                              <a:lnTo>
                                <a:pt x="5268" y="14971"/>
                              </a:lnTo>
                              <a:lnTo>
                                <a:pt x="5301" y="14946"/>
                              </a:lnTo>
                              <a:lnTo>
                                <a:pt x="5335" y="14920"/>
                              </a:lnTo>
                              <a:lnTo>
                                <a:pt x="5370" y="14893"/>
                              </a:lnTo>
                              <a:lnTo>
                                <a:pt x="5403" y="14864"/>
                              </a:lnTo>
                              <a:lnTo>
                                <a:pt x="5438" y="14834"/>
                              </a:lnTo>
                              <a:lnTo>
                                <a:pt x="5472" y="14803"/>
                              </a:lnTo>
                              <a:lnTo>
                                <a:pt x="5506" y="14769"/>
                              </a:lnTo>
                              <a:lnTo>
                                <a:pt x="5541" y="14736"/>
                              </a:lnTo>
                              <a:lnTo>
                                <a:pt x="5576" y="14700"/>
                              </a:lnTo>
                              <a:lnTo>
                                <a:pt x="5609" y="14663"/>
                              </a:lnTo>
                              <a:lnTo>
                                <a:pt x="5644" y="14624"/>
                              </a:lnTo>
                              <a:lnTo>
                                <a:pt x="5679" y="14585"/>
                              </a:lnTo>
                              <a:lnTo>
                                <a:pt x="5714" y="14544"/>
                              </a:lnTo>
                              <a:lnTo>
                                <a:pt x="5748" y="14501"/>
                              </a:lnTo>
                              <a:lnTo>
                                <a:pt x="5783" y="14458"/>
                              </a:lnTo>
                              <a:lnTo>
                                <a:pt x="10515" y="8918"/>
                              </a:lnTo>
                              <a:lnTo>
                                <a:pt x="11327" y="8860"/>
                              </a:lnTo>
                              <a:lnTo>
                                <a:pt x="11604" y="8823"/>
                              </a:lnTo>
                              <a:lnTo>
                                <a:pt x="11858" y="8792"/>
                              </a:lnTo>
                              <a:lnTo>
                                <a:pt x="11920" y="8784"/>
                              </a:lnTo>
                              <a:lnTo>
                                <a:pt x="11987" y="8774"/>
                              </a:lnTo>
                              <a:lnTo>
                                <a:pt x="12059" y="8761"/>
                              </a:lnTo>
                              <a:lnTo>
                                <a:pt x="12136" y="8746"/>
                              </a:lnTo>
                              <a:lnTo>
                                <a:pt x="12216" y="8730"/>
                              </a:lnTo>
                              <a:lnTo>
                                <a:pt x="12301" y="8710"/>
                              </a:lnTo>
                              <a:lnTo>
                                <a:pt x="12391" y="8690"/>
                              </a:lnTo>
                              <a:lnTo>
                                <a:pt x="12486" y="8666"/>
                              </a:lnTo>
                              <a:lnTo>
                                <a:pt x="12533" y="8654"/>
                              </a:lnTo>
                              <a:lnTo>
                                <a:pt x="12581" y="8640"/>
                              </a:lnTo>
                              <a:lnTo>
                                <a:pt x="12629" y="8623"/>
                              </a:lnTo>
                              <a:lnTo>
                                <a:pt x="12677" y="8605"/>
                              </a:lnTo>
                              <a:lnTo>
                                <a:pt x="12725" y="8586"/>
                              </a:lnTo>
                              <a:lnTo>
                                <a:pt x="12773" y="8564"/>
                              </a:lnTo>
                              <a:lnTo>
                                <a:pt x="12821" y="8542"/>
                              </a:lnTo>
                              <a:lnTo>
                                <a:pt x="12869" y="8518"/>
                              </a:lnTo>
                              <a:lnTo>
                                <a:pt x="12916" y="8491"/>
                              </a:lnTo>
                              <a:lnTo>
                                <a:pt x="12964" y="8464"/>
                              </a:lnTo>
                              <a:lnTo>
                                <a:pt x="13012" y="8434"/>
                              </a:lnTo>
                              <a:lnTo>
                                <a:pt x="13058" y="8403"/>
                              </a:lnTo>
                              <a:lnTo>
                                <a:pt x="13106" y="8370"/>
                              </a:lnTo>
                              <a:lnTo>
                                <a:pt x="13153" y="8335"/>
                              </a:lnTo>
                              <a:lnTo>
                                <a:pt x="13201" y="8299"/>
                              </a:lnTo>
                              <a:lnTo>
                                <a:pt x="13248" y="8262"/>
                              </a:lnTo>
                              <a:lnTo>
                                <a:pt x="13293" y="8223"/>
                              </a:lnTo>
                              <a:lnTo>
                                <a:pt x="13336" y="8183"/>
                              </a:lnTo>
                              <a:lnTo>
                                <a:pt x="13376" y="8144"/>
                              </a:lnTo>
                              <a:lnTo>
                                <a:pt x="13413" y="8104"/>
                              </a:lnTo>
                              <a:lnTo>
                                <a:pt x="13447" y="8063"/>
                              </a:lnTo>
                              <a:lnTo>
                                <a:pt x="13478" y="8022"/>
                              </a:lnTo>
                              <a:lnTo>
                                <a:pt x="13505" y="7981"/>
                              </a:lnTo>
                              <a:lnTo>
                                <a:pt x="13530" y="7939"/>
                              </a:lnTo>
                              <a:lnTo>
                                <a:pt x="13552" y="7896"/>
                              </a:lnTo>
                              <a:lnTo>
                                <a:pt x="13563" y="7874"/>
                              </a:lnTo>
                              <a:lnTo>
                                <a:pt x="13571" y="7853"/>
                              </a:lnTo>
                              <a:lnTo>
                                <a:pt x="13580" y="7831"/>
                              </a:lnTo>
                              <a:lnTo>
                                <a:pt x="13588" y="7809"/>
                              </a:lnTo>
                              <a:lnTo>
                                <a:pt x="13595" y="7788"/>
                              </a:lnTo>
                              <a:lnTo>
                                <a:pt x="13601" y="7765"/>
                              </a:lnTo>
                              <a:lnTo>
                                <a:pt x="13606" y="7744"/>
                              </a:lnTo>
                              <a:lnTo>
                                <a:pt x="13611" y="7721"/>
                              </a:lnTo>
                              <a:lnTo>
                                <a:pt x="13616" y="7699"/>
                              </a:lnTo>
                              <a:lnTo>
                                <a:pt x="13618" y="7676"/>
                              </a:lnTo>
                              <a:lnTo>
                                <a:pt x="13622" y="7654"/>
                              </a:lnTo>
                              <a:lnTo>
                                <a:pt x="13623" y="7631"/>
                              </a:lnTo>
                              <a:lnTo>
                                <a:pt x="13624" y="7608"/>
                              </a:lnTo>
                              <a:lnTo>
                                <a:pt x="13624" y="7585"/>
                              </a:lnTo>
                              <a:lnTo>
                                <a:pt x="13624" y="7552"/>
                              </a:lnTo>
                              <a:lnTo>
                                <a:pt x="13622" y="7520"/>
                              </a:lnTo>
                              <a:lnTo>
                                <a:pt x="13619" y="7486"/>
                              </a:lnTo>
                              <a:lnTo>
                                <a:pt x="13616" y="7454"/>
                              </a:lnTo>
                              <a:lnTo>
                                <a:pt x="13611" y="7422"/>
                              </a:lnTo>
                              <a:lnTo>
                                <a:pt x="13604" y="7391"/>
                              </a:lnTo>
                              <a:lnTo>
                                <a:pt x="13596" y="7360"/>
                              </a:lnTo>
                              <a:lnTo>
                                <a:pt x="13588" y="7329"/>
                              </a:lnTo>
                              <a:lnTo>
                                <a:pt x="13578" y="7299"/>
                              </a:lnTo>
                              <a:lnTo>
                                <a:pt x="13569" y="7270"/>
                              </a:lnTo>
                              <a:lnTo>
                                <a:pt x="13557" y="7240"/>
                              </a:lnTo>
                              <a:lnTo>
                                <a:pt x="13544" y="7212"/>
                              </a:lnTo>
                              <a:lnTo>
                                <a:pt x="13529" y="7183"/>
                              </a:lnTo>
                              <a:lnTo>
                                <a:pt x="13515" y="7155"/>
                              </a:lnTo>
                              <a:lnTo>
                                <a:pt x="13498" y="7128"/>
                              </a:lnTo>
                              <a:lnTo>
                                <a:pt x="13481" y="7101"/>
                              </a:lnTo>
                              <a:lnTo>
                                <a:pt x="13462" y="7074"/>
                              </a:lnTo>
                              <a:lnTo>
                                <a:pt x="13443" y="7049"/>
                              </a:lnTo>
                              <a:lnTo>
                                <a:pt x="13421" y="7022"/>
                              </a:lnTo>
                              <a:lnTo>
                                <a:pt x="13400" y="6997"/>
                              </a:lnTo>
                              <a:lnTo>
                                <a:pt x="13377" y="6972"/>
                              </a:lnTo>
                              <a:lnTo>
                                <a:pt x="13353" y="6948"/>
                              </a:lnTo>
                              <a:lnTo>
                                <a:pt x="13328" y="6924"/>
                              </a:lnTo>
                              <a:lnTo>
                                <a:pt x="13302" y="6900"/>
                              </a:lnTo>
                              <a:lnTo>
                                <a:pt x="13274" y="6877"/>
                              </a:lnTo>
                              <a:lnTo>
                                <a:pt x="13245" y="6855"/>
                              </a:lnTo>
                              <a:lnTo>
                                <a:pt x="13215" y="6832"/>
                              </a:lnTo>
                              <a:lnTo>
                                <a:pt x="13184" y="6810"/>
                              </a:lnTo>
                              <a:lnTo>
                                <a:pt x="13153" y="6789"/>
                              </a:lnTo>
                              <a:lnTo>
                                <a:pt x="13119" y="6768"/>
                              </a:lnTo>
                              <a:lnTo>
                                <a:pt x="13085" y="6747"/>
                              </a:lnTo>
                              <a:lnTo>
                                <a:pt x="13050" y="6728"/>
                              </a:lnTo>
                              <a:lnTo>
                                <a:pt x="13014" y="6707"/>
                              </a:lnTo>
                              <a:lnTo>
                                <a:pt x="12976" y="6688"/>
                              </a:lnTo>
                              <a:lnTo>
                                <a:pt x="12937" y="6669"/>
                              </a:lnTo>
                              <a:lnTo>
                                <a:pt x="12898" y="6651"/>
                              </a:lnTo>
                              <a:lnTo>
                                <a:pt x="12857" y="6633"/>
                              </a:lnTo>
                              <a:lnTo>
                                <a:pt x="12814" y="6615"/>
                              </a:lnTo>
                              <a:lnTo>
                                <a:pt x="12771" y="6598"/>
                              </a:lnTo>
                              <a:lnTo>
                                <a:pt x="12726" y="6581"/>
                              </a:lnTo>
                              <a:lnTo>
                                <a:pt x="12681" y="6566"/>
                              </a:lnTo>
                              <a:lnTo>
                                <a:pt x="12635" y="6549"/>
                              </a:lnTo>
                              <a:lnTo>
                                <a:pt x="12587" y="6535"/>
                              </a:lnTo>
                              <a:lnTo>
                                <a:pt x="12538" y="6519"/>
                              </a:lnTo>
                              <a:lnTo>
                                <a:pt x="12488" y="6505"/>
                              </a:lnTo>
                              <a:lnTo>
                                <a:pt x="12438" y="6490"/>
                              </a:lnTo>
                              <a:lnTo>
                                <a:pt x="12332" y="6464"/>
                              </a:lnTo>
                              <a:lnTo>
                                <a:pt x="12222" y="6439"/>
                              </a:lnTo>
                              <a:lnTo>
                                <a:pt x="12108" y="6416"/>
                              </a:lnTo>
                              <a:lnTo>
                                <a:pt x="11988" y="6393"/>
                              </a:lnTo>
                              <a:lnTo>
                                <a:pt x="11865" y="6374"/>
                              </a:lnTo>
                              <a:lnTo>
                                <a:pt x="11738" y="6356"/>
                              </a:lnTo>
                              <a:lnTo>
                                <a:pt x="11605" y="6339"/>
                              </a:lnTo>
                              <a:lnTo>
                                <a:pt x="11468" y="6325"/>
                              </a:lnTo>
                              <a:lnTo>
                                <a:pt x="11327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飞机" o:spid="_x0000_s1026" o:spt="100" style="position:absolute;left:0pt;margin-left:445pt;margin-top:674.8pt;height:23.1pt;width:23.1pt;z-index:251704320;v-text-anchor:middle-center;mso-width-relative:page;mso-height-relative:page;" fillcolor="#595959 [2109]" filled="t" stroked="f" coordsize="13624,15172" o:gfxdata="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" path="m11327,6312l10515,6254,5783,714,5748,670,5714,628,5679,586,5644,546,5609,508,5576,471,5541,436,5506,401,5472,369,5438,338,5403,308,5370,279,5335,252,5301,225,5268,201,5234,179,5200,157,5166,137,5132,117,5099,101,5065,84,5033,69,4999,56,4966,44,4932,34,4900,25,4866,17,4834,11,4801,6,4768,2,4736,0,4703,0,4047,0,7045,6405,2884,6714,1259,4896,0,4896,1667,7445,2,10244,1261,10244,2886,8425,7045,8734,4047,15172,4703,15172,4736,15171,4768,15170,4801,15166,4834,15161,4866,15154,4900,15147,4932,15137,4966,15128,4999,15116,5033,15103,5065,15087,5099,15071,5132,15053,5166,15035,5200,15015,5234,14993,5268,14971,5301,14946,5335,14920,5370,14893,5403,14864,5438,14834,5472,14803,5506,14769,5541,14736,5576,14700,5609,14663,5644,14624,5679,14585,5714,14544,5748,14501,5783,14458,10515,8918,11327,8860,11604,8823,11858,8792,11920,8784,11987,8774,12059,8761,12136,8746,12216,8730,12301,8710,12391,8690,12486,8666,12533,8654,12581,8640,12629,8623,12677,8605,12725,8586,12773,8564,12821,8542,12869,8518,12916,8491,12964,8464,13012,8434,13058,8403,13106,8370,13153,8335,13201,8299,13248,8262,13293,8223,13336,8183,13376,8144,13413,8104,13447,8063,13478,8022,13505,7981,13530,7939,13552,7896,13563,7874,13571,7853,13580,7831,13588,7809,13595,7788,13601,7765,13606,7744,13611,7721,13616,7699,13618,7676,13622,7654,13623,7631,13624,7608,13624,7585,13624,7552,13622,7520,13619,7486,13616,7454,13611,7422,13604,7391,13596,7360,13588,7329,13578,7299,13569,7270,13557,7240,13544,7212,13529,7183,13515,7155,13498,7128,13481,7101,13462,7074,13443,7049,13421,7022,13400,6997,13377,6972,13353,6948,13328,6924,13302,6900,13274,6877,13245,6855,13215,6832,13184,6810,13153,6789,13119,6768,13085,6747,13050,6728,13014,6707,12976,6688,12937,6669,12898,6651,12857,6633,12814,6615,12771,6598,12726,6581,12681,6566,12635,6549,12587,6535,12538,6519,12488,6505,12438,6490,12332,6464,12222,6439,12108,6416,11988,6393,11865,6374,11738,6356,11605,6339,11468,6325,11327,6312xe">
                <v:path o:connectlocs="14780150,1638304;14424893,1252836;14072199,920116;13724608,640185;13377017,410721;13031988,231745;12692063,100954;12354701,25233;12019901,0;3217746,11234145;3222849,23505410;12019901,34812975;12270355,34799208;12605176,34732672;12945080,34617930;13290130,34452721;13635158,34234743;13985290,33966278;14335444,33645045;14690700,33273324;28949464,20329755;30465044,20155362;31221553,20031455;31911631,19884615;32399770,19744640;32890493,19545012;33373529,19281130;33859148,18957615;34186282,18686849;34515979,18312827;34684650,18019128;34761330,17817219;34804784,17612989;34820116,17404196;34807347,17177033;34748561,16887917;34648883,16612569;34498085,16355590;34301292,16112359;34063607,15887497;33774802,15676403;33442543,15481358;33064289,15302381;32640018,15139473;32169751,14994915;31518024,14832007;30324475,14625496;28949464,14483219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5360670</wp:posOffset>
                </wp:positionH>
                <wp:positionV relativeFrom="paragraph">
                  <wp:posOffset>8898255</wp:posOffset>
                </wp:positionV>
                <wp:extent cx="874395" cy="292100"/>
                <wp:effectExtent l="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00" w:lineRule="exact"/>
                              <w:ind w:leftChars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旅行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2.1pt;margin-top:700.65pt;height:23pt;width:68.85pt;z-index:251705344;mso-width-relative:page;mso-height-relative:page;" filled="f" stroked="f" coordsize="21600,21600" o:gfxdata="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APZarN0AAAANAQAADwAAAAAAAAABACAAAAAi&#10;AAAAZHJzL2Rvd25yZXYueG1sUEsBAhQAFAAAAAgAh07iQDpfDeQ+AgAAZ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300" w:lineRule="exact"/>
                        <w:ind w:leftChars="0"/>
                        <w:jc w:val="center"/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旅行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4569460</wp:posOffset>
                </wp:positionH>
                <wp:positionV relativeFrom="paragraph">
                  <wp:posOffset>8558530</wp:posOffset>
                </wp:positionV>
                <wp:extent cx="350520" cy="316230"/>
                <wp:effectExtent l="0" t="0" r="11430" b="7620"/>
                <wp:wrapNone/>
                <wp:docPr id="86" name="骑自行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0520" cy="316230"/>
                        </a:xfrm>
                        <a:custGeom>
                          <a:avLst/>
                          <a:gdLst>
                            <a:gd name="T0" fmla="*/ 1312088 w 1466850"/>
                            <a:gd name="T1" fmla="*/ 987779 h 1217612"/>
                            <a:gd name="T2" fmla="*/ 1228861 w 1466850"/>
                            <a:gd name="T3" fmla="*/ 1203926 h 1217612"/>
                            <a:gd name="T4" fmla="*/ 1332035 w 1466850"/>
                            <a:gd name="T5" fmla="*/ 1409059 h 1217612"/>
                            <a:gd name="T6" fmla="*/ 1556613 w 1466850"/>
                            <a:gd name="T7" fmla="*/ 1471012 h 1217612"/>
                            <a:gd name="T8" fmla="*/ 1749206 w 1466850"/>
                            <a:gd name="T9" fmla="*/ 1348483 h 1217612"/>
                            <a:gd name="T10" fmla="*/ 1789100 w 1466850"/>
                            <a:gd name="T11" fmla="*/ 1117880 h 1217612"/>
                            <a:gd name="T12" fmla="*/ 1648783 w 1466850"/>
                            <a:gd name="T13" fmla="*/ 938905 h 1217612"/>
                            <a:gd name="T14" fmla="*/ 306101 w 1466850"/>
                            <a:gd name="T15" fmla="*/ 917222 h 1217612"/>
                            <a:gd name="T16" fmla="*/ 134519 w 1466850"/>
                            <a:gd name="T17" fmla="*/ 1065909 h 1217612"/>
                            <a:gd name="T18" fmla="*/ 129030 w 1466850"/>
                            <a:gd name="T19" fmla="*/ 1300297 h 1217612"/>
                            <a:gd name="T20" fmla="*/ 292718 w 1466850"/>
                            <a:gd name="T21" fmla="*/ 1456901 h 1217612"/>
                            <a:gd name="T22" fmla="*/ 526068 w 1466850"/>
                            <a:gd name="T23" fmla="*/ 1440035 h 1217612"/>
                            <a:gd name="T24" fmla="*/ 666078 w 1466850"/>
                            <a:gd name="T25" fmla="*/ 1260372 h 1217612"/>
                            <a:gd name="T26" fmla="*/ 625929 w 1466850"/>
                            <a:gd name="T27" fmla="*/ 1030114 h 1217612"/>
                            <a:gd name="T28" fmla="*/ 433757 w 1466850"/>
                            <a:gd name="T29" fmla="*/ 907585 h 1217612"/>
                            <a:gd name="T30" fmla="*/ 1629868 w 1466850"/>
                            <a:gd name="T31" fmla="*/ 815000 h 1217612"/>
                            <a:gd name="T32" fmla="*/ 1769497 w 1466850"/>
                            <a:gd name="T33" fmla="*/ 892785 h 1217612"/>
                            <a:gd name="T34" fmla="*/ 1866138 w 1466850"/>
                            <a:gd name="T35" fmla="*/ 1019443 h 1217612"/>
                            <a:gd name="T36" fmla="*/ 1904656 w 1466850"/>
                            <a:gd name="T37" fmla="*/ 1179145 h 1217612"/>
                            <a:gd name="T38" fmla="*/ 1874048 w 1466850"/>
                            <a:gd name="T39" fmla="*/ 1341944 h 1217612"/>
                            <a:gd name="T40" fmla="*/ 1783597 w 1466850"/>
                            <a:gd name="T41" fmla="*/ 1473077 h 1217612"/>
                            <a:gd name="T42" fmla="*/ 1648095 w 1466850"/>
                            <a:gd name="T43" fmla="*/ 1557402 h 1217612"/>
                            <a:gd name="T44" fmla="*/ 1483358 w 1466850"/>
                            <a:gd name="T45" fmla="*/ 1580118 h 1217612"/>
                            <a:gd name="T46" fmla="*/ 1326877 w 1466850"/>
                            <a:gd name="T47" fmla="*/ 1533998 h 1217612"/>
                            <a:gd name="T48" fmla="*/ 1205130 w 1466850"/>
                            <a:gd name="T49" fmla="*/ 1431430 h 1217612"/>
                            <a:gd name="T50" fmla="*/ 1133940 w 1466850"/>
                            <a:gd name="T51" fmla="*/ 1287218 h 1217612"/>
                            <a:gd name="T52" fmla="*/ 1128094 w 1466850"/>
                            <a:gd name="T53" fmla="*/ 1119601 h 1217612"/>
                            <a:gd name="T54" fmla="*/ 1188966 w 1466850"/>
                            <a:gd name="T55" fmla="*/ 969881 h 1217612"/>
                            <a:gd name="T56" fmla="*/ 1302458 w 1466850"/>
                            <a:gd name="T57" fmla="*/ 859399 h 1217612"/>
                            <a:gd name="T58" fmla="*/ 1453782 w 1466850"/>
                            <a:gd name="T59" fmla="*/ 802265 h 1217612"/>
                            <a:gd name="T60" fmla="*/ 487977 w 1466850"/>
                            <a:gd name="T61" fmla="*/ 809837 h 1217612"/>
                            <a:gd name="T62" fmla="*/ 631762 w 1466850"/>
                            <a:gd name="T63" fmla="*/ 880738 h 1217612"/>
                            <a:gd name="T64" fmla="*/ 734368 w 1466850"/>
                            <a:gd name="T65" fmla="*/ 1002235 h 1217612"/>
                            <a:gd name="T66" fmla="*/ 780008 w 1466850"/>
                            <a:gd name="T67" fmla="*/ 1159182 h 1217612"/>
                            <a:gd name="T68" fmla="*/ 757703 w 1466850"/>
                            <a:gd name="T69" fmla="*/ 1324046 h 1217612"/>
                            <a:gd name="T70" fmla="*/ 673627 w 1466850"/>
                            <a:gd name="T71" fmla="*/ 1459654 h 1217612"/>
                            <a:gd name="T72" fmla="*/ 542883 w 1466850"/>
                            <a:gd name="T73" fmla="*/ 1550174 h 1217612"/>
                            <a:gd name="T74" fmla="*/ 380225 w 1466850"/>
                            <a:gd name="T75" fmla="*/ 1581150 h 1217612"/>
                            <a:gd name="T76" fmla="*/ 221340 w 1466850"/>
                            <a:gd name="T77" fmla="*/ 1542602 h 1217612"/>
                            <a:gd name="T78" fmla="*/ 95400 w 1466850"/>
                            <a:gd name="T79" fmla="*/ 1445886 h 1217612"/>
                            <a:gd name="T80" fmla="*/ 17501 w 1466850"/>
                            <a:gd name="T81" fmla="*/ 1305805 h 1217612"/>
                            <a:gd name="T82" fmla="*/ 3088 w 1466850"/>
                            <a:gd name="T83" fmla="*/ 1139563 h 1217612"/>
                            <a:gd name="T84" fmla="*/ 56279 w 1466850"/>
                            <a:gd name="T85" fmla="*/ 986059 h 1217612"/>
                            <a:gd name="T86" fmla="*/ 164718 w 1466850"/>
                            <a:gd name="T87" fmla="*/ 869724 h 1217612"/>
                            <a:gd name="T88" fmla="*/ 311935 w 1466850"/>
                            <a:gd name="T89" fmla="*/ 805362 h 1217612"/>
                            <a:gd name="T90" fmla="*/ 947210 w 1466850"/>
                            <a:gd name="T91" fmla="*/ 225731 h 1217612"/>
                            <a:gd name="T92" fmla="*/ 1429482 w 1466850"/>
                            <a:gd name="T93" fmla="*/ 525331 h 1217612"/>
                            <a:gd name="T94" fmla="*/ 1468270 w 1466850"/>
                            <a:gd name="T95" fmla="*/ 599544 h 1217612"/>
                            <a:gd name="T96" fmla="*/ 1115061 w 1466850"/>
                            <a:gd name="T97" fmla="*/ 633216 h 1217612"/>
                            <a:gd name="T98" fmla="*/ 976730 w 1466850"/>
                            <a:gd name="T99" fmla="*/ 744536 h 1217612"/>
                            <a:gd name="T100" fmla="*/ 1026845 w 1466850"/>
                            <a:gd name="T101" fmla="*/ 826652 h 1217612"/>
                            <a:gd name="T102" fmla="*/ 968492 w 1466850"/>
                            <a:gd name="T103" fmla="*/ 1319688 h 1217612"/>
                            <a:gd name="T104" fmla="*/ 862770 w 1466850"/>
                            <a:gd name="T105" fmla="*/ 1257499 h 1217612"/>
                            <a:gd name="T106" fmla="*/ 493429 w 1466850"/>
                            <a:gd name="T107" fmla="*/ 665511 h 1217612"/>
                            <a:gd name="T108" fmla="*/ 514366 w 1466850"/>
                            <a:gd name="T109" fmla="*/ 568623 h 1217612"/>
                            <a:gd name="T110" fmla="*/ 1117110 w 1466850"/>
                            <a:gd name="T111" fmla="*/ 0 h 1217612"/>
                            <a:gd name="T112" fmla="*/ 1226118 w 1466850"/>
                            <a:gd name="T113" fmla="*/ 41916 h 1217612"/>
                            <a:gd name="T114" fmla="*/ 1267939 w 1466850"/>
                            <a:gd name="T115" fmla="*/ 150831 h 1217612"/>
                            <a:gd name="T116" fmla="*/ 1215835 w 1466850"/>
                            <a:gd name="T117" fmla="*/ 253905 h 1217612"/>
                            <a:gd name="T118" fmla="*/ 1102713 w 1466850"/>
                            <a:gd name="T119" fmla="*/ 284828 h 1217612"/>
                            <a:gd name="T120" fmla="*/ 1006388 w 1466850"/>
                            <a:gd name="T121" fmla="*/ 223670 h 1217612"/>
                            <a:gd name="T122" fmla="*/ 985821 w 1466850"/>
                            <a:gd name="T123" fmla="*/ 107541 h 1217612"/>
                            <a:gd name="T124" fmla="*/ 1056436 w 1466850"/>
                            <a:gd name="T125" fmla="*/ 17179 h 121761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骑自行车" o:spid="_x0000_s1026" o:spt="100" style="position:absolute;left:0pt;margin-left:359.8pt;margin-top:673.9pt;height:24.9pt;width:27.6pt;z-index:251696128;v-text-anchor:middle;mso-width-relative:page;mso-height-relative:page;" fillcolor="#595959 [2109]" filled="t" stroked="f" coordsize="1466850,1217612" o:gfxdata="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<v:path o:connectlocs="313537,256539;293649,312675;318304,365951;371969,382041;417992,350218;427525,290328;393994,243846;73146,238214;32144,276830;30833,337704;69948,378376;125709,373996;159166,327335;149572,267534;103651,235711;389474,211666;422840,231868;445934,264762;455138,306239;447824,348520;426210,382577;393830,404477;354464,410377;317071,398399;287979,371761;270967,334307;269570,290775;284116,251890;311236,223197;347397,208358;116607,210325;150966,228739;175485,260293;186391,301054;181061,343872;160970,379091;129727,402600;90858,410645;52891,400634;22796,375515;4182,339134;737,295959;13448,256092;39361,225878;74540,209163;226346,58625;341590,136435;350859,155709;266456,164454;233400,193365;245375,214692;231431,342740;206168,326589;117910,172842;122913,147678;266945,0;292994,10886;302988,39172;290537,65942;263505,73973;240487,58090;235572,27929;252447,4461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8898255</wp:posOffset>
                </wp:positionV>
                <wp:extent cx="874395" cy="292100"/>
                <wp:effectExtent l="0" t="0" r="0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00" w:lineRule="exact"/>
                              <w:ind w:leftChars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骑行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pt;margin-top:700.65pt;height:23pt;width:68.85pt;z-index:251703296;mso-width-relative:page;mso-height-relative:page;" filled="f" stroked="f" coordsize="21600,21600" o:gfxdata="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50pkAd0AAAANAQAADwAAAAAAAAABACAAAAAi&#10;AAAAZHJzL2Rvd25yZXYueG1sUEsBAhQAFAAAAAgAh07iQGAgzgw+AgAAZ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300" w:lineRule="exact"/>
                        <w:ind w:leftChars="0"/>
                        <w:jc w:val="center"/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骑行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3249930</wp:posOffset>
                </wp:positionH>
                <wp:positionV relativeFrom="paragraph">
                  <wp:posOffset>8898255</wp:posOffset>
                </wp:positionV>
                <wp:extent cx="874395" cy="292100"/>
                <wp:effectExtent l="0" t="0" r="0" b="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00" w:lineRule="exact"/>
                              <w:ind w:leftChars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跑步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9pt;margin-top:700.65pt;height:23pt;width:68.85pt;z-index:251702272;mso-width-relative:page;mso-height-relative:page;" filled="f" stroked="f" coordsize="21600,21600" o:gfxdata="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xqiqLdAAAADQEAAA8AAAAAAAAAAQAgAAAA&#10;IgAAAGRycy9kb3ducmV2LnhtbFBLAQIUABQAAAAIAIdO4kB7x4REPwIAAGc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300" w:lineRule="exact"/>
                        <w:ind w:leftChars="0"/>
                        <w:jc w:val="center"/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跑步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3496310</wp:posOffset>
                </wp:positionH>
                <wp:positionV relativeFrom="paragraph">
                  <wp:posOffset>8545195</wp:posOffset>
                </wp:positionV>
                <wp:extent cx="341630" cy="341630"/>
                <wp:effectExtent l="0" t="0" r="1270" b="1270"/>
                <wp:wrapNone/>
                <wp:docPr id="87" name="奔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1630" cy="341630"/>
                        </a:xfrm>
                        <a:custGeom>
                          <a:avLst/>
                          <a:gdLst>
                            <a:gd name="T0" fmla="*/ 803970 w 12269552"/>
                            <a:gd name="T1" fmla="*/ 262762 h 11753851"/>
                            <a:gd name="T2" fmla="*/ 1171916 w 12269552"/>
                            <a:gd name="T3" fmla="*/ 262762 h 11753851"/>
                            <a:gd name="T4" fmla="*/ 1241319 w 12269552"/>
                            <a:gd name="T5" fmla="*/ 290855 h 11753851"/>
                            <a:gd name="T6" fmla="*/ 1475966 w 12269552"/>
                            <a:gd name="T7" fmla="*/ 525518 h 11753851"/>
                            <a:gd name="T8" fmla="*/ 1670404 w 12269552"/>
                            <a:gd name="T9" fmla="*/ 331067 h 11753851"/>
                            <a:gd name="T10" fmla="*/ 1721079 w 12269552"/>
                            <a:gd name="T11" fmla="*/ 312889 h 11753851"/>
                            <a:gd name="T12" fmla="*/ 1800397 w 12269552"/>
                            <a:gd name="T13" fmla="*/ 391661 h 11753851"/>
                            <a:gd name="T14" fmla="*/ 1782220 w 12269552"/>
                            <a:gd name="T15" fmla="*/ 441238 h 11753851"/>
                            <a:gd name="T16" fmla="*/ 1547572 w 12269552"/>
                            <a:gd name="T17" fmla="*/ 678105 h 11753851"/>
                            <a:gd name="T18" fmla="*/ 1419232 w 12269552"/>
                            <a:gd name="T19" fmla="*/ 688571 h 11753851"/>
                            <a:gd name="T20" fmla="*/ 1275469 w 12269552"/>
                            <a:gd name="T21" fmla="*/ 544247 h 11753851"/>
                            <a:gd name="T22" fmla="*/ 1050185 w 12269552"/>
                            <a:gd name="T23" fmla="*/ 804250 h 11753851"/>
                            <a:gd name="T24" fmla="*/ 1256190 w 12269552"/>
                            <a:gd name="T25" fmla="*/ 1010268 h 11753851"/>
                            <a:gd name="T26" fmla="*/ 1274918 w 12269552"/>
                            <a:gd name="T27" fmla="*/ 1130905 h 11753851"/>
                            <a:gd name="T28" fmla="*/ 1159247 w 12269552"/>
                            <a:gd name="T29" fmla="*/ 1646503 h 11753851"/>
                            <a:gd name="T30" fmla="*/ 1063405 w 12269552"/>
                            <a:gd name="T31" fmla="*/ 1724724 h 11753851"/>
                            <a:gd name="T32" fmla="*/ 965360 w 12269552"/>
                            <a:gd name="T33" fmla="*/ 1626672 h 11753851"/>
                            <a:gd name="T34" fmla="*/ 968114 w 12269552"/>
                            <a:gd name="T35" fmla="*/ 1601884 h 11753851"/>
                            <a:gd name="T36" fmla="*/ 1063405 w 12269552"/>
                            <a:gd name="T37" fmla="*/ 1179380 h 11753851"/>
                            <a:gd name="T38" fmla="*/ 828757 w 12269552"/>
                            <a:gd name="T39" fmla="*/ 951327 h 11753851"/>
                            <a:gd name="T40" fmla="*/ 627709 w 12269552"/>
                            <a:gd name="T41" fmla="*/ 1176075 h 11753851"/>
                            <a:gd name="T42" fmla="*/ 508182 w 12269552"/>
                            <a:gd name="T43" fmla="*/ 1213533 h 11753851"/>
                            <a:gd name="T44" fmla="*/ 100027 w 12269552"/>
                            <a:gd name="T45" fmla="*/ 1214084 h 11753851"/>
                            <a:gd name="T46" fmla="*/ 2533 w 12269552"/>
                            <a:gd name="T47" fmla="*/ 1137515 h 11753851"/>
                            <a:gd name="T48" fmla="*/ 75791 w 12269552"/>
                            <a:gd name="T49" fmla="*/ 1020735 h 11753851"/>
                            <a:gd name="T50" fmla="*/ 100578 w 12269552"/>
                            <a:gd name="T51" fmla="*/ 1018531 h 11753851"/>
                            <a:gd name="T52" fmla="*/ 451999 w 12269552"/>
                            <a:gd name="T53" fmla="*/ 1019633 h 11753851"/>
                            <a:gd name="T54" fmla="*/ 971969 w 12269552"/>
                            <a:gd name="T55" fmla="*/ 417001 h 11753851"/>
                            <a:gd name="T56" fmla="*/ 835918 w 12269552"/>
                            <a:gd name="T57" fmla="*/ 416450 h 11753851"/>
                            <a:gd name="T58" fmla="*/ 599617 w 12269552"/>
                            <a:gd name="T59" fmla="*/ 689122 h 11753851"/>
                            <a:gd name="T60" fmla="*/ 541231 w 12269552"/>
                            <a:gd name="T61" fmla="*/ 716664 h 11753851"/>
                            <a:gd name="T62" fmla="*/ 464667 w 12269552"/>
                            <a:gd name="T63" fmla="*/ 640647 h 11753851"/>
                            <a:gd name="T64" fmla="*/ 490556 w 12269552"/>
                            <a:gd name="T65" fmla="*/ 583358 h 11753851"/>
                            <a:gd name="T66" fmla="*/ 745033 w 12269552"/>
                            <a:gd name="T67" fmla="*/ 290304 h 11753851"/>
                            <a:gd name="T68" fmla="*/ 803970 w 12269552"/>
                            <a:gd name="T69" fmla="*/ 262762 h 11753851"/>
                            <a:gd name="T70" fmla="*/ 1357685 w 12269552"/>
                            <a:gd name="T71" fmla="*/ 0 h 11753851"/>
                            <a:gd name="T72" fmla="*/ 1509449 w 12269552"/>
                            <a:gd name="T73" fmla="*/ 151764 h 11753851"/>
                            <a:gd name="T74" fmla="*/ 1357685 w 12269552"/>
                            <a:gd name="T75" fmla="*/ 303527 h 11753851"/>
                            <a:gd name="T76" fmla="*/ 1205921 w 12269552"/>
                            <a:gd name="T77" fmla="*/ 151764 h 11753851"/>
                            <a:gd name="T78" fmla="*/ 1357685 w 12269552"/>
                            <a:gd name="T79" fmla="*/ 0 h 11753851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12269552" h="11753851">
                              <a:moveTo>
                                <a:pt x="5478990" y="1790700"/>
                              </a:moveTo>
                              <a:cubicBezTo>
                                <a:pt x="7986505" y="1790700"/>
                                <a:pt x="7986505" y="1790700"/>
                                <a:pt x="7986505" y="1790700"/>
                              </a:cubicBezTo>
                              <a:cubicBezTo>
                                <a:pt x="8170440" y="1790700"/>
                                <a:pt x="8335605" y="1862026"/>
                                <a:pt x="8459480" y="1982155"/>
                              </a:cubicBezTo>
                              <a:cubicBezTo>
                                <a:pt x="10058584" y="3581364"/>
                                <a:pt x="10058584" y="3581364"/>
                                <a:pt x="10058584" y="3581364"/>
                              </a:cubicBezTo>
                              <a:cubicBezTo>
                                <a:pt x="11383663" y="2256197"/>
                                <a:pt x="11383663" y="2256197"/>
                                <a:pt x="11383663" y="2256197"/>
                              </a:cubicBezTo>
                              <a:cubicBezTo>
                                <a:pt x="11477507" y="2177363"/>
                                <a:pt x="11597628" y="2132315"/>
                                <a:pt x="11729010" y="2132315"/>
                              </a:cubicBezTo>
                              <a:cubicBezTo>
                                <a:pt x="12029311" y="2132315"/>
                                <a:pt x="12269552" y="2372572"/>
                                <a:pt x="12269552" y="2669139"/>
                              </a:cubicBezTo>
                              <a:cubicBezTo>
                                <a:pt x="12269552" y="2796776"/>
                                <a:pt x="12220753" y="2916904"/>
                                <a:pt x="12145678" y="3007000"/>
                              </a:cubicBezTo>
                              <a:cubicBezTo>
                                <a:pt x="10546573" y="4621226"/>
                                <a:pt x="10546573" y="4621226"/>
                                <a:pt x="10546573" y="4621226"/>
                              </a:cubicBezTo>
                              <a:cubicBezTo>
                                <a:pt x="10062338" y="5105494"/>
                                <a:pt x="9671946" y="4692552"/>
                                <a:pt x="9671946" y="4692552"/>
                              </a:cubicBezTo>
                              <a:cubicBezTo>
                                <a:pt x="8692213" y="3709001"/>
                                <a:pt x="8692213" y="3709001"/>
                                <a:pt x="8692213" y="3709001"/>
                              </a:cubicBezTo>
                              <a:cubicBezTo>
                                <a:pt x="7156923" y="5480895"/>
                                <a:pt x="7156923" y="5480895"/>
                                <a:pt x="7156923" y="5480895"/>
                              </a:cubicBezTo>
                              <a:cubicBezTo>
                                <a:pt x="8560831" y="6884896"/>
                                <a:pt x="8560831" y="6884896"/>
                                <a:pt x="8560831" y="6884896"/>
                              </a:cubicBezTo>
                              <a:cubicBezTo>
                                <a:pt x="8560831" y="6884896"/>
                                <a:pt x="8857379" y="7158939"/>
                                <a:pt x="8688459" y="7707025"/>
                              </a:cubicBezTo>
                              <a:cubicBezTo>
                                <a:pt x="7900169" y="11220781"/>
                                <a:pt x="7900169" y="11220781"/>
                                <a:pt x="7900169" y="11220781"/>
                              </a:cubicBezTo>
                              <a:cubicBezTo>
                                <a:pt x="7840108" y="11524856"/>
                                <a:pt x="7569837" y="11753851"/>
                                <a:pt x="7247013" y="11753851"/>
                              </a:cubicBezTo>
                              <a:cubicBezTo>
                                <a:pt x="6879144" y="11753851"/>
                                <a:pt x="6578843" y="11453530"/>
                                <a:pt x="6578843" y="11085637"/>
                              </a:cubicBezTo>
                              <a:cubicBezTo>
                                <a:pt x="6578843" y="11025572"/>
                                <a:pt x="6586351" y="10969262"/>
                                <a:pt x="6597612" y="10916706"/>
                              </a:cubicBezTo>
                              <a:cubicBezTo>
                                <a:pt x="7247013" y="8037378"/>
                                <a:pt x="7247013" y="8037378"/>
                                <a:pt x="7247013" y="8037378"/>
                              </a:cubicBezTo>
                              <a:cubicBezTo>
                                <a:pt x="5647909" y="6483216"/>
                                <a:pt x="5647909" y="6483216"/>
                                <a:pt x="5647909" y="6483216"/>
                              </a:cubicBezTo>
                              <a:cubicBezTo>
                                <a:pt x="4277784" y="8014854"/>
                                <a:pt x="4277784" y="8014854"/>
                                <a:pt x="4277784" y="8014854"/>
                              </a:cubicBezTo>
                              <a:cubicBezTo>
                                <a:pt x="4277784" y="8014854"/>
                                <a:pt x="4056312" y="8288897"/>
                                <a:pt x="3463217" y="8270127"/>
                              </a:cubicBezTo>
                              <a:cubicBezTo>
                                <a:pt x="681676" y="8273881"/>
                                <a:pt x="681676" y="8273881"/>
                                <a:pt x="681676" y="8273881"/>
                              </a:cubicBezTo>
                              <a:cubicBezTo>
                                <a:pt x="370114" y="8277635"/>
                                <a:pt x="88581" y="8067410"/>
                                <a:pt x="17260" y="7752073"/>
                              </a:cubicBezTo>
                              <a:cubicBezTo>
                                <a:pt x="-65323" y="7391688"/>
                                <a:pt x="156149" y="7038811"/>
                                <a:pt x="516511" y="6956222"/>
                              </a:cubicBezTo>
                              <a:cubicBezTo>
                                <a:pt x="572817" y="6944960"/>
                                <a:pt x="629124" y="6941206"/>
                                <a:pt x="685430" y="6941206"/>
                              </a:cubicBezTo>
                              <a:cubicBezTo>
                                <a:pt x="3080333" y="6948714"/>
                                <a:pt x="3080333" y="6948714"/>
                                <a:pt x="3080333" y="6948714"/>
                              </a:cubicBezTo>
                              <a:cubicBezTo>
                                <a:pt x="6623888" y="2841824"/>
                                <a:pt x="6623888" y="2841824"/>
                                <a:pt x="6623888" y="2841824"/>
                              </a:cubicBezTo>
                              <a:lnTo>
                                <a:pt x="5696708" y="2838070"/>
                              </a:lnTo>
                              <a:cubicBezTo>
                                <a:pt x="4086342" y="4696306"/>
                                <a:pt x="4086342" y="4696306"/>
                                <a:pt x="4086342" y="4696306"/>
                              </a:cubicBezTo>
                              <a:cubicBezTo>
                                <a:pt x="3992498" y="4812681"/>
                                <a:pt x="3849855" y="4884007"/>
                                <a:pt x="3688443" y="4884007"/>
                              </a:cubicBezTo>
                              <a:cubicBezTo>
                                <a:pt x="3399403" y="4884007"/>
                                <a:pt x="3166669" y="4651258"/>
                                <a:pt x="3166669" y="4365953"/>
                              </a:cubicBezTo>
                              <a:cubicBezTo>
                                <a:pt x="3166669" y="4208284"/>
                                <a:pt x="3234237" y="4069386"/>
                                <a:pt x="3343097" y="3975536"/>
                              </a:cubicBezTo>
                              <a:cubicBezTo>
                                <a:pt x="5077337" y="1978401"/>
                                <a:pt x="5077337" y="1978401"/>
                                <a:pt x="5077337" y="1978401"/>
                              </a:cubicBezTo>
                              <a:cubicBezTo>
                                <a:pt x="5171181" y="1862026"/>
                                <a:pt x="5313824" y="1790700"/>
                                <a:pt x="5478990" y="1790700"/>
                              </a:cubicBezTo>
                              <a:close/>
                              <a:moveTo>
                                <a:pt x="9252509" y="0"/>
                              </a:moveTo>
                              <a:cubicBezTo>
                                <a:pt x="9823713" y="0"/>
                                <a:pt x="10286766" y="463053"/>
                                <a:pt x="10286766" y="1034257"/>
                              </a:cubicBezTo>
                              <a:cubicBezTo>
                                <a:pt x="10286766" y="1605461"/>
                                <a:pt x="9823713" y="2068514"/>
                                <a:pt x="9252509" y="2068514"/>
                              </a:cubicBezTo>
                              <a:cubicBezTo>
                                <a:pt x="8681305" y="2068514"/>
                                <a:pt x="8218252" y="1605461"/>
                                <a:pt x="8218252" y="1034257"/>
                              </a:cubicBezTo>
                              <a:cubicBezTo>
                                <a:pt x="8218252" y="463053"/>
                                <a:pt x="8681305" y="0"/>
                                <a:pt x="92525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奔跑" o:spid="_x0000_s1026" o:spt="100" style="position:absolute;left:0pt;margin-left:275.3pt;margin-top:672.85pt;height:26.9pt;width:26.9pt;z-index:251697152;v-text-anchor:middle-center;mso-width-relative:page;mso-height-relative:page;" fillcolor="#595959 [2109]" filled="t" stroked="f" coordsize="12269552,11753851" o:gfxdata="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" path="m5478990,1790700c7986505,1790700,7986505,1790700,7986505,1790700c8170440,1790700,8335605,1862026,8459480,1982155c10058584,3581364,10058584,3581364,10058584,3581364c11383663,2256197,11383663,2256197,11383663,2256197c11477507,2177363,11597628,2132315,11729010,2132315c12029311,2132315,12269552,2372572,12269552,2669139c12269552,2796776,12220753,2916904,12145678,3007000c10546573,4621226,10546573,4621226,10546573,4621226c10062338,5105494,9671946,4692552,9671946,4692552c8692213,3709001,8692213,3709001,8692213,3709001c7156923,5480895,7156923,5480895,7156923,5480895c8560831,6884896,8560831,6884896,8560831,6884896c8560831,6884896,8857379,7158939,8688459,7707025c7900169,11220781,7900169,11220781,7900169,11220781c7840108,11524856,7569837,11753851,7247013,11753851c6879144,11753851,6578843,11453530,6578843,11085637c6578843,11025572,6586351,10969262,6597612,10916706c7247013,8037378,7247013,8037378,7247013,8037378c5647909,6483216,5647909,6483216,5647909,6483216c4277784,8014854,4277784,8014854,4277784,8014854c4277784,8014854,4056312,8288897,3463217,8270127c681676,8273881,681676,8273881,681676,8273881c370114,8277635,88581,8067410,17260,7752073c-65323,7391688,156149,7038811,516511,6956222c572817,6944960,629124,6941206,685430,6941206c3080333,6948714,3080333,6948714,3080333,6948714c6623888,2841824,6623888,2841824,6623888,2841824l5696708,2838070c4086342,4696306,4086342,4696306,4086342,4696306c3992498,4812681,3849855,4884007,3688443,4884007c3399403,4884007,3166669,4651258,3166669,4365953c3166669,4208284,3234237,4069386,3343097,3975536c5077337,1978401,5077337,1978401,5077337,1978401c5171181,1862026,5313824,1790700,5478990,1790700xm9252509,0c9823713,0,10286766,463053,10286766,1034257c10286766,1605461,9823713,2068514,9252509,2068514c8681305,2068514,8218252,1605461,8218252,1034257c8218252,463053,8681305,0,9252509,0xe">
                <v:path o:connectlocs="22385,7637;32630,7637;34562,8453;41096,15274;46510,9622;47921,9094;50129,11383;49623,12824;43090,19709;39516,20013;35513,15818;29241,23375;34977,29363;35498,32870;32277,47856;29609,50129;26879,47279;26955,46559;29609,34279;23075,27650;17477,34183;14149,35271;2785,35287;70,33062;2110,29668;2800,29603;12585,29636;27063,12120;23275,12104;16695,20029;15069,20830;12938,18620;13658,16955;20744,8437;22385,7637;37803,0;42028,4411;37803,8822;33577,4411;37803,0" o:connectangles="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8583295</wp:posOffset>
                </wp:positionV>
                <wp:extent cx="265430" cy="265430"/>
                <wp:effectExtent l="0" t="0" r="1270" b="1270"/>
                <wp:wrapNone/>
                <wp:docPr id="88" name="显示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5430" cy="265430"/>
                        </a:xfrm>
                        <a:custGeom>
                          <a:avLst/>
                          <a:gdLst>
                            <a:gd name="T0" fmla="*/ 576551976 w 5778"/>
                            <a:gd name="T1" fmla="*/ 0 h 5471"/>
                            <a:gd name="T2" fmla="*/ 587313346 w 5778"/>
                            <a:gd name="T3" fmla="*/ 1630345 h 5471"/>
                            <a:gd name="T4" fmla="*/ 597313772 w 5778"/>
                            <a:gd name="T5" fmla="*/ 5326145 h 5471"/>
                            <a:gd name="T6" fmla="*/ 606227510 w 5778"/>
                            <a:gd name="T7" fmla="*/ 10761067 h 5471"/>
                            <a:gd name="T8" fmla="*/ 613836301 w 5778"/>
                            <a:gd name="T9" fmla="*/ 17717886 h 5471"/>
                            <a:gd name="T10" fmla="*/ 620141132 w 5778"/>
                            <a:gd name="T11" fmla="*/ 26087495 h 5471"/>
                            <a:gd name="T12" fmla="*/ 624815273 w 5778"/>
                            <a:gd name="T13" fmla="*/ 35544220 h 5471"/>
                            <a:gd name="T14" fmla="*/ 627424180 w 5778"/>
                            <a:gd name="T15" fmla="*/ 45979283 h 5471"/>
                            <a:gd name="T16" fmla="*/ 628076324 w 5778"/>
                            <a:gd name="T17" fmla="*/ 382291463 h 5471"/>
                            <a:gd name="T18" fmla="*/ 627424180 w 5778"/>
                            <a:gd name="T19" fmla="*/ 390552294 h 5471"/>
                            <a:gd name="T20" fmla="*/ 624815273 w 5778"/>
                            <a:gd name="T21" fmla="*/ 400987358 h 5471"/>
                            <a:gd name="T22" fmla="*/ 620141132 w 5778"/>
                            <a:gd name="T23" fmla="*/ 410444083 h 5471"/>
                            <a:gd name="T24" fmla="*/ 613836301 w 5778"/>
                            <a:gd name="T25" fmla="*/ 418814021 h 5471"/>
                            <a:gd name="T26" fmla="*/ 606227510 w 5778"/>
                            <a:gd name="T27" fmla="*/ 425770511 h 5471"/>
                            <a:gd name="T28" fmla="*/ 597313772 w 5778"/>
                            <a:gd name="T29" fmla="*/ 431205433 h 5471"/>
                            <a:gd name="T30" fmla="*/ 587313346 w 5778"/>
                            <a:gd name="T31" fmla="*/ 434901233 h 5471"/>
                            <a:gd name="T32" fmla="*/ 576551976 w 5778"/>
                            <a:gd name="T33" fmla="*/ 436531907 h 5471"/>
                            <a:gd name="T34" fmla="*/ 51633149 w 5778"/>
                            <a:gd name="T35" fmla="*/ 436531907 h 5471"/>
                            <a:gd name="T36" fmla="*/ 40871778 w 5778"/>
                            <a:gd name="T37" fmla="*/ 434901233 h 5471"/>
                            <a:gd name="T38" fmla="*/ 30871023 w 5778"/>
                            <a:gd name="T39" fmla="*/ 431205433 h 5471"/>
                            <a:gd name="T40" fmla="*/ 21957614 w 5778"/>
                            <a:gd name="T41" fmla="*/ 425770511 h 5471"/>
                            <a:gd name="T42" fmla="*/ 14131223 w 5778"/>
                            <a:gd name="T43" fmla="*/ 418814021 h 5471"/>
                            <a:gd name="T44" fmla="*/ 7826391 w 5778"/>
                            <a:gd name="T45" fmla="*/ 410444083 h 5471"/>
                            <a:gd name="T46" fmla="*/ 3369852 w 5778"/>
                            <a:gd name="T47" fmla="*/ 400987358 h 5471"/>
                            <a:gd name="T48" fmla="*/ 652144 w 5778"/>
                            <a:gd name="T49" fmla="*/ 390552294 h 5471"/>
                            <a:gd name="T50" fmla="*/ 0 w 5778"/>
                            <a:gd name="T51" fmla="*/ 54240444 h 5471"/>
                            <a:gd name="T52" fmla="*/ 652144 w 5778"/>
                            <a:gd name="T53" fmla="*/ 45979283 h 5471"/>
                            <a:gd name="T54" fmla="*/ 3369852 w 5778"/>
                            <a:gd name="T55" fmla="*/ 35544220 h 5471"/>
                            <a:gd name="T56" fmla="*/ 7826391 w 5778"/>
                            <a:gd name="T57" fmla="*/ 26087495 h 5471"/>
                            <a:gd name="T58" fmla="*/ 14131223 w 5778"/>
                            <a:gd name="T59" fmla="*/ 17717886 h 5471"/>
                            <a:gd name="T60" fmla="*/ 21957614 w 5778"/>
                            <a:gd name="T61" fmla="*/ 10761067 h 5471"/>
                            <a:gd name="T62" fmla="*/ 30871023 w 5778"/>
                            <a:gd name="T63" fmla="*/ 5326145 h 5471"/>
                            <a:gd name="T64" fmla="*/ 40871778 w 5778"/>
                            <a:gd name="T65" fmla="*/ 1630345 h 5471"/>
                            <a:gd name="T66" fmla="*/ 51633149 w 5778"/>
                            <a:gd name="T67" fmla="*/ 0 h 5471"/>
                            <a:gd name="T68" fmla="*/ 154355774 w 5778"/>
                            <a:gd name="T69" fmla="*/ 556643094 h 5471"/>
                            <a:gd name="T70" fmla="*/ 206749868 w 5778"/>
                            <a:gd name="T71" fmla="*/ 548382263 h 5471"/>
                            <a:gd name="T72" fmla="*/ 259143962 w 5778"/>
                            <a:gd name="T73" fmla="*/ 543273344 h 5471"/>
                            <a:gd name="T74" fmla="*/ 384150602 w 5778"/>
                            <a:gd name="T75" fmla="*/ 543925679 h 5471"/>
                            <a:gd name="T76" fmla="*/ 434370662 w 5778"/>
                            <a:gd name="T77" fmla="*/ 549034269 h 5471"/>
                            <a:gd name="T78" fmla="*/ 484699193 w 5778"/>
                            <a:gd name="T79" fmla="*/ 556643094 h 5471"/>
                            <a:gd name="T80" fmla="*/ 154355774 w 5778"/>
                            <a:gd name="T81" fmla="*/ 556643094 h 5471"/>
                            <a:gd name="T82" fmla="*/ 577856264 w 5778"/>
                            <a:gd name="T83" fmla="*/ 339681647 h 5471"/>
                            <a:gd name="T84" fmla="*/ 524049081 w 5778"/>
                            <a:gd name="T85" fmla="*/ 365117135 h 5471"/>
                            <a:gd name="T86" fmla="*/ 517309707 w 5778"/>
                            <a:gd name="T87" fmla="*/ 366203922 h 5471"/>
                            <a:gd name="T88" fmla="*/ 509700587 w 5778"/>
                            <a:gd name="T89" fmla="*/ 370334502 h 5471"/>
                            <a:gd name="T90" fmla="*/ 504156700 w 5778"/>
                            <a:gd name="T91" fmla="*/ 376965318 h 5471"/>
                            <a:gd name="T92" fmla="*/ 501548123 w 5778"/>
                            <a:gd name="T93" fmla="*/ 385334927 h 5471"/>
                            <a:gd name="T94" fmla="*/ 501874195 w 5778"/>
                            <a:gd name="T95" fmla="*/ 392182969 h 5471"/>
                            <a:gd name="T96" fmla="*/ 505243718 w 5778"/>
                            <a:gd name="T97" fmla="*/ 400226574 h 5471"/>
                            <a:gd name="T98" fmla="*/ 511439748 w 5778"/>
                            <a:gd name="T99" fmla="*/ 406422280 h 5471"/>
                            <a:gd name="T100" fmla="*/ 519483741 w 5778"/>
                            <a:gd name="T101" fmla="*/ 409792077 h 5471"/>
                            <a:gd name="T102" fmla="*/ 526331916 w 5778"/>
                            <a:gd name="T103" fmla="*/ 410009302 h 5471"/>
                            <a:gd name="T104" fmla="*/ 534701981 w 5778"/>
                            <a:gd name="T105" fmla="*/ 407509396 h 5471"/>
                            <a:gd name="T106" fmla="*/ 541441355 w 5778"/>
                            <a:gd name="T107" fmla="*/ 402074474 h 5471"/>
                            <a:gd name="T108" fmla="*/ 545572152 w 5778"/>
                            <a:gd name="T109" fmla="*/ 394465649 h 5471"/>
                            <a:gd name="T110" fmla="*/ 546659169 w 5778"/>
                            <a:gd name="T111" fmla="*/ 387617608 h 5471"/>
                            <a:gd name="T112" fmla="*/ 544811207 w 5778"/>
                            <a:gd name="T113" fmla="*/ 378921666 h 5471"/>
                            <a:gd name="T114" fmla="*/ 539919465 w 5778"/>
                            <a:gd name="T115" fmla="*/ 371747622 h 5471"/>
                            <a:gd name="T116" fmla="*/ 532854019 w 5778"/>
                            <a:gd name="T117" fmla="*/ 366965035 h 5471"/>
                            <a:gd name="T118" fmla="*/ 524049081 w 5778"/>
                            <a:gd name="T119" fmla="*/ 365117135 h 5471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5778" h="5471">
                              <a:moveTo>
                                <a:pt x="500" y="0"/>
                              </a:moveTo>
                              <a:lnTo>
                                <a:pt x="5278" y="0"/>
                              </a:lnTo>
                              <a:lnTo>
                                <a:pt x="5304" y="0"/>
                              </a:lnTo>
                              <a:lnTo>
                                <a:pt x="5328" y="2"/>
                              </a:lnTo>
                              <a:lnTo>
                                <a:pt x="5354" y="5"/>
                              </a:lnTo>
                              <a:lnTo>
                                <a:pt x="5379" y="10"/>
                              </a:lnTo>
                              <a:lnTo>
                                <a:pt x="5403" y="15"/>
                              </a:lnTo>
                              <a:lnTo>
                                <a:pt x="5427" y="22"/>
                              </a:lnTo>
                              <a:lnTo>
                                <a:pt x="5450" y="30"/>
                              </a:lnTo>
                              <a:lnTo>
                                <a:pt x="5472" y="39"/>
                              </a:lnTo>
                              <a:lnTo>
                                <a:pt x="5495" y="49"/>
                              </a:lnTo>
                              <a:lnTo>
                                <a:pt x="5516" y="60"/>
                              </a:lnTo>
                              <a:lnTo>
                                <a:pt x="5537" y="72"/>
                              </a:lnTo>
                              <a:lnTo>
                                <a:pt x="5557" y="85"/>
                              </a:lnTo>
                              <a:lnTo>
                                <a:pt x="5577" y="99"/>
                              </a:lnTo>
                              <a:lnTo>
                                <a:pt x="5596" y="113"/>
                              </a:lnTo>
                              <a:lnTo>
                                <a:pt x="5614" y="130"/>
                              </a:lnTo>
                              <a:lnTo>
                                <a:pt x="5631" y="146"/>
                              </a:lnTo>
                              <a:lnTo>
                                <a:pt x="5647" y="163"/>
                              </a:lnTo>
                              <a:lnTo>
                                <a:pt x="5663" y="181"/>
                              </a:lnTo>
                              <a:lnTo>
                                <a:pt x="5679" y="200"/>
                              </a:lnTo>
                              <a:lnTo>
                                <a:pt x="5692" y="220"/>
                              </a:lnTo>
                              <a:lnTo>
                                <a:pt x="5705" y="240"/>
                              </a:lnTo>
                              <a:lnTo>
                                <a:pt x="5718" y="261"/>
                              </a:lnTo>
                              <a:lnTo>
                                <a:pt x="5729" y="283"/>
                              </a:lnTo>
                              <a:lnTo>
                                <a:pt x="5739" y="305"/>
                              </a:lnTo>
                              <a:lnTo>
                                <a:pt x="5748" y="327"/>
                              </a:lnTo>
                              <a:lnTo>
                                <a:pt x="5755" y="351"/>
                              </a:lnTo>
                              <a:lnTo>
                                <a:pt x="5762" y="374"/>
                              </a:lnTo>
                              <a:lnTo>
                                <a:pt x="5768" y="399"/>
                              </a:lnTo>
                              <a:lnTo>
                                <a:pt x="5772" y="423"/>
                              </a:lnTo>
                              <a:lnTo>
                                <a:pt x="5775" y="448"/>
                              </a:lnTo>
                              <a:lnTo>
                                <a:pt x="5778" y="473"/>
                              </a:lnTo>
                              <a:lnTo>
                                <a:pt x="5778" y="499"/>
                              </a:lnTo>
                              <a:lnTo>
                                <a:pt x="5778" y="3517"/>
                              </a:lnTo>
                              <a:lnTo>
                                <a:pt x="5778" y="3543"/>
                              </a:lnTo>
                              <a:lnTo>
                                <a:pt x="5775" y="3568"/>
                              </a:lnTo>
                              <a:lnTo>
                                <a:pt x="5772" y="3593"/>
                              </a:lnTo>
                              <a:lnTo>
                                <a:pt x="5768" y="3617"/>
                              </a:lnTo>
                              <a:lnTo>
                                <a:pt x="5762" y="3642"/>
                              </a:lnTo>
                              <a:lnTo>
                                <a:pt x="5755" y="3665"/>
                              </a:lnTo>
                              <a:lnTo>
                                <a:pt x="5748" y="3689"/>
                              </a:lnTo>
                              <a:lnTo>
                                <a:pt x="5739" y="3711"/>
                              </a:lnTo>
                              <a:lnTo>
                                <a:pt x="5729" y="3733"/>
                              </a:lnTo>
                              <a:lnTo>
                                <a:pt x="5718" y="3754"/>
                              </a:lnTo>
                              <a:lnTo>
                                <a:pt x="5705" y="3776"/>
                              </a:lnTo>
                              <a:lnTo>
                                <a:pt x="5692" y="3796"/>
                              </a:lnTo>
                              <a:lnTo>
                                <a:pt x="5679" y="3816"/>
                              </a:lnTo>
                              <a:lnTo>
                                <a:pt x="5663" y="3835"/>
                              </a:lnTo>
                              <a:lnTo>
                                <a:pt x="5647" y="3853"/>
                              </a:lnTo>
                              <a:lnTo>
                                <a:pt x="5631" y="3870"/>
                              </a:lnTo>
                              <a:lnTo>
                                <a:pt x="5614" y="3887"/>
                              </a:lnTo>
                              <a:lnTo>
                                <a:pt x="5596" y="3903"/>
                              </a:lnTo>
                              <a:lnTo>
                                <a:pt x="5577" y="3917"/>
                              </a:lnTo>
                              <a:lnTo>
                                <a:pt x="5557" y="3932"/>
                              </a:lnTo>
                              <a:lnTo>
                                <a:pt x="5537" y="3944"/>
                              </a:lnTo>
                              <a:lnTo>
                                <a:pt x="5516" y="3956"/>
                              </a:lnTo>
                              <a:lnTo>
                                <a:pt x="5495" y="3967"/>
                              </a:lnTo>
                              <a:lnTo>
                                <a:pt x="5472" y="3977"/>
                              </a:lnTo>
                              <a:lnTo>
                                <a:pt x="5450" y="3986"/>
                              </a:lnTo>
                              <a:lnTo>
                                <a:pt x="5427" y="3994"/>
                              </a:lnTo>
                              <a:lnTo>
                                <a:pt x="5403" y="4001"/>
                              </a:lnTo>
                              <a:lnTo>
                                <a:pt x="5379" y="4006"/>
                              </a:lnTo>
                              <a:lnTo>
                                <a:pt x="5354" y="4011"/>
                              </a:lnTo>
                              <a:lnTo>
                                <a:pt x="5328" y="4014"/>
                              </a:lnTo>
                              <a:lnTo>
                                <a:pt x="5304" y="4016"/>
                              </a:lnTo>
                              <a:lnTo>
                                <a:pt x="5278" y="4016"/>
                              </a:lnTo>
                              <a:lnTo>
                                <a:pt x="500" y="4016"/>
                              </a:lnTo>
                              <a:lnTo>
                                <a:pt x="475" y="4016"/>
                              </a:lnTo>
                              <a:lnTo>
                                <a:pt x="449" y="4014"/>
                              </a:lnTo>
                              <a:lnTo>
                                <a:pt x="425" y="4011"/>
                              </a:lnTo>
                              <a:lnTo>
                                <a:pt x="400" y="4006"/>
                              </a:lnTo>
                              <a:lnTo>
                                <a:pt x="376" y="4001"/>
                              </a:lnTo>
                              <a:lnTo>
                                <a:pt x="352" y="3994"/>
                              </a:lnTo>
                              <a:lnTo>
                                <a:pt x="329" y="3986"/>
                              </a:lnTo>
                              <a:lnTo>
                                <a:pt x="305" y="3977"/>
                              </a:lnTo>
                              <a:lnTo>
                                <a:pt x="284" y="3967"/>
                              </a:lnTo>
                              <a:lnTo>
                                <a:pt x="262" y="3956"/>
                              </a:lnTo>
                              <a:lnTo>
                                <a:pt x="242" y="3944"/>
                              </a:lnTo>
                              <a:lnTo>
                                <a:pt x="221" y="3932"/>
                              </a:lnTo>
                              <a:lnTo>
                                <a:pt x="202" y="3917"/>
                              </a:lnTo>
                              <a:lnTo>
                                <a:pt x="183" y="3903"/>
                              </a:lnTo>
                              <a:lnTo>
                                <a:pt x="165" y="3887"/>
                              </a:lnTo>
                              <a:lnTo>
                                <a:pt x="147" y="3870"/>
                              </a:lnTo>
                              <a:lnTo>
                                <a:pt x="130" y="3853"/>
                              </a:lnTo>
                              <a:lnTo>
                                <a:pt x="115" y="3835"/>
                              </a:lnTo>
                              <a:lnTo>
                                <a:pt x="100" y="3816"/>
                              </a:lnTo>
                              <a:lnTo>
                                <a:pt x="86" y="3796"/>
                              </a:lnTo>
                              <a:lnTo>
                                <a:pt x="72" y="3776"/>
                              </a:lnTo>
                              <a:lnTo>
                                <a:pt x="61" y="3754"/>
                              </a:lnTo>
                              <a:lnTo>
                                <a:pt x="50" y="3733"/>
                              </a:lnTo>
                              <a:lnTo>
                                <a:pt x="40" y="3711"/>
                              </a:lnTo>
                              <a:lnTo>
                                <a:pt x="31" y="3689"/>
                              </a:lnTo>
                              <a:lnTo>
                                <a:pt x="22" y="3665"/>
                              </a:lnTo>
                              <a:lnTo>
                                <a:pt x="16" y="3642"/>
                              </a:lnTo>
                              <a:lnTo>
                                <a:pt x="10" y="3617"/>
                              </a:lnTo>
                              <a:lnTo>
                                <a:pt x="6" y="3593"/>
                              </a:lnTo>
                              <a:lnTo>
                                <a:pt x="3" y="3568"/>
                              </a:lnTo>
                              <a:lnTo>
                                <a:pt x="1" y="3543"/>
                              </a:lnTo>
                              <a:lnTo>
                                <a:pt x="0" y="3517"/>
                              </a:lnTo>
                              <a:lnTo>
                                <a:pt x="0" y="499"/>
                              </a:lnTo>
                              <a:lnTo>
                                <a:pt x="1" y="473"/>
                              </a:lnTo>
                              <a:lnTo>
                                <a:pt x="3" y="448"/>
                              </a:lnTo>
                              <a:lnTo>
                                <a:pt x="6" y="423"/>
                              </a:lnTo>
                              <a:lnTo>
                                <a:pt x="10" y="399"/>
                              </a:lnTo>
                              <a:lnTo>
                                <a:pt x="16" y="374"/>
                              </a:lnTo>
                              <a:lnTo>
                                <a:pt x="22" y="351"/>
                              </a:lnTo>
                              <a:lnTo>
                                <a:pt x="31" y="327"/>
                              </a:lnTo>
                              <a:lnTo>
                                <a:pt x="40" y="305"/>
                              </a:lnTo>
                              <a:lnTo>
                                <a:pt x="50" y="283"/>
                              </a:lnTo>
                              <a:lnTo>
                                <a:pt x="61" y="261"/>
                              </a:lnTo>
                              <a:lnTo>
                                <a:pt x="72" y="240"/>
                              </a:lnTo>
                              <a:lnTo>
                                <a:pt x="86" y="220"/>
                              </a:lnTo>
                              <a:lnTo>
                                <a:pt x="100" y="200"/>
                              </a:lnTo>
                              <a:lnTo>
                                <a:pt x="115" y="181"/>
                              </a:lnTo>
                              <a:lnTo>
                                <a:pt x="130" y="163"/>
                              </a:lnTo>
                              <a:lnTo>
                                <a:pt x="147" y="146"/>
                              </a:lnTo>
                              <a:lnTo>
                                <a:pt x="165" y="130"/>
                              </a:lnTo>
                              <a:lnTo>
                                <a:pt x="183" y="113"/>
                              </a:lnTo>
                              <a:lnTo>
                                <a:pt x="202" y="99"/>
                              </a:lnTo>
                              <a:lnTo>
                                <a:pt x="221" y="85"/>
                              </a:lnTo>
                              <a:lnTo>
                                <a:pt x="242" y="72"/>
                              </a:lnTo>
                              <a:lnTo>
                                <a:pt x="262" y="60"/>
                              </a:lnTo>
                              <a:lnTo>
                                <a:pt x="284" y="49"/>
                              </a:lnTo>
                              <a:lnTo>
                                <a:pt x="305" y="39"/>
                              </a:lnTo>
                              <a:lnTo>
                                <a:pt x="329" y="30"/>
                              </a:lnTo>
                              <a:lnTo>
                                <a:pt x="352" y="22"/>
                              </a:lnTo>
                              <a:lnTo>
                                <a:pt x="376" y="15"/>
                              </a:lnTo>
                              <a:lnTo>
                                <a:pt x="400" y="10"/>
                              </a:lnTo>
                              <a:lnTo>
                                <a:pt x="425" y="5"/>
                              </a:lnTo>
                              <a:lnTo>
                                <a:pt x="449" y="2"/>
                              </a:lnTo>
                              <a:lnTo>
                                <a:pt x="475" y="0"/>
                              </a:lnTo>
                              <a:lnTo>
                                <a:pt x="500" y="0"/>
                              </a:lnTo>
                              <a:close/>
                              <a:moveTo>
                                <a:pt x="1420" y="5121"/>
                              </a:moveTo>
                              <a:lnTo>
                                <a:pt x="1420" y="5121"/>
                              </a:lnTo>
                              <a:lnTo>
                                <a:pt x="1541" y="5100"/>
                              </a:lnTo>
                              <a:lnTo>
                                <a:pt x="1661" y="5080"/>
                              </a:lnTo>
                              <a:lnTo>
                                <a:pt x="1781" y="5061"/>
                              </a:lnTo>
                              <a:lnTo>
                                <a:pt x="1902" y="5045"/>
                              </a:lnTo>
                              <a:lnTo>
                                <a:pt x="2022" y="5031"/>
                              </a:lnTo>
                              <a:lnTo>
                                <a:pt x="2144" y="5018"/>
                              </a:lnTo>
                              <a:lnTo>
                                <a:pt x="2264" y="5007"/>
                              </a:lnTo>
                              <a:lnTo>
                                <a:pt x="2384" y="4998"/>
                              </a:lnTo>
                              <a:lnTo>
                                <a:pt x="2384" y="4304"/>
                              </a:lnTo>
                              <a:lnTo>
                                <a:pt x="3534" y="4304"/>
                              </a:lnTo>
                              <a:lnTo>
                                <a:pt x="3534" y="5004"/>
                              </a:lnTo>
                              <a:lnTo>
                                <a:pt x="3650" y="5014"/>
                              </a:lnTo>
                              <a:lnTo>
                                <a:pt x="3766" y="5025"/>
                              </a:lnTo>
                              <a:lnTo>
                                <a:pt x="3880" y="5037"/>
                              </a:lnTo>
                              <a:lnTo>
                                <a:pt x="3996" y="5051"/>
                              </a:lnTo>
                              <a:lnTo>
                                <a:pt x="4112" y="5066"/>
                              </a:lnTo>
                              <a:lnTo>
                                <a:pt x="4227" y="5083"/>
                              </a:lnTo>
                              <a:lnTo>
                                <a:pt x="4343" y="5102"/>
                              </a:lnTo>
                              <a:lnTo>
                                <a:pt x="4459" y="5121"/>
                              </a:lnTo>
                              <a:lnTo>
                                <a:pt x="4459" y="5471"/>
                              </a:lnTo>
                              <a:lnTo>
                                <a:pt x="1420" y="5471"/>
                              </a:lnTo>
                              <a:lnTo>
                                <a:pt x="1420" y="5121"/>
                              </a:lnTo>
                              <a:close/>
                              <a:moveTo>
                                <a:pt x="443" y="467"/>
                              </a:moveTo>
                              <a:lnTo>
                                <a:pt x="443" y="3125"/>
                              </a:lnTo>
                              <a:lnTo>
                                <a:pt x="5316" y="3125"/>
                              </a:lnTo>
                              <a:lnTo>
                                <a:pt x="5316" y="467"/>
                              </a:lnTo>
                              <a:lnTo>
                                <a:pt x="443" y="467"/>
                              </a:lnTo>
                              <a:close/>
                              <a:moveTo>
                                <a:pt x="4821" y="3359"/>
                              </a:moveTo>
                              <a:lnTo>
                                <a:pt x="4821" y="3359"/>
                              </a:lnTo>
                              <a:lnTo>
                                <a:pt x="4800" y="3360"/>
                              </a:lnTo>
                              <a:lnTo>
                                <a:pt x="4779" y="3363"/>
                              </a:lnTo>
                              <a:lnTo>
                                <a:pt x="4759" y="3369"/>
                              </a:lnTo>
                              <a:lnTo>
                                <a:pt x="4740" y="3376"/>
                              </a:lnTo>
                              <a:lnTo>
                                <a:pt x="4722" y="3384"/>
                              </a:lnTo>
                              <a:lnTo>
                                <a:pt x="4705" y="3394"/>
                              </a:lnTo>
                              <a:lnTo>
                                <a:pt x="4689" y="3407"/>
                              </a:lnTo>
                              <a:lnTo>
                                <a:pt x="4674" y="3420"/>
                              </a:lnTo>
                              <a:lnTo>
                                <a:pt x="4661" y="3435"/>
                              </a:lnTo>
                              <a:lnTo>
                                <a:pt x="4648" y="3450"/>
                              </a:lnTo>
                              <a:lnTo>
                                <a:pt x="4638" y="3468"/>
                              </a:lnTo>
                              <a:lnTo>
                                <a:pt x="4630" y="3486"/>
                              </a:lnTo>
                              <a:lnTo>
                                <a:pt x="4623" y="3505"/>
                              </a:lnTo>
                              <a:lnTo>
                                <a:pt x="4617" y="3525"/>
                              </a:lnTo>
                              <a:lnTo>
                                <a:pt x="4614" y="3545"/>
                              </a:lnTo>
                              <a:lnTo>
                                <a:pt x="4613" y="3566"/>
                              </a:lnTo>
                              <a:lnTo>
                                <a:pt x="4614" y="3587"/>
                              </a:lnTo>
                              <a:lnTo>
                                <a:pt x="4617" y="3608"/>
                              </a:lnTo>
                              <a:lnTo>
                                <a:pt x="4623" y="3629"/>
                              </a:lnTo>
                              <a:lnTo>
                                <a:pt x="4630" y="3647"/>
                              </a:lnTo>
                              <a:lnTo>
                                <a:pt x="4638" y="3665"/>
                              </a:lnTo>
                              <a:lnTo>
                                <a:pt x="4648" y="3682"/>
                              </a:lnTo>
                              <a:lnTo>
                                <a:pt x="4661" y="3699"/>
                              </a:lnTo>
                              <a:lnTo>
                                <a:pt x="4674" y="3713"/>
                              </a:lnTo>
                              <a:lnTo>
                                <a:pt x="4689" y="3727"/>
                              </a:lnTo>
                              <a:lnTo>
                                <a:pt x="4705" y="3739"/>
                              </a:lnTo>
                              <a:lnTo>
                                <a:pt x="4722" y="3749"/>
                              </a:lnTo>
                              <a:lnTo>
                                <a:pt x="4740" y="3758"/>
                              </a:lnTo>
                              <a:lnTo>
                                <a:pt x="4759" y="3765"/>
                              </a:lnTo>
                              <a:lnTo>
                                <a:pt x="4779" y="3770"/>
                              </a:lnTo>
                              <a:lnTo>
                                <a:pt x="4800" y="3772"/>
                              </a:lnTo>
                              <a:lnTo>
                                <a:pt x="4821" y="3773"/>
                              </a:lnTo>
                              <a:lnTo>
                                <a:pt x="4842" y="3772"/>
                              </a:lnTo>
                              <a:lnTo>
                                <a:pt x="4863" y="3770"/>
                              </a:lnTo>
                              <a:lnTo>
                                <a:pt x="4883" y="3765"/>
                              </a:lnTo>
                              <a:lnTo>
                                <a:pt x="4902" y="3758"/>
                              </a:lnTo>
                              <a:lnTo>
                                <a:pt x="4919" y="3749"/>
                              </a:lnTo>
                              <a:lnTo>
                                <a:pt x="4937" y="3739"/>
                              </a:lnTo>
                              <a:lnTo>
                                <a:pt x="4953" y="3727"/>
                              </a:lnTo>
                              <a:lnTo>
                                <a:pt x="4967" y="3713"/>
                              </a:lnTo>
                              <a:lnTo>
                                <a:pt x="4981" y="3699"/>
                              </a:lnTo>
                              <a:lnTo>
                                <a:pt x="4993" y="3682"/>
                              </a:lnTo>
                              <a:lnTo>
                                <a:pt x="5003" y="3665"/>
                              </a:lnTo>
                              <a:lnTo>
                                <a:pt x="5012" y="3647"/>
                              </a:lnTo>
                              <a:lnTo>
                                <a:pt x="5019" y="3629"/>
                              </a:lnTo>
                              <a:lnTo>
                                <a:pt x="5024" y="3608"/>
                              </a:lnTo>
                              <a:lnTo>
                                <a:pt x="5027" y="3587"/>
                              </a:lnTo>
                              <a:lnTo>
                                <a:pt x="5029" y="3566"/>
                              </a:lnTo>
                              <a:lnTo>
                                <a:pt x="5027" y="3545"/>
                              </a:lnTo>
                              <a:lnTo>
                                <a:pt x="5024" y="3525"/>
                              </a:lnTo>
                              <a:lnTo>
                                <a:pt x="5019" y="3505"/>
                              </a:lnTo>
                              <a:lnTo>
                                <a:pt x="5012" y="3486"/>
                              </a:lnTo>
                              <a:lnTo>
                                <a:pt x="5003" y="3468"/>
                              </a:lnTo>
                              <a:lnTo>
                                <a:pt x="4993" y="3450"/>
                              </a:lnTo>
                              <a:lnTo>
                                <a:pt x="4981" y="3435"/>
                              </a:lnTo>
                              <a:lnTo>
                                <a:pt x="4967" y="3420"/>
                              </a:lnTo>
                              <a:lnTo>
                                <a:pt x="4953" y="3407"/>
                              </a:lnTo>
                              <a:lnTo>
                                <a:pt x="4937" y="3394"/>
                              </a:lnTo>
                              <a:lnTo>
                                <a:pt x="4919" y="3384"/>
                              </a:lnTo>
                              <a:lnTo>
                                <a:pt x="4902" y="3376"/>
                              </a:lnTo>
                              <a:lnTo>
                                <a:pt x="4883" y="3369"/>
                              </a:lnTo>
                              <a:lnTo>
                                <a:pt x="4863" y="3363"/>
                              </a:lnTo>
                              <a:lnTo>
                                <a:pt x="4842" y="3360"/>
                              </a:lnTo>
                              <a:lnTo>
                                <a:pt x="4821" y="335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lIns="91440" tIns="45720" rIns="91440" bIns="612000" anchor="ctr"/>
                    </wps:wsp>
                  </a:graphicData>
                </a:graphic>
              </wp:anchor>
            </w:drawing>
          </mc:Choice>
          <mc:Fallback>
            <w:pict>
              <v:shape id="显示器" o:spid="_x0000_s1026" o:spt="100" style="position:absolute;left:0pt;margin-left:196.8pt;margin-top:675.85pt;height:20.9pt;width:20.9pt;z-index:251698176;v-text-anchor:middle;mso-width-relative:page;mso-height-relative:page;" fillcolor="#595959 [2109]" filled="t" stroked="f" coordsize="5778,5471" o:gfxdata="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" path="m500,0l5278,0,5304,0,5328,2,5354,5,5379,10,5403,15,5427,22,5450,30,5472,39,5495,49,5516,60,5537,72,5557,85,5577,99,5596,113,5614,130,5631,146,5647,163,5663,181,5679,200,5692,220,5705,240,5718,261,5729,283,5739,305,5748,327,5755,351,5762,374,5768,399,5772,423,5775,448,5778,473,5778,499,5778,3517,5778,3543,5775,3568,5772,3593,5768,3617,5762,3642,5755,3665,5748,3689,5739,3711,5729,3733,5718,3754,5705,3776,5692,3796,5679,3816,5663,3835,5647,3853,5631,3870,5614,3887,5596,3903,5577,3917,5557,3932,5537,3944,5516,3956,5495,3967,5472,3977,5450,3986,5427,3994,5403,4001,5379,4006,5354,4011,5328,4014,5304,4016,5278,4016,500,4016,475,4016,449,4014,425,4011,400,4006,376,4001,352,3994,329,3986,305,3977,284,3967,262,3956,242,3944,221,3932,202,3917,183,3903,165,3887,147,3870,130,3853,115,3835,100,3816,86,3796,72,3776,61,3754,50,3733,40,3711,31,3689,22,3665,16,3642,10,3617,6,3593,3,3568,1,3543,0,3517,0,499,1,473,3,448,6,423,10,399,16,374,22,351,31,327,40,305,50,283,61,261,72,240,86,220,100,200,115,181,130,163,147,146,165,130,183,113,202,99,221,85,242,72,262,60,284,49,305,39,329,30,352,22,376,15,400,10,425,5,449,2,475,0,500,0xm1420,5121l1420,5121,1541,5100,1661,5080,1781,5061,1902,5045,2022,5031,2144,5018,2264,5007,2384,4998,2384,4304,3534,4304,3534,5004,3650,5014,3766,5025,3880,5037,3996,5051,4112,5066,4227,5083,4343,5102,4459,5121,4459,5471,1420,5471,1420,5121xm443,467l443,3125,5316,3125,5316,467,443,467xm4821,3359l4821,3359,4800,3360,4779,3363,4759,3369,4740,3376,4722,3384,4705,3394,4689,3407,4674,3420,4661,3435,4648,3450,4638,3468,4630,3486,4623,3505,4617,3525,4614,3545,4613,3566,4614,3587,4617,3608,4623,3629,4630,3647,4638,3665,4648,3682,4661,3699,4674,3713,4689,3727,4705,3739,4722,3749,4740,3758,4759,3765,4779,3770,4800,3772,4821,3773,4842,3772,4863,3770,4883,3765,4902,3758,4919,3749,4937,3739,4953,3727,4967,3713,4981,3699,4993,3682,5003,3665,5012,3647,5019,3629,5024,3608,5027,3587,5029,3566,5027,3545,5024,3525,5019,3505,5012,3486,5003,3468,4993,3450,4981,3435,4967,3420,4953,3407,4937,3394,4919,3384,4902,3376,4883,3369,4863,3363,4842,3360,4821,3359xe">
                <v:path o:connectlocs="@0,0;@0,79097509;@0,258402242;@0,522081888;@0,859597602;@0,1265655967;@0,1724456646;@0,@0;@0,@0;@0,@0;@0,@0;@0,@0;@0,@0;@0,@0;@0,@0;@0,@0;@0,@0;@0,@0;1877569407,@0;1418154315,@0;1008689768,@0;649160699,@0;359529069,@0;154804398,@0;29958217,@0;0,@0;29958217,@0;154804398,1724456646;359529069,1265655967;649160699,859597602;1008689768,522081888;1418154315,258402242;1877569407,79097509;@0,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2.54mm,1.27mm,2.54mm,17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8898255</wp:posOffset>
                </wp:positionV>
                <wp:extent cx="874395" cy="292100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00" w:lineRule="exact"/>
                              <w:ind w:leftChars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8pt;margin-top:700.65pt;height:23pt;width:68.85pt;z-index:251701248;mso-width-relative:page;mso-height-relative:page;" filled="f" stroked="f" coordsize="21600,21600" o:gfxdata="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GHjxN0AAAANAQAADwAAAAAAAAABACAAAAAi&#10;AAAAZHJzL2Rvd25yZXYueG1sUEsBAhQAFAAAAAgAh07iQFrcrGU+AgAAZ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300" w:lineRule="exact"/>
                        <w:ind w:leftChars="0"/>
                        <w:jc w:val="center"/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电脑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思源宋体 CN Heavy">
    <w:altName w:val="宋体"/>
    <w:panose1 w:val="02020900000000000000"/>
    <w:charset w:val="86"/>
    <w:family w:val="auto"/>
    <w:pitch w:val="default"/>
    <w:sig w:usb0="00000000" w:usb1="00000000" w:usb2="00000016" w:usb3="00000000" w:csb0="60060107" w:csb1="00000000"/>
  </w:font>
  <w:font w:name="思源黑体 CN Normal">
    <w:altName w:val="黑体"/>
    <w:panose1 w:val="020B0400000000000000"/>
    <w:charset w:val="86"/>
    <w:family w:val="auto"/>
    <w:pitch w:val="default"/>
    <w:sig w:usb0="00000000" w:usb1="00000000" w:usb2="00000016" w:usb3="00000000" w:csb0="60060107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6E212C"/>
    <w:multiLevelType w:val="singleLevel"/>
    <w:tmpl w:val="A66E212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C95BF96"/>
    <w:multiLevelType w:val="singleLevel"/>
    <w:tmpl w:val="AC95BF9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132DF79"/>
    <w:multiLevelType w:val="singleLevel"/>
    <w:tmpl w:val="6132DF7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attachedTemplate r:id="rId1"/>
  <w:documentProtection w:enforcement="0"/>
  <w:defaultTabStop w:val="420"/>
  <w:drawingGridHorizontalSpacing w:val="18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A7E27"/>
    <w:rsid w:val="0009298F"/>
    <w:rsid w:val="000E7561"/>
    <w:rsid w:val="001F3665"/>
    <w:rsid w:val="003203CA"/>
    <w:rsid w:val="00375FBB"/>
    <w:rsid w:val="006F0996"/>
    <w:rsid w:val="0070744C"/>
    <w:rsid w:val="008D5D66"/>
    <w:rsid w:val="00BE79A3"/>
    <w:rsid w:val="00D8625C"/>
    <w:rsid w:val="00FE2AD5"/>
    <w:rsid w:val="012B0227"/>
    <w:rsid w:val="0246447A"/>
    <w:rsid w:val="03572BDB"/>
    <w:rsid w:val="0418417D"/>
    <w:rsid w:val="04B731DF"/>
    <w:rsid w:val="04BD4D79"/>
    <w:rsid w:val="05933EC7"/>
    <w:rsid w:val="05B77B4D"/>
    <w:rsid w:val="070401B0"/>
    <w:rsid w:val="071C361E"/>
    <w:rsid w:val="08A810B7"/>
    <w:rsid w:val="09D755E8"/>
    <w:rsid w:val="09E415B1"/>
    <w:rsid w:val="0AC43B99"/>
    <w:rsid w:val="0D6E59CE"/>
    <w:rsid w:val="0D8B41DC"/>
    <w:rsid w:val="0DCB6190"/>
    <w:rsid w:val="0EC0292C"/>
    <w:rsid w:val="0F9F4B79"/>
    <w:rsid w:val="100E4493"/>
    <w:rsid w:val="115F79B6"/>
    <w:rsid w:val="11FA3A57"/>
    <w:rsid w:val="12697A31"/>
    <w:rsid w:val="16BB0DA9"/>
    <w:rsid w:val="19CE0B72"/>
    <w:rsid w:val="1AD9262A"/>
    <w:rsid w:val="1BB41EE3"/>
    <w:rsid w:val="1BC96905"/>
    <w:rsid w:val="1C33473D"/>
    <w:rsid w:val="1DA31DAC"/>
    <w:rsid w:val="1E1265D5"/>
    <w:rsid w:val="20C932CD"/>
    <w:rsid w:val="22BB756A"/>
    <w:rsid w:val="24604AE2"/>
    <w:rsid w:val="27285E4B"/>
    <w:rsid w:val="27510F3A"/>
    <w:rsid w:val="2826328B"/>
    <w:rsid w:val="2C2E6130"/>
    <w:rsid w:val="2CD00458"/>
    <w:rsid w:val="2D1D3200"/>
    <w:rsid w:val="2D4A6663"/>
    <w:rsid w:val="2F2D37FE"/>
    <w:rsid w:val="2F913487"/>
    <w:rsid w:val="30C75012"/>
    <w:rsid w:val="31491A94"/>
    <w:rsid w:val="34692BBA"/>
    <w:rsid w:val="34C31D0D"/>
    <w:rsid w:val="34EF5A91"/>
    <w:rsid w:val="351355D1"/>
    <w:rsid w:val="36565665"/>
    <w:rsid w:val="367A1060"/>
    <w:rsid w:val="36965A3A"/>
    <w:rsid w:val="36991A11"/>
    <w:rsid w:val="38817016"/>
    <w:rsid w:val="39993425"/>
    <w:rsid w:val="39F16B0B"/>
    <w:rsid w:val="3AD17855"/>
    <w:rsid w:val="3C095B90"/>
    <w:rsid w:val="3C540400"/>
    <w:rsid w:val="3C8018A8"/>
    <w:rsid w:val="3E5440F1"/>
    <w:rsid w:val="3FC005E0"/>
    <w:rsid w:val="41CD3D99"/>
    <w:rsid w:val="43BE7BD0"/>
    <w:rsid w:val="44EE545A"/>
    <w:rsid w:val="46065477"/>
    <w:rsid w:val="46D0751E"/>
    <w:rsid w:val="4779594B"/>
    <w:rsid w:val="48057D6C"/>
    <w:rsid w:val="48841ECE"/>
    <w:rsid w:val="499F19C2"/>
    <w:rsid w:val="4A1E06CB"/>
    <w:rsid w:val="4A74782C"/>
    <w:rsid w:val="4ADD5769"/>
    <w:rsid w:val="4D6B0B45"/>
    <w:rsid w:val="4F9A6856"/>
    <w:rsid w:val="526A0BC2"/>
    <w:rsid w:val="54333C5F"/>
    <w:rsid w:val="553C550E"/>
    <w:rsid w:val="55B14476"/>
    <w:rsid w:val="56A91802"/>
    <w:rsid w:val="56CF2E16"/>
    <w:rsid w:val="57B102EB"/>
    <w:rsid w:val="5A7A10DA"/>
    <w:rsid w:val="5CF5388F"/>
    <w:rsid w:val="5E8861FA"/>
    <w:rsid w:val="5F8B16CA"/>
    <w:rsid w:val="5FE06B91"/>
    <w:rsid w:val="60A305FF"/>
    <w:rsid w:val="61D60E8F"/>
    <w:rsid w:val="62A823C3"/>
    <w:rsid w:val="639A7E27"/>
    <w:rsid w:val="659C6242"/>
    <w:rsid w:val="65F77081"/>
    <w:rsid w:val="664363FD"/>
    <w:rsid w:val="665405E8"/>
    <w:rsid w:val="68EC7546"/>
    <w:rsid w:val="69744CCA"/>
    <w:rsid w:val="6AD82683"/>
    <w:rsid w:val="6AEA3975"/>
    <w:rsid w:val="6BE60BCB"/>
    <w:rsid w:val="6E525C1A"/>
    <w:rsid w:val="6F920D85"/>
    <w:rsid w:val="6F9A3123"/>
    <w:rsid w:val="70806D6C"/>
    <w:rsid w:val="7122702E"/>
    <w:rsid w:val="71590E64"/>
    <w:rsid w:val="74591E6E"/>
    <w:rsid w:val="747043AB"/>
    <w:rsid w:val="74FE2AE3"/>
    <w:rsid w:val="75E7720D"/>
    <w:rsid w:val="791F3331"/>
    <w:rsid w:val="7B395DE9"/>
    <w:rsid w:val="7D042EE7"/>
    <w:rsid w:val="7DC6331F"/>
    <w:rsid w:val="7F5F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24d5557a-d0d1-4f55-aa84-4d0a51e04753\&#31616;&#32422;&#27224;&#33394;WEB&#21069;&#31471;&#24037;&#31243;&#24072;&#21333;&#39029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简约橘色WEB前端工程师单页简历.docx</Template>
  <Pages>2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2021-06-24T03:50:00Z</dcterms:created>
  <dc:creator>Damon徐</dc:creator>
  <cp:lastModifiedBy>曾燕</cp:lastModifiedBy>
  <dcterms:modified xsi:type="dcterms:W3CDTF">2022-02-09T11:07:35Z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v1.0_mb_pEl1S2K472DRu3ECKn90XQ==</vt:lpwstr>
  </property>
  <property fmtid="{D5CDD505-2E9C-101B-9397-08002B2CF9AE}" pid="5" name="ICV">
    <vt:lpwstr>21F0DF4BA3F74B67AA026E9BC8AA2E82</vt:lpwstr>
  </property>
</Properties>
</file>