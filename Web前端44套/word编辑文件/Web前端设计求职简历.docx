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-610870</wp:posOffset>
                </wp:positionV>
                <wp:extent cx="1211580" cy="599440"/>
                <wp:effectExtent l="0" t="0" r="0" b="0"/>
                <wp:wrapNone/>
                <wp:docPr id="2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59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0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-52.6pt;margin-top:-48.1pt;height:47.2pt;width:95.4pt;z-index:251665408;mso-width-relative:page;mso-height-relative:page;" filled="f" stroked="f" coordsize="21600,21600" o:gfxdata="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jKvRK9YAAAAKAQAADwAAAAAAAAABACAAAAAiAAAAZHJzL2Rvd25yZXYueG1sUEsBAhQA&#10;FAAAAAgAh07iQBcWCwq7AQAAXgMAAA4AAAAAAAAAAQAgAAAAJQ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800" w:lineRule="exact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0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0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-111125</wp:posOffset>
                </wp:positionV>
                <wp:extent cx="1958340" cy="415925"/>
                <wp:effectExtent l="0" t="0" r="0" b="0"/>
                <wp:wrapNone/>
                <wp:docPr id="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求职意向：Web前端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4.85pt;margin-top:-8.75pt;height:32.75pt;width:154.2pt;z-index:251661312;mso-width-relative:page;mso-height-relative:page;" filled="f" stroked="f" coordsize="21600,21600" o:gfxdata="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aDQNtsAAAALAQAADwAAAAAAAAABACAAAAAiAAAAZHJz&#10;L2Rvd25yZXYueG1sUEsBAhQAFAAAAAgAh07iQMGLgLE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求职意向：Web前端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1896110</wp:posOffset>
            </wp:positionH>
            <wp:positionV relativeFrom="paragraph">
              <wp:posOffset>-629920</wp:posOffset>
            </wp:positionV>
            <wp:extent cx="1357630" cy="1356995"/>
            <wp:effectExtent l="15875" t="8255" r="59055" b="59690"/>
            <wp:wrapNone/>
            <wp:docPr id="169" name="图片 5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5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1356995"/>
                    </a:xfrm>
                    <a:prstGeom prst="ellipse">
                      <a:avLst/>
                    </a:prstGeom>
                    <a:effectLst>
                      <a:outerShdw blurRad="50800" dist="38100" dir="2700000" sx="99000" sy="99000" algn="t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-1138555</wp:posOffset>
                </wp:positionH>
                <wp:positionV relativeFrom="paragraph">
                  <wp:posOffset>-941705</wp:posOffset>
                </wp:positionV>
                <wp:extent cx="5475605" cy="1638935"/>
                <wp:effectExtent l="0" t="0" r="10795" b="18415"/>
                <wp:wrapNone/>
                <wp:docPr id="87" name="任意多边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89535" y="144145"/>
                          <a:ext cx="5475605" cy="1638935"/>
                        </a:xfrm>
                        <a:custGeom>
                          <a:avLst/>
                          <a:gdLst>
                            <a:gd name="connsiteX0" fmla="*/ 2354 w 8623"/>
                            <a:gd name="connsiteY0" fmla="*/ 691 h 2581"/>
                            <a:gd name="connsiteX1" fmla="*/ 8609 w 8623"/>
                            <a:gd name="connsiteY1" fmla="*/ 0 h 2581"/>
                            <a:gd name="connsiteX2" fmla="*/ 8623 w 8623"/>
                            <a:gd name="connsiteY2" fmla="*/ 2566 h 2581"/>
                            <a:gd name="connsiteX3" fmla="*/ 380 w 8623"/>
                            <a:gd name="connsiteY3" fmla="*/ 2581 h 2581"/>
                            <a:gd name="connsiteX4" fmla="*/ 0 w 8623"/>
                            <a:gd name="connsiteY4" fmla="*/ 2581 h 2581"/>
                            <a:gd name="connsiteX5" fmla="*/ 2354 w 8623"/>
                            <a:gd name="connsiteY5" fmla="*/ 691 h 25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623" h="2581">
                              <a:moveTo>
                                <a:pt x="2354" y="691"/>
                              </a:moveTo>
                              <a:lnTo>
                                <a:pt x="8609" y="0"/>
                              </a:lnTo>
                              <a:lnTo>
                                <a:pt x="8623" y="2566"/>
                              </a:lnTo>
                              <a:lnTo>
                                <a:pt x="380" y="2581"/>
                              </a:lnTo>
                              <a:lnTo>
                                <a:pt x="0" y="2581"/>
                              </a:lnTo>
                              <a:lnTo>
                                <a:pt x="2354" y="6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43A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 y;margin-left:-89.65pt;margin-top:-74.15pt;height:129.05pt;width:431.15pt;z-index:251659264;v-text-anchor:middle;mso-width-relative:page;mso-height-relative:page;" fillcolor="#143A4F" filled="t" stroked="f" coordsize="8623,2581" o:gfxdata="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" path="m2354,691l8609,0,8623,2566,380,2581,0,2581,2354,691xe">
                <v:path o:connectlocs="1494790,438785;5466715,0;5475605,1629410;241300,1638935;0,1638935;1494790,438785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193675</wp:posOffset>
                </wp:positionV>
                <wp:extent cx="1661160" cy="331470"/>
                <wp:effectExtent l="0" t="0" r="0" b="0"/>
                <wp:wrapNone/>
                <wp:docPr id="28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1234567@qq.com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352.25pt;margin-top:15.25pt;height:26.1pt;width:130.8pt;z-index:251661312;mso-width-relative:page;mso-height-relative:page;" filled="f" stroked="f" coordsize="21600,21600" o:gfxdata="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JGvufbAAAACQEAAA8AAAAAAAAAAQAg&#10;AAAAIgAAAGRycy9kb3ducmV2LnhtbFBLAQIUABQAAAAIAIdO4kAyIpcZ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1234567@qq.com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2778125</wp:posOffset>
                </wp:positionH>
                <wp:positionV relativeFrom="paragraph">
                  <wp:posOffset>10160</wp:posOffset>
                </wp:positionV>
                <wp:extent cx="1413510" cy="302895"/>
                <wp:effectExtent l="0" t="0" r="0" b="0"/>
                <wp:wrapNone/>
                <wp:docPr id="4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12345678911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00" w:firstLineChars="10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218.75pt;margin-top:0.8pt;height:23.85pt;width:111.3pt;z-index:251662336;mso-width-relative:page;mso-height-relative:page;" filled="f" stroked="f" coordsize="21600,21600" o:gfxdata="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PwvBfZAAAACAEAAA8AAAAAAAAAAQAgAAAA&#10;IgAAAGRycy9kb3ducmV2LnhtbFBLAQIUABQAAAAIAIdO4kAUSpeVQwIAAHUEAAAOAAAAAAAAAAEA&#10;IAAAACg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12345678911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00" w:firstLineChars="10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1025525</wp:posOffset>
                </wp:positionH>
                <wp:positionV relativeFrom="paragraph">
                  <wp:posOffset>5080</wp:posOffset>
                </wp:positionV>
                <wp:extent cx="1356360" cy="312420"/>
                <wp:effectExtent l="0" t="0" r="0" b="0"/>
                <wp:wrapNone/>
                <wp:docPr id="3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住：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80.75pt;margin-top:0.4pt;height:24.6pt;width:106.8pt;z-index:251660288;mso-width-relative:page;mso-height-relative:page;" filled="f" stroked="f" coordsize="21600,21600" o:gfxdata="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l1tLS1wAAAAcBAAAPAAAAAAAAAAEAIAAAACIA&#10;AABkcnMvZG93bnJldi54bWxQSwECFAAUAAAACACHTuJAp9fUGEMCAAB1BAAADgAAAAAAAAABACAA&#10;AAAm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居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住：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广州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63500</wp:posOffset>
                </wp:positionV>
                <wp:extent cx="92075" cy="156210"/>
                <wp:effectExtent l="0" t="0" r="3175" b="15240"/>
                <wp:wrapNone/>
                <wp:docPr id="1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5076190" y="891540"/>
                          <a:ext cx="92075" cy="156210"/>
                        </a:xfrm>
                        <a:custGeom>
                          <a:avLst/>
                          <a:gdLst>
                            <a:gd name="T0" fmla="*/ 55786 w 249"/>
                            <a:gd name="T1" fmla="*/ 0 h 400"/>
                            <a:gd name="T2" fmla="*/ 55786 w 249"/>
                            <a:gd name="T3" fmla="*/ 0 h 400"/>
                            <a:gd name="T4" fmla="*/ 0 w 249"/>
                            <a:gd name="T5" fmla="*/ 56059 h 400"/>
                            <a:gd name="T6" fmla="*/ 55786 w 249"/>
                            <a:gd name="T7" fmla="*/ 178940 h 400"/>
                            <a:gd name="T8" fmla="*/ 110679 w 249"/>
                            <a:gd name="T9" fmla="*/ 56059 h 400"/>
                            <a:gd name="T10" fmla="*/ 55786 w 249"/>
                            <a:gd name="T11" fmla="*/ 0 h 400"/>
                            <a:gd name="T12" fmla="*/ 55786 w 249"/>
                            <a:gd name="T13" fmla="*/ 87900 h 400"/>
                            <a:gd name="T14" fmla="*/ 55786 w 249"/>
                            <a:gd name="T15" fmla="*/ 87900 h 400"/>
                            <a:gd name="T16" fmla="*/ 23653 w 249"/>
                            <a:gd name="T17" fmla="*/ 56059 h 400"/>
                            <a:gd name="T18" fmla="*/ 55786 w 249"/>
                            <a:gd name="T19" fmla="*/ 24217 h 400"/>
                            <a:gd name="T20" fmla="*/ 87026 w 249"/>
                            <a:gd name="T21" fmla="*/ 56059 h 400"/>
                            <a:gd name="T22" fmla="*/ 55786 w 249"/>
                            <a:gd name="T23" fmla="*/ 87900 h 400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249" h="400">
                              <a:moveTo>
                                <a:pt x="125" y="0"/>
                              </a:moveTo>
                              <a:lnTo>
                                <a:pt x="125" y="0"/>
                              </a:lnTo>
                              <a:cubicBezTo>
                                <a:pt x="53" y="0"/>
                                <a:pt x="0" y="54"/>
                                <a:pt x="0" y="125"/>
                              </a:cubicBezTo>
                              <a:cubicBezTo>
                                <a:pt x="0" y="240"/>
                                <a:pt x="125" y="399"/>
                                <a:pt x="125" y="399"/>
                              </a:cubicBezTo>
                              <a:cubicBezTo>
                                <a:pt x="125" y="399"/>
                                <a:pt x="248" y="240"/>
                                <a:pt x="248" y="125"/>
                              </a:cubicBezTo>
                              <a:cubicBezTo>
                                <a:pt x="248" y="54"/>
                                <a:pt x="195" y="0"/>
                                <a:pt x="125" y="0"/>
                              </a:cubicBezTo>
                              <a:close/>
                              <a:moveTo>
                                <a:pt x="125" y="196"/>
                              </a:moveTo>
                              <a:lnTo>
                                <a:pt x="125" y="196"/>
                              </a:lnTo>
                              <a:cubicBezTo>
                                <a:pt x="88" y="196"/>
                                <a:pt x="53" y="160"/>
                                <a:pt x="53" y="125"/>
                              </a:cubicBezTo>
                              <a:cubicBezTo>
                                <a:pt x="53" y="89"/>
                                <a:pt x="88" y="54"/>
                                <a:pt x="125" y="54"/>
                              </a:cubicBezTo>
                              <a:cubicBezTo>
                                <a:pt x="159" y="54"/>
                                <a:pt x="195" y="89"/>
                                <a:pt x="195" y="125"/>
                              </a:cubicBezTo>
                              <a:cubicBezTo>
                                <a:pt x="195" y="160"/>
                                <a:pt x="159" y="196"/>
                                <a:pt x="125" y="19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43A4F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73.45pt;margin-top:5pt;height:12.3pt;width:7.25pt;mso-wrap-style:none;z-index:251670528;v-text-anchor:middle;mso-width-relative:page;mso-height-relative:page;" fillcolor="#143A4F" filled="t" stroked="f" coordsize="249,400" o:gfxdata="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Af9TP/XAAAACQEAAA8AAAAAAAAAAQAgAAAA&#10;IgAAAGRycy9kb3ducmV2LnhtbFBLAQIUABQAAAAIAIdO4kC4LgfGfwQAAAgQAAAOAAAAAAAAAAEA&#10;IAAAACYBAABkcnMvZTJvRG9jLnhtbFBLBQYAAAAABgAGAFkBAAAXCAAAAAA=&#10;" path="m125,0l125,0c53,0,0,54,0,125c0,240,125,399,125,399c125,399,248,240,248,125c248,54,195,0,125,0xm125,196l125,196c88,196,53,160,53,125c53,89,88,54,125,54c159,54,195,89,195,125c195,160,159,196,125,196xe">
                <v:path o:connectlocs="20628497,0;20628497,0;0,21892440;20628497,69880543;40926782,21892440;20628497,0;20628497,34327147;20628497,34327147;8746385,21892440;20628497,9457343;32180397,21892440;20628497,34327147" o:connectangles="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135255</wp:posOffset>
                </wp:positionV>
                <wp:extent cx="141605" cy="88900"/>
                <wp:effectExtent l="0" t="0" r="13335" b="6350"/>
                <wp:wrapNone/>
                <wp:docPr id="24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88900"/>
                        </a:xfrm>
                        <a:custGeom>
                          <a:avLst/>
                          <a:gdLst>
                            <a:gd name="T0" fmla="*/ 8120 w 461"/>
                            <a:gd name="T1" fmla="*/ 12182 h 285"/>
                            <a:gd name="T2" fmla="*/ 8120 w 461"/>
                            <a:gd name="T3" fmla="*/ 12182 h 285"/>
                            <a:gd name="T4" fmla="*/ 91576 w 461"/>
                            <a:gd name="T5" fmla="*/ 56398 h 285"/>
                            <a:gd name="T6" fmla="*/ 104207 w 461"/>
                            <a:gd name="T7" fmla="*/ 60008 h 285"/>
                            <a:gd name="T8" fmla="*/ 111876 w 461"/>
                            <a:gd name="T9" fmla="*/ 56398 h 285"/>
                            <a:gd name="T10" fmla="*/ 195783 w 461"/>
                            <a:gd name="T11" fmla="*/ 12182 h 285"/>
                            <a:gd name="T12" fmla="*/ 199843 w 461"/>
                            <a:gd name="T13" fmla="*/ 0 h 285"/>
                            <a:gd name="T14" fmla="*/ 8120 w 461"/>
                            <a:gd name="T15" fmla="*/ 0 h 285"/>
                            <a:gd name="T16" fmla="*/ 8120 w 461"/>
                            <a:gd name="T17" fmla="*/ 12182 h 285"/>
                            <a:gd name="T18" fmla="*/ 199843 w 461"/>
                            <a:gd name="T19" fmla="*/ 36095 h 285"/>
                            <a:gd name="T20" fmla="*/ 199843 w 461"/>
                            <a:gd name="T21" fmla="*/ 36095 h 285"/>
                            <a:gd name="T22" fmla="*/ 111876 w 461"/>
                            <a:gd name="T23" fmla="*/ 80311 h 285"/>
                            <a:gd name="T24" fmla="*/ 104207 w 461"/>
                            <a:gd name="T25" fmla="*/ 80311 h 285"/>
                            <a:gd name="T26" fmla="*/ 91576 w 461"/>
                            <a:gd name="T27" fmla="*/ 80311 h 285"/>
                            <a:gd name="T28" fmla="*/ 8120 w 461"/>
                            <a:gd name="T29" fmla="*/ 36095 h 285"/>
                            <a:gd name="T30" fmla="*/ 4060 w 461"/>
                            <a:gd name="T31" fmla="*/ 36095 h 285"/>
                            <a:gd name="T32" fmla="*/ 4060 w 461"/>
                            <a:gd name="T33" fmla="*/ 120015 h 285"/>
                            <a:gd name="T34" fmla="*/ 15789 w 461"/>
                            <a:gd name="T35" fmla="*/ 128137 h 285"/>
                            <a:gd name="T36" fmla="*/ 191723 w 461"/>
                            <a:gd name="T37" fmla="*/ 128137 h 285"/>
                            <a:gd name="T38" fmla="*/ 203903 w 461"/>
                            <a:gd name="T39" fmla="*/ 120015 h 285"/>
                            <a:gd name="T40" fmla="*/ 203903 w 461"/>
                            <a:gd name="T41" fmla="*/ 36095 h 285"/>
                            <a:gd name="T42" fmla="*/ 199843 w 461"/>
                            <a:gd name="T43" fmla="*/ 36095 h 285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461" h="285">
                              <a:moveTo>
                                <a:pt x="18" y="27"/>
                              </a:moveTo>
                              <a:lnTo>
                                <a:pt x="18" y="27"/>
                              </a:lnTo>
                              <a:cubicBezTo>
                                <a:pt x="35" y="35"/>
                                <a:pt x="203" y="125"/>
                                <a:pt x="203" y="125"/>
                              </a:cubicBezTo>
                              <a:cubicBezTo>
                                <a:pt x="212" y="133"/>
                                <a:pt x="221" y="133"/>
                                <a:pt x="231" y="133"/>
                              </a:cubicBezTo>
                              <a:cubicBezTo>
                                <a:pt x="239" y="133"/>
                                <a:pt x="248" y="133"/>
                                <a:pt x="248" y="125"/>
                              </a:cubicBezTo>
                              <a:cubicBezTo>
                                <a:pt x="256" y="125"/>
                                <a:pt x="425" y="35"/>
                                <a:pt x="434" y="27"/>
                              </a:cubicBezTo>
                              <a:cubicBezTo>
                                <a:pt x="452" y="18"/>
                                <a:pt x="460" y="0"/>
                                <a:pt x="443" y="0"/>
                              </a:cubicBezTo>
                              <a:cubicBezTo>
                                <a:pt x="18" y="0"/>
                                <a:pt x="18" y="0"/>
                                <a:pt x="18" y="0"/>
                              </a:cubicBezTo>
                              <a:cubicBezTo>
                                <a:pt x="0" y="0"/>
                                <a:pt x="9" y="18"/>
                                <a:pt x="18" y="27"/>
                              </a:cubicBezTo>
                              <a:close/>
                              <a:moveTo>
                                <a:pt x="443" y="80"/>
                              </a:moveTo>
                              <a:lnTo>
                                <a:pt x="443" y="80"/>
                              </a:lnTo>
                              <a:cubicBezTo>
                                <a:pt x="434" y="80"/>
                                <a:pt x="256" y="169"/>
                                <a:pt x="248" y="178"/>
                              </a:cubicBezTo>
                              <a:cubicBezTo>
                                <a:pt x="248" y="178"/>
                                <a:pt x="239" y="178"/>
                                <a:pt x="231" y="178"/>
                              </a:cubicBezTo>
                              <a:cubicBezTo>
                                <a:pt x="221" y="178"/>
                                <a:pt x="212" y="178"/>
                                <a:pt x="203" y="178"/>
                              </a:cubicBezTo>
                              <a:cubicBezTo>
                                <a:pt x="194" y="169"/>
                                <a:pt x="27" y="80"/>
                                <a:pt x="18" y="80"/>
                              </a:cubicBezTo>
                              <a:cubicBezTo>
                                <a:pt x="9" y="72"/>
                                <a:pt x="9" y="80"/>
                                <a:pt x="9" y="80"/>
                              </a:cubicBezTo>
                              <a:cubicBezTo>
                                <a:pt x="9" y="88"/>
                                <a:pt x="9" y="266"/>
                                <a:pt x="9" y="266"/>
                              </a:cubicBezTo>
                              <a:cubicBezTo>
                                <a:pt x="9" y="275"/>
                                <a:pt x="18" y="284"/>
                                <a:pt x="35" y="284"/>
                              </a:cubicBezTo>
                              <a:cubicBezTo>
                                <a:pt x="425" y="284"/>
                                <a:pt x="425" y="284"/>
                                <a:pt x="425" y="284"/>
                              </a:cubicBezTo>
                              <a:cubicBezTo>
                                <a:pt x="443" y="284"/>
                                <a:pt x="452" y="275"/>
                                <a:pt x="452" y="266"/>
                              </a:cubicBezTo>
                              <a:cubicBezTo>
                                <a:pt x="452" y="266"/>
                                <a:pt x="452" y="88"/>
                                <a:pt x="452" y="80"/>
                              </a:cubicBezTo>
                              <a:cubicBezTo>
                                <a:pt x="452" y="80"/>
                                <a:pt x="452" y="72"/>
                                <a:pt x="443" y="8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43A4F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51" o:spid="_x0000_s1026" o:spt="100" style="position:absolute;left:0pt;margin-left:209.6pt;margin-top:10.65pt;height:7pt;width:11.15pt;mso-wrap-style:none;z-index:251672576;v-text-anchor:middle;mso-width-relative:page;mso-height-relative:page;" fillcolor="#143A4F" filled="t" stroked="f" coordsize="461,285" o:gfxdata="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" path="m18,27l18,27c35,35,203,125,203,125c212,133,221,133,231,133c239,133,248,133,248,125c256,125,425,35,434,27c452,18,460,0,443,0c18,0,18,0,18,0c0,0,9,18,18,27xm443,80l443,80c434,80,256,169,248,178c248,178,239,178,231,178c221,178,212,178,203,178c194,169,27,80,18,80c9,72,9,80,9,80c9,88,9,266,9,266c9,275,18,284,35,284c425,284,425,284,425,284c443,284,452,275,452,266c452,266,452,88,452,80c452,80,452,72,443,80xe">
                <v:path o:connectlocs="2494213,3799929;2494213,3799929;28129326,17592218;32009180,18718284;34364861,17592218;60138506,3799929;61385613,0;2494213,0;2494213,3799929;61385613,11259107;61385613,11259107;34364861,25051396;32009180,25051396;28129326,25051396;2494213,11259107;1247106,11259107;1247106,37436257;4849894,39969751;58891400,39969751;62632720,37436257;62632720,11259107;61385613,11259107" o:connectangles="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4422140</wp:posOffset>
                </wp:positionH>
                <wp:positionV relativeFrom="paragraph">
                  <wp:posOffset>66675</wp:posOffset>
                </wp:positionV>
                <wp:extent cx="85090" cy="149860"/>
                <wp:effectExtent l="0" t="0" r="10160" b="2540"/>
                <wp:wrapNone/>
                <wp:docPr id="23" name="Freefor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" cy="149860"/>
                        </a:xfrm>
                        <a:custGeom>
                          <a:avLst/>
                          <a:gdLst>
                            <a:gd name="T0" fmla="*/ 106806 w 283"/>
                            <a:gd name="T1" fmla="*/ 0 h 489"/>
                            <a:gd name="T2" fmla="*/ 106806 w 283"/>
                            <a:gd name="T3" fmla="*/ 0 h 489"/>
                            <a:gd name="T4" fmla="*/ 19746 w 283"/>
                            <a:gd name="T5" fmla="*/ 0 h 489"/>
                            <a:gd name="T6" fmla="*/ 0 w 283"/>
                            <a:gd name="T7" fmla="*/ 19712 h 489"/>
                            <a:gd name="T8" fmla="*/ 0 w 283"/>
                            <a:gd name="T9" fmla="*/ 194435 h 489"/>
                            <a:gd name="T10" fmla="*/ 19746 w 283"/>
                            <a:gd name="T11" fmla="*/ 218627 h 489"/>
                            <a:gd name="T12" fmla="*/ 106806 w 283"/>
                            <a:gd name="T13" fmla="*/ 218627 h 489"/>
                            <a:gd name="T14" fmla="*/ 126551 w 283"/>
                            <a:gd name="T15" fmla="*/ 194435 h 489"/>
                            <a:gd name="T16" fmla="*/ 126551 w 283"/>
                            <a:gd name="T17" fmla="*/ 19712 h 489"/>
                            <a:gd name="T18" fmla="*/ 106806 w 283"/>
                            <a:gd name="T19" fmla="*/ 0 h 489"/>
                            <a:gd name="T20" fmla="*/ 63276 w 283"/>
                            <a:gd name="T21" fmla="*/ 206083 h 489"/>
                            <a:gd name="T22" fmla="*/ 63276 w 283"/>
                            <a:gd name="T23" fmla="*/ 206083 h 489"/>
                            <a:gd name="T24" fmla="*/ 47569 w 283"/>
                            <a:gd name="T25" fmla="*/ 198467 h 489"/>
                            <a:gd name="T26" fmla="*/ 63276 w 283"/>
                            <a:gd name="T27" fmla="*/ 186371 h 489"/>
                            <a:gd name="T28" fmla="*/ 78982 w 283"/>
                            <a:gd name="T29" fmla="*/ 198467 h 489"/>
                            <a:gd name="T30" fmla="*/ 63276 w 283"/>
                            <a:gd name="T31" fmla="*/ 206083 h 489"/>
                            <a:gd name="T32" fmla="*/ 110845 w 283"/>
                            <a:gd name="T33" fmla="*/ 174722 h 489"/>
                            <a:gd name="T34" fmla="*/ 110845 w 283"/>
                            <a:gd name="T35" fmla="*/ 174722 h 489"/>
                            <a:gd name="T36" fmla="*/ 15707 w 283"/>
                            <a:gd name="T37" fmla="*/ 174722 h 489"/>
                            <a:gd name="T38" fmla="*/ 15707 w 283"/>
                            <a:gd name="T39" fmla="*/ 27776 h 489"/>
                            <a:gd name="T40" fmla="*/ 110845 w 283"/>
                            <a:gd name="T41" fmla="*/ 27776 h 489"/>
                            <a:gd name="T42" fmla="*/ 110845 w 283"/>
                            <a:gd name="T43" fmla="*/ 174722 h 489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283" h="489">
                              <a:moveTo>
                                <a:pt x="238" y="0"/>
                              </a:moveTo>
                              <a:lnTo>
                                <a:pt x="238" y="0"/>
                              </a:ln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17" y="0"/>
                                <a:pt x="0" y="18"/>
                                <a:pt x="0" y="44"/>
                              </a:cubicBezTo>
                              <a:cubicBezTo>
                                <a:pt x="0" y="434"/>
                                <a:pt x="0" y="434"/>
                                <a:pt x="0" y="434"/>
                              </a:cubicBezTo>
                              <a:cubicBezTo>
                                <a:pt x="0" y="460"/>
                                <a:pt x="17" y="488"/>
                                <a:pt x="44" y="488"/>
                              </a:cubicBezTo>
                              <a:cubicBezTo>
                                <a:pt x="238" y="488"/>
                                <a:pt x="238" y="488"/>
                                <a:pt x="238" y="488"/>
                              </a:cubicBezTo>
                              <a:cubicBezTo>
                                <a:pt x="265" y="488"/>
                                <a:pt x="282" y="460"/>
                                <a:pt x="282" y="434"/>
                              </a:cubicBezTo>
                              <a:cubicBezTo>
                                <a:pt x="282" y="44"/>
                                <a:pt x="282" y="44"/>
                                <a:pt x="282" y="44"/>
                              </a:cubicBezTo>
                              <a:cubicBezTo>
                                <a:pt x="282" y="18"/>
                                <a:pt x="265" y="0"/>
                                <a:pt x="238" y="0"/>
                              </a:cubicBezTo>
                              <a:close/>
                              <a:moveTo>
                                <a:pt x="141" y="460"/>
                              </a:moveTo>
                              <a:lnTo>
                                <a:pt x="141" y="460"/>
                              </a:lnTo>
                              <a:cubicBezTo>
                                <a:pt x="123" y="460"/>
                                <a:pt x="106" y="451"/>
                                <a:pt x="106" y="443"/>
                              </a:cubicBezTo>
                              <a:cubicBezTo>
                                <a:pt x="106" y="425"/>
                                <a:pt x="123" y="416"/>
                                <a:pt x="141" y="416"/>
                              </a:cubicBezTo>
                              <a:cubicBezTo>
                                <a:pt x="159" y="416"/>
                                <a:pt x="176" y="425"/>
                                <a:pt x="176" y="443"/>
                              </a:cubicBezTo>
                              <a:cubicBezTo>
                                <a:pt x="176" y="451"/>
                                <a:pt x="159" y="460"/>
                                <a:pt x="141" y="460"/>
                              </a:cubicBezTo>
                              <a:close/>
                              <a:moveTo>
                                <a:pt x="247" y="390"/>
                              </a:moveTo>
                              <a:lnTo>
                                <a:pt x="247" y="390"/>
                              </a:lnTo>
                              <a:cubicBezTo>
                                <a:pt x="35" y="390"/>
                                <a:pt x="35" y="390"/>
                                <a:pt x="35" y="390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247" y="62"/>
                                <a:pt x="247" y="62"/>
                                <a:pt x="247" y="62"/>
                              </a:cubicBezTo>
                              <a:lnTo>
                                <a:pt x="247" y="3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43A4F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76" o:spid="_x0000_s1026" o:spt="100" style="position:absolute;left:0pt;margin-left:348.2pt;margin-top:5.25pt;height:11.8pt;width:6.7pt;mso-wrap-style:none;z-index:251671552;v-text-anchor:middle;mso-width-relative:page;mso-height-relative:page;" fillcolor="#143A4F" filled="t" stroked="f" coordsize="283,489" o:gfxdata="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" path="m238,0l238,0c44,0,44,0,44,0c17,0,0,18,0,44c0,434,0,434,0,434c0,460,17,488,44,488c238,488,238,488,238,488c265,488,282,460,282,434c282,44,282,44,282,44c282,18,265,0,238,0xm141,460l141,460c123,460,106,451,106,443c106,425,123,416,141,416c159,416,176,425,176,443c176,451,159,460,141,460xm247,390l247,390c35,390,35,390,35,390c35,62,35,62,35,62c247,62,247,62,247,62l247,390xe">
                <v:path o:connectlocs="32113507,0;32113507,0;5937057,0;0,6040982;0,59586971;5937057,67000904;32113507,67000904;38050263,59586971;38050263,6040982;32113507,0;19025282,63156642;19025282,63156642;14302636,60822627;19025282,57115660;23747626,60822627;19025282,63156642;33327918,53545682;33327918,53545682;4722645,53545682;4722645,8512293;33327918,8512293;33327918,53545682" o:connectangles="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14605</wp:posOffset>
                </wp:positionV>
                <wp:extent cx="1537970" cy="312420"/>
                <wp:effectExtent l="0" t="0" r="0" b="0"/>
                <wp:wrapNone/>
                <wp:docPr id="19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1993-10-01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63.25pt;margin-top:1.15pt;height:24.6pt;width:121.1pt;z-index:251660288;mso-width-relative:page;mso-height-relative:page;" filled="f" stroked="f" coordsize="21600,21600" o:gfxdata="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SZX0toAAAAJAQAADwAAAAAAAAABACAA&#10;AAAiAAAAZHJzL2Rvd25yZXYueG1sUEsBAhQAFAAAAAgAh07iQOLt6jtEAgAAdgQAAA4AAAAAAAAA&#10;AQAgAAAAK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1993-10-01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102870</wp:posOffset>
                </wp:positionV>
                <wp:extent cx="129540" cy="135255"/>
                <wp:effectExtent l="0" t="0" r="3810" b="17145"/>
                <wp:wrapNone/>
                <wp:docPr id="53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078730" y="568960"/>
                          <a:ext cx="129540" cy="135255"/>
                          <a:chOff x="2841" y="2433"/>
                          <a:chExt cx="258" cy="254"/>
                        </a:xfrm>
                        <a:solidFill>
                          <a:srgbClr val="143A4F"/>
                        </a:solidFill>
                      </wpg:grpSpPr>
                      <wps:wsp>
                        <wps:cNvPr id="47" name="Freeform 31"/>
                        <wps:cNvSpPr>
                          <a:spLocks noChangeArrowheads="1"/>
                        </wps:cNvSpPr>
                        <wps:spPr bwMode="auto">
                          <a:xfrm>
                            <a:off x="2841" y="2433"/>
                            <a:ext cx="258" cy="254"/>
                          </a:xfrm>
                          <a:custGeom>
                            <a:avLst/>
                            <a:gdLst>
                              <a:gd name="T0" fmla="*/ 276915 w 462"/>
                              <a:gd name="T1" fmla="*/ 0 h 453"/>
                              <a:gd name="T2" fmla="*/ 276915 w 462"/>
                              <a:gd name="T3" fmla="*/ 0 h 453"/>
                              <a:gd name="T4" fmla="*/ 0 w 462"/>
                              <a:gd name="T5" fmla="*/ 266246 h 453"/>
                              <a:gd name="T6" fmla="*/ 276915 w 462"/>
                              <a:gd name="T7" fmla="*/ 542086 h 453"/>
                              <a:gd name="T8" fmla="*/ 552631 w 462"/>
                              <a:gd name="T9" fmla="*/ 266246 h 453"/>
                              <a:gd name="T10" fmla="*/ 276915 w 462"/>
                              <a:gd name="T11" fmla="*/ 0 h 453"/>
                              <a:gd name="T12" fmla="*/ 276915 w 462"/>
                              <a:gd name="T13" fmla="*/ 478523 h 453"/>
                              <a:gd name="T14" fmla="*/ 276915 w 462"/>
                              <a:gd name="T15" fmla="*/ 478523 h 453"/>
                              <a:gd name="T16" fmla="*/ 63535 w 462"/>
                              <a:gd name="T17" fmla="*/ 266246 h 453"/>
                              <a:gd name="T18" fmla="*/ 276915 w 462"/>
                              <a:gd name="T19" fmla="*/ 53969 h 453"/>
                              <a:gd name="T20" fmla="*/ 489097 w 462"/>
                              <a:gd name="T21" fmla="*/ 266246 h 453"/>
                              <a:gd name="T22" fmla="*/ 276915 w 462"/>
                              <a:gd name="T23" fmla="*/ 478523 h 453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62" h="453">
                                <a:moveTo>
                                  <a:pt x="231" y="0"/>
                                </a:moveTo>
                                <a:lnTo>
                                  <a:pt x="231" y="0"/>
                                </a:lnTo>
                                <a:cubicBezTo>
                                  <a:pt x="106" y="0"/>
                                  <a:pt x="0" y="98"/>
                                  <a:pt x="0" y="222"/>
                                </a:cubicBezTo>
                                <a:cubicBezTo>
                                  <a:pt x="0" y="346"/>
                                  <a:pt x="106" y="452"/>
                                  <a:pt x="231" y="452"/>
                                </a:cubicBezTo>
                                <a:cubicBezTo>
                                  <a:pt x="355" y="452"/>
                                  <a:pt x="461" y="346"/>
                                  <a:pt x="461" y="222"/>
                                </a:cubicBezTo>
                                <a:cubicBezTo>
                                  <a:pt x="461" y="98"/>
                                  <a:pt x="355" y="0"/>
                                  <a:pt x="231" y="0"/>
                                </a:cubicBezTo>
                                <a:close/>
                                <a:moveTo>
                                  <a:pt x="231" y="399"/>
                                </a:moveTo>
                                <a:lnTo>
                                  <a:pt x="231" y="399"/>
                                </a:lnTo>
                                <a:cubicBezTo>
                                  <a:pt x="133" y="399"/>
                                  <a:pt x="53" y="319"/>
                                  <a:pt x="53" y="222"/>
                                </a:cubicBezTo>
                                <a:cubicBezTo>
                                  <a:pt x="53" y="124"/>
                                  <a:pt x="133" y="45"/>
                                  <a:pt x="231" y="45"/>
                                </a:cubicBezTo>
                                <a:cubicBezTo>
                                  <a:pt x="328" y="45"/>
                                  <a:pt x="408" y="124"/>
                                  <a:pt x="408" y="222"/>
                                </a:cubicBezTo>
                                <a:cubicBezTo>
                                  <a:pt x="408" y="319"/>
                                  <a:pt x="328" y="399"/>
                                  <a:pt x="231" y="39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1" name="Freeform 32"/>
                        <wps:cNvSpPr>
                          <a:spLocks noChangeArrowheads="1"/>
                        </wps:cNvSpPr>
                        <wps:spPr bwMode="auto">
                          <a:xfrm>
                            <a:off x="2942" y="2501"/>
                            <a:ext cx="59" cy="121"/>
                          </a:xfrm>
                          <a:custGeom>
                            <a:avLst/>
                            <a:gdLst>
                              <a:gd name="T0" fmla="*/ 42672 w 107"/>
                              <a:gd name="T1" fmla="*/ 0 h 222"/>
                              <a:gd name="T2" fmla="*/ 0 w 107"/>
                              <a:gd name="T3" fmla="*/ 0 h 222"/>
                              <a:gd name="T4" fmla="*/ 0 w 107"/>
                              <a:gd name="T5" fmla="*/ 156433 h 222"/>
                              <a:gd name="T6" fmla="*/ 105496 w 107"/>
                              <a:gd name="T7" fmla="*/ 259938 h 222"/>
                              <a:gd name="T8" fmla="*/ 125647 w 107"/>
                              <a:gd name="T9" fmla="*/ 229357 h 222"/>
                              <a:gd name="T10" fmla="*/ 42672 w 107"/>
                              <a:gd name="T11" fmla="*/ 134086 h 222"/>
                              <a:gd name="T12" fmla="*/ 42672 w 107"/>
                              <a:gd name="T13" fmla="*/ 0 h 222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7" h="222">
                                <a:moveTo>
                                  <a:pt x="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"/>
                                </a:lnTo>
                                <a:lnTo>
                                  <a:pt x="89" y="221"/>
                                </a:lnTo>
                                <a:lnTo>
                                  <a:pt x="106" y="195"/>
                                </a:lnTo>
                                <a:lnTo>
                                  <a:pt x="36" y="114"/>
                                </a:lnTo>
                                <a:lnTo>
                                  <a:pt x="36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wrap="non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8" o:spid="_x0000_s1026" o:spt="203" style="position:absolute;left:0pt;margin-left:-70.8pt;margin-top:8.1pt;height:10.65pt;width:10.2pt;z-index:251669504;mso-width-relative:page;mso-height-relative:page;" coordorigin="2841,2433" coordsize="258,254" o:gfxdata="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">
                <o:lock v:ext="edit" aspectratio="f"/>
                <v:shape id="Freeform 31" o:spid="_x0000_s1026" o:spt="100" style="position:absolute;left:2841;top:2433;height:254;width:258;mso-wrap-style:none;v-text-anchor:middle;" filled="t" stroked="f" coordsize="462,453" o:gfxdata="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OB74b4A&#10;AADbAAAADwAAAAAAAAABACAAAAAiAAAAZHJzL2Rvd25yZXYueG1sUEsBAhQAFAAAAAgAh07iQDMv&#10;BZ47AAAAOQAAABAAAAAAAAAAAQAgAAAADQEAAGRycy9zaGFwZXhtbC54bWxQSwUGAAAAAAYABgBb&#10;AQAAtwMAAAAA&#10;" path="m231,0l231,0c106,0,0,98,0,222c0,346,106,452,231,452c355,452,461,346,461,222c461,98,355,0,231,0xm231,399l231,399c133,399,53,319,53,222c53,124,133,45,231,45c328,45,408,124,408,222c408,319,328,399,231,399xe">
                  <v:path o:connectlocs="154640,0;154640,0;0,149285;154640,303951;308612,149285;154640,0;154640,268310;154640,268310;35480,149285;154640,30260;273132,149285;154640,268310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2942;top:2501;height:121;width:59;mso-wrap-style:none;v-text-anchor:middle;" filled="t" stroked="f" coordsize="107,222" o:gfxdata="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mWq/ugAAANsA&#10;AAAPAAAAAAAAAAEAIAAAACIAAABkcnMvZG93bnJldi54bWxQSwECFAAUAAAACACHTuJAMy8FnjsA&#10;AAA5AAAAEAAAAAAAAAABACAAAAAJAQAAZHJzL3NoYXBleG1sLnhtbFBLBQYAAAAABgAGAFsBAACz&#10;AwAAAAA=&#10;" path="m36,0l0,0,0,133,89,221,106,195,36,114,36,0e">
                  <v:path o:connectlocs="23529,0;0,0;0,85263;58170,141677;69281,125009;23529,73082;23529,0" o:connectangles="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54610</wp:posOffset>
                </wp:positionV>
                <wp:extent cx="1200150" cy="577850"/>
                <wp:effectExtent l="0" t="0" r="1905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577850"/>
                          <a:chOff x="5881" y="3528"/>
                          <a:chExt cx="1890" cy="910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5881" y="3706"/>
                            <a:ext cx="1891" cy="523"/>
                          </a:xfrm>
                          <a:prstGeom prst="rect">
                            <a:avLst/>
                          </a:prstGeom>
                          <a:solidFill>
                            <a:srgbClr val="143A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5922" y="3528"/>
                            <a:ext cx="1733" cy="91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eastAsia" w:eastAsiaTheme="minorEastAsia"/>
                                  <w:color w:val="FFFFFF" w:themeColor="background1"/>
                                  <w:kern w:val="0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6.6pt;margin-top:4.3pt;height:45.5pt;width:94.5pt;z-index:251675648;mso-width-relative:page;mso-height-relative:page;" coordorigin="5881,3528" coordsize="1890,910" o:gfxdata="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BrAM07YAAAACAEAAA8AAAAAAAAAAQAg&#10;AAAAIgAAAGRycy9kb3ducmV2LnhtbFBLAQIUABQAAAAIAIdO4kAslkyxKwMAANYHAAAOAAAAAAAA&#10;AAEAIAAAACcBAABkcnMvZTJvRG9jLnhtbFBLBQYAAAAABgAGAFkBAADEBgAAAAA=&#10;">
                <o:lock v:ext="edit" aspectratio="f"/>
                <v:rect id="_x0000_s1026" o:spid="_x0000_s1026" o:spt="1" style="position:absolute;left:5881;top:3706;height:523;width:1891;v-text-anchor:middle;" fillcolor="#143A4F" filled="t" stroked="f" coordsize="21600,21600" o:gfxdata="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FjV+7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922;top:3528;height:911;width:1733;v-text-anchor:middle;" filled="f" stroked="f" coordsize="21600,21600" o:gfxdata="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TxUu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rPr>
                            <w:rFonts w:hint="eastAsia" w:eastAsiaTheme="minorEastAsia"/>
                            <w:color w:val="FFFFFF" w:themeColor="background1"/>
                            <w:kern w:val="0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106045</wp:posOffset>
                </wp:positionV>
                <wp:extent cx="0" cy="7595235"/>
                <wp:effectExtent l="0" t="0" r="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08935" y="2805430"/>
                          <a:ext cx="0" cy="75952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1.8pt;margin-top:8.35pt;height:598.05pt;width:0pt;z-index:251677696;mso-width-relative:page;mso-height-relative:page;" filled="f" stroked="t" coordsize="21600,21600" o:gfxdata="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TILUnaAAAACwEAAA8AAAAAAAAAAQAg&#10;AAAAIgAAAGRycy9kb3ducmV2LnhtbFBLAQIUABQAAAAIAIdO4kDk2IjwDAIAAPgDAAAOAAAAAAAA&#10;AAEAIAAAACkBAABkcnMvZTJvRG9jLnhtbFBLBQYAAAAABgAGAFkBAACnBQAAAAA=&#10;">
                <v:fill on="f" focussize="0,0"/>
                <v:stroke weight="0.5pt" color="#595959 [210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198120</wp:posOffset>
                </wp:positionV>
                <wp:extent cx="181610" cy="181610"/>
                <wp:effectExtent l="6350" t="6350" r="21590" b="2159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10" cy="181610"/>
                          <a:chOff x="10642" y="4918"/>
                          <a:chExt cx="286" cy="286"/>
                        </a:xfrm>
                      </wpg:grpSpPr>
                      <wps:wsp>
                        <wps:cNvPr id="41" name="椭圆 41"/>
                        <wps:cNvSpPr/>
                        <wps:spPr>
                          <a:xfrm>
                            <a:off x="10642" y="4918"/>
                            <a:ext cx="286" cy="2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143A4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椭圆 42"/>
                        <wps:cNvSpPr/>
                        <wps:spPr>
                          <a:xfrm>
                            <a:off x="10683" y="4959"/>
                            <a:ext cx="203" cy="203"/>
                          </a:xfrm>
                          <a:prstGeom prst="ellipse">
                            <a:avLst/>
                          </a:prstGeom>
                          <a:solidFill>
                            <a:srgbClr val="143A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.65pt;margin-top:15.6pt;height:14.3pt;width:14.3pt;z-index:251678720;mso-width-relative:page;mso-height-relative:page;" coordorigin="10642,4918" coordsize="286,286" o:gfxdata="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Uyea72gAAAAkBAAAPAAAAAAAAAAEAIAAAACIAAABk&#10;cnMvZG93bnJldi54bWxQSwECFAAUAAAACACHTuJAHMAHCiEDAAAbCQAADgAAAAAAAAABACAAAAAp&#10;AQAAZHJzL2Uyb0RvYy54bWxQSwUGAAAAAAYABgBZAQAAvAYAAAAA&#10;">
                <o:lock v:ext="edit" aspectratio="f"/>
                <v:shape id="_x0000_s1026" o:spid="_x0000_s1026" o:spt="3" type="#_x0000_t3" style="position:absolute;left:10642;top:4918;height:286;width:286;v-text-anchor:middle;" fillcolor="#FFFFFF [3212]" filled="t" stroked="t" coordsize="21600,21600" o:gfxdata="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DdDH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143A4F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0683;top:4959;height:203;width:203;v-text-anchor:middle;" fillcolor="#143A4F" filled="t" stroked="f" coordsize="21600,21600" o:gfxdata="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Wgg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130175</wp:posOffset>
                </wp:positionV>
                <wp:extent cx="3934460" cy="7460615"/>
                <wp:effectExtent l="0" t="0" r="0" b="0"/>
                <wp:wrapNone/>
                <wp:docPr id="173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60" cy="7460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  <w:lang w:val="en-US" w:eastAsia="zh-CN"/>
                              </w:rPr>
                              <w:t>04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  <w:lang w:val="en-US" w:eastAsia="zh-CN"/>
                              </w:rPr>
                              <w:t xml:space="preserve">10 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3546A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上海XX科技有限公司 / Web前端实习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546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546A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根据项目具体要求，完成团队协作完成软件的设计、开发、测试、修改bug等工作；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完成公司内产品组件相关功能能,开发主要用react；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协同服务前端工程师完成前端与后台对接联调；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持续优化前端体验和页面响应速度，保证兼容性和执行效率，前端bug修正。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  <w:lang w:val="en-US" w:eastAsia="zh-CN"/>
                              </w:rPr>
                              <w:t>2018.10 / 厦门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3546A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XX科技有限公司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  <w:lang w:val="en-US" w:eastAsia="zh-CN"/>
                              </w:rPr>
                              <w:t>/ Web前端设计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43546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546A"/>
                                <w:sz w:val="21"/>
                                <w:szCs w:val="21"/>
                              </w:rPr>
                              <w:t>工作描述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546A"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负责PC端和移动端项目的前端项目开发；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运用框架技术,搭建页面整体框架及项目功能,完成交互开发;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0" w:leftChars="0" w:firstLine="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根据产品要求和设计人员要求生成编写规范、完整的htlm,开发相应插件；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after="62" w:afterLines="20"/>
                              <w:ind w:left="0" w:leftChars="0" w:firstLine="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负责代码的整合、修正和优化；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  <w:lang w:val="en-US" w:eastAsia="zh-CN"/>
                              </w:rPr>
                              <w:t xml:space="preserve"> / 厦门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3546A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</w:rPr>
                              <w:t>XX科技有限公司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546A"/>
                                <w:sz w:val="22"/>
                                <w:szCs w:val="22"/>
                                <w:lang w:val="en-US" w:eastAsia="zh-CN"/>
                              </w:rPr>
                              <w:t>/ Web前端设计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43546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546A"/>
                                <w:sz w:val="21"/>
                                <w:szCs w:val="21"/>
                              </w:rPr>
                              <w:t>工作描述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546A"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负责PC/H5前端开发工作；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2.运用HTML/XHTML、CSS等网页制作技术完成页面架构和布局；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3.负责界面设计，把握界面设计的意图； 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4.熟练掌握多屏幕适配、多浏览器支持。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5.参与项目XX游戏项目、开发外卖点餐网站等项目；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6.开发小程序、移动端等工作。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75pt;margin-top:10.25pt;height:587.45pt;width:309.8pt;z-index:251663360;mso-width-relative:page;mso-height-relative:page;" filled="f" stroked="f" coordsize="21600,21600" o:gfxdata="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fhD53bAAAACwEAAA8AAAAAAAAAAQAgAAAAIgAAAGRycy9kb3ducmV2LnhtbFBLAQIU&#10;ABQAAAAIAIdO4kAPR1HytwEAAFwDAAAOAAAAAAAAAAEAIAAAACoBAABkcnMvZTJvRG9jLnhtbFBL&#10;BQYAAAAABgAGAFkBAAB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3546A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  <w:lang w:val="en-US" w:eastAsia="zh-CN"/>
                        </w:rPr>
                        <w:t>04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  <w:lang w:val="en-US" w:eastAsia="zh-CN"/>
                        </w:rPr>
                        <w:t xml:space="preserve">10 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3546A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上海XX科技有限公司 / Web前端实习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color w:val="43546A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546A"/>
                          <w:sz w:val="21"/>
                          <w:szCs w:val="21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根据项目具体要求，完成团队协作完成软件的设计、开发、测试、修改bug等工作；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完成公司内产品组件相关功能能,开发主要用react；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协同服务前端工程师完成前端与后台对接联调；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0" w:lef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持续优化前端体验和页面响应速度，保证兼容性和执行效率，前端bug修正。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  <w:lang w:val="en-US" w:eastAsia="zh-CN"/>
                        </w:rPr>
                        <w:t>2018.10 / 厦门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3546A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XX科技有限公司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  <w:lang w:val="en-US" w:eastAsia="zh-CN"/>
                        </w:rPr>
                        <w:t>/ Web前端设计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color w:val="43546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546A"/>
                          <w:sz w:val="21"/>
                          <w:szCs w:val="21"/>
                        </w:rPr>
                        <w:t>工作描述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546A"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负责PC端和移动端项目的前端项目开发；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运用框架技术,搭建页面整体框架及项目功能,完成交互开发;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after="62" w:afterLines="20"/>
                        <w:ind w:left="0" w:leftChars="0" w:firstLine="0" w:firstLineChars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根据产品要求和设计人员要求生成编写规范、完整的htlm,开发相应插件；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after="62" w:afterLines="20"/>
                        <w:ind w:left="0" w:leftChars="0" w:firstLine="0" w:firstLineChars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负责代码的整合、修正和优化；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  <w:lang w:val="en-US" w:eastAsia="zh-CN"/>
                        </w:rPr>
                        <w:t xml:space="preserve"> / 厦门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3546A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</w:rPr>
                        <w:t>XX科技有限公司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546A"/>
                          <w:sz w:val="22"/>
                          <w:szCs w:val="22"/>
                          <w:lang w:val="en-US" w:eastAsia="zh-CN"/>
                        </w:rPr>
                        <w:t>/ Web前端设计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color w:val="43546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546A"/>
                          <w:sz w:val="21"/>
                          <w:szCs w:val="21"/>
                        </w:rPr>
                        <w:t>工作描述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546A"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负责PC/H5前端开发工作；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2.运用HTML/XHTML、CSS等网页制作技术完成页面架构和布局；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3.负责界面设计，把握界面设计的意图； 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4.熟练掌握多屏幕适配、多浏览器支持。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5.参与项目XX游戏项目、开发外卖点餐网站等项目；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6.开发小程序、移动端等工作。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224790</wp:posOffset>
                </wp:positionH>
                <wp:positionV relativeFrom="page">
                  <wp:posOffset>2992755</wp:posOffset>
                </wp:positionV>
                <wp:extent cx="2569845" cy="1939925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845" cy="1939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工作积极主动、认真负责、有条理性，熟练掌握前端基础技术HTML5, CSS3, JavaScript熟悉其标准规范及各浏览器差异性，具有WEB前端开发经验，熟悉小程序、移动端开发熟悉主流前端框架Vue，有实际项目应用经验，有独立项目开发能力较强的自学能力、优秀的逻辑思维能力和良好的敬业精神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7pt;margin-top:235.65pt;height:152.75pt;width:202.35pt;mso-position-horizontal-relative:page;mso-position-vertical-relative:page;z-index:251664384;mso-width-relative:page;mso-height-relative:page;" filled="f" stroked="f" coordsize="21600,21600" o:gfxdata="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O3s6H3AAAAAoBAAAPAAAAAAAAAAEA&#10;IAAAACIAAABkcnMvZG93bnJldi54bWxQSwECFAAUAAAACACHTuJAFuMu0UQCAAB3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工作积极主动、认真负责、有条理性，熟练掌握前端基础技术HTML5, CSS3, JavaScript熟悉其标准规范及各浏览器差异性，具有WEB前端开发经验，熟悉小程序、移动端开发熟悉主流前端框架Vue，有实际项目应用经验，有独立项目开发能力较强的自学能力、优秀的逻辑思维能力和良好的敬业精神。</w:t>
                      </w:r>
                    </w:p>
                    <w:p>
                      <w:pPr>
                        <w:rPr>
                          <w:rFonts w:hint="eastAsia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154940</wp:posOffset>
                </wp:positionV>
                <wp:extent cx="1200150" cy="608330"/>
                <wp:effectExtent l="0" t="0" r="1905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608330"/>
                          <a:chOff x="5881" y="12734"/>
                          <a:chExt cx="1890" cy="958"/>
                        </a:xfrm>
                      </wpg:grpSpPr>
                      <wps:wsp>
                        <wps:cNvPr id="18" name="矩形 6"/>
                        <wps:cNvSpPr/>
                        <wps:spPr>
                          <a:xfrm>
                            <a:off x="5881" y="12946"/>
                            <a:ext cx="1891" cy="523"/>
                          </a:xfrm>
                          <a:prstGeom prst="rect">
                            <a:avLst/>
                          </a:prstGeom>
                          <a:solidFill>
                            <a:srgbClr val="143A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5922" y="12734"/>
                            <a:ext cx="1733" cy="95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jc w:val="center"/>
                                <w:rPr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6.6pt;margin-top:12.2pt;height:47.9pt;width:94.5pt;z-index:251673600;mso-width-relative:page;mso-height-relative:page;" coordorigin="5881,12734" coordsize="1890,958" o:gfxdata="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6njF6doAAAAKAQAADwAAAAAAAAABACAAAAAiAAAAZHJz&#10;L2Rvd25yZXYueG1sUEsBAhQAFAAAAAgAh07iQNR2bX8fAwAA2gcAAA4AAAAAAAAAAQAgAAAAKQEA&#10;AGRycy9lMm9Eb2MueG1sUEsFBgAAAAAGAAYAWQEAALoGAAAAAA==&#10;">
                <o:lock v:ext="edit" aspectratio="f"/>
                <v:rect id="矩形 6" o:spid="_x0000_s1026" o:spt="1" style="position:absolute;left:5881;top:12946;height:523;width:1891;v-text-anchor:middle;" fillcolor="#143A4F" filled="t" stroked="f" coordsize="21600,21600" o:gfxdata="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yQv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922;top:12734;height:958;width:1733;v-text-anchor:middle;" filled="f" stroked="f" coordsize="21600,21600" o:gfxdata="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QnqI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jc w:val="center"/>
                          <w:rPr>
                            <w:color w:val="FFFFFF" w:themeColor="background1"/>
                            <w:kern w:val="0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89535</wp:posOffset>
                </wp:positionV>
                <wp:extent cx="181610" cy="181610"/>
                <wp:effectExtent l="6350" t="6350" r="21590" b="215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10" cy="181610"/>
                          <a:chOff x="10642" y="4918"/>
                          <a:chExt cx="286" cy="286"/>
                        </a:xfrm>
                      </wpg:grpSpPr>
                      <wps:wsp>
                        <wps:cNvPr id="48" name="椭圆 41"/>
                        <wps:cNvSpPr/>
                        <wps:spPr>
                          <a:xfrm>
                            <a:off x="10642" y="4918"/>
                            <a:ext cx="286" cy="2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143A4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椭圆 42"/>
                        <wps:cNvSpPr/>
                        <wps:spPr>
                          <a:xfrm>
                            <a:off x="10683" y="4959"/>
                            <a:ext cx="203" cy="203"/>
                          </a:xfrm>
                          <a:prstGeom prst="ellipse">
                            <a:avLst/>
                          </a:prstGeom>
                          <a:solidFill>
                            <a:srgbClr val="143A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.65pt;margin-top:7.05pt;height:14.3pt;width:14.3pt;z-index:251678720;mso-width-relative:page;mso-height-relative:page;" coordorigin="10642,4918" coordsize="286,286" o:gfxdata="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ngPIf2gAAAAkBAAAPAAAAAAAAAAEAIAAAACIAAABk&#10;cnMvZG93bnJldi54bWxQSwECFAAUAAAACACHTuJARVJ+biEDAAAbCQAADgAAAAAAAAABACAAAAAp&#10;AQAAZHJzL2Uyb0RvYy54bWxQSwUGAAAAAAYABgBZAQAAvAYAAAAA&#10;">
                <o:lock v:ext="edit" aspectratio="f"/>
                <v:shape id="椭圆 41" o:spid="_x0000_s1026" o:spt="3" type="#_x0000_t3" style="position:absolute;left:10642;top:4918;height:286;width:286;v-text-anchor:middle;" fillcolor="#FFFFFF [3212]" filled="t" stroked="t" coordsize="21600,21600" o:gfxdata="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zd5W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143A4F [3204]" miterlimit="8" joinstyle="miter"/>
                  <v:imagedata o:title=""/>
                  <o:lock v:ext="edit" aspectratio="f"/>
                </v:shape>
                <v:shape id="椭圆 42" o:spid="_x0000_s1026" o:spt="3" type="#_x0000_t3" style="position:absolute;left:10683;top:4959;height:203;width:203;v-text-anchor:middle;" fillcolor="#143A4F" filled="t" stroked="f" coordsize="21600,21600" o:gfxdata="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US89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157480</wp:posOffset>
                </wp:positionV>
                <wp:extent cx="2561590" cy="1658620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1590" cy="1658620"/>
                          <a:chOff x="6363" y="9024"/>
                          <a:chExt cx="4034" cy="2612"/>
                        </a:xfrm>
                      </wpg:grpSpPr>
                      <wps:wsp>
                        <wps:cNvPr id="39" name="文本框 87"/>
                        <wps:cNvSpPr txBox="1"/>
                        <wps:spPr>
                          <a:xfrm>
                            <a:off x="6363" y="9024"/>
                            <a:ext cx="3997" cy="14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2012.09-2016.06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浙江大学  信息与计算机专业/本科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3" name="文本框 123"/>
                        <wps:cNvSpPr txBox="1"/>
                        <wps:spPr>
                          <a:xfrm>
                            <a:off x="6363" y="9854"/>
                            <a:ext cx="4035" cy="17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F3F3F"/>
                                  <w:spacing w:val="0"/>
                                  <w:sz w:val="20"/>
                                  <w:szCs w:val="20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3F3F3F"/>
                                  <w:spacing w:val="0"/>
                                  <w:sz w:val="20"/>
                                  <w:szCs w:val="20"/>
                                  <w:shd w:val="clear" w:fill="FFFFFF"/>
                                  <w:lang w:val="en-US" w:eastAsia="zh-CN"/>
                                </w:rPr>
                                <w:t>主修课程：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line="0" w:lineRule="atLeast"/>
                                <w:ind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caps w:val="0"/>
                                  <w:color w:val="000000" w:themeColor="text1"/>
                                  <w:spacing w:val="0"/>
                                  <w:sz w:val="20"/>
                                  <w:szCs w:val="20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333333"/>
                                  <w:spacing w:val="0"/>
                                  <w:sz w:val="20"/>
                                  <w:szCs w:val="20"/>
                                  <w:shd w:val="clear" w:fill="FFFFFF"/>
                                </w:rPr>
                                <w:t>微分方程、信息处理、信息编码与信息安全、、计算机图形学、c/c++语言、java语言、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0000" w:themeColor="text1"/>
                                  <w:spacing w:val="0"/>
                                  <w:sz w:val="20"/>
                                  <w:szCs w:val="20"/>
                                  <w:u w:val="none"/>
                                  <w:shd w:val="clear" w:fill="FFFFFF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0000" w:themeColor="text1"/>
                                  <w:spacing w:val="0"/>
                                  <w:sz w:val="20"/>
                                  <w:szCs w:val="20"/>
                                  <w:u w:val="none"/>
                                  <w:shd w:val="clear" w:fill="FFFFFF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HYPERLINK "https://baike.so.com/doc/2758411-2911336.html" \t "https://baike.so.com/doc/_blank"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0000" w:themeColor="text1"/>
                                  <w:spacing w:val="0"/>
                                  <w:sz w:val="20"/>
                                  <w:szCs w:val="20"/>
                                  <w:u w:val="none"/>
                                  <w:shd w:val="clear" w:fill="FFFFFF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0000" w:themeColor="text1"/>
                                  <w:spacing w:val="0"/>
                                  <w:sz w:val="20"/>
                                  <w:szCs w:val="20"/>
                                  <w:u w:val="none"/>
                                  <w:shd w:val="clear" w:fill="FFFFFF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算法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0000" w:themeColor="text1"/>
                                  <w:spacing w:val="0"/>
                                  <w:sz w:val="20"/>
                                  <w:szCs w:val="20"/>
                                  <w:u w:val="none"/>
                                  <w:shd w:val="clear" w:fill="FFFFFF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000000" w:themeColor="text1"/>
                                  <w:spacing w:val="0"/>
                                  <w:sz w:val="20"/>
                                  <w:szCs w:val="20"/>
                                  <w:shd w:val="clear" w:fill="FFFFFF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与数据结构、软件系统、操作系统等。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3pt;margin-top:12.4pt;height:130.6pt;width:201.7pt;z-index:251676672;mso-width-relative:page;mso-height-relative:page;" coordorigin="6363,9024" coordsize="4034,2612" o:gfxdata="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YIAPj2gAAAAsBAAAPAAAAAAAAAAEAIAAAACIA&#10;AABkcnMvZG93bnJldi54bWxQSwECFAAUAAAACACHTuJALhpE4usCAABFCAAADgAAAAAAAAABACAA&#10;AAApAQAAZHJzL2Uyb0RvYy54bWxQSwUGAAAAAAYABgBZAQAAhgYAAAAA&#10;">
                <o:lock v:ext="edit" aspectratio="f"/>
                <v:shape id="文本框 87" o:spid="_x0000_s1026" o:spt="202" type="#_x0000_t202" style="position:absolute;left:6363;top:9024;height:1406;width:3997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2012.09-2016.06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浙江大学  信息与计算机专业/本科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6363;top:9854;height:1782;width:4035;" filled="f" stroked="f" coordsize="21600,21600" o:gfxdata="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z5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F3F3F"/>
                            <w:spacing w:val="0"/>
                            <w:sz w:val="20"/>
                            <w:szCs w:val="20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3F3F3F"/>
                            <w:spacing w:val="0"/>
                            <w:sz w:val="20"/>
                            <w:szCs w:val="20"/>
                            <w:shd w:val="clear" w:fill="FFFFFF"/>
                            <w:lang w:val="en-US" w:eastAsia="zh-CN"/>
                          </w:rPr>
                          <w:t>主修课程：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line="0" w:lineRule="atLeast"/>
                          <w:ind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caps w:val="0"/>
                            <w:color w:val="000000" w:themeColor="text1"/>
                            <w:spacing w:val="0"/>
                            <w:sz w:val="20"/>
                            <w:szCs w:val="20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333333"/>
                            <w:spacing w:val="0"/>
                            <w:sz w:val="20"/>
                            <w:szCs w:val="20"/>
                            <w:shd w:val="clear" w:fill="FFFFFF"/>
                          </w:rPr>
                          <w:t>微分方程、信息处理、信息编码与信息安全、、计算机图形学、c/c++语言、java语言、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0000" w:themeColor="text1"/>
                            <w:spacing w:val="0"/>
                            <w:sz w:val="20"/>
                            <w:szCs w:val="20"/>
                            <w:u w:val="none"/>
                            <w:shd w:val="clear" w:fill="FFFFFF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0000" w:themeColor="text1"/>
                            <w:spacing w:val="0"/>
                            <w:sz w:val="20"/>
                            <w:szCs w:val="20"/>
                            <w:u w:val="none"/>
                            <w:shd w:val="clear" w:fill="FFFFFF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HYPERLINK "https://baike.so.com/doc/2758411-2911336.html" \t "https://baike.so.com/doc/_blank"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0000" w:themeColor="text1"/>
                            <w:spacing w:val="0"/>
                            <w:sz w:val="20"/>
                            <w:szCs w:val="20"/>
                            <w:u w:val="none"/>
                            <w:shd w:val="clear" w:fill="FFFFFF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0000" w:themeColor="text1"/>
                            <w:spacing w:val="0"/>
                            <w:sz w:val="20"/>
                            <w:szCs w:val="20"/>
                            <w:u w:val="none"/>
                            <w:shd w:val="clear" w:fill="FFFFFF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算法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0000" w:themeColor="text1"/>
                            <w:spacing w:val="0"/>
                            <w:sz w:val="20"/>
                            <w:szCs w:val="20"/>
                            <w:u w:val="none"/>
                            <w:shd w:val="clear" w:fill="FFFFFF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000000" w:themeColor="text1"/>
                            <w:spacing w:val="0"/>
                            <w:sz w:val="20"/>
                            <w:szCs w:val="20"/>
                            <w:shd w:val="clear" w:fill="FFFFFF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与数据结构、软件系统、操作系统等。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121920</wp:posOffset>
                </wp:positionV>
                <wp:extent cx="181610" cy="181610"/>
                <wp:effectExtent l="6350" t="6350" r="21590" b="2159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610" cy="181610"/>
                          <a:chOff x="10642" y="4918"/>
                          <a:chExt cx="286" cy="286"/>
                        </a:xfrm>
                      </wpg:grpSpPr>
                      <wps:wsp>
                        <wps:cNvPr id="54" name="椭圆 41"/>
                        <wps:cNvSpPr/>
                        <wps:spPr>
                          <a:xfrm>
                            <a:off x="10642" y="4918"/>
                            <a:ext cx="286" cy="2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143A4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椭圆 42"/>
                        <wps:cNvSpPr/>
                        <wps:spPr>
                          <a:xfrm>
                            <a:off x="10683" y="4959"/>
                            <a:ext cx="203" cy="203"/>
                          </a:xfrm>
                          <a:prstGeom prst="ellipse">
                            <a:avLst/>
                          </a:prstGeom>
                          <a:solidFill>
                            <a:srgbClr val="143A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.65pt;margin-top:9.6pt;height:14.3pt;width:14.3pt;z-index:251678720;mso-width-relative:page;mso-height-relative:page;" coordorigin="10642,4918" coordsize="286,286" o:gfxdata="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1lECIdkAAAAJAQAADwAAAAAAAAABACAAAAAiAAAAZHJzL2Rv&#10;d25yZXYueG1sUEsBAhQAFAAAAAgAh07iQKMZ5C4dAwAAGwkAAA4AAAAAAAAAAQAgAAAAKAEAAGRy&#10;cy9lMm9Eb2MueG1sUEsFBgAAAAAGAAYAWQEAALcGAAAAAA==&#10;">
                <o:lock v:ext="edit" aspectratio="f"/>
                <v:shape id="椭圆 41" o:spid="_x0000_s1026" o:spt="3" type="#_x0000_t3" style="position:absolute;left:10642;top:4918;height:286;width:286;v-text-anchor:middle;" fillcolor="#FFFFFF [3212]" filled="t" stroked="t" coordsize="21600,21600" o:gfxdata="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6Plg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143A4F [3204]" miterlimit="8" joinstyle="miter"/>
                  <v:imagedata o:title=""/>
                  <o:lock v:ext="edit" aspectratio="f"/>
                </v:shape>
                <v:shape id="椭圆 42" o:spid="_x0000_s1026" o:spt="3" type="#_x0000_t3" style="position:absolute;left:10683;top:4959;height:203;width:203;v-text-anchor:middle;" fillcolor="#143A4F" filled="t" stroked="f" coordsize="21600,21600" o:gfxdata="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Joyl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85725</wp:posOffset>
                </wp:positionV>
                <wp:extent cx="1200785" cy="441325"/>
                <wp:effectExtent l="0" t="0" r="18415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785" cy="441325"/>
                          <a:chOff x="5881" y="15256"/>
                          <a:chExt cx="1891" cy="695"/>
                        </a:xfrm>
                      </wpg:grpSpPr>
                      <wps:wsp>
                        <wps:cNvPr id="26" name="矩形 6"/>
                        <wps:cNvSpPr/>
                        <wps:spPr>
                          <a:xfrm>
                            <a:off x="5881" y="15331"/>
                            <a:ext cx="1891" cy="523"/>
                          </a:xfrm>
                          <a:prstGeom prst="rect">
                            <a:avLst/>
                          </a:prstGeom>
                          <a:solidFill>
                            <a:srgbClr val="143A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矩形 45"/>
                        <wps:cNvSpPr/>
                        <wps:spPr>
                          <a:xfrm>
                            <a:off x="5922" y="15256"/>
                            <a:ext cx="1733" cy="69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jc w:val="center"/>
                                <w:rPr>
                                  <w:rFonts w:hint="default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工作技能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6.6pt;margin-top:6.75pt;height:34.75pt;width:94.55pt;z-index:251675648;mso-width-relative:page;mso-height-relative:page;" coordorigin="5881,15256" coordsize="1891,695" o:gfxdata="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CQVtUW2AAAAAkBAAAPAAAAAAAAAAEAIAAAACIAAABk&#10;cnMvZG93bnJldi54bWxQSwECFAAUAAAACACHTuJAL/0QjSMDAADaBwAADgAAAAAAAAABACAAAAAn&#10;AQAAZHJzL2Uyb0RvYy54bWxQSwUGAAAAAAYABgBZAQAAvAYAAAAA&#10;">
                <o:lock v:ext="edit" aspectratio="f"/>
                <v:rect id="矩形 6" o:spid="_x0000_s1026" o:spt="1" style="position:absolute;left:5881;top:15331;height:523;width:1891;v-text-anchor:middle;" fillcolor="#143A4F" filled="t" stroked="f" coordsize="21600,21600" o:gfxdata="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h28I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5" o:spid="_x0000_s1026" o:spt="1" style="position:absolute;left:5922;top:15256;height:695;width:1733;v-text-anchor:middle;" filled="f" stroked="f" coordsize="21600,21600" o:gfxdata="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3dxJ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jc w:val="center"/>
                          <w:rPr>
                            <w:rFonts w:hint="default"/>
                            <w:color w:val="FFFFFF" w:themeColor="background1"/>
                            <w:kern w:val="0"/>
                            <w:sz w:val="24"/>
                            <w:szCs w:val="2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-918210</wp:posOffset>
                </wp:positionH>
                <wp:positionV relativeFrom="paragraph">
                  <wp:posOffset>34290</wp:posOffset>
                </wp:positionV>
                <wp:extent cx="2560320" cy="190500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190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精通Javascript,Css,HTML,Aax,DOM等前端知识;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>精通 SQL Server,PHP,CC++等语言;然练掌握 Webpack、npm、wue、git、 webster等樵架及工具;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并了解后端语言JAVA等;能独立完成前端开发工作。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3pt;margin-top:2.7pt;height:150pt;width:201.6pt;z-index:251674624;mso-width-relative:page;mso-height-relative:page;" filled="f" stroked="f" coordsize="21600,21600" o:gfxdata="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UbqNdoAAAAKAQAADwAAAAAAAAABACAA&#10;AAAiAAAAZHJzL2Rvd25yZXYueG1sUEsBAhQAFAAAAAgAh07iQC3vNf5EAgAAdwQAAA4AAAAAAAAA&#10;AQAgAAAAK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52525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精通Javascript,Css,HTML,Aax,DOM等前端知识;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52525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>精通 SQL Server,PHP,CC++等语言;然练掌握 Webpack、npm、wue、git、 webster等樵架及工具;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52525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1"/>
                          <w:szCs w:val="21"/>
                          <w:lang w:val="en-US" w:eastAsia="zh-CN"/>
                        </w:rPr>
                        <w:t xml:space="preserve">并了解后端语言JAVA等;能独立完成前端开发工作。 </w:t>
                      </w:r>
                      <w:r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-930910</wp:posOffset>
                </wp:positionH>
                <wp:positionV relativeFrom="paragraph">
                  <wp:posOffset>97790</wp:posOffset>
                </wp:positionV>
                <wp:extent cx="1100455" cy="45656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4565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3pt;margin-top:7.7pt;height:35.95pt;width:86.65pt;z-index:251666432;v-text-anchor:middle;mso-width-relative:page;mso-height-relative:page;" filled="f" stroked="f" coordsize="21600,21600" o:gfxdata="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X0tHvXAAAA&#10;CQEAAA8AAAAAAAAAAQAgAAAAIgAAAGRycy9kb3ducmV2LnhtbFBLAQIUABQAAAAIAIdO4kCJLL3J&#10;5QEAALgDAAAOAAAAAAAAAAEAIAAAACYBAABkcnMvZTJvRG9jLnhtbFBLBQYAAAAABgAGAFkBAAB9&#10;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793750</wp:posOffset>
                </wp:positionV>
                <wp:extent cx="6818630" cy="489585"/>
                <wp:effectExtent l="0" t="0" r="1270" b="5715"/>
                <wp:wrapNone/>
                <wp:docPr id="8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630" cy="489585"/>
                        </a:xfrm>
                        <a:custGeom>
                          <a:avLst/>
                          <a:gdLst>
                            <a:gd name="connsiteX0" fmla="*/ 135 w 10738"/>
                            <a:gd name="connsiteY0" fmla="*/ 771 h 771"/>
                            <a:gd name="connsiteX1" fmla="*/ 0 w 10738"/>
                            <a:gd name="connsiteY1" fmla="*/ 735 h 771"/>
                            <a:gd name="connsiteX2" fmla="*/ 1245 w 10738"/>
                            <a:gd name="connsiteY2" fmla="*/ 0 h 771"/>
                            <a:gd name="connsiteX3" fmla="*/ 10410 w 10738"/>
                            <a:gd name="connsiteY3" fmla="*/ 705 h 771"/>
                            <a:gd name="connsiteX4" fmla="*/ 10738 w 10738"/>
                            <a:gd name="connsiteY4" fmla="*/ 771 h 771"/>
                            <a:gd name="connsiteX5" fmla="*/ 135 w 10738"/>
                            <a:gd name="connsiteY5" fmla="*/ 771 h 7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738" h="771">
                              <a:moveTo>
                                <a:pt x="135" y="771"/>
                              </a:moveTo>
                              <a:lnTo>
                                <a:pt x="0" y="735"/>
                              </a:lnTo>
                              <a:lnTo>
                                <a:pt x="1245" y="0"/>
                              </a:lnTo>
                              <a:lnTo>
                                <a:pt x="10410" y="705"/>
                              </a:lnTo>
                              <a:lnTo>
                                <a:pt x="10738" y="771"/>
                              </a:lnTo>
                              <a:lnTo>
                                <a:pt x="135" y="7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43A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2.7pt;margin-top:62.5pt;height:38.55pt;width:536.9pt;z-index:251668480;v-text-anchor:middle;mso-width-relative:page;mso-height-relative:page;" fillcolor="#143A4F" filled="t" stroked="f" coordsize="10738,771" o:gfxdata="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NPg177YAAAADAEAAA8AAAAAAAAAAQAgAAAAIgAAAGRycy9kb3ducmV2Lnht&#10;bFBLAQIUABQAAAAIAIdO4kC/coh4wQMAAOsJAAAOAAAAAAAAAAEAIAAAACcBAABkcnMvZTJvRG9j&#10;LnhtbFBLBQYAAAAABgAGAFkBAABaBwAAAAA=&#10;" path="m135,771l0,735,1245,0,10410,705,10738,771,135,771xe">
                <v:path o:connectlocs="85725,489585;0,466725;790575,0;6610350,447675;6818630,489585;85725,489585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691A17"/>
    <w:multiLevelType w:val="singleLevel"/>
    <w:tmpl w:val="E2691A1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5B5FA3"/>
    <w:multiLevelType w:val="singleLevel"/>
    <w:tmpl w:val="F35B5FA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FBBC70"/>
    <w:multiLevelType w:val="singleLevel"/>
    <w:tmpl w:val="58FBBC7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EC0A8EE"/>
    <w:multiLevelType w:val="singleLevel"/>
    <w:tmpl w:val="6EC0A8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91B0E"/>
    <w:rsid w:val="04015B36"/>
    <w:rsid w:val="0913607B"/>
    <w:rsid w:val="12D11F58"/>
    <w:rsid w:val="1A03683C"/>
    <w:rsid w:val="268C5CEA"/>
    <w:rsid w:val="32DA1109"/>
    <w:rsid w:val="3DDE6EF4"/>
    <w:rsid w:val="3F484414"/>
    <w:rsid w:val="418B5DBE"/>
    <w:rsid w:val="45860CA5"/>
    <w:rsid w:val="56CB0818"/>
    <w:rsid w:val="5B27660C"/>
    <w:rsid w:val="656D3662"/>
    <w:rsid w:val="69ED163B"/>
    <w:rsid w:val="6B1C0F8E"/>
    <w:rsid w:val="6B78472F"/>
    <w:rsid w:val="6B991B0E"/>
    <w:rsid w:val="6BC63B81"/>
    <w:rsid w:val="788C33B8"/>
    <w:rsid w:val="7D06663B"/>
    <w:rsid w:val="7ED0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8bf3056f-43a0-2622-eb19-ea5aee8a2583\&#38144;&#21806;&#20195;&#34920;&#38144;&#21806;&#39038;&#3838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销售代表销售顾问求职简历.docx</Template>
  <Pages>2</Pages>
  <Words>0</Words>
  <Characters>0</Characters>
  <Lines>0</Lines>
  <Paragraphs>0</Paragraphs>
  <TotalTime>8</TotalTime>
  <ScaleCrop>false</ScaleCrop>
  <LinksUpToDate>false</LinksUpToDate>
  <CharactersWithSpaces>146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2020-05-13T08:09:00Z</dcterms:created>
  <dc:creator>王侠</dc:creator>
  <cp:lastModifiedBy>曾燕</cp:lastModifiedBy>
  <dcterms:modified xsi:type="dcterms:W3CDTF">2022-02-09T08:55:59Z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1.0_+dX3XezE7DBFIT/bIP6SwkrAHK37rR3xakbD7gRK3IvabJz/JneQYxW/+yhqD/l27YA0zY4ZrF3q/R8NQpFOIw==</vt:lpwstr>
  </property>
  <property fmtid="{D5CDD505-2E9C-101B-9397-08002B2CF9AE}" pid="4" name="KSOTemplateUUID">
    <vt:lpwstr>v1.0_mb_VEbZ4ZNJ0D2tleSDrJTebg==</vt:lpwstr>
  </property>
  <property fmtid="{D5CDD505-2E9C-101B-9397-08002B2CF9AE}" pid="5" name="ICV">
    <vt:lpwstr>57A04F3091104BCBA8A66EBF34EED84A</vt:lpwstr>
  </property>
</Properties>
</file>