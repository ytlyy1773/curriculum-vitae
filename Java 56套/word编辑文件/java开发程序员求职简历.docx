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-1024890</wp:posOffset>
                </wp:positionH>
                <wp:positionV relativeFrom="paragraph">
                  <wp:posOffset>-789305</wp:posOffset>
                </wp:positionV>
                <wp:extent cx="7328535" cy="10457815"/>
                <wp:effectExtent l="117475" t="117475" r="135890" b="13081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960" y="39370"/>
                          <a:ext cx="7328535" cy="10457815"/>
                        </a:xfrm>
                        <a:prstGeom prst="rect">
                          <a:avLst/>
                        </a:prstGeom>
                        <a:noFill/>
                        <a:ln w="234950">
                          <a:solidFill>
                            <a:srgbClr val="5D7B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0.7pt;margin-top:-62.15pt;height:823.45pt;width:577.05pt;z-index:251678720;v-text-anchor:middle;mso-width-relative:page;mso-height-relative:page;" filled="f" stroked="t" coordsize="21600,21600" o:gfxdata="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OZzuwTbAAAADgEAAA8AAAAAAAAAAQAgAAAA&#10;IgAAAGRycy9kb3ducmV2LnhtbFBLAQIUABQAAAAIAIdO4kCZt3cjegIAANgEAAAOAAAAAAAAAAEA&#10;IAAAACoBAABkcnMvZTJvRG9jLnhtbFBLBQYAAAAABgAGAFkBAAAWBgAAAAA=&#10;">
                <v:fill on="f" focussize="0,0"/>
                <v:stroke weight="18.5pt" color="#5D7B99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2480310</wp:posOffset>
                </wp:positionH>
                <wp:positionV relativeFrom="paragraph">
                  <wp:posOffset>-422910</wp:posOffset>
                </wp:positionV>
                <wp:extent cx="2062480" cy="387350"/>
                <wp:effectExtent l="0" t="0" r="0" b="0"/>
                <wp:wrapNone/>
                <wp:docPr id="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48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求职意向：Java工程师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195.3pt;margin-top:-33.3pt;height:30.5pt;width:162.4pt;z-index:251669504;mso-width-relative:page;mso-height-relative:page;" filled="f" stroked="f" coordsize="21600,21600" o:gfxdata="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GqF+OdoAAAAKAQAADwAAAAAAAAABACAAAAAiAAAAZHJz&#10;L2Rvd25yZXYueG1sUEsBAhQAFAAAAAgAh07iQKqKSLk7AgAAZg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求职意向：Java工程师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-706120</wp:posOffset>
            </wp:positionH>
            <wp:positionV relativeFrom="paragraph">
              <wp:posOffset>-791845</wp:posOffset>
            </wp:positionV>
            <wp:extent cx="1611630" cy="1613535"/>
            <wp:effectExtent l="0" t="0" r="0" b="47625"/>
            <wp:wrapNone/>
            <wp:docPr id="169" name="图片 5" descr="C:\Users\Administrator\Desktop\男.png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5" descr="C:\Users\Administrator\Desktop\男.png男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1630" cy="1613535"/>
                    </a:xfrm>
                    <a:prstGeom prst="rect">
                      <a:avLst/>
                    </a:prstGeom>
                    <a:effectLst>
                      <a:outerShdw blurRad="63500" dist="25400" dir="2880000" sx="99000" sy="99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-586105</wp:posOffset>
                </wp:positionV>
                <wp:extent cx="1211580" cy="599440"/>
                <wp:effectExtent l="0" t="0" r="0" b="0"/>
                <wp:wrapNone/>
                <wp:docPr id="2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599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800" w:lineRule="exact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4" o:spid="_x0000_s1026" o:spt="202" type="#_x0000_t202" style="position:absolute;left:0pt;margin-left:103.8pt;margin-top:-46.15pt;height:47.2pt;width:95.4pt;z-index:251671552;mso-width-relative:page;mso-height-relative:page;" filled="f" stroked="f" coordsize="21600,21600" o:gfxdata="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KIhCtLXAAAACQEAAA8AAAAAAAAAAQAgAAAAIgAAAGRycy9kb3ducmV2LnhtbFBLAQIU&#10;ABQAAAAIAIdO4kAXFgsKuwEAAF4DAAAOAAAAAAAAAAEAIAAAACY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800" w:lineRule="exact"/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1334135</wp:posOffset>
                </wp:positionH>
                <wp:positionV relativeFrom="paragraph">
                  <wp:posOffset>135890</wp:posOffset>
                </wp:positionV>
                <wp:extent cx="114935" cy="185420"/>
                <wp:effectExtent l="0" t="0" r="0" b="5080"/>
                <wp:wrapNone/>
                <wp:docPr id="45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935" cy="185420"/>
                        </a:xfrm>
                        <a:custGeom>
                          <a:avLst/>
                          <a:gdLst>
                            <a:gd name="T0" fmla="*/ 55786 w 249"/>
                            <a:gd name="T1" fmla="*/ 0 h 400"/>
                            <a:gd name="T2" fmla="*/ 55786 w 249"/>
                            <a:gd name="T3" fmla="*/ 0 h 400"/>
                            <a:gd name="T4" fmla="*/ 0 w 249"/>
                            <a:gd name="T5" fmla="*/ 56059 h 400"/>
                            <a:gd name="T6" fmla="*/ 55786 w 249"/>
                            <a:gd name="T7" fmla="*/ 178940 h 400"/>
                            <a:gd name="T8" fmla="*/ 110679 w 249"/>
                            <a:gd name="T9" fmla="*/ 56059 h 400"/>
                            <a:gd name="T10" fmla="*/ 55786 w 249"/>
                            <a:gd name="T11" fmla="*/ 0 h 400"/>
                            <a:gd name="T12" fmla="*/ 55786 w 249"/>
                            <a:gd name="T13" fmla="*/ 87900 h 400"/>
                            <a:gd name="T14" fmla="*/ 55786 w 249"/>
                            <a:gd name="T15" fmla="*/ 87900 h 400"/>
                            <a:gd name="T16" fmla="*/ 23653 w 249"/>
                            <a:gd name="T17" fmla="*/ 56059 h 400"/>
                            <a:gd name="T18" fmla="*/ 55786 w 249"/>
                            <a:gd name="T19" fmla="*/ 24217 h 400"/>
                            <a:gd name="T20" fmla="*/ 87026 w 249"/>
                            <a:gd name="T21" fmla="*/ 56059 h 400"/>
                            <a:gd name="T22" fmla="*/ 55786 w 249"/>
                            <a:gd name="T23" fmla="*/ 87900 h 400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0" t="0" r="r" b="b"/>
                          <a:pathLst>
                            <a:path w="249" h="400">
                              <a:moveTo>
                                <a:pt x="125" y="0"/>
                              </a:moveTo>
                              <a:lnTo>
                                <a:pt x="125" y="0"/>
                              </a:lnTo>
                              <a:cubicBezTo>
                                <a:pt x="53" y="0"/>
                                <a:pt x="0" y="54"/>
                                <a:pt x="0" y="125"/>
                              </a:cubicBezTo>
                              <a:cubicBezTo>
                                <a:pt x="0" y="240"/>
                                <a:pt x="125" y="399"/>
                                <a:pt x="125" y="399"/>
                              </a:cubicBezTo>
                              <a:cubicBezTo>
                                <a:pt x="125" y="399"/>
                                <a:pt x="248" y="240"/>
                                <a:pt x="248" y="125"/>
                              </a:cubicBezTo>
                              <a:cubicBezTo>
                                <a:pt x="248" y="54"/>
                                <a:pt x="195" y="0"/>
                                <a:pt x="125" y="0"/>
                              </a:cubicBezTo>
                              <a:close/>
                              <a:moveTo>
                                <a:pt x="125" y="196"/>
                              </a:moveTo>
                              <a:lnTo>
                                <a:pt x="125" y="196"/>
                              </a:lnTo>
                              <a:cubicBezTo>
                                <a:pt x="88" y="196"/>
                                <a:pt x="53" y="160"/>
                                <a:pt x="53" y="125"/>
                              </a:cubicBezTo>
                              <a:cubicBezTo>
                                <a:pt x="53" y="89"/>
                                <a:pt x="88" y="54"/>
                                <a:pt x="125" y="54"/>
                              </a:cubicBezTo>
                              <a:cubicBezTo>
                                <a:pt x="159" y="54"/>
                                <a:pt x="195" y="89"/>
                                <a:pt x="195" y="125"/>
                              </a:cubicBezTo>
                              <a:cubicBezTo>
                                <a:pt x="195" y="160"/>
                                <a:pt x="159" y="196"/>
                                <a:pt x="125" y="19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D7B99"/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2" o:spid="_x0000_s1026" o:spt="100" style="position:absolute;left:0pt;margin-left:105.05pt;margin-top:10.7pt;height:14.6pt;width:9.05pt;mso-wrap-style:none;z-index:251672576;v-text-anchor:middle;mso-width-relative:page;mso-height-relative:page;" fillcolor="#5D7B99" filled="t" stroked="f" coordsize="249,400" o:gfxdata="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" path="m125,0l125,0c53,0,0,54,0,125c0,240,125,399,125,399c125,399,248,240,248,125c248,54,195,0,125,0xm125,196l125,196c88,196,53,160,53,125c53,89,88,54,125,54c159,54,195,89,195,125c195,160,159,196,125,196xe">
                <v:path o:connectlocs="25750055,0;25750055,0;0,25986149;25750055,82947637;51087915,25986149;25750055,0;25750055,40746045;25750055,40746045;10917901,25986149;25750055,11225790;40170013,25986149;25750055,40746045" o:connectangles="0,0,0,0,0,0,0,0,0,0,0,0"/>
                <v:fill on="t" focussize="0,0"/>
                <v:stroke on="f"/>
                <v:imagedata o:title=""/>
                <o:lock v:ext="edit" aspectratio="f"/>
                <v:textbox inset="1.0045mm,0.50225mm,1.0045mm,0.50225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3488055</wp:posOffset>
                </wp:positionH>
                <wp:positionV relativeFrom="paragraph">
                  <wp:posOffset>156845</wp:posOffset>
                </wp:positionV>
                <wp:extent cx="95885" cy="166370"/>
                <wp:effectExtent l="0" t="0" r="0" b="5080"/>
                <wp:wrapNone/>
                <wp:docPr id="47" name="Freeform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885" cy="166370"/>
                        </a:xfrm>
                        <a:custGeom>
                          <a:avLst/>
                          <a:gdLst>
                            <a:gd name="T0" fmla="*/ 106806 w 283"/>
                            <a:gd name="T1" fmla="*/ 0 h 489"/>
                            <a:gd name="T2" fmla="*/ 106806 w 283"/>
                            <a:gd name="T3" fmla="*/ 0 h 489"/>
                            <a:gd name="T4" fmla="*/ 19746 w 283"/>
                            <a:gd name="T5" fmla="*/ 0 h 489"/>
                            <a:gd name="T6" fmla="*/ 0 w 283"/>
                            <a:gd name="T7" fmla="*/ 19712 h 489"/>
                            <a:gd name="T8" fmla="*/ 0 w 283"/>
                            <a:gd name="T9" fmla="*/ 194435 h 489"/>
                            <a:gd name="T10" fmla="*/ 19746 w 283"/>
                            <a:gd name="T11" fmla="*/ 218627 h 489"/>
                            <a:gd name="T12" fmla="*/ 106806 w 283"/>
                            <a:gd name="T13" fmla="*/ 218627 h 489"/>
                            <a:gd name="T14" fmla="*/ 126551 w 283"/>
                            <a:gd name="T15" fmla="*/ 194435 h 489"/>
                            <a:gd name="T16" fmla="*/ 126551 w 283"/>
                            <a:gd name="T17" fmla="*/ 19712 h 489"/>
                            <a:gd name="T18" fmla="*/ 106806 w 283"/>
                            <a:gd name="T19" fmla="*/ 0 h 489"/>
                            <a:gd name="T20" fmla="*/ 63276 w 283"/>
                            <a:gd name="T21" fmla="*/ 206083 h 489"/>
                            <a:gd name="T22" fmla="*/ 63276 w 283"/>
                            <a:gd name="T23" fmla="*/ 206083 h 489"/>
                            <a:gd name="T24" fmla="*/ 47569 w 283"/>
                            <a:gd name="T25" fmla="*/ 198467 h 489"/>
                            <a:gd name="T26" fmla="*/ 63276 w 283"/>
                            <a:gd name="T27" fmla="*/ 186371 h 489"/>
                            <a:gd name="T28" fmla="*/ 78982 w 283"/>
                            <a:gd name="T29" fmla="*/ 198467 h 489"/>
                            <a:gd name="T30" fmla="*/ 63276 w 283"/>
                            <a:gd name="T31" fmla="*/ 206083 h 489"/>
                            <a:gd name="T32" fmla="*/ 110845 w 283"/>
                            <a:gd name="T33" fmla="*/ 174722 h 489"/>
                            <a:gd name="T34" fmla="*/ 110845 w 283"/>
                            <a:gd name="T35" fmla="*/ 174722 h 489"/>
                            <a:gd name="T36" fmla="*/ 15707 w 283"/>
                            <a:gd name="T37" fmla="*/ 174722 h 489"/>
                            <a:gd name="T38" fmla="*/ 15707 w 283"/>
                            <a:gd name="T39" fmla="*/ 27776 h 489"/>
                            <a:gd name="T40" fmla="*/ 110845 w 283"/>
                            <a:gd name="T41" fmla="*/ 27776 h 489"/>
                            <a:gd name="T42" fmla="*/ 110845 w 283"/>
                            <a:gd name="T43" fmla="*/ 174722 h 489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</a:gdLst>
                          <a:ahLst/>
                          <a:cxnLst>
                            <a:cxn ang="T44">
                              <a:pos x="T0" y="T1"/>
                            </a:cxn>
                            <a:cxn ang="T45">
                              <a:pos x="T2" y="T3"/>
                            </a:cxn>
                            <a:cxn ang="T46">
                              <a:pos x="T4" y="T5"/>
                            </a:cxn>
                            <a:cxn ang="T47">
                              <a:pos x="T6" y="T7"/>
                            </a:cxn>
                            <a:cxn ang="T48">
                              <a:pos x="T8" y="T9"/>
                            </a:cxn>
                            <a:cxn ang="T49">
                              <a:pos x="T10" y="T11"/>
                            </a:cxn>
                            <a:cxn ang="T50">
                              <a:pos x="T12" y="T13"/>
                            </a:cxn>
                            <a:cxn ang="T51">
                              <a:pos x="T14" y="T15"/>
                            </a:cxn>
                            <a:cxn ang="T52">
                              <a:pos x="T16" y="T17"/>
                            </a:cxn>
                            <a:cxn ang="T53">
                              <a:pos x="T18" y="T19"/>
                            </a:cxn>
                            <a:cxn ang="T54">
                              <a:pos x="T20" y="T21"/>
                            </a:cxn>
                            <a:cxn ang="T55">
                              <a:pos x="T22" y="T23"/>
                            </a:cxn>
                            <a:cxn ang="T56">
                              <a:pos x="T24" y="T25"/>
                            </a:cxn>
                            <a:cxn ang="T57">
                              <a:pos x="T26" y="T27"/>
                            </a:cxn>
                            <a:cxn ang="T58">
                              <a:pos x="T28" y="T29"/>
                            </a:cxn>
                            <a:cxn ang="T59">
                              <a:pos x="T30" y="T31"/>
                            </a:cxn>
                            <a:cxn ang="T60">
                              <a:pos x="T32" y="T33"/>
                            </a:cxn>
                            <a:cxn ang="T61">
                              <a:pos x="T34" y="T35"/>
                            </a:cxn>
                            <a:cxn ang="T62">
                              <a:pos x="T36" y="T37"/>
                            </a:cxn>
                            <a:cxn ang="T63">
                              <a:pos x="T38" y="T39"/>
                            </a:cxn>
                            <a:cxn ang="T64">
                              <a:pos x="T40" y="T41"/>
                            </a:cxn>
                            <a:cxn ang="T65">
                              <a:pos x="T42" y="T43"/>
                            </a:cxn>
                          </a:cxnLst>
                          <a:rect l="0" t="0" r="r" b="b"/>
                          <a:pathLst>
                            <a:path w="283" h="489">
                              <a:moveTo>
                                <a:pt x="238" y="0"/>
                              </a:moveTo>
                              <a:lnTo>
                                <a:pt x="238" y="0"/>
                              </a:lnTo>
                              <a:cubicBezTo>
                                <a:pt x="44" y="0"/>
                                <a:pt x="44" y="0"/>
                                <a:pt x="44" y="0"/>
                              </a:cubicBezTo>
                              <a:cubicBezTo>
                                <a:pt x="17" y="0"/>
                                <a:pt x="0" y="18"/>
                                <a:pt x="0" y="44"/>
                              </a:cubicBezTo>
                              <a:cubicBezTo>
                                <a:pt x="0" y="434"/>
                                <a:pt x="0" y="434"/>
                                <a:pt x="0" y="434"/>
                              </a:cubicBezTo>
                              <a:cubicBezTo>
                                <a:pt x="0" y="460"/>
                                <a:pt x="17" y="488"/>
                                <a:pt x="44" y="488"/>
                              </a:cubicBezTo>
                              <a:cubicBezTo>
                                <a:pt x="238" y="488"/>
                                <a:pt x="238" y="488"/>
                                <a:pt x="238" y="488"/>
                              </a:cubicBezTo>
                              <a:cubicBezTo>
                                <a:pt x="265" y="488"/>
                                <a:pt x="282" y="460"/>
                                <a:pt x="282" y="434"/>
                              </a:cubicBezTo>
                              <a:cubicBezTo>
                                <a:pt x="282" y="44"/>
                                <a:pt x="282" y="44"/>
                                <a:pt x="282" y="44"/>
                              </a:cubicBezTo>
                              <a:cubicBezTo>
                                <a:pt x="282" y="18"/>
                                <a:pt x="265" y="0"/>
                                <a:pt x="238" y="0"/>
                              </a:cubicBezTo>
                              <a:close/>
                              <a:moveTo>
                                <a:pt x="141" y="460"/>
                              </a:moveTo>
                              <a:lnTo>
                                <a:pt x="141" y="460"/>
                              </a:lnTo>
                              <a:cubicBezTo>
                                <a:pt x="123" y="460"/>
                                <a:pt x="106" y="451"/>
                                <a:pt x="106" y="443"/>
                              </a:cubicBezTo>
                              <a:cubicBezTo>
                                <a:pt x="106" y="425"/>
                                <a:pt x="123" y="416"/>
                                <a:pt x="141" y="416"/>
                              </a:cubicBezTo>
                              <a:cubicBezTo>
                                <a:pt x="159" y="416"/>
                                <a:pt x="176" y="425"/>
                                <a:pt x="176" y="443"/>
                              </a:cubicBezTo>
                              <a:cubicBezTo>
                                <a:pt x="176" y="451"/>
                                <a:pt x="159" y="460"/>
                                <a:pt x="141" y="460"/>
                              </a:cubicBezTo>
                              <a:close/>
                              <a:moveTo>
                                <a:pt x="247" y="390"/>
                              </a:moveTo>
                              <a:lnTo>
                                <a:pt x="247" y="390"/>
                              </a:lnTo>
                              <a:cubicBezTo>
                                <a:pt x="35" y="390"/>
                                <a:pt x="35" y="390"/>
                                <a:pt x="35" y="390"/>
                              </a:cubicBezTo>
                              <a:cubicBezTo>
                                <a:pt x="35" y="62"/>
                                <a:pt x="35" y="62"/>
                                <a:pt x="35" y="62"/>
                              </a:cubicBezTo>
                              <a:cubicBezTo>
                                <a:pt x="247" y="62"/>
                                <a:pt x="247" y="62"/>
                                <a:pt x="247" y="62"/>
                              </a:cubicBezTo>
                              <a:lnTo>
                                <a:pt x="247" y="3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D7B99"/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76" o:spid="_x0000_s1026" o:spt="100" style="position:absolute;left:0pt;margin-left:274.65pt;margin-top:12.35pt;height:13.1pt;width:7.55pt;mso-wrap-style:none;z-index:251673600;v-text-anchor:middle;mso-width-relative:page;mso-height-relative:page;" fillcolor="#5D7B99" filled="t" stroked="f" coordsize="283,489" o:gfxdata="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" path="m238,0l238,0c44,0,44,0,44,0c17,0,0,18,0,44c0,434,0,434,0,434c0,460,17,488,44,488c238,488,238,488,238,488c265,488,282,460,282,434c282,44,282,44,282,44c282,18,265,0,238,0xm141,460l141,460c123,460,106,451,106,443c106,425,123,416,141,416c159,416,176,425,176,443c176,451,159,460,141,460xm247,390l247,390c35,390,35,390,35,390c35,62,35,62,35,62c247,62,247,62,247,62l247,390xe">
                <v:path o:connectlocs="36187608,0;36187608,0;6690265,0;0,6706514;0,66151637;6690265,74382359;36187608,74382359;42877535,66151637;42877535,6706514;36187608,0;21438937,70114578;21438937,70114578;16117150,67523424;21438937,63408063;26760385,67523424;21438937,70114578;37556087,59444783;37556087,59444783;5321786,59444783;5321786,9450088;37556087,9450088;37556087,59444783" o:connectangles="0,0,0,0,0,0,0,0,0,0,0,0,0,0,0,0,0,0,0,0,0,0"/>
                <v:fill on="t" focussize="0,0"/>
                <v:stroke on="f"/>
                <v:imagedata o:title=""/>
                <o:lock v:ext="edit" aspectratio="f"/>
                <v:textbox inset="1.0045mm,0.50225mm,1.0045mm,0.50225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3616960</wp:posOffset>
                </wp:positionH>
                <wp:positionV relativeFrom="paragraph">
                  <wp:posOffset>66675</wp:posOffset>
                </wp:positionV>
                <wp:extent cx="1974850" cy="627380"/>
                <wp:effectExtent l="0" t="0" r="0" b="0"/>
                <wp:wrapNone/>
                <wp:docPr id="4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850" cy="627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手    机：12345678911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"mailto:123456@qq.com"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docer@qq.com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广东广州市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284.8pt;margin-top:5.25pt;height:49.4pt;width:155.5pt;z-index:251670528;mso-width-relative:page;mso-height-relative:page;" filled="f" stroked="f" coordsize="21600,21600" o:gfxdata="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VkuFK2QAAAAoBAAAPAAAAAAAAAAEAIAAAACIA&#10;AABkcnMvZG93bnJldi54bWxQSwECFAAUAAAACACHTuJAznEJkkECAAB1BAAADgAAAAAAAAABACAA&#10;AAAo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手    机：12345678911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邮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箱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instrText xml:space="preserve"> HYPERLINK "mailto:123456@qq.com"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docer@qq.com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广东广州市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1463675</wp:posOffset>
                </wp:positionH>
                <wp:positionV relativeFrom="paragraph">
                  <wp:posOffset>62230</wp:posOffset>
                </wp:positionV>
                <wp:extent cx="1841500" cy="636270"/>
                <wp:effectExtent l="0" t="0" r="0" b="0"/>
                <wp:wrapNone/>
                <wp:docPr id="19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636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出生年日：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199X-10-01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住：北京市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朝阳区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115.25pt;margin-top:4.9pt;height:50.1pt;width:145pt;z-index:251668480;mso-width-relative:page;mso-height-relative:page;" filled="f" stroked="f" coordsize="21600,21600" o:gfxdata="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qj1vd2AAAAAkBAAAPAAAAAAAAAAEAIAAAACIA&#10;AABkcnMvZG93bnJldi54bWxQSwECFAAUAAAACACHTuJATJGoi0ICAAB2BAAADgAAAAAAAAABACAA&#10;AAAn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出生年日：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199X-10-01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居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住：北京市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朝阳区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1322070</wp:posOffset>
                </wp:positionH>
                <wp:positionV relativeFrom="paragraph">
                  <wp:posOffset>33020</wp:posOffset>
                </wp:positionV>
                <wp:extent cx="136525" cy="136525"/>
                <wp:effectExtent l="0" t="0" r="15875" b="15875"/>
                <wp:wrapNone/>
                <wp:docPr id="46" name="Freefor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525" cy="136525"/>
                        </a:xfrm>
                        <a:custGeom>
                          <a:avLst/>
                          <a:gdLst>
                            <a:gd name="T0" fmla="*/ 179752 w 444"/>
                            <a:gd name="T1" fmla="*/ 23877 h 444"/>
                            <a:gd name="T2" fmla="*/ 179752 w 444"/>
                            <a:gd name="T3" fmla="*/ 23877 h 444"/>
                            <a:gd name="T4" fmla="*/ 167589 w 444"/>
                            <a:gd name="T5" fmla="*/ 23877 h 444"/>
                            <a:gd name="T6" fmla="*/ 167589 w 444"/>
                            <a:gd name="T7" fmla="*/ 44150 h 444"/>
                            <a:gd name="T8" fmla="*/ 131998 w 444"/>
                            <a:gd name="T9" fmla="*/ 44150 h 444"/>
                            <a:gd name="T10" fmla="*/ 131998 w 444"/>
                            <a:gd name="T11" fmla="*/ 23877 h 444"/>
                            <a:gd name="T12" fmla="*/ 68027 w 444"/>
                            <a:gd name="T13" fmla="*/ 23877 h 444"/>
                            <a:gd name="T14" fmla="*/ 68027 w 444"/>
                            <a:gd name="T15" fmla="*/ 44150 h 444"/>
                            <a:gd name="T16" fmla="*/ 31986 w 444"/>
                            <a:gd name="T17" fmla="*/ 44150 h 444"/>
                            <a:gd name="T18" fmla="*/ 31986 w 444"/>
                            <a:gd name="T19" fmla="*/ 23877 h 444"/>
                            <a:gd name="T20" fmla="*/ 20273 w 444"/>
                            <a:gd name="T21" fmla="*/ 23877 h 444"/>
                            <a:gd name="T22" fmla="*/ 0 w 444"/>
                            <a:gd name="T23" fmla="*/ 44150 h 444"/>
                            <a:gd name="T24" fmla="*/ 0 w 444"/>
                            <a:gd name="T25" fmla="*/ 179752 h 444"/>
                            <a:gd name="T26" fmla="*/ 20273 w 444"/>
                            <a:gd name="T27" fmla="*/ 199574 h 444"/>
                            <a:gd name="T28" fmla="*/ 179752 w 444"/>
                            <a:gd name="T29" fmla="*/ 199574 h 444"/>
                            <a:gd name="T30" fmla="*/ 199574 w 444"/>
                            <a:gd name="T31" fmla="*/ 179752 h 444"/>
                            <a:gd name="T32" fmla="*/ 199574 w 444"/>
                            <a:gd name="T33" fmla="*/ 44150 h 444"/>
                            <a:gd name="T34" fmla="*/ 179752 w 444"/>
                            <a:gd name="T35" fmla="*/ 23877 h 444"/>
                            <a:gd name="T36" fmla="*/ 179752 w 444"/>
                            <a:gd name="T37" fmla="*/ 179752 h 444"/>
                            <a:gd name="T38" fmla="*/ 179752 w 444"/>
                            <a:gd name="T39" fmla="*/ 179752 h 444"/>
                            <a:gd name="T40" fmla="*/ 20273 w 444"/>
                            <a:gd name="T41" fmla="*/ 179752 h 444"/>
                            <a:gd name="T42" fmla="*/ 20273 w 444"/>
                            <a:gd name="T43" fmla="*/ 88299 h 444"/>
                            <a:gd name="T44" fmla="*/ 179752 w 444"/>
                            <a:gd name="T45" fmla="*/ 88299 h 444"/>
                            <a:gd name="T46" fmla="*/ 179752 w 444"/>
                            <a:gd name="T47" fmla="*/ 179752 h 444"/>
                            <a:gd name="T48" fmla="*/ 55863 w 444"/>
                            <a:gd name="T49" fmla="*/ 0 h 444"/>
                            <a:gd name="T50" fmla="*/ 55863 w 444"/>
                            <a:gd name="T51" fmla="*/ 0 h 444"/>
                            <a:gd name="T52" fmla="*/ 40095 w 444"/>
                            <a:gd name="T53" fmla="*/ 0 h 444"/>
                            <a:gd name="T54" fmla="*/ 40095 w 444"/>
                            <a:gd name="T55" fmla="*/ 40095 h 444"/>
                            <a:gd name="T56" fmla="*/ 55863 w 444"/>
                            <a:gd name="T57" fmla="*/ 40095 h 444"/>
                            <a:gd name="T58" fmla="*/ 55863 w 444"/>
                            <a:gd name="T59" fmla="*/ 0 h 444"/>
                            <a:gd name="T60" fmla="*/ 159479 w 444"/>
                            <a:gd name="T61" fmla="*/ 0 h 444"/>
                            <a:gd name="T62" fmla="*/ 159479 w 444"/>
                            <a:gd name="T63" fmla="*/ 0 h 444"/>
                            <a:gd name="T64" fmla="*/ 143712 w 444"/>
                            <a:gd name="T65" fmla="*/ 0 h 444"/>
                            <a:gd name="T66" fmla="*/ 143712 w 444"/>
                            <a:gd name="T67" fmla="*/ 40095 h 444"/>
                            <a:gd name="T68" fmla="*/ 159479 w 444"/>
                            <a:gd name="T69" fmla="*/ 40095 h 444"/>
                            <a:gd name="T70" fmla="*/ 159479 w 444"/>
                            <a:gd name="T71" fmla="*/ 0 h 444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</a:gdLst>
                          <a:ahLst/>
                          <a:cxnLst>
                            <a:cxn ang="T72">
                              <a:pos x="T0" y="T1"/>
                            </a:cxn>
                            <a:cxn ang="T73">
                              <a:pos x="T2" y="T3"/>
                            </a:cxn>
                            <a:cxn ang="T74">
                              <a:pos x="T4" y="T5"/>
                            </a:cxn>
                            <a:cxn ang="T75">
                              <a:pos x="T6" y="T7"/>
                            </a:cxn>
                            <a:cxn ang="T76">
                              <a:pos x="T8" y="T9"/>
                            </a:cxn>
                            <a:cxn ang="T77">
                              <a:pos x="T10" y="T11"/>
                            </a:cxn>
                            <a:cxn ang="T78">
                              <a:pos x="T12" y="T13"/>
                            </a:cxn>
                            <a:cxn ang="T79">
                              <a:pos x="T14" y="T15"/>
                            </a:cxn>
                            <a:cxn ang="T80">
                              <a:pos x="T16" y="T17"/>
                            </a:cxn>
                            <a:cxn ang="T81">
                              <a:pos x="T18" y="T19"/>
                            </a:cxn>
                            <a:cxn ang="T82">
                              <a:pos x="T20" y="T21"/>
                            </a:cxn>
                            <a:cxn ang="T83">
                              <a:pos x="T22" y="T23"/>
                            </a:cxn>
                            <a:cxn ang="T84">
                              <a:pos x="T24" y="T25"/>
                            </a:cxn>
                            <a:cxn ang="T85">
                              <a:pos x="T26" y="T27"/>
                            </a:cxn>
                            <a:cxn ang="T86">
                              <a:pos x="T28" y="T29"/>
                            </a:cxn>
                            <a:cxn ang="T87">
                              <a:pos x="T30" y="T31"/>
                            </a:cxn>
                            <a:cxn ang="T88">
                              <a:pos x="T32" y="T33"/>
                            </a:cxn>
                            <a:cxn ang="T89">
                              <a:pos x="T34" y="T35"/>
                            </a:cxn>
                            <a:cxn ang="T90">
                              <a:pos x="T36" y="T37"/>
                            </a:cxn>
                            <a:cxn ang="T91">
                              <a:pos x="T38" y="T39"/>
                            </a:cxn>
                            <a:cxn ang="T92">
                              <a:pos x="T40" y="T41"/>
                            </a:cxn>
                            <a:cxn ang="T93">
                              <a:pos x="T42" y="T43"/>
                            </a:cxn>
                            <a:cxn ang="T94">
                              <a:pos x="T44" y="T45"/>
                            </a:cxn>
                            <a:cxn ang="T95">
                              <a:pos x="T46" y="T47"/>
                            </a:cxn>
                            <a:cxn ang="T96">
                              <a:pos x="T48" y="T49"/>
                            </a:cxn>
                            <a:cxn ang="T97">
                              <a:pos x="T50" y="T51"/>
                            </a:cxn>
                            <a:cxn ang="T98">
                              <a:pos x="T52" y="T53"/>
                            </a:cxn>
                            <a:cxn ang="T99">
                              <a:pos x="T54" y="T55"/>
                            </a:cxn>
                            <a:cxn ang="T100">
                              <a:pos x="T56" y="T57"/>
                            </a:cxn>
                            <a:cxn ang="T101">
                              <a:pos x="T58" y="T59"/>
                            </a:cxn>
                            <a:cxn ang="T102">
                              <a:pos x="T60" y="T61"/>
                            </a:cxn>
                            <a:cxn ang="T103">
                              <a:pos x="T62" y="T63"/>
                            </a:cxn>
                            <a:cxn ang="T104">
                              <a:pos x="T64" y="T65"/>
                            </a:cxn>
                            <a:cxn ang="T105">
                              <a:pos x="T66" y="T67"/>
                            </a:cxn>
                            <a:cxn ang="T106">
                              <a:pos x="T68" y="T69"/>
                            </a:cxn>
                            <a:cxn ang="T107">
                              <a:pos x="T70" y="T71"/>
                            </a:cxn>
                          </a:cxnLst>
                          <a:rect l="0" t="0" r="r" b="b"/>
                          <a:pathLst>
                            <a:path w="444" h="444">
                              <a:moveTo>
                                <a:pt x="399" y="53"/>
                              </a:moveTo>
                              <a:lnTo>
                                <a:pt x="399" y="53"/>
                              </a:lnTo>
                              <a:cubicBezTo>
                                <a:pt x="372" y="53"/>
                                <a:pt x="372" y="53"/>
                                <a:pt x="372" y="53"/>
                              </a:cubicBezTo>
                              <a:cubicBezTo>
                                <a:pt x="372" y="98"/>
                                <a:pt x="372" y="98"/>
                                <a:pt x="372" y="98"/>
                              </a:cubicBezTo>
                              <a:cubicBezTo>
                                <a:pt x="293" y="98"/>
                                <a:pt x="293" y="98"/>
                                <a:pt x="293" y="98"/>
                              </a:cubicBezTo>
                              <a:cubicBezTo>
                                <a:pt x="293" y="53"/>
                                <a:pt x="293" y="53"/>
                                <a:pt x="293" y="53"/>
                              </a:cubicBezTo>
                              <a:cubicBezTo>
                                <a:pt x="151" y="53"/>
                                <a:pt x="151" y="53"/>
                                <a:pt x="151" y="53"/>
                              </a:cubicBezTo>
                              <a:cubicBezTo>
                                <a:pt x="151" y="98"/>
                                <a:pt x="151" y="98"/>
                                <a:pt x="151" y="98"/>
                              </a:cubicBezTo>
                              <a:cubicBezTo>
                                <a:pt x="71" y="98"/>
                                <a:pt x="71" y="98"/>
                                <a:pt x="71" y="98"/>
                              </a:cubicBezTo>
                              <a:cubicBezTo>
                                <a:pt x="71" y="53"/>
                                <a:pt x="71" y="53"/>
                                <a:pt x="71" y="53"/>
                              </a:cubicBezTo>
                              <a:cubicBezTo>
                                <a:pt x="45" y="53"/>
                                <a:pt x="45" y="53"/>
                                <a:pt x="45" y="53"/>
                              </a:cubicBezTo>
                              <a:cubicBezTo>
                                <a:pt x="18" y="53"/>
                                <a:pt x="0" y="71"/>
                                <a:pt x="0" y="98"/>
                              </a:cubicBezTo>
                              <a:cubicBezTo>
                                <a:pt x="0" y="399"/>
                                <a:pt x="0" y="399"/>
                                <a:pt x="0" y="399"/>
                              </a:cubicBezTo>
                              <a:cubicBezTo>
                                <a:pt x="0" y="425"/>
                                <a:pt x="18" y="443"/>
                                <a:pt x="45" y="443"/>
                              </a:cubicBezTo>
                              <a:cubicBezTo>
                                <a:pt x="399" y="443"/>
                                <a:pt x="399" y="443"/>
                                <a:pt x="399" y="443"/>
                              </a:cubicBezTo>
                              <a:cubicBezTo>
                                <a:pt x="425" y="443"/>
                                <a:pt x="443" y="425"/>
                                <a:pt x="443" y="399"/>
                              </a:cubicBezTo>
                              <a:cubicBezTo>
                                <a:pt x="443" y="98"/>
                                <a:pt x="443" y="98"/>
                                <a:pt x="443" y="98"/>
                              </a:cubicBezTo>
                              <a:cubicBezTo>
                                <a:pt x="443" y="71"/>
                                <a:pt x="425" y="53"/>
                                <a:pt x="399" y="53"/>
                              </a:cubicBezTo>
                              <a:close/>
                              <a:moveTo>
                                <a:pt x="399" y="399"/>
                              </a:moveTo>
                              <a:lnTo>
                                <a:pt x="399" y="399"/>
                              </a:lnTo>
                              <a:cubicBezTo>
                                <a:pt x="45" y="399"/>
                                <a:pt x="45" y="399"/>
                                <a:pt x="45" y="399"/>
                              </a:cubicBezTo>
                              <a:cubicBezTo>
                                <a:pt x="45" y="196"/>
                                <a:pt x="45" y="196"/>
                                <a:pt x="45" y="196"/>
                              </a:cubicBezTo>
                              <a:cubicBezTo>
                                <a:pt x="399" y="196"/>
                                <a:pt x="399" y="196"/>
                                <a:pt x="399" y="196"/>
                              </a:cubicBezTo>
                              <a:lnTo>
                                <a:pt x="399" y="399"/>
                              </a:lnTo>
                              <a:close/>
                              <a:moveTo>
                                <a:pt x="124" y="0"/>
                              </a:moveTo>
                              <a:lnTo>
                                <a:pt x="124" y="0"/>
                              </a:lnTo>
                              <a:cubicBezTo>
                                <a:pt x="89" y="0"/>
                                <a:pt x="89" y="0"/>
                                <a:pt x="89" y="0"/>
                              </a:cubicBezTo>
                              <a:cubicBezTo>
                                <a:pt x="89" y="89"/>
                                <a:pt x="89" y="89"/>
                                <a:pt x="89" y="89"/>
                              </a:cubicBezTo>
                              <a:cubicBezTo>
                                <a:pt x="124" y="89"/>
                                <a:pt x="124" y="89"/>
                                <a:pt x="124" y="89"/>
                              </a:cubicBezTo>
                              <a:lnTo>
                                <a:pt x="124" y="0"/>
                              </a:lnTo>
                              <a:close/>
                              <a:moveTo>
                                <a:pt x="354" y="0"/>
                              </a:moveTo>
                              <a:lnTo>
                                <a:pt x="354" y="0"/>
                              </a:lnTo>
                              <a:cubicBezTo>
                                <a:pt x="319" y="0"/>
                                <a:pt x="319" y="0"/>
                                <a:pt x="319" y="0"/>
                              </a:cubicBezTo>
                              <a:cubicBezTo>
                                <a:pt x="319" y="89"/>
                                <a:pt x="319" y="89"/>
                                <a:pt x="319" y="89"/>
                              </a:cubicBezTo>
                              <a:cubicBezTo>
                                <a:pt x="354" y="89"/>
                                <a:pt x="354" y="89"/>
                                <a:pt x="354" y="89"/>
                              </a:cubicBezTo>
                              <a:lnTo>
                                <a:pt x="3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D7B99"/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39" o:spid="_x0000_s1026" o:spt="100" style="position:absolute;left:0pt;margin-left:104.1pt;margin-top:2.6pt;height:10.75pt;width:10.75pt;mso-wrap-style:none;z-index:251676672;v-text-anchor:middle;mso-width-relative:page;mso-height-relative:page;" fillcolor="#5D7B99" filled="t" stroked="f" coordsize="444,444" o:gfxdata="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" path="m399,53l399,53c372,53,372,53,372,53c372,98,372,98,372,98c293,98,293,98,293,98c293,53,293,53,293,53c151,53,151,53,151,53c151,98,151,98,151,98c71,98,71,98,71,98c71,53,71,53,71,53c45,53,45,53,45,53c18,53,0,71,0,98c0,399,0,399,0,399c0,425,18,443,45,443c399,443,399,443,399,443c425,443,443,425,443,399c443,98,443,98,443,98c443,71,425,53,399,53xm399,399l399,399c45,399,45,399,45,399c45,196,45,196,45,196c399,196,399,196,399,196l399,399xm124,0l124,0c89,0,89,0,89,0c89,89,89,89,89,89c124,89,124,89,124,89l124,0xm354,0l354,0c319,0,319,0,319,0c319,89,319,89,319,89c354,89,354,89,354,89l354,0xe">
                <v:path o:connectlocs="55271715,7341908;55271715,7341908;51531730,7341908;51531730,13575627;40587898,13575627;40587898,7341908;20917536,7341908;20917536,13575627;9835334,13575627;9835334,7341908;6233719,7341908;0,13575627;0,55271715;6233719,61366757;55271715,61366757;61366757,55271715;61366757,13575627;55271715,7341908;55271715,55271715;55271715,55271715;6233719,55271715;6233719,27150948;55271715,27150948;55271715,55271715;17177243,0;17177243,0;12328760,0;12328760,12328760;17177243,12328760;17177243,0;49037996,0;49037996,0;44189821,0;44189821,12328760;49037996,12328760;49037996,0" o:connectangles="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1.0045mm,0.50225mm,1.0045mm,0.50225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3455670</wp:posOffset>
                </wp:positionH>
                <wp:positionV relativeFrom="paragraph">
                  <wp:posOffset>66675</wp:posOffset>
                </wp:positionV>
                <wp:extent cx="156845" cy="96520"/>
                <wp:effectExtent l="0" t="0" r="0" b="17780"/>
                <wp:wrapNone/>
                <wp:docPr id="48" name="Freeform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845" cy="96520"/>
                        </a:xfrm>
                        <a:custGeom>
                          <a:avLst/>
                          <a:gdLst>
                            <a:gd name="T0" fmla="*/ 8120 w 461"/>
                            <a:gd name="T1" fmla="*/ 12182 h 285"/>
                            <a:gd name="T2" fmla="*/ 8120 w 461"/>
                            <a:gd name="T3" fmla="*/ 12182 h 285"/>
                            <a:gd name="T4" fmla="*/ 91576 w 461"/>
                            <a:gd name="T5" fmla="*/ 56398 h 285"/>
                            <a:gd name="T6" fmla="*/ 104207 w 461"/>
                            <a:gd name="T7" fmla="*/ 60008 h 285"/>
                            <a:gd name="T8" fmla="*/ 111876 w 461"/>
                            <a:gd name="T9" fmla="*/ 56398 h 285"/>
                            <a:gd name="T10" fmla="*/ 195783 w 461"/>
                            <a:gd name="T11" fmla="*/ 12182 h 285"/>
                            <a:gd name="T12" fmla="*/ 199843 w 461"/>
                            <a:gd name="T13" fmla="*/ 0 h 285"/>
                            <a:gd name="T14" fmla="*/ 8120 w 461"/>
                            <a:gd name="T15" fmla="*/ 0 h 285"/>
                            <a:gd name="T16" fmla="*/ 8120 w 461"/>
                            <a:gd name="T17" fmla="*/ 12182 h 285"/>
                            <a:gd name="T18" fmla="*/ 199843 w 461"/>
                            <a:gd name="T19" fmla="*/ 36095 h 285"/>
                            <a:gd name="T20" fmla="*/ 199843 w 461"/>
                            <a:gd name="T21" fmla="*/ 36095 h 285"/>
                            <a:gd name="T22" fmla="*/ 111876 w 461"/>
                            <a:gd name="T23" fmla="*/ 80311 h 285"/>
                            <a:gd name="T24" fmla="*/ 104207 w 461"/>
                            <a:gd name="T25" fmla="*/ 80311 h 285"/>
                            <a:gd name="T26" fmla="*/ 91576 w 461"/>
                            <a:gd name="T27" fmla="*/ 80311 h 285"/>
                            <a:gd name="T28" fmla="*/ 8120 w 461"/>
                            <a:gd name="T29" fmla="*/ 36095 h 285"/>
                            <a:gd name="T30" fmla="*/ 4060 w 461"/>
                            <a:gd name="T31" fmla="*/ 36095 h 285"/>
                            <a:gd name="T32" fmla="*/ 4060 w 461"/>
                            <a:gd name="T33" fmla="*/ 120015 h 285"/>
                            <a:gd name="T34" fmla="*/ 15789 w 461"/>
                            <a:gd name="T35" fmla="*/ 128137 h 285"/>
                            <a:gd name="T36" fmla="*/ 191723 w 461"/>
                            <a:gd name="T37" fmla="*/ 128137 h 285"/>
                            <a:gd name="T38" fmla="*/ 203903 w 461"/>
                            <a:gd name="T39" fmla="*/ 120015 h 285"/>
                            <a:gd name="T40" fmla="*/ 203903 w 461"/>
                            <a:gd name="T41" fmla="*/ 36095 h 285"/>
                            <a:gd name="T42" fmla="*/ 199843 w 461"/>
                            <a:gd name="T43" fmla="*/ 36095 h 285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</a:gdLst>
                          <a:ahLst/>
                          <a:cxnLst>
                            <a:cxn ang="T44">
                              <a:pos x="T0" y="T1"/>
                            </a:cxn>
                            <a:cxn ang="T45">
                              <a:pos x="T2" y="T3"/>
                            </a:cxn>
                            <a:cxn ang="T46">
                              <a:pos x="T4" y="T5"/>
                            </a:cxn>
                            <a:cxn ang="T47">
                              <a:pos x="T6" y="T7"/>
                            </a:cxn>
                            <a:cxn ang="T48">
                              <a:pos x="T8" y="T9"/>
                            </a:cxn>
                            <a:cxn ang="T49">
                              <a:pos x="T10" y="T11"/>
                            </a:cxn>
                            <a:cxn ang="T50">
                              <a:pos x="T12" y="T13"/>
                            </a:cxn>
                            <a:cxn ang="T51">
                              <a:pos x="T14" y="T15"/>
                            </a:cxn>
                            <a:cxn ang="T52">
                              <a:pos x="T16" y="T17"/>
                            </a:cxn>
                            <a:cxn ang="T53">
                              <a:pos x="T18" y="T19"/>
                            </a:cxn>
                            <a:cxn ang="T54">
                              <a:pos x="T20" y="T21"/>
                            </a:cxn>
                            <a:cxn ang="T55">
                              <a:pos x="T22" y="T23"/>
                            </a:cxn>
                            <a:cxn ang="T56">
                              <a:pos x="T24" y="T25"/>
                            </a:cxn>
                            <a:cxn ang="T57">
                              <a:pos x="T26" y="T27"/>
                            </a:cxn>
                            <a:cxn ang="T58">
                              <a:pos x="T28" y="T29"/>
                            </a:cxn>
                            <a:cxn ang="T59">
                              <a:pos x="T30" y="T31"/>
                            </a:cxn>
                            <a:cxn ang="T60">
                              <a:pos x="T32" y="T33"/>
                            </a:cxn>
                            <a:cxn ang="T61">
                              <a:pos x="T34" y="T35"/>
                            </a:cxn>
                            <a:cxn ang="T62">
                              <a:pos x="T36" y="T37"/>
                            </a:cxn>
                            <a:cxn ang="T63">
                              <a:pos x="T38" y="T39"/>
                            </a:cxn>
                            <a:cxn ang="T64">
                              <a:pos x="T40" y="T41"/>
                            </a:cxn>
                            <a:cxn ang="T65">
                              <a:pos x="T42" y="T43"/>
                            </a:cxn>
                          </a:cxnLst>
                          <a:rect l="0" t="0" r="r" b="b"/>
                          <a:pathLst>
                            <a:path w="461" h="285">
                              <a:moveTo>
                                <a:pt x="18" y="27"/>
                              </a:moveTo>
                              <a:lnTo>
                                <a:pt x="18" y="27"/>
                              </a:lnTo>
                              <a:cubicBezTo>
                                <a:pt x="35" y="35"/>
                                <a:pt x="203" y="125"/>
                                <a:pt x="203" y="125"/>
                              </a:cubicBezTo>
                              <a:cubicBezTo>
                                <a:pt x="212" y="133"/>
                                <a:pt x="221" y="133"/>
                                <a:pt x="231" y="133"/>
                              </a:cubicBezTo>
                              <a:cubicBezTo>
                                <a:pt x="239" y="133"/>
                                <a:pt x="248" y="133"/>
                                <a:pt x="248" y="125"/>
                              </a:cubicBezTo>
                              <a:cubicBezTo>
                                <a:pt x="256" y="125"/>
                                <a:pt x="425" y="35"/>
                                <a:pt x="434" y="27"/>
                              </a:cubicBezTo>
                              <a:cubicBezTo>
                                <a:pt x="452" y="18"/>
                                <a:pt x="460" y="0"/>
                                <a:pt x="443" y="0"/>
                              </a:cubicBezTo>
                              <a:cubicBezTo>
                                <a:pt x="18" y="0"/>
                                <a:pt x="18" y="0"/>
                                <a:pt x="18" y="0"/>
                              </a:cubicBezTo>
                              <a:cubicBezTo>
                                <a:pt x="0" y="0"/>
                                <a:pt x="9" y="18"/>
                                <a:pt x="18" y="27"/>
                              </a:cubicBezTo>
                              <a:close/>
                              <a:moveTo>
                                <a:pt x="443" y="80"/>
                              </a:moveTo>
                              <a:lnTo>
                                <a:pt x="443" y="80"/>
                              </a:lnTo>
                              <a:cubicBezTo>
                                <a:pt x="434" y="80"/>
                                <a:pt x="256" y="169"/>
                                <a:pt x="248" y="178"/>
                              </a:cubicBezTo>
                              <a:cubicBezTo>
                                <a:pt x="248" y="178"/>
                                <a:pt x="239" y="178"/>
                                <a:pt x="231" y="178"/>
                              </a:cubicBezTo>
                              <a:cubicBezTo>
                                <a:pt x="221" y="178"/>
                                <a:pt x="212" y="178"/>
                                <a:pt x="203" y="178"/>
                              </a:cubicBezTo>
                              <a:cubicBezTo>
                                <a:pt x="194" y="169"/>
                                <a:pt x="27" y="80"/>
                                <a:pt x="18" y="80"/>
                              </a:cubicBezTo>
                              <a:cubicBezTo>
                                <a:pt x="9" y="72"/>
                                <a:pt x="9" y="80"/>
                                <a:pt x="9" y="80"/>
                              </a:cubicBezTo>
                              <a:cubicBezTo>
                                <a:pt x="9" y="88"/>
                                <a:pt x="9" y="266"/>
                                <a:pt x="9" y="266"/>
                              </a:cubicBezTo>
                              <a:cubicBezTo>
                                <a:pt x="9" y="275"/>
                                <a:pt x="18" y="284"/>
                                <a:pt x="35" y="284"/>
                              </a:cubicBezTo>
                              <a:cubicBezTo>
                                <a:pt x="425" y="284"/>
                                <a:pt x="425" y="284"/>
                                <a:pt x="425" y="284"/>
                              </a:cubicBezTo>
                              <a:cubicBezTo>
                                <a:pt x="443" y="284"/>
                                <a:pt x="452" y="275"/>
                                <a:pt x="452" y="266"/>
                              </a:cubicBezTo>
                              <a:cubicBezTo>
                                <a:pt x="452" y="266"/>
                                <a:pt x="452" y="88"/>
                                <a:pt x="452" y="80"/>
                              </a:cubicBezTo>
                              <a:cubicBezTo>
                                <a:pt x="452" y="80"/>
                                <a:pt x="452" y="72"/>
                                <a:pt x="443" y="8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D7B99"/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51" o:spid="_x0000_s1026" o:spt="100" style="position:absolute;left:0pt;margin-left:272.1pt;margin-top:5.25pt;height:7.6pt;width:12.35pt;mso-wrap-style:none;z-index:251675648;v-text-anchor:middle;mso-width-relative:page;mso-height-relative:page;" fillcolor="#5D7B99" filled="t" stroked="f" coordsize="461,285" o:gfxdata="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" path="m18,27l18,27c35,35,203,125,203,125c212,133,221,133,231,133c239,133,248,133,248,125c256,125,425,35,434,27c452,18,460,0,443,0c18,0,18,0,18,0c0,0,9,18,18,27xm443,80l443,80c434,80,256,169,248,178c248,178,239,178,231,178c221,178,212,178,203,178c194,169,27,80,18,80c9,72,9,80,9,80c9,88,9,266,9,266c9,275,18,284,35,284c425,284,425,284,425,284c443,284,452,275,452,266c452,266,452,88,452,80c452,80,452,72,443,80xe">
                <v:path o:connectlocs="2762649,4125637;2762649,4125637;31156697,19100122;35454114,20322709;38063321,19100122;66610812,4125637;67992137,0;2762649,0;2762649,4125637;67992137,12224173;67992137,12224173;38063321,27198658;35454114,27198658;31156697,27198658;2762649,12224173;1381324,12224173;1381324,40645080;5371856,43395730;65229487,43395730;69373462,40645080;69373462,12224173;67992137,12224173" o:connectangles="0,0,0,0,0,0,0,0,0,0,0,0,0,0,0,0,0,0,0,0,0,0"/>
                <v:fill on="t" focussize="0,0"/>
                <v:stroke on="f"/>
                <v:imagedata o:title=""/>
                <o:lock v:ext="edit" aspectratio="f"/>
                <v:textbox inset="1.0045mm,0.50225mm,1.0045mm,0.50225mm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-824865</wp:posOffset>
                </wp:positionH>
                <wp:positionV relativeFrom="paragraph">
                  <wp:posOffset>163830</wp:posOffset>
                </wp:positionV>
                <wp:extent cx="1388110" cy="530860"/>
                <wp:effectExtent l="0" t="0" r="0" b="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8110" cy="530860"/>
                          <a:chOff x="6555" y="2842"/>
                          <a:chExt cx="2186" cy="836"/>
                        </a:xfrm>
                      </wpg:grpSpPr>
                      <wps:wsp>
                        <wps:cNvPr id="52" name="矩形 52"/>
                        <wps:cNvSpPr/>
                        <wps:spPr>
                          <a:xfrm>
                            <a:off x="7001" y="2842"/>
                            <a:ext cx="1740" cy="837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rPr>
                                  <w:color w:val="FFFFFF" w:themeColor="background1"/>
                                  <w:kern w:val="0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 w:themeColor="background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Freeform 101"/>
                        <wps:cNvSpPr>
                          <a:spLocks noChangeArrowheads="1"/>
                        </wps:cNvSpPr>
                        <wps:spPr bwMode="auto">
                          <a:xfrm>
                            <a:off x="6555" y="3097"/>
                            <a:ext cx="412" cy="316"/>
                          </a:xfrm>
                          <a:custGeom>
                            <a:avLst/>
                            <a:gdLst>
                              <a:gd name="T0" fmla="*/ 36030 w 497"/>
                              <a:gd name="T1" fmla="*/ 111308 h 382"/>
                              <a:gd name="T2" fmla="*/ 36030 w 497"/>
                              <a:gd name="T3" fmla="*/ 111308 h 382"/>
                              <a:gd name="T4" fmla="*/ 71610 w 497"/>
                              <a:gd name="T5" fmla="*/ 147214 h 382"/>
                              <a:gd name="T6" fmla="*/ 111693 w 497"/>
                              <a:gd name="T7" fmla="*/ 171001 h 382"/>
                              <a:gd name="T8" fmla="*/ 151777 w 497"/>
                              <a:gd name="T9" fmla="*/ 151253 h 382"/>
                              <a:gd name="T10" fmla="*/ 175647 w 497"/>
                              <a:gd name="T11" fmla="*/ 115796 h 382"/>
                              <a:gd name="T12" fmla="*/ 111693 w 497"/>
                              <a:gd name="T13" fmla="*/ 147214 h 382"/>
                              <a:gd name="T14" fmla="*/ 36030 w 497"/>
                              <a:gd name="T15" fmla="*/ 111308 h 382"/>
                              <a:gd name="T16" fmla="*/ 219333 w 497"/>
                              <a:gd name="T17" fmla="*/ 55654 h 382"/>
                              <a:gd name="T18" fmla="*/ 219333 w 497"/>
                              <a:gd name="T19" fmla="*/ 55654 h 382"/>
                              <a:gd name="T20" fmla="*/ 123403 w 497"/>
                              <a:gd name="T21" fmla="*/ 4039 h 382"/>
                              <a:gd name="T22" fmla="*/ 99533 w 497"/>
                              <a:gd name="T23" fmla="*/ 4039 h 382"/>
                              <a:gd name="T24" fmla="*/ 4053 w 497"/>
                              <a:gd name="T25" fmla="*/ 55654 h 382"/>
                              <a:gd name="T26" fmla="*/ 4053 w 497"/>
                              <a:gd name="T27" fmla="*/ 71812 h 382"/>
                              <a:gd name="T28" fmla="*/ 99533 w 497"/>
                              <a:gd name="T29" fmla="*/ 123426 h 382"/>
                              <a:gd name="T30" fmla="*/ 123403 w 497"/>
                              <a:gd name="T31" fmla="*/ 123426 h 382"/>
                              <a:gd name="T32" fmla="*/ 183754 w 497"/>
                              <a:gd name="T33" fmla="*/ 87520 h 382"/>
                              <a:gd name="T34" fmla="*/ 119800 w 497"/>
                              <a:gd name="T35" fmla="*/ 71812 h 382"/>
                              <a:gd name="T36" fmla="*/ 111693 w 497"/>
                              <a:gd name="T37" fmla="*/ 75402 h 382"/>
                              <a:gd name="T38" fmla="*/ 91426 w 497"/>
                              <a:gd name="T39" fmla="*/ 59693 h 382"/>
                              <a:gd name="T40" fmla="*/ 111693 w 497"/>
                              <a:gd name="T41" fmla="*/ 48024 h 382"/>
                              <a:gd name="T42" fmla="*/ 131960 w 497"/>
                              <a:gd name="T43" fmla="*/ 55654 h 382"/>
                              <a:gd name="T44" fmla="*/ 199517 w 497"/>
                              <a:gd name="T45" fmla="*/ 79441 h 382"/>
                              <a:gd name="T46" fmla="*/ 219333 w 497"/>
                              <a:gd name="T47" fmla="*/ 71812 h 382"/>
                              <a:gd name="T48" fmla="*/ 219333 w 497"/>
                              <a:gd name="T49" fmla="*/ 55654 h 382"/>
                              <a:gd name="T50" fmla="*/ 191410 w 497"/>
                              <a:gd name="T51" fmla="*/ 155292 h 382"/>
                              <a:gd name="T52" fmla="*/ 191410 w 497"/>
                              <a:gd name="T53" fmla="*/ 155292 h 382"/>
                              <a:gd name="T54" fmla="*/ 207623 w 497"/>
                              <a:gd name="T55" fmla="*/ 151253 h 382"/>
                              <a:gd name="T56" fmla="*/ 199517 w 497"/>
                              <a:gd name="T57" fmla="*/ 79441 h 382"/>
                              <a:gd name="T58" fmla="*/ 183754 w 497"/>
                              <a:gd name="T59" fmla="*/ 87520 h 382"/>
                              <a:gd name="T60" fmla="*/ 191410 w 497"/>
                              <a:gd name="T61" fmla="*/ 155292 h 382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</a:gdLst>
                            <a:ahLst/>
                            <a:cxnLst>
                              <a:cxn ang="T62">
                                <a:pos x="T0" y="T1"/>
                              </a:cxn>
                              <a:cxn ang="T63">
                                <a:pos x="T2" y="T3"/>
                              </a:cxn>
                              <a:cxn ang="T64">
                                <a:pos x="T4" y="T5"/>
                              </a:cxn>
                              <a:cxn ang="T65">
                                <a:pos x="T6" y="T7"/>
                              </a:cxn>
                              <a:cxn ang="T66">
                                <a:pos x="T8" y="T9"/>
                              </a:cxn>
                              <a:cxn ang="T67">
                                <a:pos x="T10" y="T11"/>
                              </a:cxn>
                              <a:cxn ang="T68">
                                <a:pos x="T12" y="T13"/>
                              </a:cxn>
                              <a:cxn ang="T69">
                                <a:pos x="T14" y="T15"/>
                              </a:cxn>
                              <a:cxn ang="T70">
                                <a:pos x="T16" y="T17"/>
                              </a:cxn>
                              <a:cxn ang="T71">
                                <a:pos x="T18" y="T19"/>
                              </a:cxn>
                              <a:cxn ang="T72">
                                <a:pos x="T20" y="T21"/>
                              </a:cxn>
                              <a:cxn ang="T73">
                                <a:pos x="T22" y="T23"/>
                              </a:cxn>
                              <a:cxn ang="T74">
                                <a:pos x="T24" y="T25"/>
                              </a:cxn>
                              <a:cxn ang="T75">
                                <a:pos x="T26" y="T27"/>
                              </a:cxn>
                              <a:cxn ang="T76">
                                <a:pos x="T28" y="T29"/>
                              </a:cxn>
                              <a:cxn ang="T77">
                                <a:pos x="T30" y="T31"/>
                              </a:cxn>
                              <a:cxn ang="T78">
                                <a:pos x="T32" y="T33"/>
                              </a:cxn>
                              <a:cxn ang="T79">
                                <a:pos x="T34" y="T35"/>
                              </a:cxn>
                              <a:cxn ang="T80">
                                <a:pos x="T36" y="T37"/>
                              </a:cxn>
                              <a:cxn ang="T81">
                                <a:pos x="T38" y="T39"/>
                              </a:cxn>
                              <a:cxn ang="T82">
                                <a:pos x="T40" y="T41"/>
                              </a:cxn>
                              <a:cxn ang="T83">
                                <a:pos x="T42" y="T43"/>
                              </a:cxn>
                              <a:cxn ang="T84">
                                <a:pos x="T44" y="T45"/>
                              </a:cxn>
                              <a:cxn ang="T85">
                                <a:pos x="T46" y="T47"/>
                              </a:cxn>
                              <a:cxn ang="T86">
                                <a:pos x="T48" y="T49"/>
                              </a:cxn>
                              <a:cxn ang="T87">
                                <a:pos x="T50" y="T51"/>
                              </a:cxn>
                              <a:cxn ang="T88">
                                <a:pos x="T52" y="T53"/>
                              </a:cxn>
                              <a:cxn ang="T89">
                                <a:pos x="T54" y="T55"/>
                              </a:cxn>
                              <a:cxn ang="T90">
                                <a:pos x="T56" y="T57"/>
                              </a:cxn>
                              <a:cxn ang="T91">
                                <a:pos x="T58" y="T59"/>
                              </a:cxn>
                              <a:cxn ang="T92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497" h="382">
                                <a:moveTo>
                                  <a:pt x="80" y="248"/>
                                </a:moveTo>
                                <a:lnTo>
                                  <a:pt x="80" y="248"/>
                                </a:lnTo>
                                <a:cubicBezTo>
                                  <a:pt x="97" y="293"/>
                                  <a:pt x="106" y="311"/>
                                  <a:pt x="159" y="328"/>
                                </a:cubicBezTo>
                                <a:cubicBezTo>
                                  <a:pt x="203" y="355"/>
                                  <a:pt x="230" y="381"/>
                                  <a:pt x="248" y="381"/>
                                </a:cubicBezTo>
                                <a:cubicBezTo>
                                  <a:pt x="266" y="381"/>
                                  <a:pt x="293" y="355"/>
                                  <a:pt x="337" y="337"/>
                                </a:cubicBezTo>
                                <a:cubicBezTo>
                                  <a:pt x="390" y="311"/>
                                  <a:pt x="372" y="311"/>
                                  <a:pt x="390" y="258"/>
                                </a:cubicBezTo>
                                <a:cubicBezTo>
                                  <a:pt x="248" y="328"/>
                                  <a:pt x="248" y="328"/>
                                  <a:pt x="248" y="328"/>
                                </a:cubicBezTo>
                                <a:lnTo>
                                  <a:pt x="80" y="248"/>
                                </a:lnTo>
                                <a:close/>
                                <a:moveTo>
                                  <a:pt x="487" y="124"/>
                                </a:moveTo>
                                <a:lnTo>
                                  <a:pt x="487" y="124"/>
                                </a:lnTo>
                                <a:cubicBezTo>
                                  <a:pt x="274" y="9"/>
                                  <a:pt x="274" y="9"/>
                                  <a:pt x="274" y="9"/>
                                </a:cubicBezTo>
                                <a:cubicBezTo>
                                  <a:pt x="266" y="0"/>
                                  <a:pt x="239" y="0"/>
                                  <a:pt x="221" y="9"/>
                                </a:cubicBezTo>
                                <a:cubicBezTo>
                                  <a:pt x="9" y="124"/>
                                  <a:pt x="9" y="124"/>
                                  <a:pt x="9" y="124"/>
                                </a:cubicBezTo>
                                <a:cubicBezTo>
                                  <a:pt x="0" y="133"/>
                                  <a:pt x="0" y="142"/>
                                  <a:pt x="9" y="160"/>
                                </a:cubicBezTo>
                                <a:cubicBezTo>
                                  <a:pt x="221" y="275"/>
                                  <a:pt x="221" y="275"/>
                                  <a:pt x="221" y="275"/>
                                </a:cubicBezTo>
                                <a:cubicBezTo>
                                  <a:pt x="239" y="284"/>
                                  <a:pt x="266" y="284"/>
                                  <a:pt x="274" y="275"/>
                                </a:cubicBezTo>
                                <a:cubicBezTo>
                                  <a:pt x="408" y="195"/>
                                  <a:pt x="408" y="195"/>
                                  <a:pt x="408" y="195"/>
                                </a:cubicBezTo>
                                <a:cubicBezTo>
                                  <a:pt x="266" y="160"/>
                                  <a:pt x="266" y="160"/>
                                  <a:pt x="266" y="160"/>
                                </a:cubicBezTo>
                                <a:cubicBezTo>
                                  <a:pt x="257" y="160"/>
                                  <a:pt x="257" y="168"/>
                                  <a:pt x="248" y="168"/>
                                </a:cubicBezTo>
                                <a:cubicBezTo>
                                  <a:pt x="221" y="168"/>
                                  <a:pt x="203" y="151"/>
                                  <a:pt x="203" y="133"/>
                                </a:cubicBezTo>
                                <a:cubicBezTo>
                                  <a:pt x="203" y="124"/>
                                  <a:pt x="221" y="107"/>
                                  <a:pt x="248" y="107"/>
                                </a:cubicBezTo>
                                <a:cubicBezTo>
                                  <a:pt x="266" y="107"/>
                                  <a:pt x="284" y="115"/>
                                  <a:pt x="293" y="124"/>
                                </a:cubicBezTo>
                                <a:cubicBezTo>
                                  <a:pt x="443" y="177"/>
                                  <a:pt x="443" y="177"/>
                                  <a:pt x="443" y="177"/>
                                </a:cubicBezTo>
                                <a:cubicBezTo>
                                  <a:pt x="487" y="160"/>
                                  <a:pt x="487" y="160"/>
                                  <a:pt x="487" y="160"/>
                                </a:cubicBezTo>
                                <a:cubicBezTo>
                                  <a:pt x="496" y="142"/>
                                  <a:pt x="496" y="133"/>
                                  <a:pt x="487" y="124"/>
                                </a:cubicBezTo>
                                <a:close/>
                                <a:moveTo>
                                  <a:pt x="425" y="346"/>
                                </a:moveTo>
                                <a:lnTo>
                                  <a:pt x="425" y="346"/>
                                </a:lnTo>
                                <a:cubicBezTo>
                                  <a:pt x="416" y="355"/>
                                  <a:pt x="452" y="364"/>
                                  <a:pt x="461" y="337"/>
                                </a:cubicBezTo>
                                <a:cubicBezTo>
                                  <a:pt x="469" y="213"/>
                                  <a:pt x="443" y="177"/>
                                  <a:pt x="443" y="177"/>
                                </a:cubicBezTo>
                                <a:cubicBezTo>
                                  <a:pt x="408" y="195"/>
                                  <a:pt x="408" y="195"/>
                                  <a:pt x="408" y="195"/>
                                </a:cubicBezTo>
                                <a:cubicBezTo>
                                  <a:pt x="408" y="195"/>
                                  <a:pt x="443" y="222"/>
                                  <a:pt x="425" y="3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wrap="none" lIns="36162" tIns="18081" rIns="36162" bIns="18081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4.95pt;margin-top:12.9pt;height:41.8pt;width:109.3pt;z-index:251679744;mso-width-relative:page;mso-height-relative:page;" coordorigin="6555,2842" coordsize="2186,836" o:gfxdata="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">
                <o:lock v:ext="edit" aspectratio="f"/>
                <v:rect id="_x0000_s1026" o:spid="_x0000_s1026" o:spt="1" style="position:absolute;left:7001;top:2842;height:837;width:1740;v-text-anchor:middle;" filled="f" stroked="f" coordsize="21600,21600" o:gfxdata="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oTxUu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320" w:lineRule="exact"/>
                          <w:rPr>
                            <w:color w:val="FFFFFF" w:themeColor="background1"/>
                            <w:kern w:val="0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 w:themeColor="background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rect>
                <v:shape id="Freeform 101" o:spid="_x0000_s1026" o:spt="100" style="position:absolute;left:6555;top:3097;height:316;width:412;mso-wrap-style:none;v-text-anchor:middle;" fillcolor="#FFFFFF [3212]" filled="t" stroked="f" coordsize="497,382" o:gfxdata="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+3UArsAAADa&#10;AAAADwAAAAAAAAABACAAAAAiAAAAZHJzL2Rvd25yZXYueG1sUEsBAhQAFAAAAAgAh07iQDMvBZ47&#10;AAAAOQAAABAAAAAAAAAAAQAgAAAACgEAAGRycy9zaGFwZXhtbC54bWxQSwUGAAAAAAYABgBbAQAA&#10;tAMAAAAA&#10;" path="m80,248l80,248c97,293,106,311,159,328c203,355,230,381,248,381c266,381,293,355,337,337c390,311,372,311,390,258c248,328,248,328,248,328l80,248xm487,124l487,124c274,9,274,9,274,9c266,0,239,0,221,9c9,124,9,124,9,124c0,133,0,142,9,160c221,275,221,275,221,275c239,284,266,284,274,275c408,195,408,195,408,195c266,160,266,160,266,160c257,160,257,168,248,168c221,168,203,151,203,133c203,124,221,107,248,107c266,107,284,115,293,124c443,177,443,177,443,177c487,160,487,160,487,160c496,142,496,133,487,124xm425,346l425,346c416,355,452,364,461,337c469,213,443,177,443,177c408,195,408,195,408,195c408,195,443,222,425,346xe">
                  <v:path o:connectlocs="29867,92076;29867,92076;59362,121779;92590,141456;125819,125120;145606,95789;92590,121779;29867,92076;181821,46038;181821,46038;102297,3341;82510,3341;3359,46038;3359,59404;82510,102101;102297,102101;152327,72398;99311,59404;92590,62374;75789,49379;92590,39726;109391,46038;165394,65715;181821,59404;181821,46038;158673,128461;158673,128461;172114,125120;165394,65715;152327,72398;158673,128461" o:connectangles="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 inset="1.0045mm,0.50225mm,1.0045mm,0.50225mm"/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62865</wp:posOffset>
                </wp:positionV>
                <wp:extent cx="5697220" cy="324485"/>
                <wp:effectExtent l="0" t="0" r="17780" b="18415"/>
                <wp:wrapNone/>
                <wp:docPr id="10" name="平行四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42110" y="1722120"/>
                          <a:ext cx="5697220" cy="324485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39.3pt;margin-top:4.95pt;height:25.55pt;width:448.6pt;z-index:251660288;v-text-anchor:middle;mso-width-relative:page;mso-height-relative:page;" fillcolor="#F2F2F2 [3052]" filled="t" stroked="f" coordsize="21600,21600" o:gfxdata="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vltantUAAAAHAQAADwAAAAAAAAABACAAAAAiAAAAZHJz&#10;L2Rvd25yZXYueG1sUEsBAhQAFAAAAAgAh07iQA0ZjIOyAgAAQAUAAA4AAAAAAAAAAQAgAAAAJAEA&#10;AGRycy9lMm9Eb2MueG1sUEsFBgAAAAAGAAYAWQEAAEgGAAAAAA==&#10;" adj="0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-906780</wp:posOffset>
                </wp:positionH>
                <wp:positionV relativeFrom="paragraph">
                  <wp:posOffset>57150</wp:posOffset>
                </wp:positionV>
                <wp:extent cx="1490980" cy="335280"/>
                <wp:effectExtent l="0" t="0" r="13970" b="7620"/>
                <wp:wrapNone/>
                <wp:docPr id="6" name="梯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6220" y="1716405"/>
                          <a:ext cx="1490980" cy="3352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5D7B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梯形 6" o:spid="_x0000_s1026" o:spt="2" style="position:absolute;left:0pt;margin-left:-71.4pt;margin-top:4.5pt;height:26.4pt;width:117.4pt;z-index:251661312;v-text-anchor:middle;mso-width-relative:page;mso-height-relative:page;" fillcolor="#5D7B99" filled="t" stroked="f" coordsize="21600,21600" arcsize="0" o:gfxdata="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JeK&#10;dG3YAAAACAEAAA8AAAAAAAAAAQAgAAAAIgAAAGRycy9kb3ducmV2LnhtbFBLAQIUABQAAAAIAIdO&#10;4kAueVoJlQIAAA4FAAAOAAAAAAAAAAEAIAAAACcBAABkcnMvZTJvRG9jLnhtbFBLBQYAAAAABgAG&#10;AFkBAAAu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-658495</wp:posOffset>
                </wp:positionH>
                <wp:positionV relativeFrom="paragraph">
                  <wp:posOffset>21590</wp:posOffset>
                </wp:positionV>
                <wp:extent cx="6590665" cy="456565"/>
                <wp:effectExtent l="0" t="0" r="0" b="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0665" cy="456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XX.09-20XX.06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浙江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计算机专业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85pt;margin-top:1.7pt;height:35.95pt;width:518.95pt;z-index:251664384;mso-width-relative:page;mso-height-relative:page;" filled="f" stroked="f" coordsize="21600,21600" o:gfxdata="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8bARWdsAAAAJAQAADwAAAAAAAAABACAA&#10;AAAiAAAAZHJzL2Rvd25yZXYueG1sUEsBAhQAFAAAAAgAh07iQM84xCFDAgAAeAQAAA4AAAAAAAAA&#10;AQAgAAAAK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24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XX.09-20XX.06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浙江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计算机专业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-906780</wp:posOffset>
                </wp:positionH>
                <wp:positionV relativeFrom="paragraph">
                  <wp:posOffset>150495</wp:posOffset>
                </wp:positionV>
                <wp:extent cx="7103110" cy="335280"/>
                <wp:effectExtent l="0" t="0" r="2540" b="762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3110" cy="335280"/>
                          <a:chOff x="6096" y="3241"/>
                          <a:chExt cx="11141" cy="528"/>
                        </a:xfrm>
                      </wpg:grpSpPr>
                      <wps:wsp>
                        <wps:cNvPr id="8" name="平行四边形 10"/>
                        <wps:cNvSpPr/>
                        <wps:spPr>
                          <a:xfrm>
                            <a:off x="8301" y="3250"/>
                            <a:ext cx="8936" cy="511"/>
                          </a:xfrm>
                          <a:prstGeom prst="parallelogram">
                            <a:avLst>
                              <a:gd name="adj" fmla="val 0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梯形 6"/>
                        <wps:cNvSpPr/>
                        <wps:spPr>
                          <a:xfrm>
                            <a:off x="6096" y="3241"/>
                            <a:ext cx="2339" cy="528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5D7B9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1.4pt;margin-top:11.85pt;height:26.4pt;width:559.3pt;z-index:251663360;mso-width-relative:page;mso-height-relative:page;" coordorigin="6096,3241" coordsize="11141,528" o:gfxdata="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">
                <o:lock v:ext="edit" aspectratio="f"/>
                <v:shape id="平行四边形 10" o:spid="_x0000_s1026" o:spt="7" type="#_x0000_t7" style="position:absolute;left:8301;top:3250;height:511;width:8936;v-text-anchor:middle;" fillcolor="#F2F2F2 [3052]" filled="t" stroked="f" coordsize="21600,21600" o:gfxdata="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8j+ALgAAADaAAAA&#10;DwAAAAAAAAABACAAAAAiAAAAZHJzL2Rvd25yZXYueG1sUEsBAhQAFAAAAAgAh07iQDMvBZ47AAAA&#10;OQAAABAAAAAAAAAAAQAgAAAABwEAAGRycy9zaGFwZXhtbC54bWxQSwUGAAAAAAYABgBbAQAAsQMA&#10;AAAA&#10;" adj="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oundrect id="梯形 6" o:spid="_x0000_s1026" o:spt="2" style="position:absolute;left:6096;top:3241;height:528;width:2339;v-text-anchor:middle;" fillcolor="#5D7B99" filled="t" stroked="f" coordsize="21600,21600" arcsize="0" o:gfxdata="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D0Pi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-824865</wp:posOffset>
                </wp:positionH>
                <wp:positionV relativeFrom="paragraph">
                  <wp:posOffset>68580</wp:posOffset>
                </wp:positionV>
                <wp:extent cx="1346835" cy="531495"/>
                <wp:effectExtent l="0" t="0" r="0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6835" cy="531495"/>
                          <a:chOff x="6386" y="5152"/>
                          <a:chExt cx="2121" cy="837"/>
                        </a:xfrm>
                      </wpg:grpSpPr>
                      <wps:wsp>
                        <wps:cNvPr id="18" name="矩形 52"/>
                        <wps:cNvSpPr/>
                        <wps:spPr>
                          <a:xfrm>
                            <a:off x="6774" y="5152"/>
                            <a:ext cx="1733" cy="837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rPr>
                                  <w:rFonts w:hint="eastAsia" w:eastAsia="微软雅黑"/>
                                  <w:color w:val="FFFFFF" w:themeColor="background1"/>
                                  <w:kern w:val="0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 w:themeColor="background1"/>
                                  <w:kern w:val="24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" name="Freeform 97"/>
                        <wps:cNvSpPr>
                          <a:spLocks noChangeArrowheads="1"/>
                        </wps:cNvSpPr>
                        <wps:spPr bwMode="auto">
                          <a:xfrm>
                            <a:off x="6386" y="5403"/>
                            <a:ext cx="361" cy="310"/>
                          </a:xfrm>
                          <a:custGeom>
                            <a:avLst/>
                            <a:gdLst>
                              <a:gd name="T0" fmla="*/ 103587 w 497"/>
                              <a:gd name="T1" fmla="*/ 104160 h 426"/>
                              <a:gd name="T2" fmla="*/ 103587 w 497"/>
                              <a:gd name="T3" fmla="*/ 104160 h 426"/>
                              <a:gd name="T4" fmla="*/ 123403 w 497"/>
                              <a:gd name="T5" fmla="*/ 104160 h 426"/>
                              <a:gd name="T6" fmla="*/ 123403 w 497"/>
                              <a:gd name="T7" fmla="*/ 124000 h 426"/>
                              <a:gd name="T8" fmla="*/ 223387 w 497"/>
                              <a:gd name="T9" fmla="*/ 124000 h 426"/>
                              <a:gd name="T10" fmla="*/ 219333 w 497"/>
                              <a:gd name="T11" fmla="*/ 59971 h 426"/>
                              <a:gd name="T12" fmla="*/ 199517 w 497"/>
                              <a:gd name="T13" fmla="*/ 36073 h 426"/>
                              <a:gd name="T14" fmla="*/ 163487 w 497"/>
                              <a:gd name="T15" fmla="*/ 36073 h 426"/>
                              <a:gd name="T16" fmla="*/ 151777 w 497"/>
                              <a:gd name="T17" fmla="*/ 12175 h 426"/>
                              <a:gd name="T18" fmla="*/ 135113 w 497"/>
                              <a:gd name="T19" fmla="*/ 0 h 426"/>
                              <a:gd name="T20" fmla="*/ 87373 w 497"/>
                              <a:gd name="T21" fmla="*/ 0 h 426"/>
                              <a:gd name="T22" fmla="*/ 75663 w 497"/>
                              <a:gd name="T23" fmla="*/ 12175 h 426"/>
                              <a:gd name="T24" fmla="*/ 59900 w 497"/>
                              <a:gd name="T25" fmla="*/ 36073 h 426"/>
                              <a:gd name="T26" fmla="*/ 23870 w 497"/>
                              <a:gd name="T27" fmla="*/ 36073 h 426"/>
                              <a:gd name="T28" fmla="*/ 4053 w 497"/>
                              <a:gd name="T29" fmla="*/ 59971 h 426"/>
                              <a:gd name="T30" fmla="*/ 0 w 497"/>
                              <a:gd name="T31" fmla="*/ 124000 h 426"/>
                              <a:gd name="T32" fmla="*/ 103587 w 497"/>
                              <a:gd name="T33" fmla="*/ 124000 h 426"/>
                              <a:gd name="T34" fmla="*/ 103587 w 497"/>
                              <a:gd name="T35" fmla="*/ 104160 h 426"/>
                              <a:gd name="T36" fmla="*/ 83770 w 497"/>
                              <a:gd name="T37" fmla="*/ 23898 h 426"/>
                              <a:gd name="T38" fmla="*/ 83770 w 497"/>
                              <a:gd name="T39" fmla="*/ 23898 h 426"/>
                              <a:gd name="T40" fmla="*/ 95480 w 497"/>
                              <a:gd name="T41" fmla="*/ 16233 h 426"/>
                              <a:gd name="T42" fmla="*/ 127907 w 497"/>
                              <a:gd name="T43" fmla="*/ 16233 h 426"/>
                              <a:gd name="T44" fmla="*/ 139166 w 497"/>
                              <a:gd name="T45" fmla="*/ 23898 h 426"/>
                              <a:gd name="T46" fmla="*/ 143670 w 497"/>
                              <a:gd name="T47" fmla="*/ 36073 h 426"/>
                              <a:gd name="T48" fmla="*/ 79717 w 497"/>
                              <a:gd name="T49" fmla="*/ 36073 h 426"/>
                              <a:gd name="T50" fmla="*/ 83770 w 497"/>
                              <a:gd name="T51" fmla="*/ 23898 h 426"/>
                              <a:gd name="T52" fmla="*/ 123403 w 497"/>
                              <a:gd name="T53" fmla="*/ 160073 h 426"/>
                              <a:gd name="T54" fmla="*/ 123403 w 497"/>
                              <a:gd name="T55" fmla="*/ 160073 h 426"/>
                              <a:gd name="T56" fmla="*/ 103587 w 497"/>
                              <a:gd name="T57" fmla="*/ 160073 h 426"/>
                              <a:gd name="T58" fmla="*/ 103587 w 497"/>
                              <a:gd name="T59" fmla="*/ 136175 h 426"/>
                              <a:gd name="T60" fmla="*/ 4053 w 497"/>
                              <a:gd name="T61" fmla="*/ 136175 h 426"/>
                              <a:gd name="T62" fmla="*/ 7656 w 497"/>
                              <a:gd name="T63" fmla="*/ 171797 h 426"/>
                              <a:gd name="T64" fmla="*/ 27923 w 497"/>
                              <a:gd name="T65" fmla="*/ 191637 h 426"/>
                              <a:gd name="T66" fmla="*/ 195463 w 497"/>
                              <a:gd name="T67" fmla="*/ 191637 h 426"/>
                              <a:gd name="T68" fmla="*/ 215280 w 497"/>
                              <a:gd name="T69" fmla="*/ 171797 h 426"/>
                              <a:gd name="T70" fmla="*/ 219333 w 497"/>
                              <a:gd name="T71" fmla="*/ 136175 h 426"/>
                              <a:gd name="T72" fmla="*/ 123403 w 497"/>
                              <a:gd name="T73" fmla="*/ 136175 h 426"/>
                              <a:gd name="T74" fmla="*/ 123403 w 497"/>
                              <a:gd name="T75" fmla="*/ 160073 h 42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</a:gdLst>
                            <a:ahLst/>
                            <a:cxnLst>
                              <a:cxn ang="T76">
                                <a:pos x="T0" y="T1"/>
                              </a:cxn>
                              <a:cxn ang="T77">
                                <a:pos x="T2" y="T3"/>
                              </a:cxn>
                              <a:cxn ang="T78">
                                <a:pos x="T4" y="T5"/>
                              </a:cxn>
                              <a:cxn ang="T79">
                                <a:pos x="T6" y="T7"/>
                              </a:cxn>
                              <a:cxn ang="T80">
                                <a:pos x="T8" y="T9"/>
                              </a:cxn>
                              <a:cxn ang="T81">
                                <a:pos x="T10" y="T11"/>
                              </a:cxn>
                              <a:cxn ang="T82">
                                <a:pos x="T12" y="T13"/>
                              </a:cxn>
                              <a:cxn ang="T83">
                                <a:pos x="T14" y="T15"/>
                              </a:cxn>
                              <a:cxn ang="T84">
                                <a:pos x="T16" y="T17"/>
                              </a:cxn>
                              <a:cxn ang="T85">
                                <a:pos x="T18" y="T19"/>
                              </a:cxn>
                              <a:cxn ang="T86">
                                <a:pos x="T20" y="T21"/>
                              </a:cxn>
                              <a:cxn ang="T87">
                                <a:pos x="T22" y="T23"/>
                              </a:cxn>
                              <a:cxn ang="T88">
                                <a:pos x="T24" y="T25"/>
                              </a:cxn>
                              <a:cxn ang="T89">
                                <a:pos x="T26" y="T27"/>
                              </a:cxn>
                              <a:cxn ang="T90">
                                <a:pos x="T28" y="T29"/>
                              </a:cxn>
                              <a:cxn ang="T91">
                                <a:pos x="T30" y="T31"/>
                              </a:cxn>
                              <a:cxn ang="T92">
                                <a:pos x="T32" y="T33"/>
                              </a:cxn>
                              <a:cxn ang="T93">
                                <a:pos x="T34" y="T35"/>
                              </a:cxn>
                              <a:cxn ang="T94">
                                <a:pos x="T36" y="T37"/>
                              </a:cxn>
                              <a:cxn ang="T95">
                                <a:pos x="T38" y="T39"/>
                              </a:cxn>
                              <a:cxn ang="T96">
                                <a:pos x="T40" y="T41"/>
                              </a:cxn>
                              <a:cxn ang="T97">
                                <a:pos x="T42" y="T43"/>
                              </a:cxn>
                              <a:cxn ang="T98">
                                <a:pos x="T44" y="T45"/>
                              </a:cxn>
                              <a:cxn ang="T99">
                                <a:pos x="T46" y="T47"/>
                              </a:cxn>
                              <a:cxn ang="T100">
                                <a:pos x="T48" y="T49"/>
                              </a:cxn>
                              <a:cxn ang="T101">
                                <a:pos x="T50" y="T51"/>
                              </a:cxn>
                              <a:cxn ang="T102">
                                <a:pos x="T52" y="T53"/>
                              </a:cxn>
                              <a:cxn ang="T103">
                                <a:pos x="T54" y="T55"/>
                              </a:cxn>
                              <a:cxn ang="T104">
                                <a:pos x="T56" y="T57"/>
                              </a:cxn>
                              <a:cxn ang="T105">
                                <a:pos x="T58" y="T59"/>
                              </a:cxn>
                              <a:cxn ang="T106">
                                <a:pos x="T60" y="T61"/>
                              </a:cxn>
                              <a:cxn ang="T107">
                                <a:pos x="T62" y="T63"/>
                              </a:cxn>
                              <a:cxn ang="T108">
                                <a:pos x="T64" y="T65"/>
                              </a:cxn>
                              <a:cxn ang="T109">
                                <a:pos x="T66" y="T67"/>
                              </a:cxn>
                              <a:cxn ang="T110">
                                <a:pos x="T68" y="T69"/>
                              </a:cxn>
                              <a:cxn ang="T111">
                                <a:pos x="T70" y="T71"/>
                              </a:cxn>
                              <a:cxn ang="T112">
                                <a:pos x="T72" y="T73"/>
                              </a:cxn>
                              <a:cxn ang="T113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497" h="426">
                                <a:moveTo>
                                  <a:pt x="230" y="231"/>
                                </a:moveTo>
                                <a:lnTo>
                                  <a:pt x="230" y="231"/>
                                </a:lnTo>
                                <a:cubicBezTo>
                                  <a:pt x="274" y="231"/>
                                  <a:pt x="274" y="231"/>
                                  <a:pt x="274" y="231"/>
                                </a:cubicBezTo>
                                <a:cubicBezTo>
                                  <a:pt x="274" y="275"/>
                                  <a:pt x="274" y="275"/>
                                  <a:pt x="274" y="275"/>
                                </a:cubicBezTo>
                                <a:cubicBezTo>
                                  <a:pt x="496" y="275"/>
                                  <a:pt x="496" y="275"/>
                                  <a:pt x="496" y="275"/>
                                </a:cubicBezTo>
                                <a:cubicBezTo>
                                  <a:pt x="496" y="275"/>
                                  <a:pt x="496" y="168"/>
                                  <a:pt x="487" y="133"/>
                                </a:cubicBezTo>
                                <a:cubicBezTo>
                                  <a:pt x="487" y="97"/>
                                  <a:pt x="478" y="80"/>
                                  <a:pt x="443" y="80"/>
                                </a:cubicBezTo>
                                <a:cubicBezTo>
                                  <a:pt x="363" y="80"/>
                                  <a:pt x="363" y="80"/>
                                  <a:pt x="363" y="80"/>
                                </a:cubicBezTo>
                                <a:cubicBezTo>
                                  <a:pt x="345" y="53"/>
                                  <a:pt x="337" y="27"/>
                                  <a:pt x="337" y="27"/>
                                </a:cubicBezTo>
                                <a:cubicBezTo>
                                  <a:pt x="328" y="9"/>
                                  <a:pt x="319" y="0"/>
                                  <a:pt x="300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77" y="0"/>
                                  <a:pt x="168" y="9"/>
                                  <a:pt x="168" y="27"/>
                                </a:cubicBezTo>
                                <a:cubicBezTo>
                                  <a:pt x="159" y="27"/>
                                  <a:pt x="150" y="53"/>
                                  <a:pt x="133" y="80"/>
                                </a:cubicBezTo>
                                <a:cubicBezTo>
                                  <a:pt x="53" y="80"/>
                                  <a:pt x="53" y="80"/>
                                  <a:pt x="53" y="80"/>
                                </a:cubicBezTo>
                                <a:cubicBezTo>
                                  <a:pt x="17" y="80"/>
                                  <a:pt x="9" y="97"/>
                                  <a:pt x="9" y="133"/>
                                </a:cubicBezTo>
                                <a:cubicBezTo>
                                  <a:pt x="0" y="168"/>
                                  <a:pt x="0" y="275"/>
                                  <a:pt x="0" y="275"/>
                                </a:cubicBezTo>
                                <a:cubicBezTo>
                                  <a:pt x="230" y="275"/>
                                  <a:pt x="230" y="275"/>
                                  <a:pt x="230" y="275"/>
                                </a:cubicBezTo>
                                <a:lnTo>
                                  <a:pt x="230" y="231"/>
                                </a:lnTo>
                                <a:close/>
                                <a:moveTo>
                                  <a:pt x="186" y="53"/>
                                </a:moveTo>
                                <a:lnTo>
                                  <a:pt x="186" y="53"/>
                                </a:lnTo>
                                <a:cubicBezTo>
                                  <a:pt x="194" y="44"/>
                                  <a:pt x="194" y="36"/>
                                  <a:pt x="212" y="36"/>
                                </a:cubicBezTo>
                                <a:cubicBezTo>
                                  <a:pt x="284" y="36"/>
                                  <a:pt x="284" y="36"/>
                                  <a:pt x="284" y="36"/>
                                </a:cubicBezTo>
                                <a:cubicBezTo>
                                  <a:pt x="300" y="36"/>
                                  <a:pt x="300" y="44"/>
                                  <a:pt x="309" y="53"/>
                                </a:cubicBezTo>
                                <a:cubicBezTo>
                                  <a:pt x="309" y="53"/>
                                  <a:pt x="319" y="71"/>
                                  <a:pt x="319" y="80"/>
                                </a:cubicBezTo>
                                <a:cubicBezTo>
                                  <a:pt x="177" y="80"/>
                                  <a:pt x="177" y="80"/>
                                  <a:pt x="177" y="80"/>
                                </a:cubicBezTo>
                                <a:cubicBezTo>
                                  <a:pt x="186" y="71"/>
                                  <a:pt x="186" y="53"/>
                                  <a:pt x="186" y="53"/>
                                </a:cubicBezTo>
                                <a:close/>
                                <a:moveTo>
                                  <a:pt x="274" y="355"/>
                                </a:moveTo>
                                <a:lnTo>
                                  <a:pt x="274" y="355"/>
                                </a:lnTo>
                                <a:cubicBezTo>
                                  <a:pt x="230" y="355"/>
                                  <a:pt x="230" y="355"/>
                                  <a:pt x="230" y="355"/>
                                </a:cubicBezTo>
                                <a:cubicBezTo>
                                  <a:pt x="230" y="302"/>
                                  <a:pt x="230" y="302"/>
                                  <a:pt x="230" y="302"/>
                                </a:cubicBezTo>
                                <a:cubicBezTo>
                                  <a:pt x="9" y="302"/>
                                  <a:pt x="9" y="302"/>
                                  <a:pt x="9" y="302"/>
                                </a:cubicBezTo>
                                <a:cubicBezTo>
                                  <a:pt x="9" y="302"/>
                                  <a:pt x="17" y="346"/>
                                  <a:pt x="17" y="381"/>
                                </a:cubicBezTo>
                                <a:cubicBezTo>
                                  <a:pt x="17" y="399"/>
                                  <a:pt x="26" y="425"/>
                                  <a:pt x="62" y="425"/>
                                </a:cubicBezTo>
                                <a:cubicBezTo>
                                  <a:pt x="434" y="425"/>
                                  <a:pt x="434" y="425"/>
                                  <a:pt x="434" y="425"/>
                                </a:cubicBezTo>
                                <a:cubicBezTo>
                                  <a:pt x="469" y="425"/>
                                  <a:pt x="478" y="399"/>
                                  <a:pt x="478" y="381"/>
                                </a:cubicBezTo>
                                <a:cubicBezTo>
                                  <a:pt x="478" y="346"/>
                                  <a:pt x="487" y="302"/>
                                  <a:pt x="487" y="302"/>
                                </a:cubicBezTo>
                                <a:cubicBezTo>
                                  <a:pt x="274" y="302"/>
                                  <a:pt x="274" y="302"/>
                                  <a:pt x="274" y="302"/>
                                </a:cubicBezTo>
                                <a:lnTo>
                                  <a:pt x="274" y="3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wrap="none" lIns="36162" tIns="18081" rIns="36162" bIns="18081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4.95pt;margin-top:5.4pt;height:41.85pt;width:106.05pt;z-index:251677696;mso-width-relative:page;mso-height-relative:page;" coordorigin="6386,5152" coordsize="2121,837" o:gfxdata="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">
                <o:lock v:ext="edit" aspectratio="f"/>
                <v:rect id="矩形 52" o:spid="_x0000_s1026" o:spt="1" style="position:absolute;left:6774;top:5152;height:837;width:1733;v-text-anchor:middle;" filled="f" stroked="f" coordsize="21600,21600" o:gfxdata="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2RS2G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320" w:lineRule="exact"/>
                          <w:rPr>
                            <w:rFonts w:hint="eastAsia" w:eastAsia="微软雅黑"/>
                            <w:color w:val="FFFFFF" w:themeColor="background1"/>
                            <w:kern w:val="0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 w:themeColor="background1"/>
                            <w:kern w:val="24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rect>
                <v:shape id="Freeform 97" o:spid="_x0000_s1026" o:spt="100" style="position:absolute;left:6386;top:5403;height:310;width:361;mso-wrap-style:none;v-text-anchor:middle;" fillcolor="#FFFFFF [3212]" filled="t" stroked="f" coordsize="497,426" o:gfxdata="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W5anW/&#10;AAAA2wAAAA8AAAAAAAAAAQAgAAAAIgAAAGRycy9kb3ducmV2LnhtbFBLAQIUABQAAAAIAIdO4kAz&#10;LwWeOwAAADkAAAAQAAAAAAAAAAEAIAAAAA4BAABkcnMvc2hhcGV4bWwueG1sUEsFBgAAAAAGAAYA&#10;WwEAALgDAAAAAA==&#10;" path="m230,231l230,231c274,231,274,231,274,231c274,275,274,275,274,275c496,275,496,275,496,275c496,275,496,168,487,133c487,97,478,80,443,80c363,80,363,80,363,80c345,53,337,27,337,27c328,9,319,0,300,0c194,0,194,0,194,0c177,0,168,9,168,27c159,27,150,53,133,80c53,80,53,80,53,80c17,80,9,97,9,133c0,168,0,275,0,275c230,275,230,275,230,275l230,231xm186,53l186,53c194,44,194,36,212,36c284,36,284,36,284,36c300,36,300,44,309,53c309,53,319,71,319,80c177,80,177,80,177,80c186,71,186,53,186,53xm274,355l274,355c230,355,230,355,230,355c230,302,230,302,230,302c9,302,9,302,9,302c9,302,17,346,17,381c17,399,26,425,62,425c434,425,434,425,434,425c469,425,478,399,478,381c478,346,487,302,487,302c274,302,274,302,274,302l274,355xe">
                  <v:path o:connectlocs="75241,75797;75241,75797;89634,75797;89634,90234;162258,90234;159314,43640;144920,26250;118750,26250;110244,8859;98140,0;63464,0;54958,8859;43508,26250;17338,26250;2943,43640;0,90234;75241,90234;75241,75797;60847,17390;60847,17390;69352,11812;92906,11812;101084,17390;104355,26250;57903,26250;60847,17390;89634,116485;89634,116485;75241,116485;75241,99094;2943,99094;5560,125016;20282,139454;141976,139454;156370,125016;159314,99094;89634,99094;89634,116485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 inset="1.0045mm,0.50225mm,1.0045mm,0.50225mm"/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-658495</wp:posOffset>
                </wp:positionH>
                <wp:positionV relativeFrom="paragraph">
                  <wp:posOffset>170180</wp:posOffset>
                </wp:positionV>
                <wp:extent cx="6619240" cy="3738245"/>
                <wp:effectExtent l="0" t="0" r="0" b="0"/>
                <wp:wrapNone/>
                <wp:docPr id="173" name="文本框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240" cy="3738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10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上海XX科技有限公司                   Java软件工程师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根据开发规范编写各种开发文档及项目文档；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2、负责代码模块和数据库设计、核心功能代码的编写；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3、负责项目开发过程中的技术攻关，和运行中出现的技术问题；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4、负责对架构进行优化，持续改进性能、可扩展性、稳定性、安全性。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XX信息科技有限公司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软件工程师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62" w:afterLines="2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根据产品需求开发系统相关应用软件；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62" w:afterLines="2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2、负责Android手机客户端软件相关的系统分析、设计和开发；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62" w:afterLines="20"/>
                              <w:ind w:left="0" w:leftChars="0"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学习和研究新技术以满足产品的需求；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62" w:afterLines="20"/>
                              <w:ind w:left="0" w:leftChars="0"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根据开发过程中的体验对产品提出改进建议；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62" w:afterLines="2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5、配合等其他部门提供相关技术支持。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85pt;margin-top:13.4pt;height:294.35pt;width:521.2pt;z-index:251665408;mso-width-relative:page;mso-height-relative:page;" filled="f" stroked="f" coordsize="21600,21600" o:gfxdata="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PuO11dwAAAALAQAADwAAAAAAAAABACAAAAAiAAAAZHJzL2Rvd25yZXYueG1sUEsB&#10;AhQAFAAAAAgAh07iQPlh2wC4AQAAXAMAAA4AAAAAAAAAAQAgAAAAKwEAAGRycy9lMm9Eb2MueG1s&#10;UEsFBgAAAAAGAAYAWQEAAF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04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10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上海XX科技有限公司                   Java软件工程师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根据开发规范编写各种开发文档及项目文档；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2、负责代码模块和数据库设计、核心功能代码的编写；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3、负责项目开发过程中的技术攻关，和运行中出现的技术问题；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4、负责对架构进行优化，持续改进性能、可扩展性、稳定性、安全性。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XX信息科技有限公司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软件工程师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工作描述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62" w:afterLines="20"/>
                        <w:ind w:left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根据产品需求开发系统相关应用软件；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62" w:afterLines="20"/>
                        <w:ind w:left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2、负责Android手机客户端软件相关的系统分析、设计和开发；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62" w:afterLines="20"/>
                        <w:ind w:left="0" w:leftChars="0" w:firstLine="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学习和研究新技术以满足产品的需求；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62" w:afterLines="20"/>
                        <w:ind w:left="0" w:leftChars="0" w:firstLine="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根据开发过程中的体验对产品提出改进建议；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62" w:afterLines="20"/>
                        <w:ind w:left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5、配合等其他部门提供相关技术支持。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-906780</wp:posOffset>
                </wp:positionH>
                <wp:positionV relativeFrom="paragraph">
                  <wp:posOffset>78105</wp:posOffset>
                </wp:positionV>
                <wp:extent cx="7103110" cy="335280"/>
                <wp:effectExtent l="0" t="0" r="2540" b="762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3110" cy="335280"/>
                          <a:chOff x="6096" y="3241"/>
                          <a:chExt cx="11141" cy="528"/>
                        </a:xfrm>
                      </wpg:grpSpPr>
                      <wps:wsp>
                        <wps:cNvPr id="15" name="平行四边形 10"/>
                        <wps:cNvSpPr/>
                        <wps:spPr>
                          <a:xfrm>
                            <a:off x="8301" y="3250"/>
                            <a:ext cx="8936" cy="511"/>
                          </a:xfrm>
                          <a:prstGeom prst="parallelogram">
                            <a:avLst>
                              <a:gd name="adj" fmla="val 0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梯形 6"/>
                        <wps:cNvSpPr/>
                        <wps:spPr>
                          <a:xfrm>
                            <a:off x="6096" y="3241"/>
                            <a:ext cx="2339" cy="528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5D7B9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1.4pt;margin-top:6.15pt;height:26.4pt;width:559.3pt;z-index:251662336;mso-width-relative:page;mso-height-relative:page;" coordorigin="6096,3241" coordsize="11141,528" o:gfxdata="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JJDITLaAAAACgEAAA8AAAAAAAAA&#10;AQAgAAAAIgAAAGRycy9kb3ducmV2LnhtbFBLAQIUABQAAAAIAIdO4kC521hTZQMAAHYJAAAOAAAA&#10;AAAAAAEAIAAAACkBAABkcnMvZTJvRG9jLnhtbFBLBQYAAAAABgAGAFkBAAAABwAAAAA=&#10;">
                <o:lock v:ext="edit" aspectratio="f"/>
                <v:shape id="平行四边形 10" o:spid="_x0000_s1026" o:spt="7" type="#_x0000_t7" style="position:absolute;left:8301;top:3250;height:511;width:8936;v-text-anchor:middle;" fillcolor="#F2F2F2 [3052]" filled="t" stroked="f" coordsize="21600,21600" o:gfxdata="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7ZjXgrgAAADbAAAA&#10;DwAAAAAAAAABACAAAAAiAAAAZHJzL2Rvd25yZXYueG1sUEsBAhQAFAAAAAgAh07iQDMvBZ47AAAA&#10;OQAAABAAAAAAAAAAAQAgAAAABwEAAGRycy9zaGFwZXhtbC54bWxQSwUGAAAAAAYABgBbAQAAsQMA&#10;AAAA&#10;" adj="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oundrect id="梯形 6" o:spid="_x0000_s1026" o:spt="2" style="position:absolute;left:6096;top:3241;height:528;width:2339;v-text-anchor:middle;" fillcolor="#5D7B99" filled="t" stroked="f" coordsize="21600,21600" arcsize="0" o:gfxdata="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aZ/A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-824865</wp:posOffset>
                </wp:positionH>
                <wp:positionV relativeFrom="paragraph">
                  <wp:posOffset>5715</wp:posOffset>
                </wp:positionV>
                <wp:extent cx="1359535" cy="530860"/>
                <wp:effectExtent l="0" t="0" r="0" b="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9535" cy="530860"/>
                          <a:chOff x="6365" y="12367"/>
                          <a:chExt cx="2141" cy="836"/>
                        </a:xfrm>
                      </wpg:grpSpPr>
                      <wps:wsp>
                        <wps:cNvPr id="26" name="矩形 52"/>
                        <wps:cNvSpPr/>
                        <wps:spPr>
                          <a:xfrm>
                            <a:off x="6774" y="12367"/>
                            <a:ext cx="1733" cy="837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rPr>
                                  <w:rFonts w:hint="eastAsia" w:eastAsiaTheme="minorEastAsia"/>
                                  <w:color w:val="FFFFFF" w:themeColor="background1"/>
                                  <w:kern w:val="0"/>
                                  <w:sz w:val="32"/>
                                  <w:szCs w:val="3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 w:themeColor="background1"/>
                                  <w:kern w:val="24"/>
                                  <w:sz w:val="32"/>
                                  <w:szCs w:val="3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工作技能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Freeform 102"/>
                        <wps:cNvSpPr>
                          <a:spLocks noChangeArrowheads="1"/>
                        </wps:cNvSpPr>
                        <wps:spPr bwMode="auto">
                          <a:xfrm>
                            <a:off x="6365" y="12573"/>
                            <a:ext cx="403" cy="363"/>
                          </a:xfrm>
                          <a:custGeom>
                            <a:avLst/>
                            <a:gdLst>
                              <a:gd name="T0" fmla="*/ 35703 w 498"/>
                              <a:gd name="T1" fmla="*/ 67874 h 445"/>
                              <a:gd name="T2" fmla="*/ 35703 w 498"/>
                              <a:gd name="T3" fmla="*/ 67874 h 445"/>
                              <a:gd name="T4" fmla="*/ 63372 w 498"/>
                              <a:gd name="T5" fmla="*/ 75965 h 445"/>
                              <a:gd name="T6" fmla="*/ 67389 w 498"/>
                              <a:gd name="T7" fmla="*/ 75965 h 445"/>
                              <a:gd name="T8" fmla="*/ 87026 w 498"/>
                              <a:gd name="T9" fmla="*/ 60232 h 445"/>
                              <a:gd name="T10" fmla="*/ 87026 w 498"/>
                              <a:gd name="T11" fmla="*/ 56187 h 445"/>
                              <a:gd name="T12" fmla="*/ 79439 w 498"/>
                              <a:gd name="T13" fmla="*/ 48096 h 445"/>
                              <a:gd name="T14" fmla="*/ 122728 w 498"/>
                              <a:gd name="T15" fmla="*/ 4495 h 445"/>
                              <a:gd name="T16" fmla="*/ 87026 w 498"/>
                              <a:gd name="T17" fmla="*/ 0 h 445"/>
                              <a:gd name="T18" fmla="*/ 47753 w 498"/>
                              <a:gd name="T19" fmla="*/ 24273 h 445"/>
                              <a:gd name="T20" fmla="*/ 32133 w 498"/>
                              <a:gd name="T21" fmla="*/ 36409 h 445"/>
                              <a:gd name="T22" fmla="*/ 23653 w 498"/>
                              <a:gd name="T23" fmla="*/ 52141 h 445"/>
                              <a:gd name="T24" fmla="*/ 8033 w 498"/>
                              <a:gd name="T25" fmla="*/ 56187 h 445"/>
                              <a:gd name="T26" fmla="*/ 0 w 498"/>
                              <a:gd name="T27" fmla="*/ 64278 h 445"/>
                              <a:gd name="T28" fmla="*/ 0 w 498"/>
                              <a:gd name="T29" fmla="*/ 67874 h 445"/>
                              <a:gd name="T30" fmla="*/ 16066 w 498"/>
                              <a:gd name="T31" fmla="*/ 84055 h 445"/>
                              <a:gd name="T32" fmla="*/ 23653 w 498"/>
                              <a:gd name="T33" fmla="*/ 88101 h 445"/>
                              <a:gd name="T34" fmla="*/ 32133 w 498"/>
                              <a:gd name="T35" fmla="*/ 80010 h 445"/>
                              <a:gd name="T36" fmla="*/ 35703 w 498"/>
                              <a:gd name="T37" fmla="*/ 67874 h 445"/>
                              <a:gd name="T38" fmla="*/ 99075 w 498"/>
                              <a:gd name="T39" fmla="*/ 71919 h 445"/>
                              <a:gd name="T40" fmla="*/ 99075 w 498"/>
                              <a:gd name="T41" fmla="*/ 71919 h 445"/>
                              <a:gd name="T42" fmla="*/ 95059 w 498"/>
                              <a:gd name="T43" fmla="*/ 71919 h 445"/>
                              <a:gd name="T44" fmla="*/ 79439 w 498"/>
                              <a:gd name="T45" fmla="*/ 84055 h 445"/>
                              <a:gd name="T46" fmla="*/ 75422 w 498"/>
                              <a:gd name="T47" fmla="*/ 91697 h 445"/>
                              <a:gd name="T48" fmla="*/ 170035 w 498"/>
                              <a:gd name="T49" fmla="*/ 195530 h 445"/>
                              <a:gd name="T50" fmla="*/ 178068 w 498"/>
                              <a:gd name="T51" fmla="*/ 195530 h 445"/>
                              <a:gd name="T52" fmla="*/ 190117 w 498"/>
                              <a:gd name="T53" fmla="*/ 187439 h 445"/>
                              <a:gd name="T54" fmla="*/ 190117 w 498"/>
                              <a:gd name="T55" fmla="*/ 179798 h 445"/>
                              <a:gd name="T56" fmla="*/ 99075 w 498"/>
                              <a:gd name="T57" fmla="*/ 71919 h 445"/>
                              <a:gd name="T58" fmla="*/ 221804 w 498"/>
                              <a:gd name="T59" fmla="*/ 28318 h 445"/>
                              <a:gd name="T60" fmla="*/ 221804 w 498"/>
                              <a:gd name="T61" fmla="*/ 28318 h 445"/>
                              <a:gd name="T62" fmla="*/ 213771 w 498"/>
                              <a:gd name="T63" fmla="*/ 24273 h 445"/>
                              <a:gd name="T64" fmla="*/ 205737 w 498"/>
                              <a:gd name="T65" fmla="*/ 40005 h 445"/>
                              <a:gd name="T66" fmla="*/ 182084 w 498"/>
                              <a:gd name="T67" fmla="*/ 48096 h 445"/>
                              <a:gd name="T68" fmla="*/ 178068 w 498"/>
                              <a:gd name="T69" fmla="*/ 28318 h 445"/>
                              <a:gd name="T70" fmla="*/ 186101 w 498"/>
                              <a:gd name="T71" fmla="*/ 8540 h 445"/>
                              <a:gd name="T72" fmla="*/ 182084 w 498"/>
                              <a:gd name="T73" fmla="*/ 4495 h 445"/>
                              <a:gd name="T74" fmla="*/ 150398 w 498"/>
                              <a:gd name="T75" fmla="*/ 32364 h 445"/>
                              <a:gd name="T76" fmla="*/ 142365 w 498"/>
                              <a:gd name="T77" fmla="*/ 67874 h 445"/>
                              <a:gd name="T78" fmla="*/ 126745 w 498"/>
                              <a:gd name="T79" fmla="*/ 84055 h 445"/>
                              <a:gd name="T80" fmla="*/ 142365 w 498"/>
                              <a:gd name="T81" fmla="*/ 103833 h 445"/>
                              <a:gd name="T82" fmla="*/ 162448 w 498"/>
                              <a:gd name="T83" fmla="*/ 84055 h 445"/>
                              <a:gd name="T84" fmla="*/ 182084 w 498"/>
                              <a:gd name="T85" fmla="*/ 80010 h 445"/>
                              <a:gd name="T86" fmla="*/ 217787 w 498"/>
                              <a:gd name="T87" fmla="*/ 64278 h 445"/>
                              <a:gd name="T88" fmla="*/ 221804 w 498"/>
                              <a:gd name="T89" fmla="*/ 28318 h 445"/>
                              <a:gd name="T90" fmla="*/ 32133 w 498"/>
                              <a:gd name="T91" fmla="*/ 179798 h 445"/>
                              <a:gd name="T92" fmla="*/ 32133 w 498"/>
                              <a:gd name="T93" fmla="*/ 179798 h 445"/>
                              <a:gd name="T94" fmla="*/ 32133 w 498"/>
                              <a:gd name="T95" fmla="*/ 187439 h 445"/>
                              <a:gd name="T96" fmla="*/ 39719 w 498"/>
                              <a:gd name="T97" fmla="*/ 199576 h 445"/>
                              <a:gd name="T98" fmla="*/ 47753 w 498"/>
                              <a:gd name="T99" fmla="*/ 195530 h 445"/>
                              <a:gd name="T100" fmla="*/ 103092 w 498"/>
                              <a:gd name="T101" fmla="*/ 143838 h 445"/>
                              <a:gd name="T102" fmla="*/ 87026 w 498"/>
                              <a:gd name="T103" fmla="*/ 123611 h 445"/>
                              <a:gd name="T104" fmla="*/ 32133 w 498"/>
                              <a:gd name="T105" fmla="*/ 179798 h 445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</a:gdLst>
                            <a:ahLst/>
                            <a:cxnLst>
                              <a:cxn ang="T106">
                                <a:pos x="T0" y="T1"/>
                              </a:cxn>
                              <a:cxn ang="T107">
                                <a:pos x="T2" y="T3"/>
                              </a:cxn>
                              <a:cxn ang="T108">
                                <a:pos x="T4" y="T5"/>
                              </a:cxn>
                              <a:cxn ang="T109">
                                <a:pos x="T6" y="T7"/>
                              </a:cxn>
                              <a:cxn ang="T110">
                                <a:pos x="T8" y="T9"/>
                              </a:cxn>
                              <a:cxn ang="T111">
                                <a:pos x="T10" y="T11"/>
                              </a:cxn>
                              <a:cxn ang="T112">
                                <a:pos x="T12" y="T13"/>
                              </a:cxn>
                              <a:cxn ang="T113">
                                <a:pos x="T14" y="T15"/>
                              </a:cxn>
                              <a:cxn ang="T114">
                                <a:pos x="T16" y="T17"/>
                              </a:cxn>
                              <a:cxn ang="T115">
                                <a:pos x="T18" y="T19"/>
                              </a:cxn>
                              <a:cxn ang="T116">
                                <a:pos x="T20" y="T21"/>
                              </a:cxn>
                              <a:cxn ang="T117">
                                <a:pos x="T22" y="T23"/>
                              </a:cxn>
                              <a:cxn ang="T118">
                                <a:pos x="T24" y="T25"/>
                              </a:cxn>
                              <a:cxn ang="T119">
                                <a:pos x="T26" y="T27"/>
                              </a:cxn>
                              <a:cxn ang="T120">
                                <a:pos x="T28" y="T29"/>
                              </a:cxn>
                              <a:cxn ang="T121">
                                <a:pos x="T30" y="T31"/>
                              </a:cxn>
                              <a:cxn ang="T122">
                                <a:pos x="T32" y="T33"/>
                              </a:cxn>
                              <a:cxn ang="T123">
                                <a:pos x="T34" y="T35"/>
                              </a:cxn>
                              <a:cxn ang="T124">
                                <a:pos x="T36" y="T37"/>
                              </a:cxn>
                              <a:cxn ang="T125">
                                <a:pos x="T38" y="T39"/>
                              </a:cxn>
                              <a:cxn ang="T126">
                                <a:pos x="T40" y="T41"/>
                              </a:cxn>
                              <a:cxn ang="T127">
                                <a:pos x="T42" y="T43"/>
                              </a:cxn>
                              <a:cxn ang="T128">
                                <a:pos x="T44" y="T45"/>
                              </a:cxn>
                              <a:cxn ang="T129">
                                <a:pos x="T46" y="T47"/>
                              </a:cxn>
                              <a:cxn ang="T130">
                                <a:pos x="T48" y="T49"/>
                              </a:cxn>
                              <a:cxn ang="T131">
                                <a:pos x="T50" y="T51"/>
                              </a:cxn>
                              <a:cxn ang="T132">
                                <a:pos x="T52" y="T53"/>
                              </a:cxn>
                              <a:cxn ang="T133">
                                <a:pos x="T54" y="T55"/>
                              </a:cxn>
                              <a:cxn ang="T134">
                                <a:pos x="T56" y="T57"/>
                              </a:cxn>
                              <a:cxn ang="T135">
                                <a:pos x="T58" y="T59"/>
                              </a:cxn>
                              <a:cxn ang="T136">
                                <a:pos x="T60" y="T61"/>
                              </a:cxn>
                              <a:cxn ang="T137">
                                <a:pos x="T62" y="T63"/>
                              </a:cxn>
                              <a:cxn ang="T138">
                                <a:pos x="T64" y="T65"/>
                              </a:cxn>
                              <a:cxn ang="T139">
                                <a:pos x="T66" y="T67"/>
                              </a:cxn>
                              <a:cxn ang="T140">
                                <a:pos x="T68" y="T69"/>
                              </a:cxn>
                              <a:cxn ang="T141">
                                <a:pos x="T70" y="T71"/>
                              </a:cxn>
                              <a:cxn ang="T142">
                                <a:pos x="T72" y="T73"/>
                              </a:cxn>
                              <a:cxn ang="T143">
                                <a:pos x="T74" y="T75"/>
                              </a:cxn>
                              <a:cxn ang="T144">
                                <a:pos x="T76" y="T77"/>
                              </a:cxn>
                              <a:cxn ang="T145">
                                <a:pos x="T78" y="T79"/>
                              </a:cxn>
                              <a:cxn ang="T146">
                                <a:pos x="T80" y="T81"/>
                              </a:cxn>
                              <a:cxn ang="T147">
                                <a:pos x="T82" y="T83"/>
                              </a:cxn>
                              <a:cxn ang="T148">
                                <a:pos x="T84" y="T85"/>
                              </a:cxn>
                              <a:cxn ang="T149">
                                <a:pos x="T86" y="T87"/>
                              </a:cxn>
                              <a:cxn ang="T150">
                                <a:pos x="T88" y="T89"/>
                              </a:cxn>
                              <a:cxn ang="T151">
                                <a:pos x="T90" y="T91"/>
                              </a:cxn>
                              <a:cxn ang="T152">
                                <a:pos x="T92" y="T93"/>
                              </a:cxn>
                              <a:cxn ang="T153">
                                <a:pos x="T94" y="T95"/>
                              </a:cxn>
                              <a:cxn ang="T154">
                                <a:pos x="T96" y="T97"/>
                              </a:cxn>
                              <a:cxn ang="T155">
                                <a:pos x="T98" y="T99"/>
                              </a:cxn>
                              <a:cxn ang="T156">
                                <a:pos x="T100" y="T101"/>
                              </a:cxn>
                              <a:cxn ang="T157">
                                <a:pos x="T102" y="T103"/>
                              </a:cxn>
                              <a:cxn ang="T158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498" h="445">
                                <a:moveTo>
                                  <a:pt x="80" y="151"/>
                                </a:moveTo>
                                <a:lnTo>
                                  <a:pt x="80" y="151"/>
                                </a:lnTo>
                                <a:cubicBezTo>
                                  <a:pt x="97" y="134"/>
                                  <a:pt x="116" y="143"/>
                                  <a:pt x="142" y="169"/>
                                </a:cubicBezTo>
                                <a:cubicBezTo>
                                  <a:pt x="151" y="178"/>
                                  <a:pt x="151" y="169"/>
                                  <a:pt x="151" y="169"/>
                                </a:cubicBezTo>
                                <a:cubicBezTo>
                                  <a:pt x="160" y="169"/>
                                  <a:pt x="186" y="134"/>
                                  <a:pt x="195" y="134"/>
                                </a:cubicBezTo>
                                <a:cubicBezTo>
                                  <a:pt x="195" y="134"/>
                                  <a:pt x="195" y="134"/>
                                  <a:pt x="195" y="125"/>
                                </a:cubicBezTo>
                                <a:cubicBezTo>
                                  <a:pt x="186" y="125"/>
                                  <a:pt x="178" y="116"/>
                                  <a:pt x="178" y="107"/>
                                </a:cubicBezTo>
                                <a:cubicBezTo>
                                  <a:pt x="133" y="45"/>
                                  <a:pt x="301" y="10"/>
                                  <a:pt x="275" y="10"/>
                                </a:cubicBezTo>
                                <a:cubicBezTo>
                                  <a:pt x="257" y="0"/>
                                  <a:pt x="204" y="0"/>
                                  <a:pt x="195" y="0"/>
                                </a:cubicBezTo>
                                <a:cubicBezTo>
                                  <a:pt x="169" y="10"/>
                                  <a:pt x="125" y="36"/>
                                  <a:pt x="107" y="54"/>
                                </a:cubicBezTo>
                                <a:cubicBezTo>
                                  <a:pt x="80" y="72"/>
                                  <a:pt x="72" y="81"/>
                                  <a:pt x="72" y="81"/>
                                </a:cubicBezTo>
                                <a:cubicBezTo>
                                  <a:pt x="62" y="89"/>
                                  <a:pt x="72" y="107"/>
                                  <a:pt x="53" y="116"/>
                                </a:cubicBezTo>
                                <a:cubicBezTo>
                                  <a:pt x="36" y="125"/>
                                  <a:pt x="27" y="116"/>
                                  <a:pt x="18" y="125"/>
                                </a:cubicBezTo>
                                <a:cubicBezTo>
                                  <a:pt x="18" y="134"/>
                                  <a:pt x="9" y="134"/>
                                  <a:pt x="0" y="143"/>
                                </a:cubicBezTo>
                                <a:lnTo>
                                  <a:pt x="0" y="151"/>
                                </a:lnTo>
                                <a:lnTo>
                                  <a:pt x="36" y="187"/>
                                </a:lnTo>
                                <a:cubicBezTo>
                                  <a:pt x="36" y="196"/>
                                  <a:pt x="44" y="196"/>
                                  <a:pt x="53" y="196"/>
                                </a:cubicBezTo>
                                <a:cubicBezTo>
                                  <a:pt x="53" y="187"/>
                                  <a:pt x="62" y="178"/>
                                  <a:pt x="72" y="178"/>
                                </a:cubicBezTo>
                                <a:cubicBezTo>
                                  <a:pt x="72" y="178"/>
                                  <a:pt x="72" y="151"/>
                                  <a:pt x="80" y="151"/>
                                </a:cubicBezTo>
                                <a:close/>
                                <a:moveTo>
                                  <a:pt x="222" y="160"/>
                                </a:moveTo>
                                <a:lnTo>
                                  <a:pt x="222" y="160"/>
                                </a:lnTo>
                                <a:cubicBezTo>
                                  <a:pt x="213" y="160"/>
                                  <a:pt x="213" y="160"/>
                                  <a:pt x="213" y="160"/>
                                </a:cubicBezTo>
                                <a:cubicBezTo>
                                  <a:pt x="178" y="187"/>
                                  <a:pt x="178" y="187"/>
                                  <a:pt x="178" y="187"/>
                                </a:cubicBezTo>
                                <a:cubicBezTo>
                                  <a:pt x="169" y="196"/>
                                  <a:pt x="169" y="196"/>
                                  <a:pt x="169" y="204"/>
                                </a:cubicBezTo>
                                <a:cubicBezTo>
                                  <a:pt x="381" y="435"/>
                                  <a:pt x="381" y="435"/>
                                  <a:pt x="381" y="435"/>
                                </a:cubicBezTo>
                                <a:cubicBezTo>
                                  <a:pt x="381" y="444"/>
                                  <a:pt x="391" y="444"/>
                                  <a:pt x="399" y="435"/>
                                </a:cubicBezTo>
                                <a:cubicBezTo>
                                  <a:pt x="426" y="417"/>
                                  <a:pt x="426" y="417"/>
                                  <a:pt x="426" y="417"/>
                                </a:cubicBezTo>
                                <a:cubicBezTo>
                                  <a:pt x="426" y="408"/>
                                  <a:pt x="426" y="400"/>
                                  <a:pt x="426" y="400"/>
                                </a:cubicBezTo>
                                <a:lnTo>
                                  <a:pt x="222" y="160"/>
                                </a:lnTo>
                                <a:close/>
                                <a:moveTo>
                                  <a:pt x="497" y="63"/>
                                </a:moveTo>
                                <a:lnTo>
                                  <a:pt x="497" y="63"/>
                                </a:lnTo>
                                <a:cubicBezTo>
                                  <a:pt x="488" y="45"/>
                                  <a:pt x="488" y="54"/>
                                  <a:pt x="479" y="54"/>
                                </a:cubicBezTo>
                                <a:cubicBezTo>
                                  <a:pt x="479" y="63"/>
                                  <a:pt x="461" y="81"/>
                                  <a:pt x="461" y="89"/>
                                </a:cubicBezTo>
                                <a:cubicBezTo>
                                  <a:pt x="452" y="107"/>
                                  <a:pt x="435" y="125"/>
                                  <a:pt x="408" y="107"/>
                                </a:cubicBezTo>
                                <a:cubicBezTo>
                                  <a:pt x="381" y="81"/>
                                  <a:pt x="391" y="72"/>
                                  <a:pt x="399" y="63"/>
                                </a:cubicBezTo>
                                <a:cubicBezTo>
                                  <a:pt x="399" y="54"/>
                                  <a:pt x="417" y="28"/>
                                  <a:pt x="417" y="19"/>
                                </a:cubicBezTo>
                                <a:cubicBezTo>
                                  <a:pt x="426" y="19"/>
                                  <a:pt x="417" y="10"/>
                                  <a:pt x="408" y="10"/>
                                </a:cubicBezTo>
                                <a:cubicBezTo>
                                  <a:pt x="399" y="19"/>
                                  <a:pt x="346" y="36"/>
                                  <a:pt x="337" y="72"/>
                                </a:cubicBezTo>
                                <a:cubicBezTo>
                                  <a:pt x="328" y="98"/>
                                  <a:pt x="346" y="125"/>
                                  <a:pt x="319" y="151"/>
                                </a:cubicBezTo>
                                <a:cubicBezTo>
                                  <a:pt x="284" y="187"/>
                                  <a:pt x="284" y="187"/>
                                  <a:pt x="284" y="187"/>
                                </a:cubicBezTo>
                                <a:cubicBezTo>
                                  <a:pt x="319" y="231"/>
                                  <a:pt x="319" y="231"/>
                                  <a:pt x="319" y="231"/>
                                </a:cubicBezTo>
                                <a:cubicBezTo>
                                  <a:pt x="364" y="187"/>
                                  <a:pt x="364" y="187"/>
                                  <a:pt x="364" y="187"/>
                                </a:cubicBezTo>
                                <a:cubicBezTo>
                                  <a:pt x="372" y="178"/>
                                  <a:pt x="391" y="169"/>
                                  <a:pt x="408" y="178"/>
                                </a:cubicBezTo>
                                <a:cubicBezTo>
                                  <a:pt x="452" y="187"/>
                                  <a:pt x="470" y="169"/>
                                  <a:pt x="488" y="143"/>
                                </a:cubicBezTo>
                                <a:cubicBezTo>
                                  <a:pt x="497" y="116"/>
                                  <a:pt x="497" y="72"/>
                                  <a:pt x="497" y="63"/>
                                </a:cubicBezTo>
                                <a:close/>
                                <a:moveTo>
                                  <a:pt x="72" y="400"/>
                                </a:moveTo>
                                <a:lnTo>
                                  <a:pt x="72" y="400"/>
                                </a:lnTo>
                                <a:cubicBezTo>
                                  <a:pt x="62" y="408"/>
                                  <a:pt x="62" y="417"/>
                                  <a:pt x="72" y="417"/>
                                </a:cubicBezTo>
                                <a:cubicBezTo>
                                  <a:pt x="89" y="444"/>
                                  <a:pt x="89" y="444"/>
                                  <a:pt x="89" y="444"/>
                                </a:cubicBezTo>
                                <a:cubicBezTo>
                                  <a:pt x="97" y="444"/>
                                  <a:pt x="107" y="444"/>
                                  <a:pt x="107" y="435"/>
                                </a:cubicBezTo>
                                <a:cubicBezTo>
                                  <a:pt x="231" y="320"/>
                                  <a:pt x="231" y="320"/>
                                  <a:pt x="231" y="320"/>
                                </a:cubicBezTo>
                                <a:cubicBezTo>
                                  <a:pt x="195" y="275"/>
                                  <a:pt x="195" y="275"/>
                                  <a:pt x="195" y="275"/>
                                </a:cubicBezTo>
                                <a:lnTo>
                                  <a:pt x="72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wrap="none" lIns="36162" tIns="18081" rIns="36162" bIns="18081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4.95pt;margin-top:0.45pt;height:41.8pt;width:107.05pt;z-index:251675648;mso-width-relative:page;mso-height-relative:page;" coordorigin="6365,12367" coordsize="2141,836" o:gfxdata="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">
                <o:lock v:ext="edit" aspectratio="f"/>
                <v:rect id="矩形 52" o:spid="_x0000_s1026" o:spt="1" style="position:absolute;left:6774;top:12367;height:837;width:1733;v-text-anchor:middle;" filled="f" stroked="f" coordsize="21600,21600" o:gfxdata="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S6wN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320" w:lineRule="exact"/>
                          <w:rPr>
                            <w:rFonts w:hint="eastAsia" w:eastAsiaTheme="minorEastAsia"/>
                            <w:color w:val="FFFFFF" w:themeColor="background1"/>
                            <w:kern w:val="0"/>
                            <w:sz w:val="32"/>
                            <w:szCs w:val="3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 w:themeColor="background1"/>
                            <w:kern w:val="24"/>
                            <w:sz w:val="32"/>
                            <w:szCs w:val="3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工作技能</w:t>
                        </w:r>
                      </w:p>
                    </w:txbxContent>
                  </v:textbox>
                </v:rect>
                <v:shape id="Freeform 102" o:spid="_x0000_s1026" o:spt="100" style="position:absolute;left:6365;top:12573;height:363;width:403;mso-wrap-style:none;v-text-anchor:middle;" fillcolor="#FFFFFF [3212]" filled="t" stroked="f" coordsize="498,445" o:gfxdata="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w8GdvQAA&#10;ANsAAAAPAAAAAAAAAAEAIAAAACIAAABkcnMvZG93bnJldi54bWxQSwECFAAUAAAACACHTuJAMy8F&#10;njsAAAA5AAAAEAAAAAAAAAABACAAAAAMAQAAZHJzL3NoYXBleG1sLnhtbFBLBQYAAAAABgAGAFsB&#10;AAC2AwAAAAA=&#10;" path="m80,151l80,151c97,134,116,143,142,169c151,178,151,169,151,169c160,169,186,134,195,134c195,134,195,134,195,125c186,125,178,116,178,107c133,45,301,10,275,10c257,0,204,0,195,0c169,10,125,36,107,54c80,72,72,81,72,81c62,89,72,107,53,116c36,125,27,116,18,125c18,134,9,134,0,143l0,151,36,187c36,196,44,196,53,196c53,187,62,178,72,178c72,178,72,151,80,151xm222,160l222,160c213,160,213,160,213,160c178,187,178,187,178,187c169,196,169,196,169,204c381,435,381,435,381,435c381,444,391,444,399,435c426,417,426,417,426,417c426,408,426,400,426,400l222,160xm497,63l497,63c488,45,488,54,479,54c479,63,461,81,461,89c452,107,435,125,408,107c381,81,391,72,399,63c399,54,417,28,417,19c426,19,417,10,408,10c399,19,346,36,337,72c328,98,346,125,319,151c284,187,284,187,284,187c319,231,319,231,319,231c364,187,364,187,364,187c372,178,391,169,408,178c452,187,470,169,488,143c497,116,497,72,497,63xm72,400l72,400c62,408,62,417,72,417c89,444,89,444,89,444c97,444,107,444,107,435c231,320,231,320,231,320c195,275,195,275,195,275l72,400xe">
                  <v:path o:connectlocs="28892,55366;28892,55366;51282,61966;54533,61966;70424,49133;70424,45833;64284,39233;99316,3666;70424,0;38643,19800;26003,29699;19140,42532;6500,45833;0,52433;0,55366;13001,68566;19140,71866;26003,65266;28892,55366;80175,58666;80175,58666;76925,58666;64284,68566;61034,74800;137598,159499;144099,159499;153849,152899;153849,146666;80175,58666;179491,23099;179491,23099;172991,19800;166489,32633;147349,39233;144099,23099;150599,6966;147349,3666;121707,26400;115207,55366;102566,68566;115207,84699;131458,68566;147349,65266;176241,52433;179491,23099;26003,146666;26003,146666;26003,152899;32142,162800;38643,159499;83425,117333;70424,100833;26003,146666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 inset="1.0045mm,0.50225mm,1.0045mm,0.50225mm"/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-658495</wp:posOffset>
                </wp:positionH>
                <wp:positionV relativeFrom="paragraph">
                  <wp:posOffset>139065</wp:posOffset>
                </wp:positionV>
                <wp:extent cx="6586855" cy="135382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6855" cy="1353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语言技能: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大学英语CET4、CET6、普通话二级甲等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专业技能: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熟悉Android 应用开发 ，有Android开发经验。精通Java多线程编程，面向对象设计/设计模式，性能优化，具有JVM调优能力。熟练使用SpringCloud/SpringBoot/SpringMVC 、Hibernate/Mybatis等主流框架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其它技能: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精通Java多线程编程，面向对象设计/设计模式，性能优化，具有JVM调优能力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85pt;margin-top:10.95pt;height:106.6pt;width:518.65pt;z-index:251667456;mso-width-relative:page;mso-height-relative:page;" filled="f" stroked="f" coordsize="21600,21600" o:gfxdata="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BxXEY3QAAAAsBAAAPAAAAAAAA&#10;AAEAIAAAACIAAABkcnMvZG93bnJldi54bWxQSwECFAAUAAAACACHTuJANuzP5EYCAAB3BAAADgAA&#10;AAAAAAABACAAAAAs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语言技能: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大学英语CET4、CET6、普通话二级甲等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专业技能: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熟悉Android 应用开发 ，有Android开发经验。精通Java多线程编程，面向对象设计/设计模式，性能优化，具有JVM调优能力。熟练使用SpringCloud/SpringBoot/SpringMVC 、Hibernate/Mybatis等主流框架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其它技能: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精通Java多线程编程，面向对象设计/设计模式，性能优化，具有JVM调优能力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-824865</wp:posOffset>
                </wp:positionH>
                <wp:positionV relativeFrom="paragraph">
                  <wp:posOffset>118110</wp:posOffset>
                </wp:positionV>
                <wp:extent cx="1354455" cy="53149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4455" cy="531495"/>
                          <a:chOff x="6374" y="14632"/>
                          <a:chExt cx="2133" cy="837"/>
                        </a:xfrm>
                      </wpg:grpSpPr>
                      <wps:wsp>
                        <wps:cNvPr id="33" name="矩形 52"/>
                        <wps:cNvSpPr/>
                        <wps:spPr>
                          <a:xfrm>
                            <a:off x="6774" y="14632"/>
                            <a:ext cx="1733" cy="837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rPr>
                                  <w:rFonts w:hint="eastAsia" w:eastAsiaTheme="minorEastAsia"/>
                                  <w:color w:val="FFFFFF" w:themeColor="background1"/>
                                  <w:kern w:val="0"/>
                                  <w:sz w:val="32"/>
                                  <w:szCs w:val="3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 w:themeColor="background1"/>
                                  <w:kern w:val="24"/>
                                  <w:sz w:val="32"/>
                                  <w:szCs w:val="3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Freeform 8"/>
                        <wps:cNvSpPr>
                          <a:spLocks noChangeArrowheads="1"/>
                        </wps:cNvSpPr>
                        <wps:spPr bwMode="auto">
                          <a:xfrm>
                            <a:off x="6374" y="14840"/>
                            <a:ext cx="384" cy="344"/>
                          </a:xfrm>
                          <a:custGeom>
                            <a:avLst/>
                            <a:gdLst>
                              <a:gd name="T0" fmla="*/ 139617 w 497"/>
                              <a:gd name="T1" fmla="*/ 151370 h 444"/>
                              <a:gd name="T2" fmla="*/ 139617 w 497"/>
                              <a:gd name="T3" fmla="*/ 151370 h 444"/>
                              <a:gd name="T4" fmla="*/ 99534 w 497"/>
                              <a:gd name="T5" fmla="*/ 115780 h 444"/>
                              <a:gd name="T6" fmla="*/ 111694 w 497"/>
                              <a:gd name="T7" fmla="*/ 87849 h 444"/>
                              <a:gd name="T8" fmla="*/ 123404 w 497"/>
                              <a:gd name="T9" fmla="*/ 68027 h 444"/>
                              <a:gd name="T10" fmla="*/ 119801 w 497"/>
                              <a:gd name="T11" fmla="*/ 59917 h 444"/>
                              <a:gd name="T12" fmla="*/ 123404 w 497"/>
                              <a:gd name="T13" fmla="*/ 40095 h 444"/>
                              <a:gd name="T14" fmla="*/ 79717 w 497"/>
                              <a:gd name="T15" fmla="*/ 0 h 444"/>
                              <a:gd name="T16" fmla="*/ 31526 w 497"/>
                              <a:gd name="T17" fmla="*/ 40095 h 444"/>
                              <a:gd name="T18" fmla="*/ 35580 w 497"/>
                              <a:gd name="T19" fmla="*/ 59917 h 444"/>
                              <a:gd name="T20" fmla="*/ 31526 w 497"/>
                              <a:gd name="T21" fmla="*/ 68027 h 444"/>
                              <a:gd name="T22" fmla="*/ 43687 w 497"/>
                              <a:gd name="T23" fmla="*/ 87849 h 444"/>
                              <a:gd name="T24" fmla="*/ 55397 w 497"/>
                              <a:gd name="T25" fmla="*/ 115780 h 444"/>
                              <a:gd name="T26" fmla="*/ 15763 w 497"/>
                              <a:gd name="T27" fmla="*/ 151370 h 444"/>
                              <a:gd name="T28" fmla="*/ 0 w 497"/>
                              <a:gd name="T29" fmla="*/ 155425 h 444"/>
                              <a:gd name="T30" fmla="*/ 0 w 497"/>
                              <a:gd name="T31" fmla="*/ 199574 h 444"/>
                              <a:gd name="T32" fmla="*/ 179251 w 497"/>
                              <a:gd name="T33" fmla="*/ 199574 h 444"/>
                              <a:gd name="T34" fmla="*/ 179251 w 497"/>
                              <a:gd name="T35" fmla="*/ 179752 h 444"/>
                              <a:gd name="T36" fmla="*/ 139617 w 497"/>
                              <a:gd name="T37" fmla="*/ 151370 h 444"/>
                              <a:gd name="T38" fmla="*/ 191411 w 497"/>
                              <a:gd name="T39" fmla="*/ 87849 h 444"/>
                              <a:gd name="T40" fmla="*/ 191411 w 497"/>
                              <a:gd name="T41" fmla="*/ 87849 h 444"/>
                              <a:gd name="T42" fmla="*/ 191411 w 497"/>
                              <a:gd name="T43" fmla="*/ 55863 h 444"/>
                              <a:gd name="T44" fmla="*/ 167541 w 497"/>
                              <a:gd name="T45" fmla="*/ 55863 h 444"/>
                              <a:gd name="T46" fmla="*/ 167541 w 497"/>
                              <a:gd name="T47" fmla="*/ 87849 h 444"/>
                              <a:gd name="T48" fmla="*/ 135564 w 497"/>
                              <a:gd name="T49" fmla="*/ 87849 h 444"/>
                              <a:gd name="T50" fmla="*/ 135564 w 497"/>
                              <a:gd name="T51" fmla="*/ 111726 h 444"/>
                              <a:gd name="T52" fmla="*/ 167541 w 497"/>
                              <a:gd name="T53" fmla="*/ 111726 h 444"/>
                              <a:gd name="T54" fmla="*/ 167541 w 497"/>
                              <a:gd name="T55" fmla="*/ 143712 h 444"/>
                              <a:gd name="T56" fmla="*/ 191411 w 497"/>
                              <a:gd name="T57" fmla="*/ 143712 h 444"/>
                              <a:gd name="T58" fmla="*/ 191411 w 497"/>
                              <a:gd name="T59" fmla="*/ 111726 h 444"/>
                              <a:gd name="T60" fmla="*/ 223388 w 497"/>
                              <a:gd name="T61" fmla="*/ 111726 h 444"/>
                              <a:gd name="T62" fmla="*/ 223388 w 497"/>
                              <a:gd name="T63" fmla="*/ 87849 h 444"/>
                              <a:gd name="T64" fmla="*/ 191411 w 497"/>
                              <a:gd name="T65" fmla="*/ 87849 h 444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97" h="444">
                                <a:moveTo>
                                  <a:pt x="310" y="336"/>
                                </a:moveTo>
                                <a:lnTo>
                                  <a:pt x="310" y="336"/>
                                </a:lnTo>
                                <a:cubicBezTo>
                                  <a:pt x="248" y="310"/>
                                  <a:pt x="221" y="292"/>
                                  <a:pt x="221" y="257"/>
                                </a:cubicBezTo>
                                <a:cubicBezTo>
                                  <a:pt x="221" y="230"/>
                                  <a:pt x="239" y="239"/>
                                  <a:pt x="248" y="195"/>
                                </a:cubicBezTo>
                                <a:cubicBezTo>
                                  <a:pt x="257" y="177"/>
                                  <a:pt x="274" y="195"/>
                                  <a:pt x="274" y="151"/>
                                </a:cubicBezTo>
                                <a:cubicBezTo>
                                  <a:pt x="274" y="133"/>
                                  <a:pt x="266" y="133"/>
                                  <a:pt x="266" y="133"/>
                                </a:cubicBezTo>
                                <a:cubicBezTo>
                                  <a:pt x="266" y="133"/>
                                  <a:pt x="274" y="106"/>
                                  <a:pt x="274" y="89"/>
                                </a:cubicBezTo>
                                <a:cubicBezTo>
                                  <a:pt x="274" y="62"/>
                                  <a:pt x="257" y="0"/>
                                  <a:pt x="177" y="0"/>
                                </a:cubicBezTo>
                                <a:cubicBezTo>
                                  <a:pt x="88" y="0"/>
                                  <a:pt x="70" y="62"/>
                                  <a:pt x="70" y="89"/>
                                </a:cubicBezTo>
                                <a:cubicBezTo>
                                  <a:pt x="70" y="106"/>
                                  <a:pt x="79" y="133"/>
                                  <a:pt x="79" y="133"/>
                                </a:cubicBezTo>
                                <a:cubicBezTo>
                                  <a:pt x="79" y="133"/>
                                  <a:pt x="70" y="133"/>
                                  <a:pt x="70" y="151"/>
                                </a:cubicBezTo>
                                <a:cubicBezTo>
                                  <a:pt x="70" y="195"/>
                                  <a:pt x="88" y="177"/>
                                  <a:pt x="97" y="195"/>
                                </a:cubicBezTo>
                                <a:cubicBezTo>
                                  <a:pt x="106" y="239"/>
                                  <a:pt x="123" y="230"/>
                                  <a:pt x="123" y="257"/>
                                </a:cubicBezTo>
                                <a:cubicBezTo>
                                  <a:pt x="123" y="292"/>
                                  <a:pt x="97" y="310"/>
                                  <a:pt x="35" y="336"/>
                                </a:cubicBezTo>
                                <a:cubicBezTo>
                                  <a:pt x="35" y="336"/>
                                  <a:pt x="17" y="336"/>
                                  <a:pt x="0" y="345"/>
                                </a:cubicBezTo>
                                <a:cubicBezTo>
                                  <a:pt x="0" y="443"/>
                                  <a:pt x="0" y="443"/>
                                  <a:pt x="0" y="443"/>
                                </a:cubicBezTo>
                                <a:cubicBezTo>
                                  <a:pt x="398" y="443"/>
                                  <a:pt x="398" y="443"/>
                                  <a:pt x="398" y="443"/>
                                </a:cubicBezTo>
                                <a:cubicBezTo>
                                  <a:pt x="398" y="443"/>
                                  <a:pt x="398" y="408"/>
                                  <a:pt x="398" y="399"/>
                                </a:cubicBezTo>
                                <a:cubicBezTo>
                                  <a:pt x="398" y="381"/>
                                  <a:pt x="372" y="354"/>
                                  <a:pt x="310" y="336"/>
                                </a:cubicBezTo>
                                <a:close/>
                                <a:moveTo>
                                  <a:pt x="425" y="195"/>
                                </a:moveTo>
                                <a:lnTo>
                                  <a:pt x="425" y="195"/>
                                </a:lnTo>
                                <a:cubicBezTo>
                                  <a:pt x="425" y="124"/>
                                  <a:pt x="425" y="124"/>
                                  <a:pt x="425" y="124"/>
                                </a:cubicBezTo>
                                <a:cubicBezTo>
                                  <a:pt x="372" y="124"/>
                                  <a:pt x="372" y="124"/>
                                  <a:pt x="372" y="124"/>
                                </a:cubicBezTo>
                                <a:cubicBezTo>
                                  <a:pt x="372" y="195"/>
                                  <a:pt x="372" y="195"/>
                                  <a:pt x="372" y="195"/>
                                </a:cubicBezTo>
                                <a:cubicBezTo>
                                  <a:pt x="301" y="195"/>
                                  <a:pt x="301" y="195"/>
                                  <a:pt x="301" y="195"/>
                                </a:cubicBezTo>
                                <a:cubicBezTo>
                                  <a:pt x="301" y="248"/>
                                  <a:pt x="301" y="248"/>
                                  <a:pt x="301" y="248"/>
                                </a:cubicBezTo>
                                <a:cubicBezTo>
                                  <a:pt x="372" y="248"/>
                                  <a:pt x="372" y="248"/>
                                  <a:pt x="372" y="248"/>
                                </a:cubicBezTo>
                                <a:cubicBezTo>
                                  <a:pt x="372" y="319"/>
                                  <a:pt x="372" y="319"/>
                                  <a:pt x="372" y="319"/>
                                </a:cubicBezTo>
                                <a:cubicBezTo>
                                  <a:pt x="425" y="319"/>
                                  <a:pt x="425" y="319"/>
                                  <a:pt x="425" y="319"/>
                                </a:cubicBezTo>
                                <a:cubicBezTo>
                                  <a:pt x="425" y="248"/>
                                  <a:pt x="425" y="248"/>
                                  <a:pt x="425" y="248"/>
                                </a:cubicBezTo>
                                <a:cubicBezTo>
                                  <a:pt x="496" y="248"/>
                                  <a:pt x="496" y="248"/>
                                  <a:pt x="496" y="248"/>
                                </a:cubicBezTo>
                                <a:cubicBezTo>
                                  <a:pt x="496" y="195"/>
                                  <a:pt x="496" y="195"/>
                                  <a:pt x="496" y="195"/>
                                </a:cubicBezTo>
                                <a:lnTo>
                                  <a:pt x="425" y="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wrap="none" lIns="36162" tIns="18081" rIns="36162" bIns="18081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4.95pt;margin-top:9.3pt;height:41.85pt;width:106.65pt;z-index:251674624;mso-width-relative:page;mso-height-relative:page;" coordorigin="6374,14632" coordsize="2133,837" o:gfxdata="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">
                <o:lock v:ext="edit" aspectratio="f"/>
                <v:rect id="矩形 52" o:spid="_x0000_s1026" o:spt="1" style="position:absolute;left:6774;top:14632;height:837;width:1733;v-text-anchor:middle;" filled="f" stroked="f" coordsize="21600,21600" o:gfxdata="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gIVw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320" w:lineRule="exact"/>
                          <w:rPr>
                            <w:rFonts w:hint="eastAsia" w:eastAsiaTheme="minorEastAsia"/>
                            <w:color w:val="FFFFFF" w:themeColor="background1"/>
                            <w:kern w:val="0"/>
                            <w:sz w:val="32"/>
                            <w:szCs w:val="3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 w:themeColor="background1"/>
                            <w:kern w:val="24"/>
                            <w:sz w:val="32"/>
                            <w:szCs w:val="3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rect>
                <v:shape id="Freeform 8" o:spid="_x0000_s1026" o:spt="100" style="position:absolute;left:6374;top:14840;height:344;width:384;mso-wrap-style:none;v-text-anchor:middle;" fillcolor="#FFFFFF [3212]" filled="t" stroked="f" coordsize="497,444" o:gfxdata="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81qr74A&#10;AADbAAAADwAAAAAAAAABACAAAAAiAAAAZHJzL2Rvd25yZXYueG1sUEsBAhQAFAAAAAgAh07iQDMv&#10;BZ47AAAAOQAAABAAAAAAAAAAAQAgAAAADQEAAGRycy9zaGFwZXhtbC54bWxQSwUGAAAAAAYABgBb&#10;AQAAtwMAAAAA&#10;" path="m310,336l310,336c248,310,221,292,221,257c221,230,239,239,248,195c257,177,274,195,274,151c274,133,266,133,266,133c266,133,274,106,274,89c274,62,257,0,177,0c88,0,70,62,70,89c70,106,79,133,79,133c79,133,70,133,70,151c70,195,88,177,97,195c106,239,123,230,123,257c123,292,97,310,35,336c35,336,17,336,0,345c0,443,0,443,0,443c398,443,398,443,398,443c398,443,398,408,398,399c398,381,372,354,310,336xm425,195l425,195c425,124,425,124,425,124c372,124,372,124,372,124c372,195,372,195,372,195c301,195,301,195,301,195c301,248,301,248,301,248c372,248,372,248,372,248c372,319,372,319,372,319c425,319,425,319,425,319c425,248,425,248,425,248c496,248,496,248,496,248c496,195,496,195,496,195l425,195xe">
                  <v:path o:connectlocs="107873,117277;107873,117277;76903,89703;86298,68063;95346,52705;92562,46422;95346,31064;61592,0;24358,31064;27490,46422;24358,52705;33754,68063;42801,89703;12179,117277;0,120419;0,154624;138495,154624;138495,139267;107873,117277;147890,68063;147890,68063;147890,43281;129448,43281;129448,68063;104741,68063;104741,86562;129448,86562;129448,111344;147890,111344;147890,86562;172597,86562;172597,68063;147890,68063" o:connectangles="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 inset="1.0045mm,0.50225mm,1.0045mm,0.50225mm"/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-906780</wp:posOffset>
                </wp:positionH>
                <wp:positionV relativeFrom="paragraph">
                  <wp:posOffset>11430</wp:posOffset>
                </wp:positionV>
                <wp:extent cx="7103110" cy="335280"/>
                <wp:effectExtent l="0" t="0" r="2540" b="762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3110" cy="335280"/>
                          <a:chOff x="6096" y="3241"/>
                          <a:chExt cx="11141" cy="528"/>
                        </a:xfrm>
                      </wpg:grpSpPr>
                      <wps:wsp>
                        <wps:cNvPr id="21" name="平行四边形 10"/>
                        <wps:cNvSpPr/>
                        <wps:spPr>
                          <a:xfrm>
                            <a:off x="8301" y="3250"/>
                            <a:ext cx="8936" cy="511"/>
                          </a:xfrm>
                          <a:prstGeom prst="parallelogram">
                            <a:avLst>
                              <a:gd name="adj" fmla="val 0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梯形 6"/>
                        <wps:cNvSpPr/>
                        <wps:spPr>
                          <a:xfrm>
                            <a:off x="6096" y="3241"/>
                            <a:ext cx="2339" cy="528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5D7B9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1.4pt;margin-top:0.9pt;height:26.4pt;width:559.3pt;z-index:251661312;mso-width-relative:page;mso-height-relative:page;" coordorigin="6096,3241" coordsize="11141,528" o:gfxdata="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NggNnjaAAAACQEAAA8AAAAAAAAA&#10;AQAgAAAAIgAAAGRycy9kb3ducmV2LnhtbFBLAQIUABQAAAAIAIdO4kAMGAHHZQMAAHYJAAAOAAAA&#10;AAAAAAEAIAAAACkBAABkcnMvZTJvRG9jLnhtbFBLBQYAAAAABgAGAFkBAAAABwAAAAA=&#10;">
                <o:lock v:ext="edit" aspectratio="f"/>
                <v:shape id="平行四边形 10" o:spid="_x0000_s1026" o:spt="7" type="#_x0000_t7" style="position:absolute;left:8301;top:3250;height:511;width:8936;v-text-anchor:middle;" fillcolor="#F2F2F2 [3052]" filled="t" stroked="f" coordsize="21600,21600" o:gfxdata="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zxs8ugAAANsA&#10;AAAPAAAAAAAAAAEAIAAAACIAAABkcnMvZG93bnJldi54bWxQSwECFAAUAAAACACHTuJAMy8FnjsA&#10;AAA5AAAAEAAAAAAAAAABACAAAAAJAQAAZHJzL3NoYXBleG1sLnhtbFBLBQYAAAAABgAGAFsBAACz&#10;AwAAAAA=&#10;" adj="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oundrect id="梯形 6" o:spid="_x0000_s1026" o:spt="2" style="position:absolute;left:6096;top:3241;height:528;width:2339;v-text-anchor:middle;" fillcolor="#5D7B99" filled="t" stroked="f" coordsize="21600,21600" arcsize="0" o:gfxdata="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PlN+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484505</wp:posOffset>
                </wp:positionH>
                <wp:positionV relativeFrom="page">
                  <wp:posOffset>9345930</wp:posOffset>
                </wp:positionV>
                <wp:extent cx="6700520" cy="835660"/>
                <wp:effectExtent l="0" t="0" r="0" b="0"/>
                <wp:wrapNone/>
                <wp:docPr id="8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0520" cy="835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积极主动、认真负责、有条理性，擅长信息搜集与编辑整理，对技术充满热情，不惧技术挑战，有强烈的自我驱动力。有比较良好的计算机相关基础,熟悉数据结构与算法，操作系统相关知识,高性能编程以及性能调优。良好的团队合作精神，高度的工作热情，良好的沟通协调能力，有责任心和进取心，抗压能力强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15pt;margin-top:735.9pt;height:65.8pt;width:527.6pt;mso-position-horizontal-relative:page;mso-position-vertical-relative:page;z-index:251666432;mso-width-relative:page;mso-height-relative:page;" filled="f" stroked="f" coordsize="21600,21600" o:gfxdata="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fMmtN3QAAAA0BAAAPAAAAAAAAAAEA&#10;IAAAACIAAABkcnMvZG93bnJldi54bWxQSwECFAAUAAAACACHTuJAZBlnHUMCAAB2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积极主动、认真负责、有条理性，擅长信息搜集与编辑整理，对技术充满热情，不惧技术挑战，有强烈的自我驱动力。有比较良好的计算机相关基础,熟悉数据结构与算法，操作系统相关知识,高性能编程以及性能调优。良好的团队合作精神，高度的工作热情，良好的沟通协调能力，有责任心和进取心，抗压能力强。</w:t>
                      </w:r>
                    </w:p>
                    <w:p>
                      <w:pPr>
                        <w:rPr>
                          <w:rFonts w:hint="eastAsia"/>
                          <w:color w:val="404040" w:themeColor="text1" w:themeTint="BF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7D50D1"/>
    <w:multiLevelType w:val="singleLevel"/>
    <w:tmpl w:val="9B7D50D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991B0E"/>
    <w:rsid w:val="0913607B"/>
    <w:rsid w:val="1A03683C"/>
    <w:rsid w:val="24A31C6F"/>
    <w:rsid w:val="2AB82FE3"/>
    <w:rsid w:val="311D3361"/>
    <w:rsid w:val="32DA1109"/>
    <w:rsid w:val="35A045FB"/>
    <w:rsid w:val="3C9555F7"/>
    <w:rsid w:val="3CEF0D05"/>
    <w:rsid w:val="3F484414"/>
    <w:rsid w:val="3F593416"/>
    <w:rsid w:val="3FB032FB"/>
    <w:rsid w:val="418B5DBE"/>
    <w:rsid w:val="42D53026"/>
    <w:rsid w:val="4A8608D1"/>
    <w:rsid w:val="4DB75CF5"/>
    <w:rsid w:val="56760C89"/>
    <w:rsid w:val="56CB0818"/>
    <w:rsid w:val="5B27660C"/>
    <w:rsid w:val="5B2D6904"/>
    <w:rsid w:val="64183978"/>
    <w:rsid w:val="656D3662"/>
    <w:rsid w:val="69ED163B"/>
    <w:rsid w:val="6B1C0F8E"/>
    <w:rsid w:val="6B447AC0"/>
    <w:rsid w:val="6B78472F"/>
    <w:rsid w:val="6B991B0E"/>
    <w:rsid w:val="6BC63B81"/>
    <w:rsid w:val="71E16CED"/>
    <w:rsid w:val="788C33B8"/>
    <w:rsid w:val="7ED0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8bf3056f-43a0-2622-eb19-ea5aee8a2583\&#38144;&#21806;&#20195;&#34920;&#38144;&#21806;&#39038;&#38382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销售代表销售顾问求职简历.docx</Template>
  <Pages>2</Pages>
  <Words>0</Words>
  <Characters>0</Characters>
  <Lines>0</Lines>
  <Paragraphs>0</Paragraphs>
  <TotalTime>71</TotalTime>
  <ScaleCrop>false</ScaleCrop>
  <LinksUpToDate>false</LinksUpToDate>
  <CharactersWithSpaces>144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2020-05-13T08:09:00Z</dcterms:created>
  <dc:creator>王侠</dc:creator>
  <cp:lastModifiedBy>慕岑</cp:lastModifiedBy>
  <dcterms:modified xsi:type="dcterms:W3CDTF">2021-12-23T06:24:38Z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UUID">
    <vt:lpwstr>v1.0_mb_xcqdEmKx6yC4PF5e+stebw==</vt:lpwstr>
  </property>
  <property fmtid="{D5CDD505-2E9C-101B-9397-08002B2CF9AE}" pid="4" name="ICV">
    <vt:lpwstr>B1E3373DDBEE40D38262B1382CA1D900</vt:lpwstr>
  </property>
</Properties>
</file>