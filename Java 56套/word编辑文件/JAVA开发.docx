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516890</wp:posOffset>
                </wp:positionV>
                <wp:extent cx="5614670" cy="35750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70" cy="3575050"/>
                          <a:chOff x="11967" y="1941"/>
                          <a:chExt cx="8842" cy="5630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sucai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967" y="1941"/>
                            <a:ext cx="8842" cy="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文本框 25"/>
                        <wps:cNvSpPr txBox="1"/>
                        <wps:spPr>
                          <a:xfrm>
                            <a:off x="13155" y="3263"/>
                            <a:ext cx="6723" cy="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汉仪晓波画报黑W" w:hAnsi="汉仪晓波画报黑W" w:eastAsia="汉仪晓波画报黑W" w:cs="汉仪晓波画报黑W"/>
                                  <w:b/>
                                  <w:bCs/>
                                  <w:color w:val="004986"/>
                                  <w:sz w:val="160"/>
                                  <w:szCs w:val="160"/>
                                  <w:lang w:eastAsia="zh-CN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6863"/>
                                    </w14:srgbClr>
                                  </w14:shadow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 w:ascii="汉仪晓波画报黑W" w:hAnsi="汉仪晓波画报黑W" w:eastAsia="汉仪晓波画报黑W" w:cs="汉仪晓波画报黑W"/>
                                  <w:b/>
                                  <w:bCs/>
                                  <w:color w:val="004986"/>
                                  <w:sz w:val="160"/>
                                  <w:szCs w:val="160"/>
                                  <w:lang w:eastAsia="zh-CN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6863"/>
                                    </w14:srgbClr>
                                  </w14:shadow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5pt;margin-top:40.7pt;height:281.5pt;width:442.1pt;z-index:251680768;mso-width-relative:page;mso-height-relative:page;" coordorigin="11967,1941" coordsize="8842,5630" o:gfxdata="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">
                <o:lock v:ext="edit" aspectratio="f"/>
                <v:shape id="_x0000_s1026" o:spid="_x0000_s1026" o:spt="75" alt="sucai1" type="#_x0000_t75" style="position:absolute;left:11967;top:1941;height:5630;width:8842;" filled="f" o:preferrelative="t" stroked="f" coordsize="21600,21600" o:gfxdata="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SGw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13155;top:3263;height:2650;width:6723;mso-wrap-style:none;" filled="f" stroked="f" coordsize="21600,21600" o:gfxdata="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K5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="汉仪晓波画报黑W" w:hAnsi="汉仪晓波画报黑W" w:eastAsia="汉仪晓波画报黑W" w:cs="汉仪晓波画报黑W"/>
                            <w:b/>
                            <w:bCs/>
                            <w:color w:val="004986"/>
                            <w:sz w:val="160"/>
                            <w:szCs w:val="160"/>
                            <w:lang w:eastAsia="zh-CN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6863"/>
                              </w14:srgbClr>
                            </w14:shadow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 w:ascii="汉仪晓波画报黑W" w:hAnsi="汉仪晓波画报黑W" w:eastAsia="汉仪晓波画报黑W" w:cs="汉仪晓波画报黑W"/>
                            <w:b/>
                            <w:bCs/>
                            <w:color w:val="004986"/>
                            <w:sz w:val="160"/>
                            <w:szCs w:val="160"/>
                            <w:lang w:eastAsia="zh-CN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6863"/>
                              </w14:srgbClr>
                            </w14:shadow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5869305</wp:posOffset>
                </wp:positionV>
                <wp:extent cx="3526790" cy="20313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9515" y="5854700"/>
                          <a:ext cx="3526790" cy="203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+86 1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daokeer@163.com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幼圆" w:hAnsi="幼圆" w:eastAsia="幼圆" w:cs="幼圆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462.15pt;height:159.95pt;width:277.7pt;z-index:251679744;mso-width-relative:page;mso-height-relative:page;" filled="f" stroked="f" coordsize="21600,21600" o:gfxdata="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xRr83AAAAAwBAAAPAAAA&#10;AAAAAAEAIAAAACIAAABkcnMvZG93bnJldi54bWxQSwECFAAUAAAACACHTuJAvUDMs0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+86 1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daokeer@163.com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jc w:val="center"/>
                        <w:rPr>
                          <w:rFonts w:ascii="幼圆" w:hAnsi="幼圆" w:eastAsia="幼圆" w:cs="幼圆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-800100</wp:posOffset>
                </wp:positionV>
                <wp:extent cx="7249795" cy="10428605"/>
                <wp:effectExtent l="6350" t="6350" r="1333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" y="48895"/>
                          <a:ext cx="7249795" cy="10428605"/>
                        </a:xfrm>
                        <a:prstGeom prst="rect">
                          <a:avLst/>
                        </a:prstGeom>
                        <a:solidFill>
                          <a:srgbClr val="0049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-63pt;height:821.15pt;width:570.85pt;z-index:251668480;v-text-anchor:middle;mso-width-relative:page;mso-height-relative:page;" fillcolor="#004986" filled="t" stroked="t" coordsize="21600,21600" o:gfxdata="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i7fR9oAAAAOAQAADwAAAAAAAAABACAAAAAiAAAAZHJzL2Rvd25yZXYueG1sUEsBAhQAFAAAAAgA&#10;h07iQFMkFiSVAgAAKg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ragraph">
                  <wp:posOffset>6754495</wp:posOffset>
                </wp:positionV>
                <wp:extent cx="2622550" cy="3051810"/>
                <wp:effectExtent l="29210" t="0" r="15240" b="34290"/>
                <wp:wrapNone/>
                <wp:docPr id="4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3051810"/>
                          <a:chOff x="1519" y="-1785"/>
                          <a:chExt cx="4130" cy="4806"/>
                        </a:xfrm>
                      </wpg:grpSpPr>
                      <wps:wsp>
                        <wps:cNvPr id="29" name="直线 7"/>
                        <wps:cNvCnPr/>
                        <wps:spPr>
                          <a:xfrm flipV="1">
                            <a:off x="1519" y="-1719"/>
                            <a:ext cx="4001" cy="474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8"/>
                        <wps:cNvSpPr/>
                        <wps:spPr>
                          <a:xfrm>
                            <a:off x="4869" y="-1785"/>
                            <a:ext cx="7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28.65pt;margin-top:531.85pt;height:240.3pt;width:206.5pt;mso-position-horizontal-relative:page;z-index:-251634688;mso-width-relative:page;mso-height-relative:page;" coordorigin="1519,-1785" coordsize="4130,4806" o:gfxdata="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IYARPaAAAA&#10;DAEAAA8AAAAAAAAAAQAgAAAAIgAAAGRycy9kb3ducmV2LnhtbFBLAQIUABQAAAAIAIdO4kCtCjVI&#10;xgIAAKsGAAAOAAAAAAAAAAEAIAAAACkBAABkcnMvZTJvRG9jLnhtbFBLBQYAAAAABgAGAFkBAABh&#10;BgAAAAA=&#10;">
                <o:lock v:ext="edit" aspectratio="f"/>
                <v:line id="直线 7" o:spid="_x0000_s1026" o:spt="20" style="position:absolute;left:1519;top:-1719;flip:y;height:4740;width:4001;" filled="f" stroked="t" coordsize="21600,21600" o:gfxdata="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9uolb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FFFFFF" joinstyle="round"/>
                  <v:imagedata o:title=""/>
                  <o:lock v:ext="edit" aspectratio="f"/>
                </v:line>
                <v:rect id="矩形 8" o:spid="_x0000_s1026" o:spt="1" style="position:absolute;left:4869;top:-1785;height:780;width:780;" fillcolor="#FFFFFF" filled="t" stroked="f" coordsize="21600,21600" o:gfxdata="UEsDBAoAAAAAAIdO4kAAAAAAAAAAAAAAAAAEAAAAZHJzL1BLAwQUAAAACACHTuJA7W6USboAAADb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uj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bpR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-796290</wp:posOffset>
                </wp:positionV>
                <wp:extent cx="1532255" cy="1226820"/>
                <wp:effectExtent l="0" t="0" r="10795" b="1143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118110"/>
                          <a:ext cx="1532255" cy="1226820"/>
                        </a:xfrm>
                        <a:prstGeom prst="rect">
                          <a:avLst/>
                        </a:prstGeom>
                        <a:solidFill>
                          <a:srgbClr val="0049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55pt;margin-top:-62.7pt;height:96.6pt;width:120.65pt;z-index:251661312;v-text-anchor:middle;mso-width-relative:page;mso-height-relative:page;" fillcolor="#004986" filled="t" stroked="f" coordsize="21600,21600" o:gfxdata="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Se4MdoAAAALAQAADwAAAAAAAAAB&#10;ACAAAAAiAAAAZHJzL2Rvd25yZXYueG1sUEsBAhQAFAAAAAgAh07iQNW+w6KAAgAA5A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-926465</wp:posOffset>
                </wp:positionV>
                <wp:extent cx="7559675" cy="186055"/>
                <wp:effectExtent l="0" t="0" r="3175" b="4445"/>
                <wp:wrapNone/>
                <wp:docPr id="5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445" y="-12065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00498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498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90.35pt;margin-top:-72.95pt;height:14.65pt;width:595.25pt;z-index:251676672;v-text-anchor:middle;mso-width-relative:page;mso-height-relative:page;" fillcolor="#004986" filled="t" stroked="f" coordsize="21600,21600" o:gfxdata="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q4cyR3QAAAA8BAAAPAAAAAAAAAAEAIAAA&#10;ACIAAABkcnMvZG93bnJldi54bWxQSwECFAAUAAAACACHTuJArha0gXkCAADXBAAADgAAAAAAAAAB&#10;ACAAAAAsAQAAZHJzL2Uyb0RvYy54bWxQSwUGAAAAAAYABgBZAQAAFw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498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935" distR="114935" simplePos="0" relativeHeight="251682816" behindDoc="0" locked="0" layoutInCell="1" allowOverlap="1">
            <wp:simplePos x="0" y="0"/>
            <wp:positionH relativeFrom="column">
              <wp:posOffset>1870710</wp:posOffset>
            </wp:positionH>
            <wp:positionV relativeFrom="paragraph">
              <wp:posOffset>-391160</wp:posOffset>
            </wp:positionV>
            <wp:extent cx="1449070" cy="1449070"/>
            <wp:effectExtent l="47625" t="47625" r="65405" b="65405"/>
            <wp:wrapNone/>
            <wp:docPr id="70" name="图片 10" descr="D:\桌面文件\用于圆形和方形头像500x500\02.jp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 descr="D:\桌面文件\用于圆形和方形头像500x500\02.jpg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44907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00498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-138430</wp:posOffset>
                </wp:positionV>
                <wp:extent cx="1821815" cy="904240"/>
                <wp:effectExtent l="0" t="0" r="0" b="0"/>
                <wp:wrapNone/>
                <wp:docPr id="60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904240"/>
                          <a:chOff x="12364" y="18901"/>
                          <a:chExt cx="2869" cy="1424"/>
                        </a:xfrm>
                        <a:effectLst/>
                      </wpg:grpSpPr>
                      <wps:wsp>
                        <wps:cNvPr id="26" name="矩形 15"/>
                        <wps:cNvSpPr/>
                        <wps:spPr>
                          <a:xfrm>
                            <a:off x="12666" y="18901"/>
                            <a:ext cx="2003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right="0" w:rightChars="0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Cs/>
                                  <w:color w:val="595959"/>
                                  <w:kern w:val="24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kern w:val="2"/>
                                  <w:sz w:val="50"/>
                                  <w:szCs w:val="50"/>
                                  <w:lang w:val="en-US" w:eastAsia="zh-CN" w:bidi="ar-SA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3" name="矩形 93"/>
                        <wps:cNvSpPr/>
                        <wps:spPr>
                          <a:xfrm>
                            <a:off x="12364" y="19703"/>
                            <a:ext cx="2869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kern w:val="2"/>
                                  <w:sz w:val="28"/>
                                  <w:szCs w:val="28"/>
                                  <w:shd w:val="clear" w:fill="FFFFFF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kern w:val="2"/>
                                  <w:sz w:val="28"/>
                                  <w:szCs w:val="28"/>
                                  <w:shd w:val="clear" w:fill="FFFFFF"/>
                                  <w:lang w:val="en-US" w:eastAsia="zh-CN" w:bidi="ar-SA"/>
                                </w:rPr>
                                <w:t>求职意向/JAVA开发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right="0" w:rightChars="0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kern w:val="2"/>
                                  <w:sz w:val="24"/>
                                  <w:szCs w:val="24"/>
                                  <w:shd w:val="clear" w:fill="FFFFFF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0.25pt;margin-top:-10.9pt;height:71.2pt;width:143.45pt;z-index:251662336;mso-width-relative:page;mso-height-relative:page;" coordorigin="12364,18901" coordsize="2869,1424" o:gfxdata="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BkMo2gAAAAwB&#10;AAAPAAAAAAAAAAEAIAAAACIAAABkcnMvZG93bnJldi54bWxQSwECFAAUAAAACACHTuJA1kWcAlIC&#10;AAA3BgAADgAAAAAAAAABACAAAAApAQAAZHJzL2Uyb0RvYy54bWxQSwUGAAAAAAYABgBZAQAA7QUA&#10;AAAA&#10;">
                <o:lock v:ext="edit" aspectratio="f"/>
                <v:rect id="矩形 15" o:spid="_x0000_s1026" o:spt="1" style="position:absolute;left:12666;top:18901;height:886;width:2003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/>
                          <w:ind w:right="0" w:rightChars="0"/>
                          <w:jc w:val="distribute"/>
                          <w:textAlignment w:val="auto"/>
                          <w:rPr>
                            <w:rFonts w:hint="default" w:ascii="微软雅黑" w:hAnsi="微软雅黑" w:eastAsia="微软雅黑"/>
                            <w:bCs/>
                            <w:color w:val="595959"/>
                            <w:kern w:val="24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kern w:val="2"/>
                            <w:sz w:val="50"/>
                            <w:szCs w:val="50"/>
                            <w:lang w:val="en-US" w:eastAsia="zh-CN" w:bidi="ar-SA"/>
                          </w:rPr>
                          <w:t>佰通</w:t>
                        </w:r>
                      </w:p>
                    </w:txbxContent>
                  </v:textbox>
                </v:rect>
                <v:rect id="_x0000_s1026" o:spid="_x0000_s1026" o:spt="1" style="position:absolute;left:12364;top:19703;height:622;width:2869;" filled="f" stroked="f" coordsize="21600,21600" o:gfxdata="UEsDBAoAAAAAAIdO4kAAAAAAAAAAAAAAAAAEAAAAZHJzL1BLAwQUAAAACACHTuJAjT45P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45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kern w:val="2"/>
                            <w:sz w:val="28"/>
                            <w:szCs w:val="28"/>
                            <w:shd w:val="clear" w:fill="FFFFFF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kern w:val="2"/>
                            <w:sz w:val="28"/>
                            <w:szCs w:val="28"/>
                            <w:shd w:val="clear" w:fill="FFFFFF"/>
                            <w:lang w:val="en-US" w:eastAsia="zh-CN" w:bidi="ar-SA"/>
                          </w:rPr>
                          <w:t>求职意向/JAVA开发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/>
                          <w:ind w:right="0" w:rightChars="0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kern w:val="2"/>
                            <w:sz w:val="24"/>
                            <w:szCs w:val="24"/>
                            <w:shd w:val="clear" w:fill="FFFFFF"/>
                            <w:lang w:val="en-US" w:eastAsia="zh-CN" w:bidi="ar-S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-304165</wp:posOffset>
                </wp:positionV>
                <wp:extent cx="1532255" cy="1147445"/>
                <wp:effectExtent l="0" t="0" r="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255" cy="1147445"/>
                          <a:chOff x="18797" y="18581"/>
                          <a:chExt cx="2413" cy="1807"/>
                        </a:xfrm>
                        <a:effectLst/>
                      </wpg:grpSpPr>
                      <wpg:grpSp>
                        <wpg:cNvPr id="64" name="组合 52"/>
                        <wpg:cNvGrpSpPr/>
                        <wpg:grpSpPr>
                          <a:xfrm rot="0">
                            <a:off x="18797" y="18581"/>
                            <a:ext cx="2339" cy="1807"/>
                            <a:chOff x="17135" y="1109"/>
                            <a:chExt cx="2486" cy="1471"/>
                          </a:xfrm>
                          <a:effectLst/>
                        </wpg:grpSpPr>
                        <wpg:grpSp>
                          <wpg:cNvPr id="66" name="组合 120"/>
                          <wpg:cNvGrpSpPr/>
                          <wpg:grpSpPr>
                            <a:xfrm flipH="1">
                              <a:off x="17157" y="1109"/>
                              <a:ext cx="2465" cy="1471"/>
                              <a:chOff x="12046" y="2042"/>
                              <a:chExt cx="2240" cy="1302"/>
                            </a:xfrm>
                            <a:effectLst/>
                          </wpg:grpSpPr>
                          <wps:wsp>
                            <wps:cNvPr id="28" name="矩形 34"/>
                            <wps:cNvSpPr/>
                            <wps:spPr>
                              <a:xfrm>
                                <a:off x="12147" y="2042"/>
                                <a:ext cx="2139" cy="4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3B3838" w:themeColor="background2" w:themeShade="4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3838" w:themeColor="background2" w:themeShade="4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生日：1999.02.01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ind w:left="420" w:leftChars="0" w:right="0" w:rightChars="0"/>
                                    <w:rPr>
                                      <w:rFonts w:ascii="微软雅黑" w:hAnsi="微软雅黑" w:eastAsia="微软雅黑"/>
                                      <w:bCs/>
                                      <w:color w:val="3B3838" w:themeColor="background2" w:themeShade="4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vert="horz" anchor="t" upright="1"/>
                          </wps:wsp>
                          <wps:wsp>
                            <wps:cNvPr id="67" name="矩形 55"/>
                            <wps:cNvSpPr/>
                            <wps:spPr>
                              <a:xfrm>
                                <a:off x="12046" y="3005"/>
                                <a:ext cx="220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ind w:right="0" w:rightChars="0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B3838" w:themeColor="background2" w:themeShade="40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3838" w:themeColor="background2" w:themeShade="4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籍贯：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t>江苏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instrText xml:space="preserve"> HYPERLINK "http://map.mapbar.com/c_nanjing_map/" \o "南京地图" \t "https://poi.mapbar.com/nanjing/_blank" </w:instrTex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t>南京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B3838" w:themeColor="background2" w:themeShade="40"/>
                                      <w:kern w:val="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  <w:t>市</w:t>
                                  </w:r>
                                </w:p>
                              </w:txbxContent>
                            </wps:txbx>
                            <wps:bodyPr vert="horz" anchor="t" upright="1"/>
                          </wps:wsp>
                        </wpg:grpSp>
                        <wps:wsp>
                          <wps:cNvPr id="57" name="矩形 46"/>
                          <wps:cNvSpPr/>
                          <wps:spPr>
                            <a:xfrm flipH="1">
                              <a:off x="17135" y="1848"/>
                              <a:ext cx="2247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right="0" w:rightChars="0"/>
                                  <w:rPr>
                                    <w:rFonts w:hint="default" w:ascii="微软雅黑" w:hAnsi="微软雅黑" w:eastAsia="微软雅黑"/>
                                    <w:bCs/>
                                    <w:color w:val="3B3838" w:themeColor="background2" w:themeShade="40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学校：稻壳儿大学</w:t>
                                </w:r>
                              </w:p>
                            </w:txbxContent>
                          </wps:txbx>
                          <wps:bodyPr vert="horz" anchor="t" upright="1"/>
                        </wps:wsp>
                      </wpg:grpSp>
                      <wps:wsp>
                        <wps:cNvPr id="69" name="矩形 46"/>
                        <wps:cNvSpPr/>
                        <wps:spPr>
                          <a:xfrm flipH="1">
                            <a:off x="18810" y="19071"/>
                            <a:ext cx="2400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right="0" w:rightChars="0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>电话：1888888888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4pt;margin-top:-23.95pt;height:90.35pt;width:120.65pt;z-index:251663360;mso-width-relative:page;mso-height-relative:page;" coordorigin="18797,18581" coordsize="2413,1807" o:gfxdata="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k37OrtwAAAALAQAADwAAAAAAAAAB&#10;ACAAAAAiAAAAZHJzL2Rvd25yZXYueG1sUEsBAhQAFAAAAAgAh07iQNt30KspAwAABAwAAA4AAAAA&#10;AAAAAQAgAAAAKwEAAGRycy9lMm9Eb2MueG1sUEsFBgAAAAAGAAYAWQEAAMYGAAAAAA==&#10;">
                <o:lock v:ext="edit" aspectratio="f"/>
                <v:group id="组合 52" o:spid="_x0000_s1026" o:spt="203" style="position:absolute;left:18797;top:18581;height:1807;width:2339;" coordorigin="17135,1109" coordsize="2486,147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20" o:spid="_x0000_s1026" o:spt="203" style="position:absolute;left:17157;top:1109;flip:x;height:1471;width:2465;" coordorigin="12046,2042" coordsize="2240,1302" o:gfxdata="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rut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34" o:spid="_x0000_s1026" o:spt="1" style="position:absolute;left:12147;top:2042;height:458;width:2139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生日：1999.02.01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right="0" w:rightChars="0"/>
                              <w:rPr>
                                <w:rFonts w:ascii="微软雅黑" w:hAnsi="微软雅黑" w:eastAsia="微软雅黑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rect id="矩形 55" o:spid="_x0000_s1026" o:spt="1" style="position:absolute;left:12046;top:3005;height:339;width:2205;" filled="f" stroked="f" coordsize="21600,21600" o:gfxdata="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BPG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default" w:ascii="微软雅黑" w:hAnsi="微软雅黑" w:eastAsia="微软雅黑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江苏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instrText xml:space="preserve"> HYPERLINK "http://map.mapbar.com/c_nanjing_map/" \o "南京地图" \t "https://poi.mapbar.com/nanjing/_blank"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南京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市</w:t>
                            </w:r>
                          </w:p>
                        </w:txbxContent>
                      </v:textbox>
                    </v:rect>
                  </v:group>
                  <v:rect id="矩形 46" o:spid="_x0000_s1026" o:spt="1" style="position:absolute;left:17135;top:1848;flip:x;height:417;width:2247;" filled="f" stroked="f" coordsize="21600,21600" o:gfxdata="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GBO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right="0" w:rightChars="0"/>
                            <w:rPr>
                              <w:rFonts w:hint="default" w:ascii="微软雅黑" w:hAnsi="微软雅黑" w:eastAsia="微软雅黑"/>
                              <w:bCs/>
                              <w:color w:val="3B3838" w:themeColor="background2" w:themeShade="40"/>
                              <w:kern w:val="24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学校：稻壳儿大学</w:t>
                          </w:r>
                        </w:p>
                      </w:txbxContent>
                    </v:textbox>
                  </v:rect>
                </v:group>
                <v:rect id="矩形 46" o:spid="_x0000_s1026" o:spt="1" style="position:absolute;left:18810;top:19071;flip:x;height:512;width:2400;" filled="f" stroked="f" coordsize="21600,21600" o:gfxdata="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5/7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right="0" w:rightChars="0"/>
                          <w:rPr>
                            <w:rFonts w:hint="default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>电话：1888888888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4605" b="3175"/>
                <wp:wrapSquare wrapText="bothSides"/>
                <wp:docPr id="1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74624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OVYyEjYAAAADQEAAA8AAAAAAAAAAQAgAAAAIgAAAGRycy9kb3ducmV2LnhtbFBLAQIUABQAAAAI&#10;AIdO4kBR1B70fAMAAE0JAAAOAAAAAAAAAAEAIAAAACcBAABkcnMvZTJvRG9jLnhtbFBLBQYAAAAA&#10;BgAGAFkBAAAVBwAAAAA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1460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73600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9023350</wp:posOffset>
                </wp:positionV>
                <wp:extent cx="144145" cy="165100"/>
                <wp:effectExtent l="0" t="0" r="9525" b="2540"/>
                <wp:wrapNone/>
                <wp:docPr id="17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5pt;height:13pt;width:11.35pt;z-index:251672576;mso-width-relative:page;mso-height-relative:page;" fillcolor="#FFFFFF" filled="t" stroked="f" coordsize="130,150" o:gfxdata="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71552;mso-width-relative:page;mso-height-relative:page;" fillcolor="#FFFFFF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70528;mso-width-relative:page;mso-height-relative:page;" fillcolor="#FFFFFF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lIvzcdgAAAALAQAADwAAAAAAAAABACAAAAAiAAAA&#10;ZHJzL2Rvd25yZXYueG1sUEsBAhQAFAAAAAgAh07iQPXnNR6YBwAA9igAAA4AAAAAAAAAAQAgAAAA&#10;JwEAAGRycy9lMm9Eb2MueG1sUEsFBgAAAAAGAAYAWQEAADEL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991235</wp:posOffset>
                </wp:positionV>
                <wp:extent cx="6834505" cy="24955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505" cy="2495550"/>
                          <a:chOff x="13684" y="3286"/>
                          <a:chExt cx="10763" cy="393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3684" y="3286"/>
                            <a:ext cx="10763" cy="2137"/>
                            <a:chOff x="41278" y="11430"/>
                            <a:chExt cx="6835010" cy="1357007"/>
                          </a:xfrm>
                        </wpg:grpSpPr>
                        <wpg:grpSp>
                          <wpg:cNvPr id="35" name="组合 25"/>
                          <wpg:cNvGrpSpPr/>
                          <wpg:grpSpPr>
                            <a:xfrm>
                              <a:off x="41278" y="11430"/>
                              <a:ext cx="6788652" cy="1357007"/>
                              <a:chOff x="41300" y="-10525"/>
                              <a:chExt cx="6792619" cy="1358263"/>
                            </a:xfrm>
                          </wpg:grpSpPr>
                          <wps:wsp>
                            <wps:cNvPr id="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0" y="-10525"/>
                                <a:ext cx="1904983" cy="2923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aps/>
                                      <w:color w:val="00498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aps/>
                                      <w:color w:val="004986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教育背景/Eduction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11" y="328246"/>
                                <a:ext cx="6769108" cy="10194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4"/>
                                      <w:szCs w:val="24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4"/>
                                      <w:szCs w:val="24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2016.9- 2020.6                          稻壳大学                         计算机（本科）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100" w:line="264" w:lineRule="auto"/>
                                    <w:jc w:val="both"/>
                                    <w:textAlignment w:val="auto"/>
                                    <w:rPr>
                                      <w:rFonts w:hint="eastAsia" w:ascii="微软雅黑 Light" w:hAnsi="微软雅黑 Light" w:eastAsia="微软雅黑 Light" w:cs="Times New Roman"/>
                                      <w:color w:val="808080" w:themeColor="text1" w:themeTint="80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所学课程：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3B3838" w:themeColor="background2" w:themeShade="4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电路原理、模拟电子技术、数字逻辑、数字分析、计算机原理、微型计算机技术、计算机网络、高级语言等。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textAlignment w:val="auto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32"/>
                                      <w:szCs w:val="32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7F7F7F" w:themeColor="background1" w:themeShade="80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9" name="直接连接符 9"/>
                          <wps:cNvCnPr/>
                          <wps:spPr>
                            <a:xfrm>
                              <a:off x="95097" y="314554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498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21" y="5243"/>
                            <a:ext cx="10618" cy="1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2018.9- 2019.6                          稻壳大学                         学生会（主席）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学院老师安排及年度工作计划，带领学生会的团队，组织完成学校举行的各项活动，协助外联部对外完成赞助商挖掘机商务对接。定期召开例会，协调安排会内各项工作，以保证院内工作有序进行；协助老师定期对学生学习、思想、行为进行调查，确保学生生活积极安全。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78.05pt;height:196.5pt;width:538.15pt;z-index:251665408;mso-width-relative:page;mso-height-relative:page;" coordorigin="13684,3286" coordsize="10763,3930" o:gfxdata="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P4NcVdsAAAAMAQAADwAA&#10;AAAAAAABACAAAAAiAAAAZHJzL2Rvd25yZXYueG1sUEsBAhQAFAAAAAgAh07iQFUwSQAUBAAAcw4A&#10;AA4AAAAAAAAAAQAgAAAAKgEAAGRycy9lMm9Eb2MueG1sUEsFBgAAAAAGAAYAWQEAALAHAAAAAA==&#10;">
                <o:lock v:ext="edit" aspectratio="f"/>
                <v:group id="_x0000_s1026" o:spid="_x0000_s1026" o:spt="203" style="position:absolute;left:13684;top:3286;height:2137;width:10763;" coordorigin="41278,11430" coordsize="6835010,135700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5" o:spid="_x0000_s1026" o:spt="203" style="position:absolute;left:41278;top:11430;height:1357007;width:6788652;" coordorigin="41300,-10525" coordsize="6792619,135826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41300;top:-10525;height:292373;width:1904983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b/>
                                <w:caps/>
                                <w:color w:val="0049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color w:val="004986"/>
                                <w:sz w:val="24"/>
                                <w:szCs w:val="24"/>
                                <w:lang w:val="en-US" w:eastAsia="zh-CN"/>
                              </w:rPr>
                              <w:t>教育背景/Eduction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4811;top:328246;height:1019492;width:6769108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2016.9- 2020.6                          稻壳大学                         计算机（本科）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64" w:lineRule="auto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电路原理、模拟电子技术、数字逻辑、数字分析、计算机原理、微型计算机技术、计算机网络、高级语言等。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F7F7F" w:themeColor="background1" w:themeShade="80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9" o:spid="_x0000_s1026" o:spt="20" style="position:absolute;left:95097;top:314554;height:0;width:6781191;" filled="f" stroked="t" coordsize="21600,21600" o:gfxdata="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pew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4986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3721;top:5243;height:1973;width:10618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2018.9- 2019.6                          稻壳大学                         学生会（主席）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学院老师安排及年度工作计划，带领学生会的团队，组织完成学校举行的各项活动，协助外联部对外完成赞助商挖掘机商务对接。定期召开例会，协调安排会内各项工作，以保证院内工作有序进行；协助老师定期对学生学习、思想、行为进行调查，确保学生生活积极安全。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3409950</wp:posOffset>
                </wp:positionV>
                <wp:extent cx="6894830" cy="27165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0" cy="2716530"/>
                          <a:chOff x="11011" y="7261"/>
                          <a:chExt cx="10858" cy="4278"/>
                        </a:xfrm>
                      </wpg:grpSpPr>
                      <wpg:grpSp>
                        <wpg:cNvPr id="8" name="组合 25"/>
                        <wpg:cNvGrpSpPr/>
                        <wpg:grpSpPr>
                          <a:xfrm rot="0">
                            <a:off x="11011" y="7887"/>
                            <a:ext cx="10858" cy="3652"/>
                            <a:chOff x="5349" y="7437"/>
                            <a:chExt cx="6758" cy="3652"/>
                          </a:xfrm>
                        </wpg:grpSpPr>
                        <wps:wsp>
                          <wps:cNvPr id="41" name="文本框 28"/>
                          <wps:cNvSpPr txBox="1"/>
                          <wps:spPr>
                            <a:xfrm>
                              <a:off x="5384" y="7437"/>
                              <a:ext cx="6723" cy="1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A452A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2018.9-2019.1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A452A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"https://jobs.51job.com/all/co5792159.html" \o "深圳市万创置业有限公司" \t "https://jobs.51job.com/shenzhen-gmxq/_blank" </w:instrTex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WPS文化传播有限公司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      行政助理</w:t>
                                </w:r>
                                <w:r>
                                  <w:rPr>
                                    <w:rFonts w:hint="eastAsia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负责公司行政文件编制，文档集中存放；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负责组织开会讨论公司运营相关问题;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负责部门内部体系建设等项目的建立，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</w:rPr>
                                  <w:t>负责部门内勤工作，打印部门资料。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2" name="文本框 29"/>
                          <wps:cNvSpPr txBox="1"/>
                          <wps:spPr>
                            <a:xfrm>
                              <a:off x="5349" y="9269"/>
                              <a:ext cx="6757" cy="1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4A452A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2019.9-2020.6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A452A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稻壳企业咨询有限公司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:lang w:val="en-US" w:eastAsia="zh-CN" w:bidi="ar-SA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软件开发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组织会议讨论小程序前端研究，共同参与完成小程序前端方案制定；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开启头脑风暴，组织安排相关同事按照前方案实施程序编写工作；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3B3838" w:themeColor="background2" w:themeShade="40"/>
                                    <w:sz w:val="22"/>
                                    <w:szCs w:val="22"/>
                                    <w:lang w:val="en-US" w:eastAsia="zh-CN"/>
                                  </w:rPr>
                                  <w:t>程序编程完毕后组织参与小程序测试，发现漏洞及时查缺，以保证小程序正常运行。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3" name="组合 42"/>
                        <wpg:cNvGrpSpPr/>
                        <wpg:grpSpPr>
                          <a:xfrm>
                            <a:off x="11014" y="7261"/>
                            <a:ext cx="10827" cy="639"/>
                            <a:chOff x="0" y="0"/>
                            <a:chExt cx="6876288" cy="405765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4076" cy="405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004986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004986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实习经历/Internship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498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直接连接符 28"/>
                          <wps:cNvCnPr/>
                          <wps:spPr>
                            <a:xfrm>
                              <a:off x="95097" y="314554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498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268.5pt;height:213.9pt;width:542.9pt;z-index:251667456;mso-width-relative:page;mso-height-relative:page;" coordorigin="11011,7261" coordsize="10858,4278" o:gfxdata="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egYvxt0AAAAMAQAADwAAAAAA&#10;AAABACAAAAAiAAAAZHJzL2Rvd25yZXYueG1sUEsBAhQAFAAAAAgAh07iQLs1QAaBBAAA5g4AAA4A&#10;AAAAAAAAAQAgAAAALAEAAGRycy9lMm9Eb2MueG1sUEsFBgAAAAAGAAYAWQEAAB8IAAAAAA==&#10;">
                <o:lock v:ext="edit" aspectratio="f"/>
                <v:group id="组合 25" o:spid="_x0000_s1026" o:spt="203" style="position:absolute;left:11011;top:7887;height:3652;width:10858;" coordorigin="5349,7437" coordsize="6758,365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8" o:spid="_x0000_s1026" o:spt="202" type="#_x0000_t202" style="position:absolute;left:5384;top:7437;height:1863;width:6723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A452A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2018.9-2019.1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A452A"/>
                              <w:sz w:val="22"/>
                              <w:szCs w:val="22"/>
                              <w:lang w:val="en-US" w:eastAsia="zh-CN"/>
                            </w:rPr>
                            <w:t xml:space="preserve">                     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HYPERLINK "https://jobs.51job.com/all/co5792159.html" \o "深圳市万创置业有限公司" \t "https://jobs.51job.com/shenzhen-gmxq/_blank" </w:instrTex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WPS文化传播有限公司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              行政助理</w:t>
                          </w:r>
                          <w:r>
                            <w:rPr>
                              <w:rFonts w:hint="eastAsia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负责公司行政文件编制，文档集中存放；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负责组织开会讨论公司运营相关问题;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负责部门内部体系建设等项目的建立，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</w:rPr>
                            <w:t>负责部门内勤工作，打印部门资料。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9" o:spid="_x0000_s1026" o:spt="202" type="#_x0000_t202" style="position:absolute;left:5349;top:9269;height:1820;width:6757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4A452A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2019.9-2020.6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A452A"/>
                              <w:sz w:val="22"/>
                              <w:szCs w:val="22"/>
                              <w:lang w:val="en-US" w:eastAsia="zh-CN"/>
                            </w:rPr>
                            <w:t xml:space="preserve">        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稻壳企业咨询有限公司                      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:lang w:val="en-US" w:eastAsia="zh-CN" w:bidi="ar-SA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软件开发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组织会议讨论小程序前端研究，共同参与完成小程序前端方案制定；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开启头脑风暴，组织安排相关同事按照前方案实施程序编写工作；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3B3838" w:themeColor="background2" w:themeShade="40"/>
                              <w:sz w:val="22"/>
                              <w:szCs w:val="22"/>
                              <w:lang w:val="en-US" w:eastAsia="zh-CN"/>
                            </w:rPr>
                            <w:t>程序编程完毕后组织参与小程序测试，发现漏洞及时查缺，以保证小程序正常运行。</w:t>
                          </w:r>
                        </w:p>
                      </w:txbxContent>
                    </v:textbox>
                  </v:shape>
                </v:group>
                <v:group id="组合 42" o:spid="_x0000_s1026" o:spt="203" style="position:absolute;left:11014;top:7261;height:639;width:10827;" coordsize="6876288,40576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0;height:405765;width:1904076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004986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004986"/>
                              <w:sz w:val="24"/>
                              <w:szCs w:val="24"/>
                              <w:lang w:val="en-US" w:eastAsia="zh-CN"/>
                            </w:rPr>
                            <w:t>实习经历/Internship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498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28" o:spid="_x0000_s1026" o:spt="20" style="position:absolute;left:95097;top:314554;height:0;width:6781191;" filled="f" stroked="t" coordsize="21600,21600" o:gfxdata="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8cV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4986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-843280</wp:posOffset>
                </wp:positionH>
                <wp:positionV relativeFrom="page">
                  <wp:posOffset>8792845</wp:posOffset>
                </wp:positionV>
                <wp:extent cx="6901180" cy="134302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180" cy="1343025"/>
                          <a:chOff x="0" y="0"/>
                          <a:chExt cx="6902436" cy="1343042"/>
                        </a:xfrm>
                      </wpg:grpSpPr>
                      <wpg:grpSp>
                        <wpg:cNvPr id="62" name="组合 40"/>
                        <wpg:cNvGrpSpPr/>
                        <wpg:grpSpPr>
                          <a:xfrm>
                            <a:off x="0" y="0"/>
                            <a:ext cx="6835114" cy="1343042"/>
                            <a:chOff x="-2" y="-21966"/>
                            <a:chExt cx="6839108" cy="1344287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89" cy="2987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004986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004986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自我评价/Appraisals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839108" cy="9940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12" w:lineRule="auto"/>
                                  <w:textAlignment w:val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/>
                                    <w:sz w:val="22"/>
                                    <w:szCs w:val="22"/>
                                    <w:lang w:val="en-US" w:eastAsia="zh-CN"/>
                                  </w:rPr>
                                  <w:t>大学期间能很好的和同学相处，具有良好的语言表达能力。做事认真，为人随和，可以很好的处理人际关系，有团队合作精神。性格开朗，亲和力强，很容易和别人相处。通过大学学习，熟练掌握了工作所需的基本知识，通过实践操作融会贯通，可完美完成工作任务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直接连接符 44"/>
                        <wps:cNvCnPr/>
                        <wps:spPr>
                          <a:xfrm>
                            <a:off x="121307" y="275593"/>
                            <a:ext cx="67811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49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4pt;margin-top:692.35pt;height:105.75pt;width:543.4pt;mso-position-horizontal-relative:margin;mso-position-vertical-relative:page;z-index:251666432;mso-width-relative:page;mso-height-relative:page;" coordsize="6902436,1343042" o:gfxdata="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CF0BTi3gAAAA4B&#10;AAAPAAAAAAAAAAEAIAAAACIAAABkcnMvZG93bnJldi54bWxQSwECFAAUAAAACACHTuJAFdLKJ6QD&#10;AADRCgAADgAAAAAAAAABACAAAAAtAQAAZHJzL2Uyb0RvYy54bWxQSwUGAAAAAAYABgBZAQAAQwcA&#10;AAAA&#10;">
                <o:lock v:ext="edit" aspectratio="f"/>
                <v:group id="组合 40" o:spid="_x0000_s1026" o:spt="203" style="position:absolute;left:0;top:0;height:1343042;width:6835114;" coordorigin="-2,-21966" coordsize="6839108,1344287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;top:-21966;height:298729;width:190518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004986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004986"/>
                              <w:sz w:val="24"/>
                              <w:szCs w:val="24"/>
                              <w:lang w:val="en-US" w:eastAsia="zh-CN"/>
                            </w:rPr>
                            <w:t xml:space="preserve">自我评价/Appraisals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994073;width:6839108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12" w:lineRule="auto"/>
                            <w:textAlignment w:val="auto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/>
                              <w:sz w:val="22"/>
                              <w:szCs w:val="22"/>
                              <w:lang w:val="en-US" w:eastAsia="zh-CN"/>
                            </w:rPr>
                            <w:t>大学期间能很好的和同学相处，具有良好的语言表达能力。做事认真，为人随和，可以很好的处理人际关系，有团队合作精神。性格开朗，亲和力强，很容易和别人相处。通过大学学习，熟练掌握了工作所需的基本知识，通过实践操作融会贯通，可完美完成工作任务。</w:t>
                          </w:r>
                        </w:p>
                      </w:txbxContent>
                    </v:textbox>
                  </v:shape>
                </v:group>
                <v:line id="直接连接符 44" o:spid="_x0000_s1026" o:spt="20" style="position:absolute;left:121307;top:275593;height:0;width:6781129;" filled="f" stroked="t" coordsize="21600,21600" o:gfxdata="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wt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498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-817245</wp:posOffset>
                </wp:positionH>
                <wp:positionV relativeFrom="page">
                  <wp:posOffset>7382510</wp:posOffset>
                </wp:positionV>
                <wp:extent cx="6964045" cy="132207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22070"/>
                          <a:chOff x="0" y="45721"/>
                          <a:chExt cx="6964679" cy="1322087"/>
                        </a:xfrm>
                      </wpg:grpSpPr>
                      <wpg:grpSp>
                        <wpg:cNvPr id="51" name="组合 32"/>
                        <wpg:cNvGrpSpPr/>
                        <wpg:grpSpPr>
                          <a:xfrm>
                            <a:off x="0" y="45721"/>
                            <a:ext cx="6964679" cy="1322087"/>
                            <a:chOff x="-2" y="23797"/>
                            <a:chExt cx="6968749" cy="1323312"/>
                          </a:xfrm>
                        </wpg:grpSpPr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3797"/>
                              <a:ext cx="2555695" cy="484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004986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004986"/>
                                    <w:sz w:val="24"/>
                                    <w:szCs w:val="24"/>
                                    <w:lang w:val="en-US" w:eastAsia="zh-CN"/>
                                  </w:rPr>
                                  <w:t>技能专长/Software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10188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4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ind w:left="227" w:hanging="227" w:firstLineChars="0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语言技能：英语四级，普通话一级;</w:t>
                                </w:r>
                              </w:p>
                              <w:p>
                                <w:pPr>
                                  <w:pStyle w:val="14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ind w:left="227" w:hanging="227" w:firstLineChars="0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专业技能：会计从业资格证、熟练使用财务软件;</w:t>
                                </w:r>
                              </w:p>
                              <w:p>
                                <w:pPr>
                                  <w:pStyle w:val="14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ind w:left="227" w:hanging="227" w:firstLineChars="0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办公技能：计算机二级证书，能熟练使用Word，Excel，PPT等办公软件。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直接连接符 37"/>
                        <wps:cNvCnPr/>
                        <wps:spPr>
                          <a:xfrm>
                            <a:off x="95097" y="314554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498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35pt;margin-top:581.3pt;height:104.1pt;width:548.35pt;mso-position-horizontal-relative:margin;mso-position-vertical-relative:page;z-index:251664384;mso-width-relative:page;mso-height-relative:page;" coordorigin="0,45721" coordsize="6964679,1322087" o:gfxdata="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MJkptPdAAAADgEAAA8AAAAAAAAA&#10;AQAgAAAAIgAAAGRycy9kb3ducmV2LnhtbFBLAQIUABQAAAAIAIdO4kDgKY7WmwMAANcKAAAOAAAA&#10;AAAAAAEAIAAAACwBAABkcnMvZTJvRG9jLnhtbFBLBQYAAAAABgAGAFkBAAA5BwAAAAA=&#10;">
                <o:lock v:ext="edit" aspectratio="f"/>
                <v:group id="组合 32" o:spid="_x0000_s1026" o:spt="203" style="position:absolute;left:0;top:45721;height:1322087;width:6964679;" coordorigin="-2,23797" coordsize="6968749,132331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;top:23797;height:484959;width:2555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004986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004986"/>
                              <w:sz w:val="24"/>
                              <w:szCs w:val="24"/>
                              <w:lang w:val="en-US" w:eastAsia="zh-CN"/>
                            </w:rPr>
                            <w:t>技能专长/Software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018859;width:6968749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27" w:hanging="227" w:firstLineChars="0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语言技能：英语四级，普通话一级;</w:t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27" w:hanging="227" w:firstLineChars="0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专业技能：会计从业资格证、熟练使用财务软件;</w:t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27" w:hanging="227" w:firstLineChars="0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办公技能：计算机二级证书，能熟练使用Word，Excel，PPT等办公软件。</w:t>
                          </w:r>
                        </w:p>
                        <w:p/>
                      </w:txbxContent>
                    </v:textbox>
                  </v:shape>
                </v:group>
                <v:line id="直接连接符 37" o:spid="_x0000_s1026" o:spt="20" style="position:absolute;left:95097;top:314554;height:0;width:6781191;" filled="f" stroked="t" coordsize="21600,21600" o:gfxdata="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+R75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498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1284605</wp:posOffset>
                </wp:positionV>
                <wp:extent cx="935355" cy="3873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9630" y="2595245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pt;margin-top:101.15pt;height:30.5pt;width:73.65pt;z-index:251675648;mso-width-relative:page;mso-height-relative:page;" filled="f" stroked="f" coordsize="21600,21600" o:gfxdata="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XOuE3bAAAACwEAAA8A&#10;AAAAAAAAAQAgAAAAIgAAAGRycy9kb3ducmV2LnhtbFBLAQIUABQAAAAIAIdO4kB7z+rMTQIAAIA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2795905</wp:posOffset>
                </wp:positionV>
                <wp:extent cx="935355" cy="387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6780" y="4106545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6pt;margin-top:220.15pt;height:30.5pt;width:73.65pt;z-index:251669504;mso-width-relative:page;mso-height-relative:page;" filled="f" stroked="f" coordsize="21600,21600" o:gfxdata="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gNXm3AAAAAsBAAAP&#10;AAAAAAAAAAEAIAAAACIAAABkcnMvZG93bnJldi54bWxQSwECFAAUAAAACACHTuJAkWzEXU0CAACA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-319405</wp:posOffset>
                </wp:positionV>
                <wp:extent cx="6543675" cy="10017125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001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9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4986"/>
                              </w:rPr>
                              <w:t>自 荐 信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6" w:leftChars="0" w:hanging="16" w:hangingChars="7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6" w:leftChars="0" w:hanging="16" w:hangingChars="7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firstLine="463" w:firstLineChars="193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6" w:leftChars="0" w:hanging="16" w:hangingChars="7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firstLine="463" w:firstLineChars="193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很高兴您能在百忙之中抽出时间来看我的自荐信，我真诚的希望能成为贵公司的一员，为贵公司献上我的微薄之力。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6" w:leftChars="0" w:hanging="16" w:hangingChars="7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204" w:firstLine="463" w:firstLineChars="193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 xml:space="preserve">我叫 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sz w:val="24"/>
                                <w:szCs w:val="24"/>
                                <w:lang w:eastAsia="zh-CN"/>
                              </w:rPr>
                              <w:t>权都知道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 xml:space="preserve"> ，是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sz w:val="24"/>
                                <w:szCs w:val="24"/>
                                <w:lang w:eastAsia="zh-CN"/>
                              </w:rPr>
                              <w:t>稻壳儿大学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级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sz w:val="24"/>
                                <w:szCs w:val="24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专业的一名学生。我很荣幸有机会向您呈上我的个人资料。在投身社会之际,为了更好地发挥自己的才能,谨向各位领导作一下自我推荐。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205" w:firstLine="463" w:firstLineChars="193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220" w:firstLine="463" w:firstLineChars="193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220" w:firstLine="463" w:firstLineChars="193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祝：贵公司飞黄腾达、蒸蒸日上！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220" w:firstLine="463" w:firstLineChars="193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right="6410" w:rightChars="0" w:firstLine="463" w:firstLineChars="193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189" w:leftChars="90" w:firstLine="463" w:firstLineChars="193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right="0" w:firstLine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24"/>
                                <w:szCs w:val="24"/>
                              </w:rPr>
                              <w:t>自荐人：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sz w:val="24"/>
                                <w:szCs w:val="24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-25.15pt;height:788.75pt;width:515.25pt;z-index:251660288;mso-width-relative:page;mso-height-relative:page;" filled="f" stroked="f" coordsize="21600,21600" o:gfxdata="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avA8t0AAAAMAQAADwAAAAAAAAABACAAAAAi&#10;AAAAZHJzL2Rvd25yZXYueG1sUEsBAhQAFAAAAAgAh07iQNxv7Pk+AgAAb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98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4986"/>
                        </w:rPr>
                        <w:t>自 荐 信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6" w:leftChars="0" w:hanging="16" w:hangingChars="7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6" w:leftChars="0" w:hanging="16" w:hangingChars="7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firstLine="463" w:firstLineChars="193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6" w:leftChars="0" w:hanging="16" w:hangingChars="7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firstLine="463" w:firstLineChars="193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很高兴您能在百忙之中抽出时间来看我的自荐信，我真诚的希望能成为贵公司的一员，为贵公司献上我的微薄之力。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6" w:leftChars="0" w:hanging="16" w:hangingChars="7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204" w:firstLine="463" w:firstLineChars="193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 xml:space="preserve">我叫 </w:t>
                      </w:r>
                      <w:r>
                        <w:rPr>
                          <w:rFonts w:hint="eastAsia" w:cs="微软雅黑"/>
                          <w:color w:val="231F20"/>
                          <w:sz w:val="24"/>
                          <w:szCs w:val="24"/>
                          <w:lang w:eastAsia="zh-CN"/>
                        </w:rPr>
                        <w:t>权都知道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 xml:space="preserve"> ，是</w:t>
                      </w:r>
                      <w:r>
                        <w:rPr>
                          <w:rFonts w:hint="eastAsia" w:cs="微软雅黑"/>
                          <w:color w:val="231F20"/>
                          <w:sz w:val="24"/>
                          <w:szCs w:val="24"/>
                          <w:lang w:eastAsia="zh-CN"/>
                        </w:rPr>
                        <w:t>稻壳儿大学</w:t>
                      </w:r>
                      <w:r>
                        <w:rPr>
                          <w:rFonts w:hint="eastAsia" w:cs="微软雅黑"/>
                          <w:color w:val="231F2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级</w:t>
                      </w:r>
                      <w:r>
                        <w:rPr>
                          <w:rFonts w:hint="eastAsia" w:cs="微软雅黑"/>
                          <w:color w:val="231F20"/>
                          <w:sz w:val="24"/>
                          <w:szCs w:val="24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专业的一名学生。我很荣幸有机会向您呈上我的个人资料。在投身社会之际,为了更好地发挥自己的才能,谨向各位领导作一下自我推荐。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205" w:firstLine="463" w:firstLineChars="193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220" w:firstLine="463" w:firstLineChars="193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220" w:firstLine="463" w:firstLineChars="193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祝：贵公司飞黄腾达、蒸蒸日上！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220" w:firstLine="463" w:firstLineChars="193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right="6410" w:rightChars="0" w:firstLine="463" w:firstLineChars="193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189" w:leftChars="90" w:firstLine="463" w:firstLineChars="193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right="0" w:firstLine="0"/>
                        <w:jc w:val="righ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231F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24"/>
                          <w:szCs w:val="24"/>
                        </w:rPr>
                        <w:t>自荐人：</w:t>
                      </w:r>
                      <w:r>
                        <w:rPr>
                          <w:rFonts w:hint="eastAsia" w:cs="微软雅黑"/>
                          <w:color w:val="231F20"/>
                          <w:sz w:val="24"/>
                          <w:szCs w:val="24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9601835</wp:posOffset>
                </wp:positionV>
                <wp:extent cx="7559675" cy="186055"/>
                <wp:effectExtent l="0" t="0" r="14605" b="12065"/>
                <wp:wrapNone/>
                <wp:docPr id="9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00498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498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90.35pt;margin-top:756.05pt;height:14.65pt;width:595.25pt;z-index:251677696;v-text-anchor:middle;mso-width-relative:page;mso-height-relative:page;" fillcolor="#004986" filled="t" stroked="f" coordsize="21600,21600" o:gfxdata="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Eg6GN0AAAAPAQAADwAAAAAAAAABACAAAAAiAAAAZHJzL2Rv&#10;d25yZXYueG1sUEsBAhQAFAAAAAgAh07iQJ+0FrpuAgAAzgQAAA4AAAAAAAAAAQAgAAAALAEAAGRy&#10;cy9lMm9Eb2MueG1sUEsFBgAAAAAGAAYAWQEAAAw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498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-926465</wp:posOffset>
                </wp:positionV>
                <wp:extent cx="7559040" cy="384175"/>
                <wp:effectExtent l="0" t="0" r="15240" b="12065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384175"/>
                          <a:chOff x="2965" y="17385"/>
                          <a:chExt cx="11904" cy="605"/>
                        </a:xfrm>
                      </wpg:grpSpPr>
                      <wps:wsp>
                        <wps:cNvPr id="95" name="矩形 6"/>
                        <wps:cNvSpPr/>
                        <wps:spPr>
                          <a:xfrm>
                            <a:off x="2965" y="17385"/>
                            <a:ext cx="11905" cy="293"/>
                          </a:xfrm>
                          <a:prstGeom prst="rect">
                            <a:avLst/>
                          </a:prstGeom>
                          <a:solidFill>
                            <a:srgbClr val="00498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498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任意多边形 12"/>
                        <wps:cNvSpPr/>
                        <wps:spPr>
                          <a:xfrm>
                            <a:off x="7095" y="17610"/>
                            <a:ext cx="3672" cy="381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8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5pt;margin-top:-72.95pt;height:30.25pt;width:595.2pt;z-index:251678720;mso-width-relative:page;mso-height-relative:page;" coordorigin="2965,17385" coordsize="11904,605" o:gfxdata="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YFTskdwAAAAOAQAADwAAAAAAAAABACAAAAAiAAAAZHJzL2Rvd25yZXYueG1sUEsBAhQAFAAAAAgA&#10;h07iQA+MgaRbBAAAfg0AAA4AAAAAAAAAAQAgAAAAKwEAAGRycy9lMm9Eb2MueG1sUEsFBgAAAAAG&#10;AAYAWQEAAPgHAAAAAA==&#10;">
                <o:lock v:ext="edit" aspectratio="f"/>
                <v:rect id="矩形 6" o:spid="_x0000_s1026" o:spt="1" style="position:absolute;left:2965;top:17385;height:293;width:11905;v-text-anchor:middle;" fillcolor="#004986" filled="t" stroked="f" coordsize="21600,21600" o:gfxdata="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pYC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4986"/>
                          </w:rPr>
                        </w:pPr>
                      </w:p>
                    </w:txbxContent>
                  </v:textbox>
                </v:rect>
                <v:shape id="任意多边形 12" o:spid="_x0000_s1026" o:spt="100" style="position:absolute;left:7095;top:17610;height:381;width:3672;v-text-anchor:middle;" fillcolor="#004986" filled="t" stroked="f" coordsize="2186305,241935" o:gfxdata="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boprugAAANsA&#10;AAAPAAAAAAAAAAEAIAAAACIAAABkcnMvZG93bnJldi54bWxQSwECFAAUAAAACACHTuJAMy8FnjsA&#10;AAA5AAAAEAAAAAAAAAABACAAAAAJAQAAZHJzL3NoYXBleG1sLnhtbFBLBQYAAAAABgAGAFsBAACz&#10;AwAAAAA=&#10;" path="m0,0l2186305,0,2003425,241935,141668,241935,0,0xe">
                  <v:path textboxrect="0,0,2186305,241935" o:connectlocs="0,0;3672,0;3364,381;237,381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2258695</wp:posOffset>
                </wp:positionV>
                <wp:extent cx="1054100" cy="46107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2105" y="3058160"/>
                          <a:ext cx="1054100" cy="461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hAnsi="幼圆" w:eastAsia="幼圆" w:cs="幼圆"/>
                                <w:b/>
                                <w:bCs/>
                                <w:color w:val="004986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004986"/>
                                <w:sz w:val="96"/>
                                <w:szCs w:val="9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05pt;margin-top:177.85pt;height:363.05pt;width:83pt;z-index:251684864;mso-width-relative:page;mso-height-relative:page;" filled="f" stroked="f" coordsize="21600,21600" o:gfxdata="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NBVV9sAAAAMAQAADwAA&#10;AAAAAAABACAAAAAiAAAAZHJzL2Rvd25yZXYueG1sUEsBAhQAFAAAAAgAh07iQCNtp3lMAgAAdw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ascii="幼圆" w:hAnsi="幼圆" w:eastAsia="幼圆" w:cs="幼圆"/>
                          <w:b/>
                          <w:bCs/>
                          <w:color w:val="004986"/>
                          <w:sz w:val="96"/>
                          <w:szCs w:val="96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/>
                          <w:bCs/>
                          <w:color w:val="004986"/>
                          <w:sz w:val="96"/>
                          <w:szCs w:val="96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1568450</wp:posOffset>
                </wp:positionV>
                <wp:extent cx="3456940" cy="6057265"/>
                <wp:effectExtent l="0" t="0" r="29210" b="63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0" cy="6057265"/>
                          <a:chOff x="13234" y="3503"/>
                          <a:chExt cx="5444" cy="8702"/>
                        </a:xfrm>
                      </wpg:grpSpPr>
                      <wps:wsp>
                        <wps:cNvPr id="97" name="矩形 97"/>
                        <wps:cNvSpPr/>
                        <wps:spPr>
                          <a:xfrm>
                            <a:off x="13234" y="3554"/>
                            <a:ext cx="3719" cy="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文本框 98"/>
                        <wps:cNvSpPr txBox="1"/>
                        <wps:spPr>
                          <a:xfrm>
                            <a:off x="17159" y="3503"/>
                            <a:ext cx="1434" cy="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sz w:val="96"/>
                                  <w:szCs w:val="16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EastAsia" w:cstheme="minorBidi"/>
                                  <w:color w:val="FFFFFF" w:themeColor="background1"/>
                                  <w:kern w:val="2"/>
                                  <w:sz w:val="96"/>
                                  <w:szCs w:val="16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RESUME.20XX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直接连接符 99"/>
                        <wps:cNvCnPr/>
                        <wps:spPr>
                          <a:xfrm>
                            <a:off x="18658" y="3616"/>
                            <a:ext cx="20" cy="8589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bg1">
                                <a:alpha val="5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2pt;margin-top:123.5pt;height:476.95pt;width:272.2pt;z-index:251683840;mso-width-relative:page;mso-height-relative:page;" coordorigin="13234,3503" coordsize="5444,8702" o:gfxdata="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LeQBBfaAAAADAEAAA8AAAAAAAAAAQAgAAAA&#10;IgAAAGRycy9kb3ducmV2LnhtbFBLAQIUABQAAAAIAIdO4kAenrN40QMAAI0KAAAOAAAAAAAAAAEA&#10;IAAAACkBAABkcnMvZTJvRG9jLnhtbFBLBQYAAAAABgAGAFkBAABsBwAAAAA=&#10;">
                <o:lock v:ext="edit" aspectratio="f"/>
                <v:rect id="_x0000_s1026" o:spid="_x0000_s1026" o:spt="1" style="position:absolute;left:13234;top:3554;height:8610;width:3719;v-text-anchor:middle;" fillcolor="#FFFFFF" filled="t" stroked="f" coordsize="21600,21600" o:gfxdata="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os5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8" o:spid="_x0000_s1026" o:spt="202" type="#_x0000_t202" style="position:absolute;left:17159;top:3503;height:5750;width:1434;" filled="f" stroked="f" coordsize="21600,21600" o:gfxdata="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oZw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sz w:val="96"/>
                            <w:szCs w:val="16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HAnsi" w:hAnsiTheme="minorHAnsi" w:eastAsiaTheme="minorEastAsia" w:cstheme="minorBidi"/>
                            <w:color w:val="FFFFFF" w:themeColor="background1"/>
                            <w:kern w:val="2"/>
                            <w:sz w:val="96"/>
                            <w:szCs w:val="16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RESUME.20XX</w:t>
                        </w:r>
                      </w:p>
                    </w:txbxContent>
                  </v:textbox>
                </v:shape>
                <v:line id="直接连接符 99" o:spid="_x0000_s1026" o:spt="20" style="position:absolute;left:18658;top:3616;height:8589;width:20;" filled="f" stroked="t" coordsize="21600,21600" o:gfxdata="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ZoR&#10;pcEAAADbAAAADwAAAAAAAAABACAAAAAiAAAAZHJzL2Rvd25yZXYueG1sUEsBAhQAFAAAAAgAh07i&#10;QDMvBZ47AAAAOQAAABAAAAAAAAAAAQAgAAAAEAEAAGRycy9zaGFwZXhtbC54bWxQSwUGAAAAAAYA&#10;BgBbAQAAugMAAAAA&#10;">
                  <v:fill on="f" focussize="0,0"/>
                  <v:stroke weight="2.75pt" color="#FFFFFF [3212]" opacity="37355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-800100</wp:posOffset>
                </wp:positionV>
                <wp:extent cx="7249795" cy="10428605"/>
                <wp:effectExtent l="6350" t="6350" r="13335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10428605"/>
                        </a:xfrm>
                        <a:prstGeom prst="rect">
                          <a:avLst/>
                        </a:prstGeom>
                        <a:solidFill>
                          <a:srgbClr val="0049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-63pt;height:821.15pt;width:570.85pt;z-index:251659264;v-text-anchor:middle;mso-width-relative:page;mso-height-relative:page;" fillcolor="#004986" filled="t" stroked="f" coordsize="21600,21600" o:gfxdata="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93qNncAAAADgEAAA8AAAAAAAAAAQAgAAAAIgAA&#10;AGRycy9kb3ducmV2LnhtbFBLAQIUABQAAAAIAIdO4kB9pnScdgIAANo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简中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汉仪晓波画报黑W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B07D2"/>
    <w:multiLevelType w:val="multilevel"/>
    <w:tmpl w:val="8B4B07D2"/>
    <w:lvl w:ilvl="0" w:tentative="0">
      <w:start w:val="1"/>
      <w:numFmt w:val="bullet"/>
      <w:lvlText w:val="▪"/>
      <w:lvlJc w:val="left"/>
      <w:pPr>
        <w:ind w:left="420" w:hanging="420"/>
      </w:pPr>
      <w:rPr>
        <w:rFonts w:hint="default" w:ascii="Arial" w:hAnsi="Arial" w:cs="Arial"/>
        <w:color w:val="7F7F7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3739"/>
    <w:rsid w:val="000E558E"/>
    <w:rsid w:val="002F28C4"/>
    <w:rsid w:val="003C221C"/>
    <w:rsid w:val="0192063B"/>
    <w:rsid w:val="07DD09CA"/>
    <w:rsid w:val="090C089A"/>
    <w:rsid w:val="14523F96"/>
    <w:rsid w:val="16533A09"/>
    <w:rsid w:val="55A37281"/>
    <w:rsid w:val="681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026"/>
      <w:outlineLvl w:val="1"/>
    </w:pPr>
    <w:rPr>
      <w:rFonts w:ascii="微软简中圆" w:hAnsi="微软简中圆" w:eastAsia="微软简中圆" w:cs="微软简中圆"/>
      <w:sz w:val="90"/>
      <w:szCs w:val="90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彩色列表 - 强调文字颜色 1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11">
    <w:name w:val="_Style 7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2">
    <w:name w:val="页眉 字符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29141;\AppData\Roaming\kingsoft\office6\templates\download\86079c91-50fe-4212-b71a-9697891ccc9d\&#24212;&#23626;&#29983;JAVA&#24320;&#21457;&#24037;&#31243;&#2407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应届生JAVA开发工程师求职简历.docx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2021-08-07T06:52:00Z</dcterms:created>
  <dc:creator>曾燕  WSK极速联盟卡丁车</dc:creator>
  <cp:lastModifiedBy>曾燕  WSK极速联盟卡丁车</cp:lastModifiedBy>
  <dcterms:modified xsi:type="dcterms:W3CDTF">2021-08-07T08:30:59Z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UUID">
    <vt:lpwstr>v1.0_mb_jvpu/dlLqw+3xoPx539AAw==</vt:lpwstr>
  </property>
  <property fmtid="{D5CDD505-2E9C-101B-9397-08002B2CF9AE}" pid="4" name="ICV">
    <vt:lpwstr>A5D2BE22B5374E988B8B553A833631EA</vt:lpwstr>
  </property>
</Properties>
</file>