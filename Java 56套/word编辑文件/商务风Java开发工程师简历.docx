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1312" behindDoc="0" locked="0" layoutInCell="1" allowOverlap="1">
                <wp:simplePos x="0" y="0"/>
                <wp:positionH relativeFrom="column">
                  <wp:posOffset>1163320</wp:posOffset>
                </wp:positionH>
                <wp:positionV relativeFrom="paragraph">
                  <wp:posOffset>108585</wp:posOffset>
                </wp:positionV>
                <wp:extent cx="1958975" cy="464185"/>
                <wp:effectExtent l="0" t="0" r="0" b="0"/>
                <wp:wrapNone/>
                <wp:docPr id="6" name="文本框 6"/>
                <wp:cNvGraphicFramePr/>
                <a:graphic xmlns:a="http://schemas.openxmlformats.org/drawingml/2006/main">
                  <a:graphicData uri="http://schemas.microsoft.com/office/word/2010/wordprocessingShape">
                    <wps:wsp>
                      <wps:cNvSpPr/>
                      <wps:spPr>
                        <a:xfrm>
                          <a:off x="0" y="0"/>
                          <a:ext cx="1958975" cy="464185"/>
                        </a:xfrm>
                        <a:prstGeom prst="rect">
                          <a:avLst/>
                        </a:prstGeom>
                        <a:noFill/>
                        <a:ln>
                          <a:noFill/>
                        </a:ln>
                      </wps:spPr>
                      <wps:txbx>
                        <w:txbxContent>
                          <w:p>
                            <w:pPr>
                              <w:rPr>
                                <w:rFonts w:hint="default" w:eastAsia="微软雅黑"/>
                                <w:b w:val="0"/>
                                <w:bCs w:val="0"/>
                                <w:i w:val="0"/>
                                <w:i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2"/>
                                <w:highlight w:val="none"/>
                                <w:lang w:val="en-US" w:eastAsia="zh-CN"/>
                                <w14:textFill>
                                  <w14:solidFill>
                                    <w14:schemeClr w14:val="bg1"/>
                                  </w14:solidFill>
                                </w14:textFill>
                              </w:rPr>
                              <w:t>求职意向：Java</w:t>
                            </w:r>
                            <w:r>
                              <w:rPr>
                                <w:rFonts w:hint="eastAsia" w:ascii="微软雅黑" w:hAnsi="微软雅黑" w:eastAsia="微软雅黑" w:cs="微软雅黑"/>
                                <w:b w:val="0"/>
                                <w:bCs w:val="0"/>
                                <w:i w:val="0"/>
                                <w:iCs w:val="0"/>
                                <w:color w:val="FFFFFF" w:themeColor="background1"/>
                                <w:sz w:val="22"/>
                                <w:szCs w:val="22"/>
                                <w:lang w:val="en-US" w:eastAsia="zh-CN"/>
                                <w14:textFill>
                                  <w14:solidFill>
                                    <w14:schemeClr w14:val="bg1"/>
                                  </w14:solidFill>
                                </w14:textFill>
                              </w:rPr>
                              <w:t>开发工程师</w:t>
                            </w:r>
                          </w:p>
                          <w:p>
                            <w:pPr>
                              <w:keepNext w:val="0"/>
                              <w:keepLines w:val="0"/>
                              <w:pageBreakBefore w:val="0"/>
                              <w:widowControl w:val="0"/>
                              <w:kinsoku/>
                              <w:wordWrap/>
                              <w:overflowPunct/>
                              <w:topLinePunct w:val="0"/>
                              <w:autoSpaceDE/>
                              <w:autoSpaceDN/>
                              <w:bidi w:val="0"/>
                              <w:adjustRightInd/>
                              <w:snapToGrid/>
                              <w:spacing w:after="156" w:afterLines="50" w:line="480" w:lineRule="auto"/>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2"/>
                                <w:szCs w:val="22"/>
                                <w:highlight w:val="none"/>
                                <w:lang w:val="en-US" w:eastAsia="zh-CN"/>
                                <w14:textFill>
                                  <w14:solidFill>
                                    <w14:schemeClr w14:val="bg1"/>
                                  </w14:solidFill>
                                </w14:textFill>
                              </w:rPr>
                            </w:pPr>
                          </w:p>
                        </w:txbxContent>
                      </wps:txbx>
                      <wps:bodyPr vert="horz" wrap="square" upright="1"/>
                    </wps:wsp>
                  </a:graphicData>
                </a:graphic>
              </wp:anchor>
            </w:drawing>
          </mc:Choice>
          <mc:Fallback>
            <w:pict>
              <v:rect id="文本框 6" o:spid="_x0000_s1026" o:spt="1" style="position:absolute;left:0pt;margin-left:91.6pt;margin-top:8.55pt;height:36.55pt;width:154.25pt;z-index:251661312;mso-width-relative:page;mso-height-relative:page;" filled="f" stroked="f" coordsize="21600,21600" o:gfxdata="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0QtZ22QAAAAkBAAAPAAAAAAAAAAEAIAAAACIAAABkcnMvZG93bnJldi54bWxQSwEC&#10;FAAUAAAACACHTuJAsmEky7oBAABeAwAADgAAAAAAAAABACAAAAAoAQAAZHJzL2Uyb0RvYy54bWxQ&#10;SwUGAAAAAAYABgBZAQAAVAUAAAAA&#10;">
                <v:fill on="f" focussize="0,0"/>
                <v:stroke on="f"/>
                <v:imagedata o:title=""/>
                <o:lock v:ext="edit" aspectratio="f"/>
                <v:textbox>
                  <w:txbxContent>
                    <w:p>
                      <w:pPr>
                        <w:rPr>
                          <w:rFonts w:hint="default" w:eastAsia="微软雅黑"/>
                          <w:b w:val="0"/>
                          <w:bCs w:val="0"/>
                          <w:i w:val="0"/>
                          <w:i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2"/>
                          <w:highlight w:val="none"/>
                          <w:lang w:val="en-US" w:eastAsia="zh-CN"/>
                          <w14:textFill>
                            <w14:solidFill>
                              <w14:schemeClr w14:val="bg1"/>
                            </w14:solidFill>
                          </w14:textFill>
                        </w:rPr>
                        <w:t>求职意向：Java</w:t>
                      </w:r>
                      <w:r>
                        <w:rPr>
                          <w:rFonts w:hint="eastAsia" w:ascii="微软雅黑" w:hAnsi="微软雅黑" w:eastAsia="微软雅黑" w:cs="微软雅黑"/>
                          <w:b w:val="0"/>
                          <w:bCs w:val="0"/>
                          <w:i w:val="0"/>
                          <w:iCs w:val="0"/>
                          <w:color w:val="FFFFFF" w:themeColor="background1"/>
                          <w:sz w:val="22"/>
                          <w:szCs w:val="22"/>
                          <w:lang w:val="en-US" w:eastAsia="zh-CN"/>
                          <w14:textFill>
                            <w14:solidFill>
                              <w14:schemeClr w14:val="bg1"/>
                            </w14:solidFill>
                          </w14:textFill>
                        </w:rPr>
                        <w:t>开发工程师</w:t>
                      </w:r>
                    </w:p>
                    <w:p>
                      <w:pPr>
                        <w:keepNext w:val="0"/>
                        <w:keepLines w:val="0"/>
                        <w:pageBreakBefore w:val="0"/>
                        <w:widowControl w:val="0"/>
                        <w:kinsoku/>
                        <w:wordWrap/>
                        <w:overflowPunct/>
                        <w:topLinePunct w:val="0"/>
                        <w:autoSpaceDE/>
                        <w:autoSpaceDN/>
                        <w:bidi w:val="0"/>
                        <w:adjustRightInd/>
                        <w:snapToGrid/>
                        <w:spacing w:after="156" w:afterLines="50" w:line="480" w:lineRule="auto"/>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2"/>
                          <w:szCs w:val="22"/>
                          <w:highlight w:val="none"/>
                          <w:lang w:val="en-US" w:eastAsia="zh-CN"/>
                          <w14:textFill>
                            <w14:solidFill>
                              <w14:schemeClr w14:val="bg1"/>
                            </w14:solidFill>
                          </w14:textFill>
                        </w:rPr>
                      </w:pPr>
                    </w:p>
                  </w:txbxContent>
                </v:textbox>
              </v:rect>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-1153160</wp:posOffset>
                </wp:positionH>
                <wp:positionV relativeFrom="paragraph">
                  <wp:posOffset>-918845</wp:posOffset>
                </wp:positionV>
                <wp:extent cx="7616190" cy="1708785"/>
                <wp:effectExtent l="0" t="0" r="3810" b="5715"/>
                <wp:wrapNone/>
                <wp:docPr id="23" name="组合 23"/>
                <wp:cNvGraphicFramePr/>
                <a:graphic xmlns:a="http://schemas.openxmlformats.org/drawingml/2006/main">
                  <a:graphicData uri="http://schemas.microsoft.com/office/word/2010/wordprocessingGroup">
                    <wpg:wgp>
                      <wpg:cNvGrpSpPr/>
                      <wpg:grpSpPr>
                        <a:xfrm>
                          <a:off x="0" y="0"/>
                          <a:ext cx="7616190" cy="1708986"/>
                          <a:chOff x="3808" y="277"/>
                          <a:chExt cx="11994" cy="2720"/>
                        </a:xfrm>
                      </wpg:grpSpPr>
                      <wps:wsp>
                        <wps:cNvPr id="17" name="矩形 17"/>
                        <wps:cNvSpPr/>
                        <wps:spPr>
                          <a:xfrm>
                            <a:off x="3808" y="277"/>
                            <a:ext cx="11979" cy="2632"/>
                          </a:xfrm>
                          <a:prstGeom prst="rect">
                            <a:avLst/>
                          </a:prstGeom>
                          <a:solidFill>
                            <a:srgbClr val="255B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3823" y="2854"/>
                            <a:ext cx="11979" cy="143"/>
                          </a:xfrm>
                          <a:prstGeom prst="rect">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0.8pt;margin-top:-72.35pt;height:134.55pt;width:599.7pt;z-index:251659264;mso-width-relative:page;mso-height-relative:page;" coordorigin="3808,277" coordsize="11994,2720" o:gfxdata="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NpHAqPcAAAADgEAAA8AAAAAAAAAAQAgAAAAIgAAAGRycy9kb3ducmV2LnhtbFBLAQIU&#10;ABQAAAAIAIdO4kBZt69KDAMAAMMIAAAOAAAAAAAAAAEAIAAAACsBAABkcnMvZTJvRG9jLnhtbFBL&#10;BQYAAAAABgAGAFkBAACpBgAAAAA=&#10;">
                <o:lock v:ext="edit" aspectratio="f"/>
                <v:rect id="_x0000_s1026" o:spid="_x0000_s1026" o:spt="1" style="position:absolute;left:3808;top:277;height:2632;width:11979;v-text-anchor:middle;" fillcolor="#255B98" filled="t" stroked="f" coordsize="21600,21600" o:gfxdata="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zoekugAAANsA&#10;AAAPAAAAAAAAAAEAIAAAACIAAABkcnMvZG93bnJldi54bWxQSwECFAAUAAAACACHTuJAMy8FnjsA&#10;AAA5AAAAEAAAAAAAAAABACAAAAAJAQAAZHJzL3NoYXBleG1sLnhtbFBLBQYAAAAABgAGAFsBAACz&#10;AwAAAAA=&#10;">
                  <v:fill on="t" focussize="0,0"/>
                  <v:stroke on="f" weight="2pt"/>
                  <v:imagedata o:title=""/>
                  <o:lock v:ext="edit" aspectratio="f"/>
                </v:rect>
                <v:rect id="_x0000_s1026" o:spid="_x0000_s1026" o:spt="1" style="position:absolute;left:3823;top:2854;height:143;width:11979;v-text-anchor:middle;" fillcolor="#CC0000" filled="t" stroked="f" coordsize="21600,21600" o:gfxdata="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h8FvQAA&#10;ANsAAAAPAAAAAAAAAAEAIAAAACIAAABkcnMvZG93bnJldi54bWxQSwECFAAUAAAACACHTuJAMy8F&#10;njsAAAA5AAAAEAAAAAAAAAABACAAAAAMAQAAZHJzL3NoYXBleG1sLnhtbFBLBQYAAAAABgAGAFsB&#10;AAC2AwAAAAA=&#10;">
                  <v:fill on="t" focussize="0,0"/>
                  <v:stroke on="f" weight="2pt"/>
                  <v:imagedata o:title=""/>
                  <o:lock v:ext="edit" aspectratio="f"/>
                </v:rect>
              </v:group>
            </w:pict>
          </mc:Fallback>
        </mc:AlternateContent>
      </w:r>
      <w:r>
        <w:rPr>
          <w:rFonts w:hint="eastAsia"/>
          <w:lang w:val="en-US" w:eastAsia="zh-CN"/>
        </w:rPr>
        <w:drawing>
          <wp:anchor distT="0" distB="0" distL="114300" distR="114300" simplePos="0" relativeHeight="251663360" behindDoc="0" locked="0" layoutInCell="1" allowOverlap="1">
            <wp:simplePos x="0" y="0"/>
            <wp:positionH relativeFrom="column">
              <wp:posOffset>-798195</wp:posOffset>
            </wp:positionH>
            <wp:positionV relativeFrom="paragraph">
              <wp:posOffset>-651510</wp:posOffset>
            </wp:positionV>
            <wp:extent cx="1137920" cy="1137920"/>
            <wp:effectExtent l="9525" t="9525" r="52705" b="52705"/>
            <wp:wrapNone/>
            <wp:docPr id="1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8"/>
                    <pic:cNvPicPr>
                      <a:picLocks noChangeAspect="1"/>
                    </pic:cNvPicPr>
                  </pic:nvPicPr>
                  <pic:blipFill>
                    <a:blip r:embed="rId4"/>
                    <a:stretch>
                      <a:fillRect/>
                    </a:stretch>
                  </pic:blipFill>
                  <pic:spPr>
                    <a:xfrm>
                      <a:off x="0" y="0"/>
                      <a:ext cx="1137920" cy="1137920"/>
                    </a:xfrm>
                    <a:prstGeom prst="rect">
                      <a:avLst/>
                    </a:prstGeom>
                    <a:noFill/>
                    <a:ln w="9525" cap="flat" cmpd="sng">
                      <a:solidFill>
                        <a:srgbClr val="3F3F3F"/>
                      </a:solidFill>
                      <a:prstDash val="solid"/>
                      <a:miter/>
                      <a:headEnd type="none" w="med" len="med"/>
                      <a:tailEnd type="none" w="med" len="med"/>
                    </a:ln>
                    <a:effectLst>
                      <a:outerShdw dist="38099" dir="2699999" algn="tl" rotWithShape="0">
                        <a:srgbClr val="000000">
                          <a:alpha val="39000"/>
                        </a:srgbClr>
                      </a:outerShdw>
                    </a:effectLst>
                  </pic:spPr>
                </pic:pic>
              </a:graphicData>
            </a:graphic>
          </wp:anchor>
        </w:drawing>
      </w:r>
      <w:r>
        <w:rPr>
          <w:sz w:val="21"/>
        </w:rPr>
        <mc:AlternateContent>
          <mc:Choice Requires="wpg">
            <w:drawing>
              <wp:anchor distT="0" distB="0" distL="114300" distR="114300" simplePos="0" relativeHeight="251664384" behindDoc="0" locked="0" layoutInCell="1" allowOverlap="1">
                <wp:simplePos x="0" y="0"/>
                <wp:positionH relativeFrom="column">
                  <wp:posOffset>3776980</wp:posOffset>
                </wp:positionH>
                <wp:positionV relativeFrom="paragraph">
                  <wp:posOffset>-608330</wp:posOffset>
                </wp:positionV>
                <wp:extent cx="162560" cy="1143000"/>
                <wp:effectExtent l="0" t="0" r="8890" b="0"/>
                <wp:wrapNone/>
                <wp:docPr id="11" name="组合 24"/>
                <wp:cNvGraphicFramePr/>
                <a:graphic xmlns:a="http://schemas.openxmlformats.org/drawingml/2006/main">
                  <a:graphicData uri="http://schemas.microsoft.com/office/word/2010/wordprocessingGroup">
                    <wpg:wgp>
                      <wpg:cNvGrpSpPr/>
                      <wpg:grpSpPr>
                        <a:xfrm>
                          <a:off x="0" y="0"/>
                          <a:ext cx="162560" cy="1143000"/>
                          <a:chOff x="0" y="91"/>
                          <a:chExt cx="256" cy="1800"/>
                        </a:xfrm>
                      </wpg:grpSpPr>
                      <wps:wsp>
                        <wps:cNvPr id="7" name="未知"/>
                        <wps:cNvSpPr/>
                        <wps:spPr>
                          <a:xfrm>
                            <a:off x="0" y="91"/>
                            <a:ext cx="256" cy="256"/>
                          </a:xfrm>
                          <a:custGeom>
                            <a:avLst/>
                            <a:gdLst>
                              <a:gd name="txL" fmla="*/ 0 w 605451"/>
                              <a:gd name="txT" fmla="*/ 0 h 604393"/>
                              <a:gd name="txR" fmla="*/ 256 w 605451"/>
                              <a:gd name="txB" fmla="*/ 256 h 604393"/>
                            </a:gdLst>
                            <a:ahLst/>
                            <a:cxnLst>
                              <a:cxn ang="0">
                                <a:pos x="128" y="45"/>
                              </a:cxn>
                              <a:cxn ang="0">
                                <a:pos x="138" y="52"/>
                              </a:cxn>
                              <a:cxn ang="0">
                                <a:pos x="138" y="111"/>
                              </a:cxn>
                              <a:cxn ang="0">
                                <a:pos x="145" y="118"/>
                              </a:cxn>
                              <a:cxn ang="0">
                                <a:pos x="186" y="118"/>
                              </a:cxn>
                              <a:cxn ang="0">
                                <a:pos x="195" y="128"/>
                              </a:cxn>
                              <a:cxn ang="0">
                                <a:pos x="186" y="138"/>
                              </a:cxn>
                              <a:cxn ang="0">
                                <a:pos x="145" y="138"/>
                              </a:cxn>
                              <a:cxn ang="0">
                                <a:pos x="128" y="147"/>
                              </a:cxn>
                              <a:cxn ang="0">
                                <a:pos x="109" y="128"/>
                              </a:cxn>
                              <a:cxn ang="0">
                                <a:pos x="118" y="111"/>
                              </a:cxn>
                              <a:cxn ang="0">
                                <a:pos x="118" y="52"/>
                              </a:cxn>
                              <a:cxn ang="0">
                                <a:pos x="128" y="31"/>
                              </a:cxn>
                              <a:cxn ang="0">
                                <a:pos x="31" y="128"/>
                              </a:cxn>
                              <a:cxn ang="0">
                                <a:pos x="128" y="225"/>
                              </a:cxn>
                              <a:cxn ang="0">
                                <a:pos x="225" y="128"/>
                              </a:cxn>
                              <a:cxn ang="0">
                                <a:pos x="128" y="31"/>
                              </a:cxn>
                              <a:cxn ang="0">
                                <a:pos x="128" y="0"/>
                              </a:cxn>
                              <a:cxn ang="0">
                                <a:pos x="256" y="128"/>
                              </a:cxn>
                              <a:cxn ang="0">
                                <a:pos x="128" y="256"/>
                              </a:cxn>
                              <a:cxn ang="0">
                                <a:pos x="0" y="128"/>
                              </a:cxn>
                              <a:cxn ang="0">
                                <a:pos x="128" y="0"/>
                              </a:cxn>
                            </a:cxnLst>
                            <a:rect l="txL" t="txT" r="txR" b="txB"/>
                            <a:pathLst>
                              <a:path w="605451" h="604393">
                                <a:moveTo>
                                  <a:pt x="301776" y="105707"/>
                                </a:moveTo>
                                <a:lnTo>
                                  <a:pt x="325691" y="123642"/>
                                </a:lnTo>
                                <a:lnTo>
                                  <a:pt x="325691" y="262450"/>
                                </a:lnTo>
                                <a:cubicBezTo>
                                  <a:pt x="332650" y="266492"/>
                                  <a:pt x="338344" y="272302"/>
                                  <a:pt x="342393" y="279249"/>
                                </a:cubicBezTo>
                                <a:lnTo>
                                  <a:pt x="440328" y="279249"/>
                                </a:lnTo>
                                <a:lnTo>
                                  <a:pt x="462344" y="302110"/>
                                </a:lnTo>
                                <a:lnTo>
                                  <a:pt x="440328" y="325097"/>
                                </a:lnTo>
                                <a:lnTo>
                                  <a:pt x="342393" y="325097"/>
                                </a:lnTo>
                                <a:cubicBezTo>
                                  <a:pt x="334421" y="338738"/>
                                  <a:pt x="319617" y="347958"/>
                                  <a:pt x="302662" y="347958"/>
                                </a:cubicBezTo>
                                <a:cubicBezTo>
                                  <a:pt x="277356" y="347958"/>
                                  <a:pt x="256858" y="327497"/>
                                  <a:pt x="256858" y="302110"/>
                                </a:cubicBezTo>
                                <a:cubicBezTo>
                                  <a:pt x="256858" y="285185"/>
                                  <a:pt x="266095" y="270407"/>
                                  <a:pt x="279760" y="262450"/>
                                </a:cubicBezTo>
                                <a:lnTo>
                                  <a:pt x="279760" y="123642"/>
                                </a:lnTo>
                                <a:close/>
                                <a:moveTo>
                                  <a:pt x="302662" y="73260"/>
                                </a:moveTo>
                                <a:cubicBezTo>
                                  <a:pt x="176258" y="73260"/>
                                  <a:pt x="73388" y="175950"/>
                                  <a:pt x="73388" y="302133"/>
                                </a:cubicBezTo>
                                <a:cubicBezTo>
                                  <a:pt x="73388" y="428443"/>
                                  <a:pt x="176258" y="531133"/>
                                  <a:pt x="302662" y="531133"/>
                                </a:cubicBezTo>
                                <a:cubicBezTo>
                                  <a:pt x="429193" y="531133"/>
                                  <a:pt x="532063" y="428443"/>
                                  <a:pt x="532063" y="302133"/>
                                </a:cubicBezTo>
                                <a:cubicBezTo>
                                  <a:pt x="532063" y="175950"/>
                                  <a:pt x="429193" y="73260"/>
                                  <a:pt x="302662" y="73260"/>
                                </a:cubicBezTo>
                                <a:close/>
                                <a:moveTo>
                                  <a:pt x="302662" y="0"/>
                                </a:moveTo>
                                <a:cubicBezTo>
                                  <a:pt x="469557" y="0"/>
                                  <a:pt x="605451" y="135531"/>
                                  <a:pt x="605451" y="302133"/>
                                </a:cubicBezTo>
                                <a:cubicBezTo>
                                  <a:pt x="605451" y="468736"/>
                                  <a:pt x="469557" y="604393"/>
                                  <a:pt x="302662" y="604393"/>
                                </a:cubicBezTo>
                                <a:cubicBezTo>
                                  <a:pt x="135768" y="604393"/>
                                  <a:pt x="0" y="468736"/>
                                  <a:pt x="0" y="302133"/>
                                </a:cubicBezTo>
                                <a:cubicBezTo>
                                  <a:pt x="0" y="135531"/>
                                  <a:pt x="135768" y="0"/>
                                  <a:pt x="302662" y="0"/>
                                </a:cubicBezTo>
                                <a:close/>
                              </a:path>
                            </a:pathLst>
                          </a:custGeom>
                          <a:solidFill>
                            <a:schemeClr val="bg1">
                              <a:alpha val="100000"/>
                            </a:schemeClr>
                          </a:solidFill>
                          <a:ln>
                            <a:noFill/>
                          </a:ln>
                        </wps:spPr>
                        <wps:bodyPr wrap="square" upright="0"/>
                      </wps:wsp>
                      <wps:wsp>
                        <wps:cNvPr id="8" name="未知"/>
                        <wps:cNvSpPr/>
                        <wps:spPr>
                          <a:xfrm>
                            <a:off x="41" y="1119"/>
                            <a:ext cx="175" cy="282"/>
                          </a:xfrm>
                          <a:custGeom>
                            <a:avLst/>
                            <a:gdLst>
                              <a:gd name="txL" fmla="*/ 0 w 4025"/>
                              <a:gd name="txT" fmla="*/ 0 h 6467"/>
                              <a:gd name="txR" fmla="*/ 175 w 4025"/>
                              <a:gd name="txB" fmla="*/ 282 h 6467"/>
                            </a:gdLst>
                            <a:ahLst/>
                            <a:cxnLst>
                              <a:cxn ang="0">
                                <a:pos x="123" y="0"/>
                              </a:cxn>
                              <a:cxn ang="0">
                                <a:pos x="123" y="6"/>
                              </a:cxn>
                              <a:cxn ang="0">
                                <a:pos x="0" y="6"/>
                              </a:cxn>
                              <a:cxn ang="0">
                                <a:pos x="0" y="282"/>
                              </a:cxn>
                              <a:cxn ang="0">
                                <a:pos x="175" y="282"/>
                              </a:cxn>
                              <a:cxn ang="0">
                                <a:pos x="175" y="6"/>
                              </a:cxn>
                              <a:cxn ang="0">
                                <a:pos x="156" y="6"/>
                              </a:cxn>
                              <a:cxn ang="0">
                                <a:pos x="156" y="0"/>
                              </a:cxn>
                              <a:cxn ang="0">
                                <a:pos x="123" y="0"/>
                              </a:cxn>
                              <a:cxn ang="0">
                                <a:pos x="123" y="0"/>
                              </a:cxn>
                              <a:cxn ang="0">
                                <a:pos x="52" y="264"/>
                              </a:cxn>
                              <a:cxn ang="0">
                                <a:pos x="19" y="264"/>
                              </a:cxn>
                              <a:cxn ang="0">
                                <a:pos x="19" y="241"/>
                              </a:cxn>
                              <a:cxn ang="0">
                                <a:pos x="52" y="241"/>
                              </a:cxn>
                              <a:cxn ang="0">
                                <a:pos x="52" y="264"/>
                              </a:cxn>
                              <a:cxn ang="0">
                                <a:pos x="52" y="264"/>
                              </a:cxn>
                              <a:cxn ang="0">
                                <a:pos x="52" y="225"/>
                              </a:cxn>
                              <a:cxn ang="0">
                                <a:pos x="19" y="225"/>
                              </a:cxn>
                              <a:cxn ang="0">
                                <a:pos x="19" y="202"/>
                              </a:cxn>
                              <a:cxn ang="0">
                                <a:pos x="52" y="202"/>
                              </a:cxn>
                              <a:cxn ang="0">
                                <a:pos x="52" y="225"/>
                              </a:cxn>
                              <a:cxn ang="0">
                                <a:pos x="52" y="225"/>
                              </a:cxn>
                              <a:cxn ang="0">
                                <a:pos x="104" y="264"/>
                              </a:cxn>
                              <a:cxn ang="0">
                                <a:pos x="71" y="264"/>
                              </a:cxn>
                              <a:cxn ang="0">
                                <a:pos x="71" y="241"/>
                              </a:cxn>
                              <a:cxn ang="0">
                                <a:pos x="104" y="241"/>
                              </a:cxn>
                              <a:cxn ang="0">
                                <a:pos x="104" y="264"/>
                              </a:cxn>
                              <a:cxn ang="0">
                                <a:pos x="104" y="225"/>
                              </a:cxn>
                              <a:cxn ang="0">
                                <a:pos x="71" y="225"/>
                              </a:cxn>
                              <a:cxn ang="0">
                                <a:pos x="71" y="202"/>
                              </a:cxn>
                              <a:cxn ang="0">
                                <a:pos x="104" y="202"/>
                              </a:cxn>
                              <a:cxn ang="0">
                                <a:pos x="104" y="225"/>
                              </a:cxn>
                              <a:cxn ang="0">
                                <a:pos x="156" y="264"/>
                              </a:cxn>
                              <a:cxn ang="0">
                                <a:pos x="123" y="264"/>
                              </a:cxn>
                              <a:cxn ang="0">
                                <a:pos x="123" y="241"/>
                              </a:cxn>
                              <a:cxn ang="0">
                                <a:pos x="156" y="241"/>
                              </a:cxn>
                              <a:cxn ang="0">
                                <a:pos x="156" y="264"/>
                              </a:cxn>
                              <a:cxn ang="0">
                                <a:pos x="156" y="225"/>
                              </a:cxn>
                              <a:cxn ang="0">
                                <a:pos x="123" y="225"/>
                              </a:cxn>
                              <a:cxn ang="0">
                                <a:pos x="123" y="202"/>
                              </a:cxn>
                              <a:cxn ang="0">
                                <a:pos x="156" y="202"/>
                              </a:cxn>
                              <a:cxn ang="0">
                                <a:pos x="156" y="225"/>
                              </a:cxn>
                              <a:cxn ang="0">
                                <a:pos x="156" y="182"/>
                              </a:cxn>
                              <a:cxn ang="0">
                                <a:pos x="19" y="182"/>
                              </a:cxn>
                              <a:cxn ang="0">
                                <a:pos x="19" y="23"/>
                              </a:cxn>
                              <a:cxn ang="0">
                                <a:pos x="156" y="23"/>
                              </a:cxn>
                              <a:cxn ang="0">
                                <a:pos x="156" y="182"/>
                              </a:cxn>
                            </a:cxnLst>
                            <a:rect l="txL" t="txT" r="txR" b="tx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chemeClr val="bg1">
                              <a:alpha val="100000"/>
                            </a:schemeClr>
                          </a:solidFill>
                          <a:ln>
                            <a:noFill/>
                          </a:ln>
                        </wps:spPr>
                        <wps:bodyPr wrap="square" upright="0"/>
                      </wps:wsp>
                      <wps:wsp>
                        <wps:cNvPr id="9" name="未知"/>
                        <wps:cNvSpPr/>
                        <wps:spPr>
                          <a:xfrm>
                            <a:off x="1" y="581"/>
                            <a:ext cx="255" cy="256"/>
                          </a:xfrm>
                          <a:custGeom>
                            <a:avLst/>
                            <a:gdLst>
                              <a:gd name="txL" fmla="*/ 0 w 5054"/>
                              <a:gd name="txT" fmla="*/ 0 h 5072"/>
                              <a:gd name="txR" fmla="*/ 255 w 5054"/>
                              <a:gd name="txB" fmla="*/ 256 h 5072"/>
                            </a:gdLst>
                            <a:ahLst/>
                            <a:cxnLst>
                              <a:cxn ang="0">
                                <a:pos x="252" y="231"/>
                              </a:cxn>
                              <a:cxn ang="0">
                                <a:pos x="226" y="173"/>
                              </a:cxn>
                              <a:cxn ang="0">
                                <a:pos x="203" y="158"/>
                              </a:cxn>
                              <a:cxn ang="0">
                                <a:pos x="172" y="158"/>
                              </a:cxn>
                              <a:cxn ang="0">
                                <a:pos x="205" y="78"/>
                              </a:cxn>
                              <a:cxn ang="0">
                                <a:pos x="128" y="0"/>
                              </a:cxn>
                              <a:cxn ang="0">
                                <a:pos x="50" y="78"/>
                              </a:cxn>
                              <a:cxn ang="0">
                                <a:pos x="82" y="158"/>
                              </a:cxn>
                              <a:cxn ang="0">
                                <a:pos x="52" y="158"/>
                              </a:cxn>
                              <a:cxn ang="0">
                                <a:pos x="29" y="173"/>
                              </a:cxn>
                              <a:cxn ang="0">
                                <a:pos x="3" y="231"/>
                              </a:cxn>
                              <a:cxn ang="0">
                                <a:pos x="3" y="248"/>
                              </a:cxn>
                              <a:cxn ang="0">
                                <a:pos x="19" y="256"/>
                              </a:cxn>
                              <a:cxn ang="0">
                                <a:pos x="236" y="256"/>
                              </a:cxn>
                              <a:cxn ang="0">
                                <a:pos x="251" y="248"/>
                              </a:cxn>
                              <a:cxn ang="0">
                                <a:pos x="252" y="231"/>
                              </a:cxn>
                              <a:cxn ang="0">
                                <a:pos x="128" y="43"/>
                              </a:cxn>
                              <a:cxn ang="0">
                                <a:pos x="162" y="78"/>
                              </a:cxn>
                              <a:cxn ang="0">
                                <a:pos x="128" y="112"/>
                              </a:cxn>
                              <a:cxn ang="0">
                                <a:pos x="93" y="78"/>
                              </a:cxn>
                              <a:cxn ang="0">
                                <a:pos x="128" y="43"/>
                              </a:cxn>
                              <a:cxn ang="0">
                                <a:pos x="28" y="232"/>
                              </a:cxn>
                              <a:cxn ang="0">
                                <a:pos x="51" y="182"/>
                              </a:cxn>
                              <a:cxn ang="0">
                                <a:pos x="52" y="181"/>
                              </a:cxn>
                              <a:cxn ang="0">
                                <a:pos x="98" y="181"/>
                              </a:cxn>
                              <a:cxn ang="0">
                                <a:pos x="109" y="196"/>
                              </a:cxn>
                              <a:cxn ang="0">
                                <a:pos x="128" y="212"/>
                              </a:cxn>
                              <a:cxn ang="0">
                                <a:pos x="146" y="196"/>
                              </a:cxn>
                              <a:cxn ang="0">
                                <a:pos x="157" y="181"/>
                              </a:cxn>
                              <a:cxn ang="0">
                                <a:pos x="203" y="181"/>
                              </a:cxn>
                              <a:cxn ang="0">
                                <a:pos x="204" y="182"/>
                              </a:cxn>
                              <a:cxn ang="0">
                                <a:pos x="227" y="232"/>
                              </a:cxn>
                              <a:cxn ang="0">
                                <a:pos x="28" y="232"/>
                              </a:cxn>
                            </a:cxnLst>
                            <a:rect l="txL" t="txT" r="txR" b="tx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chemeClr val="bg1">
                              <a:alpha val="100000"/>
                            </a:schemeClr>
                          </a:solidFill>
                          <a:ln>
                            <a:noFill/>
                          </a:ln>
                        </wps:spPr>
                        <wps:bodyPr wrap="square" upright="0"/>
                      </wps:wsp>
                      <wps:wsp>
                        <wps:cNvPr id="10" name="未知"/>
                        <wps:cNvSpPr/>
                        <wps:spPr>
                          <a:xfrm>
                            <a:off x="14" y="1664"/>
                            <a:ext cx="228" cy="227"/>
                          </a:xfrm>
                          <a:custGeom>
                            <a:avLst/>
                            <a:gdLst>
                              <a:gd name="txL" fmla="*/ 0 w 607639"/>
                              <a:gd name="txT" fmla="*/ 0 h 606722"/>
                              <a:gd name="txR" fmla="*/ 228 w 607639"/>
                              <a:gd name="txB" fmla="*/ 227 h 606722"/>
                            </a:gdLst>
                            <a:ahLst/>
                            <a:cxnLst>
                              <a:cxn ang="0">
                                <a:pos x="152" y="170"/>
                              </a:cxn>
                              <a:cxn ang="0">
                                <a:pos x="180" y="170"/>
                              </a:cxn>
                              <a:cxn ang="0">
                                <a:pos x="190" y="180"/>
                              </a:cxn>
                              <a:cxn ang="0">
                                <a:pos x="180" y="189"/>
                              </a:cxn>
                              <a:cxn ang="0">
                                <a:pos x="152" y="189"/>
                              </a:cxn>
                              <a:cxn ang="0">
                                <a:pos x="143" y="180"/>
                              </a:cxn>
                              <a:cxn ang="0">
                                <a:pos x="152" y="170"/>
                              </a:cxn>
                              <a:cxn ang="0">
                                <a:pos x="19" y="86"/>
                              </a:cxn>
                              <a:cxn ang="0">
                                <a:pos x="19" y="208"/>
                              </a:cxn>
                              <a:cxn ang="0">
                                <a:pos x="209" y="208"/>
                              </a:cxn>
                              <a:cxn ang="0">
                                <a:pos x="209" y="86"/>
                              </a:cxn>
                              <a:cxn ang="0">
                                <a:pos x="120" y="159"/>
                              </a:cxn>
                              <a:cxn ang="0">
                                <a:pos x="108" y="159"/>
                              </a:cxn>
                              <a:cxn ang="0">
                                <a:pos x="36" y="76"/>
                              </a:cxn>
                              <a:cxn ang="0">
                                <a:pos x="114" y="139"/>
                              </a:cxn>
                              <a:cxn ang="0">
                                <a:pos x="192" y="76"/>
                              </a:cxn>
                              <a:cxn ang="0">
                                <a:pos x="38" y="47"/>
                              </a:cxn>
                              <a:cxn ang="0">
                                <a:pos x="38" y="57"/>
                              </a:cxn>
                              <a:cxn ang="0">
                                <a:pos x="190" y="57"/>
                              </a:cxn>
                              <a:cxn ang="0">
                                <a:pos x="190" y="47"/>
                              </a:cxn>
                              <a:cxn ang="0">
                                <a:pos x="180" y="47"/>
                              </a:cxn>
                              <a:cxn ang="0">
                                <a:pos x="47" y="47"/>
                              </a:cxn>
                              <a:cxn ang="0">
                                <a:pos x="57" y="19"/>
                              </a:cxn>
                              <a:cxn ang="0">
                                <a:pos x="57" y="28"/>
                              </a:cxn>
                              <a:cxn ang="0">
                                <a:pos x="171" y="28"/>
                              </a:cxn>
                              <a:cxn ang="0">
                                <a:pos x="171" y="19"/>
                              </a:cxn>
                              <a:cxn ang="0">
                                <a:pos x="47" y="0"/>
                              </a:cxn>
                              <a:cxn ang="0">
                                <a:pos x="180" y="0"/>
                              </a:cxn>
                              <a:cxn ang="0">
                                <a:pos x="190" y="9"/>
                              </a:cxn>
                              <a:cxn ang="0">
                                <a:pos x="190" y="28"/>
                              </a:cxn>
                              <a:cxn ang="0">
                                <a:pos x="199" y="28"/>
                              </a:cxn>
                              <a:cxn ang="0">
                                <a:pos x="209" y="38"/>
                              </a:cxn>
                              <a:cxn ang="0">
                                <a:pos x="209" y="57"/>
                              </a:cxn>
                              <a:cxn ang="0">
                                <a:pos x="218" y="57"/>
                              </a:cxn>
                              <a:cxn ang="0">
                                <a:pos x="219" y="57"/>
                              </a:cxn>
                              <a:cxn ang="0">
                                <a:pos x="219" y="57"/>
                              </a:cxn>
                              <a:cxn ang="0">
                                <a:pos x="220" y="57"/>
                              </a:cxn>
                              <a:cxn ang="0">
                                <a:pos x="220" y="57"/>
                              </a:cxn>
                              <a:cxn ang="0">
                                <a:pos x="221" y="57"/>
                              </a:cxn>
                              <a:cxn ang="0">
                                <a:pos x="221" y="57"/>
                              </a:cxn>
                              <a:cxn ang="0">
                                <a:pos x="222" y="57"/>
                              </a:cxn>
                              <a:cxn ang="0">
                                <a:pos x="222" y="57"/>
                              </a:cxn>
                              <a:cxn ang="0">
                                <a:pos x="223" y="58"/>
                              </a:cxn>
                              <a:cxn ang="0">
                                <a:pos x="223" y="58"/>
                              </a:cxn>
                              <a:cxn ang="0">
                                <a:pos x="223" y="58"/>
                              </a:cxn>
                              <a:cxn ang="0">
                                <a:pos x="224" y="58"/>
                              </a:cxn>
                              <a:cxn ang="0">
                                <a:pos x="224" y="59"/>
                              </a:cxn>
                              <a:cxn ang="0">
                                <a:pos x="225" y="59"/>
                              </a:cxn>
                              <a:cxn ang="0">
                                <a:pos x="225" y="59"/>
                              </a:cxn>
                              <a:cxn ang="0">
                                <a:pos x="225" y="60"/>
                              </a:cxn>
                              <a:cxn ang="0">
                                <a:pos x="226" y="60"/>
                              </a:cxn>
                              <a:cxn ang="0">
                                <a:pos x="226" y="60"/>
                              </a:cxn>
                              <a:cxn ang="0">
                                <a:pos x="226" y="61"/>
                              </a:cxn>
                              <a:cxn ang="0">
                                <a:pos x="227" y="61"/>
                              </a:cxn>
                              <a:cxn ang="0">
                                <a:pos x="227" y="62"/>
                              </a:cxn>
                              <a:cxn ang="0">
                                <a:pos x="227" y="62"/>
                              </a:cxn>
                              <a:cxn ang="0">
                                <a:pos x="227" y="63"/>
                              </a:cxn>
                              <a:cxn ang="0">
                                <a:pos x="227" y="63"/>
                              </a:cxn>
                              <a:cxn ang="0">
                                <a:pos x="228" y="63"/>
                              </a:cxn>
                              <a:cxn ang="0">
                                <a:pos x="228" y="64"/>
                              </a:cxn>
                              <a:cxn ang="0">
                                <a:pos x="228" y="64"/>
                              </a:cxn>
                              <a:cxn ang="0">
                                <a:pos x="228" y="65"/>
                              </a:cxn>
                              <a:cxn ang="0">
                                <a:pos x="228" y="65"/>
                              </a:cxn>
                              <a:cxn ang="0">
                                <a:pos x="228" y="66"/>
                              </a:cxn>
                              <a:cxn ang="0">
                                <a:pos x="228" y="66"/>
                              </a:cxn>
                              <a:cxn ang="0">
                                <a:pos x="228" y="66"/>
                              </a:cxn>
                              <a:cxn ang="0">
                                <a:pos x="228" y="218"/>
                              </a:cxn>
                              <a:cxn ang="0">
                                <a:pos x="218" y="227"/>
                              </a:cxn>
                              <a:cxn ang="0">
                                <a:pos x="9" y="227"/>
                              </a:cxn>
                              <a:cxn ang="0">
                                <a:pos x="0" y="218"/>
                              </a:cxn>
                              <a:cxn ang="0">
                                <a:pos x="0" y="66"/>
                              </a:cxn>
                              <a:cxn ang="0">
                                <a:pos x="0" y="66"/>
                              </a:cxn>
                              <a:cxn ang="0">
                                <a:pos x="0" y="66"/>
                              </a:cxn>
                              <a:cxn ang="0">
                                <a:pos x="0" y="65"/>
                              </a:cxn>
                              <a:cxn ang="0">
                                <a:pos x="0" y="65"/>
                              </a:cxn>
                              <a:cxn ang="0">
                                <a:pos x="0" y="64"/>
                              </a:cxn>
                              <a:cxn ang="0">
                                <a:pos x="0" y="64"/>
                              </a:cxn>
                              <a:cxn ang="0">
                                <a:pos x="0" y="63"/>
                              </a:cxn>
                              <a:cxn ang="0">
                                <a:pos x="1" y="63"/>
                              </a:cxn>
                              <a:cxn ang="0">
                                <a:pos x="1" y="63"/>
                              </a:cxn>
                              <a:cxn ang="0">
                                <a:pos x="1" y="62"/>
                              </a:cxn>
                              <a:cxn ang="0">
                                <a:pos x="1" y="62"/>
                              </a:cxn>
                              <a:cxn ang="0">
                                <a:pos x="1" y="61"/>
                              </a:cxn>
                              <a:cxn ang="0">
                                <a:pos x="2" y="61"/>
                              </a:cxn>
                              <a:cxn ang="0">
                                <a:pos x="2" y="60"/>
                              </a:cxn>
                              <a:cxn ang="0">
                                <a:pos x="2" y="60"/>
                              </a:cxn>
                              <a:cxn ang="0">
                                <a:pos x="2" y="60"/>
                              </a:cxn>
                              <a:cxn ang="0">
                                <a:pos x="3" y="60"/>
                              </a:cxn>
                              <a:cxn ang="0">
                                <a:pos x="3" y="59"/>
                              </a:cxn>
                              <a:cxn ang="0">
                                <a:pos x="3" y="59"/>
                              </a:cxn>
                              <a:cxn ang="0">
                                <a:pos x="4" y="59"/>
                              </a:cxn>
                              <a:cxn ang="0">
                                <a:pos x="4" y="58"/>
                              </a:cxn>
                              <a:cxn ang="0">
                                <a:pos x="5" y="58"/>
                              </a:cxn>
                              <a:cxn ang="0">
                                <a:pos x="5" y="58"/>
                              </a:cxn>
                              <a:cxn ang="0">
                                <a:pos x="5" y="58"/>
                              </a:cxn>
                              <a:cxn ang="0">
                                <a:pos x="6" y="57"/>
                              </a:cxn>
                              <a:cxn ang="0">
                                <a:pos x="6" y="57"/>
                              </a:cxn>
                              <a:cxn ang="0">
                                <a:pos x="7" y="57"/>
                              </a:cxn>
                              <a:cxn ang="0">
                                <a:pos x="7" y="57"/>
                              </a:cxn>
                              <a:cxn ang="0">
                                <a:pos x="8" y="57"/>
                              </a:cxn>
                              <a:cxn ang="0">
                                <a:pos x="8" y="57"/>
                              </a:cxn>
                              <a:cxn ang="0">
                                <a:pos x="9" y="57"/>
                              </a:cxn>
                              <a:cxn ang="0">
                                <a:pos x="9" y="57"/>
                              </a:cxn>
                              <a:cxn ang="0">
                                <a:pos x="19" y="57"/>
                              </a:cxn>
                              <a:cxn ang="0">
                                <a:pos x="19" y="38"/>
                              </a:cxn>
                              <a:cxn ang="0">
                                <a:pos x="28" y="28"/>
                              </a:cxn>
                              <a:cxn ang="0">
                                <a:pos x="38" y="28"/>
                              </a:cxn>
                              <a:cxn ang="0">
                                <a:pos x="38" y="9"/>
                              </a:cxn>
                              <a:cxn ang="0">
                                <a:pos x="47" y="0"/>
                              </a:cxn>
                            </a:cxnLst>
                            <a:rect l="txL" t="txT" r="txR" b="tx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chemeClr val="bg1">
                              <a:alpha val="100000"/>
                            </a:schemeClr>
                          </a:solidFill>
                          <a:ln>
                            <a:noFill/>
                          </a:ln>
                        </wps:spPr>
                        <wps:bodyPr wrap="square" upright="0"/>
                      </wps:wsp>
                    </wpg:wgp>
                  </a:graphicData>
                </a:graphic>
              </wp:anchor>
            </w:drawing>
          </mc:Choice>
          <mc:Fallback>
            <w:pict>
              <v:group id="组合 24" o:spid="_x0000_s1026" o:spt="203" style="position:absolute;left:0pt;margin-left:297.4pt;margin-top:-47.9pt;height:90pt;width:12.8pt;z-index:251664384;mso-width-relative:page;mso-height-relative:page;" coordorigin="0,91" coordsize="256,1800" o:gfxdata="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">
                <o:lock v:ext="edit" aspectratio="f"/>
                <v:shape id="未知" o:spid="_x0000_s1026" o:spt="100" style="position:absolute;left:0;top:91;height:256;width:256;" fillcolor="#FFFFFF [3212]" filled="t" stroked="f" coordsize="605451,604393" o:gfxdata="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zzRG8AAAA&#10;2gAAAA8AAAAAAAAAAQAgAAAAIgAAAGRycy9kb3ducmV2LnhtbFBLAQIUABQAAAAIAIdO4kAzLwWe&#10;OwAAADkAAAAQAAAAAAAAAAEAIAAAAAsBAABkcnMvc2hhcGV4bWwueG1sUEsFBgAAAAAGAAYAWwEA&#10;ALUDAAAAAA==&#10;" path="m301776,105707l325691,123642,325691,262450c332650,266492,338344,272302,342393,279249l440328,279249,462344,302110,440328,325097,342393,325097c334421,338738,319617,347958,302662,347958c277356,347958,256858,327497,256858,302110c256858,285185,266095,270407,279760,262450l279760,123642xm302662,73260c176258,73260,73388,175950,73388,302133c73388,428443,176258,531133,302662,531133c429193,531133,532063,428443,532063,302133c532063,175950,429193,73260,302662,73260xm302662,0c469557,0,605451,135531,605451,302133c605451,468736,469557,604393,302662,604393c135768,604393,0,468736,0,302133c0,135531,135768,0,302662,0xe">
                  <v:path o:connectlocs="128,45;138,52;138,111;145,118;186,118;195,128;186,138;145,138;128,147;109,128;118,111;118,52;128,31;31,128;128,225;225,128;128,31;128,0;256,128;128,256;0,128;128,0" o:connectangles="0,0,0,0,0,0,0,0,0,0,0,0,0,0,0,0,0,0,0,0,0,0"/>
                  <v:fill on="t" focussize="0,0"/>
                  <v:stroke on="f"/>
                  <v:imagedata o:title=""/>
                  <o:lock v:ext="edit" aspectratio="f"/>
                </v:shape>
                <v:shape id="未知" o:spid="_x0000_s1026" o:spt="100" style="position:absolute;left:41;top:1119;height:282;width:175;" fillcolor="#FFFFFF [3212]" filled="t" stroked="f" coordsize="4025,6467" o:gfxdata="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rxcktwAAANoAAAAP&#10;AAAAAAAAAAEAIAAAACIAAABkcnMvZG93bnJldi54bWxQSwECFAAUAAAACACHTuJAMy8FnjsAAAA5&#10;AAAAEAAAAAAAAAABACAAAAAGAQAAZHJzL3NoYXBleG1sLnhtbFBLBQYAAAAABgAGAFsBAACwAwAA&#10;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123,0;123,6;0,6;0,282;175,282;175,6;156,6;156,0;123,0;123,0;52,264;19,264;19,241;52,241;52,264;52,264;52,225;19,225;19,202;52,202;52,225;52,225;104,264;71,264;71,241;104,241;104,264;104,225;71,225;71,202;104,202;104,225;156,264;123,264;123,241;156,241;156,264;156,225;123,225;123,202;156,202;156,225;156,182;19,182;19,23;156,23;156,182" o:connectangles="0,0,0,0,0,0,0,0,0,0,0,0,0,0,0,0,0,0,0,0,0,0,0,0,0,0,0,0,0,0,0,0,0,0,0,0,0,0,0,0,0,0,0,0,0,0,0"/>
                  <v:fill on="t" focussize="0,0"/>
                  <v:stroke on="f"/>
                  <v:imagedata o:title=""/>
                  <o:lock v:ext="edit" aspectratio="f"/>
                </v:shape>
                <v:shape id="未知" o:spid="_x0000_s1026" o:spt="100" style="position:absolute;left:1;top:581;height:256;width:255;" fillcolor="#FFFFFF [3212]" filled="t" stroked="f" coordsize="5054,5072" o:gfxdata="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z9HbLsAAADa&#10;AAAADwAAAAAAAAABACAAAAAiAAAAZHJzL2Rvd25yZXYueG1sUEsBAhQAFAAAAAgAh07iQDMvBZ47&#10;AAAAOQAAABAAAAAAAAAAAQAgAAAACgEAAGRycy9zaGFwZXhtbC54bWxQSwUGAAAAAAYABgBbAQAA&#10;tAM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252,231;226,173;203,158;172,158;205,78;128,0;50,78;82,158;52,158;29,173;3,231;3,248;19,256;236,256;251,248;252,231;128,43;162,78;128,112;93,78;128,43;28,232;51,182;52,181;98,181;109,196;128,212;146,196;157,181;203,181;204,182;227,232;28,232" o:connectangles="0,0,0,0,0,0,0,0,0,0,0,0,0,0,0,0,0,0,0,0,0,0,0,0,0,0,0,0,0,0,0,0,0"/>
                  <v:fill on="t" focussize="0,0"/>
                  <v:stroke on="f"/>
                  <v:imagedata o:title=""/>
                  <o:lock v:ext="edit" aspectratio="f"/>
                </v:shape>
                <v:shape id="未知" o:spid="_x0000_s1026" o:spt="100" style="position:absolute;left:14;top:1664;height:227;width:228;" fillcolor="#FFFFFF [3212]" filled="t" stroked="f" coordsize="607639,606722" o:gfxdata="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TIDvQAA&#10;ANsAAAAPAAAAAAAAAAEAIAAAACIAAABkcnMvZG93bnJldi54bWxQSwECFAAUAAAACACHTuJAMy8F&#10;njsAAAA5AAAAEAAAAAAAAAABACAAAAAMAQAAZHJzL3NoYXBleG1sLnhtbFBLBQYAAAAABgAGAFsB&#10;AAC2Aw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152,170;180,170;190,180;180,189;152,189;143,180;152,170;19,86;19,208;209,208;209,86;120,159;108,159;36,76;114,139;192,76;38,47;38,57;190,57;190,47;180,47;47,47;57,19;57,28;171,28;171,19;47,0;180,0;190,9;190,28;199,28;209,38;209,57;218,57;219,57;219,57;220,57;220,57;221,57;221,57;222,57;222,57;223,58;223,58;223,58;224,58;224,59;225,59;225,59;225,60;226,60;226,60;226,61;227,61;227,62;227,62;227,63;227,63;228,63;228,64;228,64;228,65;228,65;228,66;228,66;228,66;228,218;218,227;9,227;0,218;0,66;0,66;0,66;0,65;0,65;0,64;0,64;0,63;1,63;1,63;1,62;1,62;1,61;2,61;2,60;2,60;2,60;3,60;3,59;3,59;4,59;4,58;5,58;5,58;5,58;6,57;6,57;7,57;7,57;8,57;8,57;9,57;9,57;19,57;19,38;28,28;38,28;38,9;47,0" o:connectangles="0,0,0,0,0,0,0,0,0,0,0,0,0,0,0,0,0,0,0,0,0,0,0,0,0,0,0,0,0,0,0,0,0,0,0,0,0,0,0,0,0,0,0,0,0,0,0,0,0,0,0,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4079875</wp:posOffset>
                </wp:positionH>
                <wp:positionV relativeFrom="paragraph">
                  <wp:posOffset>-781685</wp:posOffset>
                </wp:positionV>
                <wp:extent cx="1998980" cy="1476375"/>
                <wp:effectExtent l="0" t="0" r="0" b="0"/>
                <wp:wrapNone/>
                <wp:docPr id="5" name="文本框 6"/>
                <wp:cNvGraphicFramePr/>
                <a:graphic xmlns:a="http://schemas.openxmlformats.org/drawingml/2006/main">
                  <a:graphicData uri="http://schemas.microsoft.com/office/word/2010/wordprocessingShape">
                    <wps:wsp>
                      <wps:cNvSpPr/>
                      <wps:spPr>
                        <a:xfrm>
                          <a:off x="0" y="0"/>
                          <a:ext cx="1998980" cy="147637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生日：  19XX.08.10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现居：  北京  海淀区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电话：  181XXXX0000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邮箱：  </w: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instrText xml:space="preserve"> HYPERLINK "mailto:XXXX@163.com" </w:instrTex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separate"/>
                            </w:r>
                            <w:r>
                              <w:rPr>
                                <w:rStyle w:val="14"/>
                                <w:rFonts w:hint="eastAsia" w:ascii="微软雅黑" w:hAnsi="微软雅黑" w:eastAsia="微软雅黑" w:cs="微软雅黑"/>
                                <w:b w:val="0"/>
                                <w:bCs w:val="0"/>
                                <w:color w:val="FFFFFF" w:themeColor="background1"/>
                                <w:sz w:val="21"/>
                                <w:szCs w:val="21"/>
                                <w:highlight w:val="none"/>
                                <w:lang w:val="en-US" w:eastAsia="zh-CN"/>
                                <w14:textFill>
                                  <w14:solidFill>
                                    <w14:schemeClr w14:val="bg1"/>
                                  </w14:solidFill>
                                </w14:textFill>
                              </w:rPr>
                              <w:t>XXXX@163.com</w: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end"/>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  </w:t>
                            </w:r>
                          </w:p>
                          <w:p>
                            <w:pPr>
                              <w:keepNext w:val="0"/>
                              <w:keepLines w:val="0"/>
                              <w:pageBreakBefore w:val="0"/>
                              <w:widowControl w:val="0"/>
                              <w:kinsoku/>
                              <w:wordWrap/>
                              <w:overflowPunct/>
                              <w:topLinePunct w:val="0"/>
                              <w:autoSpaceDE/>
                              <w:autoSpaceDN/>
                              <w:bidi w:val="0"/>
                              <w:adjustRightInd/>
                              <w:snapToGrid/>
                              <w:spacing w:after="156" w:afterLines="50" w:line="480" w:lineRule="auto"/>
                              <w:ind w:left="0" w:leftChars="0" w:right="0" w:rightChars="0" w:firstLine="0" w:firstLineChars="0"/>
                              <w:jc w:val="both"/>
                              <w:textAlignment w:val="auto"/>
                              <w:outlineLvl w:val="9"/>
                              <w:rPr>
                                <w:rFonts w:hint="eastAsia" w:ascii="微软雅黑" w:hAnsi="微软雅黑" w:eastAsia="微软雅黑" w:cs="微软雅黑"/>
                                <w:color w:val="auto"/>
                                <w:sz w:val="20"/>
                                <w:szCs w:val="20"/>
                                <w:highlight w:val="none"/>
                                <w:lang w:val="en-US" w:eastAsia="zh-CN"/>
                              </w:rPr>
                            </w:pPr>
                          </w:p>
                        </w:txbxContent>
                      </wps:txbx>
                      <wps:bodyPr vert="horz" wrap="square" upright="1"/>
                    </wps:wsp>
                  </a:graphicData>
                </a:graphic>
              </wp:anchor>
            </w:drawing>
          </mc:Choice>
          <mc:Fallback>
            <w:pict>
              <v:rect id="文本框 6" o:spid="_x0000_s1026" o:spt="1" style="position:absolute;left:0pt;margin-left:321.25pt;margin-top:-61.55pt;height:116.25pt;width:157.4pt;z-index:251660288;mso-width-relative:page;mso-height-relative:page;" filled="f" stroked="f" coordsize="21600,21600" o:gfxdata="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v3MVN3QAAAAwBAAAPAAAAAAAAAAEAIAAAACIAAABkcnMvZG93bnJldi54&#10;bWxQSwECFAAUAAAACACHTuJAafSEN7wBAABfAwAADgAAAAAAAAABACAAAAAsAQAAZHJzL2Uyb0Rv&#10;Yy54bWxQSwUGAAAAAAYABgBZAQAAWg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生日：  19XX.08.10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现居：  北京  海淀区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电话：  181XXXX0000    </w:t>
                      </w:r>
                    </w:p>
                    <w:p>
                      <w:pPr>
                        <w:keepNext w:val="0"/>
                        <w:keepLines w:val="0"/>
                        <w:pageBreakBefore w:val="0"/>
                        <w:widowControl w:val="0"/>
                        <w:kinsoku/>
                        <w:wordWrap/>
                        <w:overflowPunct/>
                        <w:topLinePunct w:val="0"/>
                        <w:autoSpaceDE/>
                        <w:autoSpaceDN/>
                        <w:bidi w:val="0"/>
                        <w:adjustRightInd/>
                        <w:snapToGrid/>
                        <w:spacing w:after="0" w:afterLines="0" w:line="520" w:lineRule="exact"/>
                        <w:ind w:left="0" w:leftChars="0" w:right="0" w:rightChars="0" w:firstLine="0" w:firstLineChars="0"/>
                        <w:jc w:val="both"/>
                        <w:textAlignment w:val="auto"/>
                        <w:outlineLvl w:val="9"/>
                        <w:rPr>
                          <w:rFonts w:hint="default"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邮箱：  </w: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instrText xml:space="preserve"> HYPERLINK "mailto:XXXX@163.com" </w:instrTex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separate"/>
                      </w:r>
                      <w:r>
                        <w:rPr>
                          <w:rStyle w:val="14"/>
                          <w:rFonts w:hint="eastAsia" w:ascii="微软雅黑" w:hAnsi="微软雅黑" w:eastAsia="微软雅黑" w:cs="微软雅黑"/>
                          <w:b w:val="0"/>
                          <w:bCs w:val="0"/>
                          <w:color w:val="FFFFFF" w:themeColor="background1"/>
                          <w:sz w:val="21"/>
                          <w:szCs w:val="21"/>
                          <w:highlight w:val="none"/>
                          <w:lang w:val="en-US" w:eastAsia="zh-CN"/>
                          <w14:textFill>
                            <w14:solidFill>
                              <w14:schemeClr w14:val="bg1"/>
                            </w14:solidFill>
                          </w14:textFill>
                        </w:rPr>
                        <w:t>XXXX@163.com</w:t>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fldChar w:fldCharType="end"/>
                      </w:r>
                      <w:r>
                        <w:rPr>
                          <w:rFonts w:hint="eastAsia" w:ascii="微软雅黑" w:hAnsi="微软雅黑" w:eastAsia="微软雅黑" w:cs="微软雅黑"/>
                          <w:b w:val="0"/>
                          <w:bCs w:val="0"/>
                          <w:color w:val="FFFFFF" w:themeColor="background1"/>
                          <w:sz w:val="21"/>
                          <w:szCs w:val="21"/>
                          <w:highlight w:val="none"/>
                          <w:u w:val="single"/>
                          <w:lang w:val="en-US" w:eastAsia="zh-CN"/>
                          <w14:textFill>
                            <w14:solidFill>
                              <w14:schemeClr w14:val="bg1"/>
                            </w14:solidFill>
                          </w14:textFill>
                        </w:rPr>
                        <w:t xml:space="preserve">  </w:t>
                      </w:r>
                    </w:p>
                    <w:p>
                      <w:pPr>
                        <w:keepNext w:val="0"/>
                        <w:keepLines w:val="0"/>
                        <w:pageBreakBefore w:val="0"/>
                        <w:widowControl w:val="0"/>
                        <w:kinsoku/>
                        <w:wordWrap/>
                        <w:overflowPunct/>
                        <w:topLinePunct w:val="0"/>
                        <w:autoSpaceDE/>
                        <w:autoSpaceDN/>
                        <w:bidi w:val="0"/>
                        <w:adjustRightInd/>
                        <w:snapToGrid/>
                        <w:spacing w:after="156" w:afterLines="50" w:line="480" w:lineRule="auto"/>
                        <w:ind w:left="0" w:leftChars="0" w:right="0" w:rightChars="0" w:firstLine="0" w:firstLineChars="0"/>
                        <w:jc w:val="both"/>
                        <w:textAlignment w:val="auto"/>
                        <w:outlineLvl w:val="9"/>
                        <w:rPr>
                          <w:rFonts w:hint="eastAsia" w:ascii="微软雅黑" w:hAnsi="微软雅黑" w:eastAsia="微软雅黑" w:cs="微软雅黑"/>
                          <w:color w:val="auto"/>
                          <w:sz w:val="20"/>
                          <w:szCs w:val="20"/>
                          <w:highlight w:val="none"/>
                          <w:lang w:val="en-US" w:eastAsia="zh-CN"/>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1517015</wp:posOffset>
                </wp:positionH>
                <wp:positionV relativeFrom="paragraph">
                  <wp:posOffset>-394335</wp:posOffset>
                </wp:positionV>
                <wp:extent cx="1195070" cy="457200"/>
                <wp:effectExtent l="0" t="0" r="0" b="0"/>
                <wp:wrapNone/>
                <wp:docPr id="12" name="文本框 88"/>
                <wp:cNvGraphicFramePr/>
                <a:graphic xmlns:a="http://schemas.openxmlformats.org/drawingml/2006/main">
                  <a:graphicData uri="http://schemas.microsoft.com/office/word/2010/wordprocessingShape">
                    <wps:wsp>
                      <wps:cNvSpPr/>
                      <wps:spPr>
                        <a:xfrm>
                          <a:off x="0" y="0"/>
                          <a:ext cx="1195070" cy="457200"/>
                        </a:xfrm>
                        <a:prstGeom prst="rect">
                          <a:avLst/>
                        </a:prstGeom>
                        <a:noFill/>
                        <a:ln>
                          <a:noFill/>
                        </a:ln>
                      </wps:spPr>
                      <wps:txbx>
                        <w:txbxContent>
                          <w:p>
                            <w:pPr>
                              <w:spacing w:line="576" w:lineRule="exact"/>
                              <w:jc w:val="distribute"/>
                              <w:rPr>
                                <w:color w:val="FFFFFF" w:themeColor="background1"/>
                                <w:kern w:val="0"/>
                                <w:sz w:val="24"/>
                                <w:szCs w:val="24"/>
                                <w14:textFill>
                                  <w14:solidFill>
                                    <w14:schemeClr w14:val="bg1"/>
                                  </w14:solidFill>
                                </w14:textFill>
                              </w:rPr>
                            </w:pPr>
                            <w:r>
                              <w:rPr>
                                <w:rFonts w:hint="eastAsia" w:ascii="微软雅黑" w:hAnsi="微软雅黑" w:eastAsia="微软雅黑"/>
                                <w:b/>
                                <w:bCs/>
                                <w:color w:val="FFFFFF" w:themeColor="background1"/>
                                <w:sz w:val="48"/>
                                <w:szCs w:val="48"/>
                                <w:lang w:val="en-US" w:eastAsia="zh-CN"/>
                                <w14:textFill>
                                  <w14:solidFill>
                                    <w14:schemeClr w14:val="bg1"/>
                                  </w14:solidFill>
                                </w14:textFill>
                              </w:rPr>
                              <w:t>佰通</w:t>
                            </w:r>
                            <w:r>
                              <w:rPr>
                                <w:rFonts w:hint="eastAsia" w:ascii="微软雅黑" w:hAnsi="微软雅黑" w:eastAsia="微软雅黑"/>
                                <w:b/>
                                <w:bCs/>
                                <w:color w:val="FFFFFF" w:themeColor="background1"/>
                                <w:sz w:val="48"/>
                                <w:szCs w:val="48"/>
                                <w14:textFill>
                                  <w14:solidFill>
                                    <w14:schemeClr w14:val="bg1"/>
                                  </w14:solidFill>
                                </w14:textFill>
                              </w:rPr>
                              <w:t xml:space="preserve">  </w:t>
                            </w:r>
                            <w:r>
                              <w:rPr>
                                <w:rFonts w:hint="eastAsia" w:ascii="微软雅黑" w:hAnsi="微软雅黑" w:eastAsia="微软雅黑"/>
                                <w:color w:val="FFFFFF" w:themeColor="background1"/>
                                <w:sz w:val="40"/>
                                <w:szCs w:val="40"/>
                                <w14:textFill>
                                  <w14:solidFill>
                                    <w14:schemeClr w14:val="bg1"/>
                                  </w14:solidFill>
                                </w14:textFill>
                              </w:rPr>
                              <w:t xml:space="preserve">    </w:t>
                            </w:r>
                          </w:p>
                        </w:txbxContent>
                      </wps:txbx>
                      <wps:bodyPr wrap="square" upright="0">
                        <a:spAutoFit/>
                      </wps:bodyPr>
                    </wps:wsp>
                  </a:graphicData>
                </a:graphic>
              </wp:anchor>
            </w:drawing>
          </mc:Choice>
          <mc:Fallback>
            <w:pict>
              <v:rect id="文本框 88" o:spid="_x0000_s1026" o:spt="1" style="position:absolute;left:0pt;margin-left:119.45pt;margin-top:-31.05pt;height:36pt;width:94.1pt;z-index:251662336;mso-width-relative:page;mso-height-relative:page;" filled="f" stroked="f" coordsize="21600,21600" o:gfxdata="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GH0312QAAAAkBAAAPAAAAAAAAAAEAIAAAACIAAABkcnMvZG93bnJldi54bWxQ&#10;SwECFAAUAAAACACHTuJAh7Lqar0BAABuAwAADgAAAAAAAAABACAAAAAoAQAAZHJzL2Uyb0RvYy54&#10;bWxQSwUGAAAAAAYABgBZAQAAVwUAAAAA&#10;">
                <v:fill on="f" focussize="0,0"/>
                <v:stroke on="f"/>
                <v:imagedata o:title=""/>
                <o:lock v:ext="edit" aspectratio="f"/>
                <v:textbox style="mso-fit-shape-to-text:t;">
                  <w:txbxContent>
                    <w:p>
                      <w:pPr>
                        <w:spacing w:line="576" w:lineRule="exact"/>
                        <w:jc w:val="distribute"/>
                        <w:rPr>
                          <w:color w:val="FFFFFF" w:themeColor="background1"/>
                          <w:kern w:val="0"/>
                          <w:sz w:val="24"/>
                          <w:szCs w:val="24"/>
                          <w14:textFill>
                            <w14:solidFill>
                              <w14:schemeClr w14:val="bg1"/>
                            </w14:solidFill>
                          </w14:textFill>
                        </w:rPr>
                      </w:pPr>
                      <w:r>
                        <w:rPr>
                          <w:rFonts w:hint="eastAsia" w:ascii="微软雅黑" w:hAnsi="微软雅黑" w:eastAsia="微软雅黑"/>
                          <w:b/>
                          <w:bCs/>
                          <w:color w:val="FFFFFF" w:themeColor="background1"/>
                          <w:sz w:val="48"/>
                          <w:szCs w:val="48"/>
                          <w:lang w:val="en-US" w:eastAsia="zh-CN"/>
                          <w14:textFill>
                            <w14:solidFill>
                              <w14:schemeClr w14:val="bg1"/>
                            </w14:solidFill>
                          </w14:textFill>
                        </w:rPr>
                        <w:t>佰通</w:t>
                      </w:r>
                      <w:r>
                        <w:rPr>
                          <w:rFonts w:hint="eastAsia" w:ascii="微软雅黑" w:hAnsi="微软雅黑" w:eastAsia="微软雅黑"/>
                          <w:b/>
                          <w:bCs/>
                          <w:color w:val="FFFFFF" w:themeColor="background1"/>
                          <w:sz w:val="48"/>
                          <w:szCs w:val="48"/>
                          <w14:textFill>
                            <w14:solidFill>
                              <w14:schemeClr w14:val="bg1"/>
                            </w14:solidFill>
                          </w14:textFill>
                        </w:rPr>
                        <w:t xml:space="preserve">  </w:t>
                      </w:r>
                      <w:r>
                        <w:rPr>
                          <w:rFonts w:hint="eastAsia" w:ascii="微软雅黑" w:hAnsi="微软雅黑" w:eastAsia="微软雅黑"/>
                          <w:color w:val="FFFFFF" w:themeColor="background1"/>
                          <w:sz w:val="40"/>
                          <w:szCs w:val="40"/>
                          <w14:textFill>
                            <w14:solidFill>
                              <w14:schemeClr w14:val="bg1"/>
                            </w14:solidFill>
                          </w14:textFill>
                        </w:rPr>
                        <w:t xml:space="preserve">    </w:t>
                      </w:r>
                    </w:p>
                  </w:txbxContent>
                </v:textbox>
              </v:rect>
            </w:pict>
          </mc:Fallback>
        </mc:AlternateContent>
      </w:r>
      <w:r>
        <w:rPr>
          <w:rFonts w:hint="eastAsia"/>
        </w:rPr>
        <w:t xml:space="preserve"> </w:t>
      </w:r>
    </w:p>
    <w:p>
      <w:pPr>
        <w:widowControl/>
        <w:jc w:val="left"/>
      </w:pPr>
    </w:p>
    <w:p>
      <w:pPr>
        <w:widowControl/>
        <w:jc w:val="left"/>
      </w:pPr>
    </w:p>
    <w:p>
      <w:pPr>
        <w:widowControl/>
        <w:jc w:val="left"/>
        <w:rPr>
          <w:rFonts w:hint="eastAsia"/>
        </w:rPr>
      </w:pPr>
    </w:p>
    <w:p>
      <w:pPr>
        <w:widowControl/>
        <w:jc w:val="left"/>
        <w:rPr>
          <w:rFonts w:hint="eastAsia"/>
          <w:lang w:val="en-US" w:eastAsia="zh-CN"/>
        </w:rPr>
      </w:pPr>
      <w:r>
        <w:rPr>
          <w:rFonts w:hint="eastAsia"/>
          <w:lang w:val="en-US" w:eastAsia="zh-CN"/>
        </w:rPr>
        <w:t xml:space="preserve"> </w:t>
      </w:r>
    </w:p>
    <w:p>
      <w:pPr>
        <w:widowControl/>
        <w:jc w:val="left"/>
        <w:rPr>
          <w:rFonts w:hint="eastAsia"/>
          <w:lang w:val="en-US" w:eastAsia="zh-CN"/>
        </w:rPr>
      </w:pPr>
      <w:r>
        <w:rPr>
          <w:sz w:val="21"/>
        </w:rPr>
        <mc:AlternateContent>
          <mc:Choice Requires="wpg">
            <w:drawing>
              <wp:anchor distT="0" distB="0" distL="114300" distR="114300" simplePos="0" relativeHeight="251671552" behindDoc="0" locked="0" layoutInCell="1" allowOverlap="1">
                <wp:simplePos x="0" y="0"/>
                <wp:positionH relativeFrom="column">
                  <wp:posOffset>-824230</wp:posOffset>
                </wp:positionH>
                <wp:positionV relativeFrom="paragraph">
                  <wp:posOffset>10795</wp:posOffset>
                </wp:positionV>
                <wp:extent cx="6856730" cy="372745"/>
                <wp:effectExtent l="0" t="0" r="1270" b="6985"/>
                <wp:wrapNone/>
                <wp:docPr id="21" name="组合 21"/>
                <wp:cNvGraphicFramePr/>
                <a:graphic xmlns:a="http://schemas.openxmlformats.org/drawingml/2006/main">
                  <a:graphicData uri="http://schemas.microsoft.com/office/word/2010/wordprocessingGroup">
                    <wpg:wgp>
                      <wpg:cNvGrpSpPr/>
                      <wpg:grpSpPr>
                        <a:xfrm>
                          <a:off x="0" y="0"/>
                          <a:ext cx="6856730" cy="372745"/>
                          <a:chOff x="1023" y="11077"/>
                          <a:chExt cx="10798" cy="587"/>
                        </a:xfrm>
                      </wpg:grpSpPr>
                      <wps:wsp>
                        <wps:cNvPr id="230" name="直接连接符 230"/>
                        <wps:cNvCnPr/>
                        <wps:spPr>
                          <a:xfrm>
                            <a:off x="3430" y="11393"/>
                            <a:ext cx="8391" cy="0"/>
                          </a:xfrm>
                          <a:prstGeom prst="line">
                            <a:avLst/>
                          </a:prstGeom>
                          <a:noFill/>
                          <a:ln w="12700" cap="flat" cmpd="sng" algn="ctr">
                            <a:solidFill>
                              <a:sysClr val="window" lastClr="FFFFFF">
                                <a:lumMod val="65000"/>
                              </a:sysClr>
                            </a:solidFill>
                            <a:prstDash val="solid"/>
                            <a:miter lim="800000"/>
                          </a:ln>
                          <a:effectLst/>
                        </wps:spPr>
                        <wps:bodyPr/>
                      </wps:wsp>
                      <wpg:grpSp>
                        <wpg:cNvPr id="22" name="组合 13"/>
                        <wpg:cNvGrpSpPr/>
                        <wpg:grpSpPr>
                          <a:xfrm rot="0">
                            <a:off x="1023" y="11164"/>
                            <a:ext cx="500" cy="500"/>
                            <a:chOff x="4550" y="11914"/>
                            <a:chExt cx="500" cy="500"/>
                          </a:xfrm>
                        </wpg:grpSpPr>
                        <wps:wsp>
                          <wps:cNvPr id="219" name="椭圆 219"/>
                          <wps:cNvSpPr/>
                          <wps:spPr>
                            <a:xfrm>
                              <a:off x="4550" y="11914"/>
                              <a:ext cx="500" cy="500"/>
                            </a:xfrm>
                            <a:prstGeom prst="roundRect">
                              <a:avLst/>
                            </a:prstGeom>
                            <a:solidFill>
                              <a:srgbClr val="255B98"/>
                            </a:solidFill>
                            <a:ln w="12700" cap="flat" cmpd="sng" algn="ctr">
                              <a:noFill/>
                              <a:prstDash val="solid"/>
                              <a:miter lim="800000"/>
                            </a:ln>
                            <a:effectLst/>
                          </wps:spPr>
                          <wps:bodyPr rtlCol="0" anchor="ctr"/>
                        </wps:wsp>
                        <wps:wsp>
                          <wps:cNvPr id="232" name="KSO_Shape"/>
                          <wps:cNvSpPr>
                            <a:spLocks noChangeAspect="1"/>
                          </wps:cNvSpPr>
                          <wps:spPr bwMode="auto">
                            <a:xfrm>
                              <a:off x="4645" y="12009"/>
                              <a:ext cx="312" cy="312"/>
                            </a:xfrm>
                            <a:custGeom>
                              <a:avLst/>
                              <a:gdLst>
                                <a:gd name="T0" fmla="*/ 6894 w 7804"/>
                                <a:gd name="T1" fmla="*/ 3038 h 7804"/>
                                <a:gd name="T2" fmla="*/ 6614 w 7804"/>
                                <a:gd name="T3" fmla="*/ 2704 h 7804"/>
                                <a:gd name="T4" fmla="*/ 6826 w 7804"/>
                                <a:gd name="T5" fmla="*/ 2200 h 7804"/>
                                <a:gd name="T6" fmla="*/ 6496 w 7804"/>
                                <a:gd name="T7" fmla="*/ 978 h 7804"/>
                                <a:gd name="T8" fmla="*/ 5604 w 7804"/>
                                <a:gd name="T9" fmla="*/ 978 h 7804"/>
                                <a:gd name="T10" fmla="*/ 5254 w 7804"/>
                                <a:gd name="T11" fmla="*/ 1222 h 7804"/>
                                <a:gd name="T12" fmla="*/ 4973 w 7804"/>
                                <a:gd name="T13" fmla="*/ 1137 h 7804"/>
                                <a:gd name="T14" fmla="*/ 4766 w 7804"/>
                                <a:gd name="T15" fmla="*/ 631 h 7804"/>
                                <a:gd name="T16" fmla="*/ 3668 w 7804"/>
                                <a:gd name="T17" fmla="*/ 0 h 7804"/>
                                <a:gd name="T18" fmla="*/ 3038 w 7804"/>
                                <a:gd name="T19" fmla="*/ 910 h 7804"/>
                                <a:gd name="T20" fmla="*/ 2704 w 7804"/>
                                <a:gd name="T21" fmla="*/ 1190 h 7804"/>
                                <a:gd name="T22" fmla="*/ 2398 w 7804"/>
                                <a:gd name="T23" fmla="*/ 1175 h 7804"/>
                                <a:gd name="T24" fmla="*/ 1754 w 7804"/>
                                <a:gd name="T25" fmla="*/ 793 h 7804"/>
                                <a:gd name="T26" fmla="*/ 978 w 7804"/>
                                <a:gd name="T27" fmla="*/ 1308 h 7804"/>
                                <a:gd name="T28" fmla="*/ 1175 w 7804"/>
                                <a:gd name="T29" fmla="*/ 2398 h 7804"/>
                                <a:gd name="T30" fmla="*/ 1137 w 7804"/>
                                <a:gd name="T31" fmla="*/ 2831 h 7804"/>
                                <a:gd name="T32" fmla="*/ 631 w 7804"/>
                                <a:gd name="T33" fmla="*/ 3038 h 7804"/>
                                <a:gd name="T34" fmla="*/ 0 w 7804"/>
                                <a:gd name="T35" fmla="*/ 4136 h 7804"/>
                                <a:gd name="T36" fmla="*/ 910 w 7804"/>
                                <a:gd name="T37" fmla="*/ 4766 h 7804"/>
                                <a:gd name="T38" fmla="*/ 1190 w 7804"/>
                                <a:gd name="T39" fmla="*/ 5100 h 7804"/>
                                <a:gd name="T40" fmla="*/ 978 w 7804"/>
                                <a:gd name="T41" fmla="*/ 5604 h 7804"/>
                                <a:gd name="T42" fmla="*/ 1308 w 7804"/>
                                <a:gd name="T43" fmla="*/ 6826 h 7804"/>
                                <a:gd name="T44" fmla="*/ 2200 w 7804"/>
                                <a:gd name="T45" fmla="*/ 6826 h 7804"/>
                                <a:gd name="T46" fmla="*/ 2550 w 7804"/>
                                <a:gd name="T47" fmla="*/ 6582 h 7804"/>
                                <a:gd name="T48" fmla="*/ 2831 w 7804"/>
                                <a:gd name="T49" fmla="*/ 6667 h 7804"/>
                                <a:gd name="T50" fmla="*/ 3038 w 7804"/>
                                <a:gd name="T51" fmla="*/ 7173 h 7804"/>
                                <a:gd name="T52" fmla="*/ 4136 w 7804"/>
                                <a:gd name="T53" fmla="*/ 7804 h 7804"/>
                                <a:gd name="T54" fmla="*/ 4766 w 7804"/>
                                <a:gd name="T55" fmla="*/ 6894 h 7804"/>
                                <a:gd name="T56" fmla="*/ 5100 w 7804"/>
                                <a:gd name="T57" fmla="*/ 6614 h 7804"/>
                                <a:gd name="T58" fmla="*/ 5406 w 7804"/>
                                <a:gd name="T59" fmla="*/ 6629 h 7804"/>
                                <a:gd name="T60" fmla="*/ 6050 w 7804"/>
                                <a:gd name="T61" fmla="*/ 7011 h 7804"/>
                                <a:gd name="T62" fmla="*/ 6647 w 7804"/>
                                <a:gd name="T63" fmla="*/ 6675 h 7804"/>
                                <a:gd name="T64" fmla="*/ 6826 w 7804"/>
                                <a:gd name="T65" fmla="*/ 6496 h 7804"/>
                                <a:gd name="T66" fmla="*/ 6629 w 7804"/>
                                <a:gd name="T67" fmla="*/ 5406 h 7804"/>
                                <a:gd name="T68" fmla="*/ 6667 w 7804"/>
                                <a:gd name="T69" fmla="*/ 4972 h 7804"/>
                                <a:gd name="T70" fmla="*/ 7173 w 7804"/>
                                <a:gd name="T71" fmla="*/ 4766 h 7804"/>
                                <a:gd name="T72" fmla="*/ 7804 w 7804"/>
                                <a:gd name="T73" fmla="*/ 3668 h 7804"/>
                                <a:gd name="T74" fmla="*/ 5608 w 7804"/>
                                <a:gd name="T75" fmla="*/ 3902 h 7804"/>
                                <a:gd name="T76" fmla="*/ 2196 w 7804"/>
                                <a:gd name="T77" fmla="*/ 3902 h 7804"/>
                                <a:gd name="T78" fmla="*/ 5608 w 7804"/>
                                <a:gd name="T79" fmla="*/ 3902 h 7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04" h="7804">
                                  <a:moveTo>
                                    <a:pt x="7173" y="3038"/>
                                  </a:moveTo>
                                  <a:lnTo>
                                    <a:pt x="6894" y="3038"/>
                                  </a:lnTo>
                                  <a:cubicBezTo>
                                    <a:pt x="6824" y="3038"/>
                                    <a:pt x="6714" y="2953"/>
                                    <a:pt x="6667" y="2831"/>
                                  </a:cubicBezTo>
                                  <a:cubicBezTo>
                                    <a:pt x="6650" y="2789"/>
                                    <a:pt x="6632" y="2746"/>
                                    <a:pt x="6614" y="2704"/>
                                  </a:cubicBezTo>
                                  <a:cubicBezTo>
                                    <a:pt x="6561" y="2585"/>
                                    <a:pt x="6579" y="2447"/>
                                    <a:pt x="6629" y="2398"/>
                                  </a:cubicBezTo>
                                  <a:lnTo>
                                    <a:pt x="6826" y="2200"/>
                                  </a:lnTo>
                                  <a:cubicBezTo>
                                    <a:pt x="7072" y="1954"/>
                                    <a:pt x="7072" y="1554"/>
                                    <a:pt x="6826" y="1308"/>
                                  </a:cubicBezTo>
                                  <a:lnTo>
                                    <a:pt x="6496" y="978"/>
                                  </a:lnTo>
                                  <a:cubicBezTo>
                                    <a:pt x="6377" y="859"/>
                                    <a:pt x="6218" y="793"/>
                                    <a:pt x="6050" y="793"/>
                                  </a:cubicBezTo>
                                  <a:cubicBezTo>
                                    <a:pt x="5882" y="793"/>
                                    <a:pt x="5723" y="859"/>
                                    <a:pt x="5604" y="978"/>
                                  </a:cubicBezTo>
                                  <a:lnTo>
                                    <a:pt x="5406" y="1176"/>
                                  </a:lnTo>
                                  <a:cubicBezTo>
                                    <a:pt x="5378" y="1204"/>
                                    <a:pt x="5319" y="1222"/>
                                    <a:pt x="5254" y="1222"/>
                                  </a:cubicBezTo>
                                  <a:cubicBezTo>
                                    <a:pt x="5201" y="1222"/>
                                    <a:pt x="5147" y="1211"/>
                                    <a:pt x="5100" y="1190"/>
                                  </a:cubicBezTo>
                                  <a:cubicBezTo>
                                    <a:pt x="5058" y="1172"/>
                                    <a:pt x="5015" y="1154"/>
                                    <a:pt x="4973" y="1137"/>
                                  </a:cubicBezTo>
                                  <a:cubicBezTo>
                                    <a:pt x="4851" y="1090"/>
                                    <a:pt x="4766" y="980"/>
                                    <a:pt x="4766" y="910"/>
                                  </a:cubicBezTo>
                                  <a:lnTo>
                                    <a:pt x="4766" y="631"/>
                                  </a:lnTo>
                                  <a:cubicBezTo>
                                    <a:pt x="4766" y="283"/>
                                    <a:pt x="4483" y="0"/>
                                    <a:pt x="4136" y="0"/>
                                  </a:cubicBezTo>
                                  <a:lnTo>
                                    <a:pt x="3668" y="0"/>
                                  </a:lnTo>
                                  <a:cubicBezTo>
                                    <a:pt x="3321" y="0"/>
                                    <a:pt x="3038" y="283"/>
                                    <a:pt x="3038" y="631"/>
                                  </a:cubicBezTo>
                                  <a:lnTo>
                                    <a:pt x="3038" y="910"/>
                                  </a:lnTo>
                                  <a:cubicBezTo>
                                    <a:pt x="3038" y="980"/>
                                    <a:pt x="2953" y="1090"/>
                                    <a:pt x="2831" y="1137"/>
                                  </a:cubicBezTo>
                                  <a:cubicBezTo>
                                    <a:pt x="2789" y="1154"/>
                                    <a:pt x="2746" y="1172"/>
                                    <a:pt x="2704" y="1190"/>
                                  </a:cubicBezTo>
                                  <a:cubicBezTo>
                                    <a:pt x="2657" y="1211"/>
                                    <a:pt x="2603" y="1222"/>
                                    <a:pt x="2550" y="1222"/>
                                  </a:cubicBezTo>
                                  <a:cubicBezTo>
                                    <a:pt x="2485" y="1222"/>
                                    <a:pt x="2426" y="1204"/>
                                    <a:pt x="2398" y="1175"/>
                                  </a:cubicBezTo>
                                  <a:lnTo>
                                    <a:pt x="2200" y="978"/>
                                  </a:lnTo>
                                  <a:cubicBezTo>
                                    <a:pt x="2081" y="859"/>
                                    <a:pt x="1922" y="793"/>
                                    <a:pt x="1754" y="793"/>
                                  </a:cubicBezTo>
                                  <a:cubicBezTo>
                                    <a:pt x="1585" y="793"/>
                                    <a:pt x="1427" y="859"/>
                                    <a:pt x="1308" y="978"/>
                                  </a:cubicBezTo>
                                  <a:lnTo>
                                    <a:pt x="978" y="1308"/>
                                  </a:lnTo>
                                  <a:cubicBezTo>
                                    <a:pt x="732" y="1554"/>
                                    <a:pt x="732" y="1954"/>
                                    <a:pt x="978" y="2200"/>
                                  </a:cubicBezTo>
                                  <a:lnTo>
                                    <a:pt x="1175" y="2398"/>
                                  </a:lnTo>
                                  <a:cubicBezTo>
                                    <a:pt x="1225" y="2447"/>
                                    <a:pt x="1243" y="2585"/>
                                    <a:pt x="1190" y="2704"/>
                                  </a:cubicBezTo>
                                  <a:cubicBezTo>
                                    <a:pt x="1172" y="2746"/>
                                    <a:pt x="1154" y="2789"/>
                                    <a:pt x="1137" y="2831"/>
                                  </a:cubicBezTo>
                                  <a:cubicBezTo>
                                    <a:pt x="1090" y="2953"/>
                                    <a:pt x="980" y="3038"/>
                                    <a:pt x="910" y="3038"/>
                                  </a:cubicBezTo>
                                  <a:lnTo>
                                    <a:pt x="631" y="3038"/>
                                  </a:lnTo>
                                  <a:cubicBezTo>
                                    <a:pt x="283" y="3038"/>
                                    <a:pt x="0" y="3321"/>
                                    <a:pt x="0" y="3668"/>
                                  </a:cubicBezTo>
                                  <a:lnTo>
                                    <a:pt x="0" y="4136"/>
                                  </a:lnTo>
                                  <a:cubicBezTo>
                                    <a:pt x="0" y="4483"/>
                                    <a:pt x="283" y="4766"/>
                                    <a:pt x="631" y="4766"/>
                                  </a:cubicBezTo>
                                  <a:lnTo>
                                    <a:pt x="910" y="4766"/>
                                  </a:lnTo>
                                  <a:cubicBezTo>
                                    <a:pt x="980" y="4766"/>
                                    <a:pt x="1090" y="4851"/>
                                    <a:pt x="1137" y="4972"/>
                                  </a:cubicBezTo>
                                  <a:cubicBezTo>
                                    <a:pt x="1154" y="5015"/>
                                    <a:pt x="1172" y="5058"/>
                                    <a:pt x="1190" y="5100"/>
                                  </a:cubicBezTo>
                                  <a:cubicBezTo>
                                    <a:pt x="1243" y="5219"/>
                                    <a:pt x="1225" y="5357"/>
                                    <a:pt x="1175" y="5406"/>
                                  </a:cubicBezTo>
                                  <a:lnTo>
                                    <a:pt x="978" y="5604"/>
                                  </a:lnTo>
                                  <a:cubicBezTo>
                                    <a:pt x="732" y="5850"/>
                                    <a:pt x="732" y="6250"/>
                                    <a:pt x="978" y="6496"/>
                                  </a:cubicBezTo>
                                  <a:lnTo>
                                    <a:pt x="1308" y="6826"/>
                                  </a:lnTo>
                                  <a:cubicBezTo>
                                    <a:pt x="1427" y="6945"/>
                                    <a:pt x="1586" y="7011"/>
                                    <a:pt x="1754" y="7011"/>
                                  </a:cubicBezTo>
                                  <a:cubicBezTo>
                                    <a:pt x="1922" y="7011"/>
                                    <a:pt x="2081" y="6945"/>
                                    <a:pt x="2200" y="6826"/>
                                  </a:cubicBezTo>
                                  <a:lnTo>
                                    <a:pt x="2398" y="6628"/>
                                  </a:lnTo>
                                  <a:cubicBezTo>
                                    <a:pt x="2427" y="6599"/>
                                    <a:pt x="2484" y="6582"/>
                                    <a:pt x="2550" y="6582"/>
                                  </a:cubicBezTo>
                                  <a:cubicBezTo>
                                    <a:pt x="2602" y="6582"/>
                                    <a:pt x="2657" y="6593"/>
                                    <a:pt x="2704" y="6614"/>
                                  </a:cubicBezTo>
                                  <a:cubicBezTo>
                                    <a:pt x="2745" y="6632"/>
                                    <a:pt x="2788" y="6650"/>
                                    <a:pt x="2831" y="6667"/>
                                  </a:cubicBezTo>
                                  <a:cubicBezTo>
                                    <a:pt x="2953" y="6714"/>
                                    <a:pt x="3038" y="6824"/>
                                    <a:pt x="3038" y="6894"/>
                                  </a:cubicBezTo>
                                  <a:lnTo>
                                    <a:pt x="3038" y="7173"/>
                                  </a:lnTo>
                                  <a:cubicBezTo>
                                    <a:pt x="3038" y="7521"/>
                                    <a:pt x="3321" y="7804"/>
                                    <a:pt x="3668" y="7804"/>
                                  </a:cubicBezTo>
                                  <a:lnTo>
                                    <a:pt x="4136" y="7804"/>
                                  </a:lnTo>
                                  <a:cubicBezTo>
                                    <a:pt x="4483" y="7804"/>
                                    <a:pt x="4766" y="7521"/>
                                    <a:pt x="4766" y="7173"/>
                                  </a:cubicBezTo>
                                  <a:lnTo>
                                    <a:pt x="4766" y="6894"/>
                                  </a:lnTo>
                                  <a:cubicBezTo>
                                    <a:pt x="4766" y="6824"/>
                                    <a:pt x="4851" y="6714"/>
                                    <a:pt x="4972" y="6667"/>
                                  </a:cubicBezTo>
                                  <a:cubicBezTo>
                                    <a:pt x="5015" y="6650"/>
                                    <a:pt x="5058" y="6632"/>
                                    <a:pt x="5100" y="6614"/>
                                  </a:cubicBezTo>
                                  <a:cubicBezTo>
                                    <a:pt x="5146" y="6593"/>
                                    <a:pt x="5201" y="6582"/>
                                    <a:pt x="5254" y="6582"/>
                                  </a:cubicBezTo>
                                  <a:cubicBezTo>
                                    <a:pt x="5319" y="6582"/>
                                    <a:pt x="5377" y="6600"/>
                                    <a:pt x="5406" y="6629"/>
                                  </a:cubicBezTo>
                                  <a:lnTo>
                                    <a:pt x="5604" y="6826"/>
                                  </a:lnTo>
                                  <a:cubicBezTo>
                                    <a:pt x="5723" y="6945"/>
                                    <a:pt x="5882" y="7011"/>
                                    <a:pt x="6050" y="7011"/>
                                  </a:cubicBezTo>
                                  <a:cubicBezTo>
                                    <a:pt x="6068" y="7011"/>
                                    <a:pt x="6087" y="7010"/>
                                    <a:pt x="6105" y="7009"/>
                                  </a:cubicBezTo>
                                  <a:cubicBezTo>
                                    <a:pt x="6335" y="6989"/>
                                    <a:pt x="6538" y="6785"/>
                                    <a:pt x="6647" y="6675"/>
                                  </a:cubicBezTo>
                                  <a:lnTo>
                                    <a:pt x="6661" y="6661"/>
                                  </a:lnTo>
                                  <a:lnTo>
                                    <a:pt x="6826" y="6496"/>
                                  </a:lnTo>
                                  <a:cubicBezTo>
                                    <a:pt x="7072" y="6250"/>
                                    <a:pt x="7072" y="5850"/>
                                    <a:pt x="6826" y="5604"/>
                                  </a:cubicBezTo>
                                  <a:lnTo>
                                    <a:pt x="6629" y="5406"/>
                                  </a:lnTo>
                                  <a:cubicBezTo>
                                    <a:pt x="6579" y="5357"/>
                                    <a:pt x="6561" y="5219"/>
                                    <a:pt x="6614" y="5100"/>
                                  </a:cubicBezTo>
                                  <a:cubicBezTo>
                                    <a:pt x="6632" y="5058"/>
                                    <a:pt x="6650" y="5015"/>
                                    <a:pt x="6667" y="4972"/>
                                  </a:cubicBezTo>
                                  <a:cubicBezTo>
                                    <a:pt x="6714" y="4851"/>
                                    <a:pt x="6824" y="4766"/>
                                    <a:pt x="6894" y="4766"/>
                                  </a:cubicBezTo>
                                  <a:lnTo>
                                    <a:pt x="7173" y="4766"/>
                                  </a:lnTo>
                                  <a:cubicBezTo>
                                    <a:pt x="7521" y="4766"/>
                                    <a:pt x="7804" y="4483"/>
                                    <a:pt x="7804" y="4135"/>
                                  </a:cubicBezTo>
                                  <a:lnTo>
                                    <a:pt x="7804" y="3668"/>
                                  </a:lnTo>
                                  <a:cubicBezTo>
                                    <a:pt x="7804" y="3321"/>
                                    <a:pt x="7521" y="3038"/>
                                    <a:pt x="7173" y="3038"/>
                                  </a:cubicBezTo>
                                  <a:close/>
                                  <a:moveTo>
                                    <a:pt x="5608" y="3902"/>
                                  </a:moveTo>
                                  <a:cubicBezTo>
                                    <a:pt x="5608" y="4843"/>
                                    <a:pt x="4843" y="5608"/>
                                    <a:pt x="3902" y="5608"/>
                                  </a:cubicBezTo>
                                  <a:cubicBezTo>
                                    <a:pt x="2961" y="5608"/>
                                    <a:pt x="2196" y="4843"/>
                                    <a:pt x="2196" y="3902"/>
                                  </a:cubicBezTo>
                                  <a:cubicBezTo>
                                    <a:pt x="2196" y="2961"/>
                                    <a:pt x="2961" y="2196"/>
                                    <a:pt x="3902" y="2196"/>
                                  </a:cubicBezTo>
                                  <a:cubicBezTo>
                                    <a:pt x="4843" y="2196"/>
                                    <a:pt x="5608" y="2961"/>
                                    <a:pt x="5608" y="3902"/>
                                  </a:cubicBezTo>
                                  <a:close/>
                                </a:path>
                              </a:pathLst>
                            </a:custGeom>
                            <a:solidFill>
                              <a:sysClr val="window" lastClr="FFFFFF"/>
                            </a:solidFill>
                            <a:ln>
                              <a:noFill/>
                            </a:ln>
                          </wps:spPr>
                          <wps:bodyPr anchor="ctr"/>
                        </wps:wsp>
                      </wpg:grpSp>
                      <wps:wsp>
                        <wps:cNvPr id="24" name="文本框 29"/>
                        <wps:cNvSpPr txBox="1"/>
                        <wps:spPr>
                          <a:xfrm>
                            <a:off x="1788" y="11077"/>
                            <a:ext cx="1558" cy="586"/>
                          </a:xfrm>
                          <a:prstGeom prst="rect">
                            <a:avLst/>
                          </a:prstGeom>
                          <a:noFill/>
                        </wps:spPr>
                        <wps:txb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val="en-US" w:eastAsia="zh-CN"/>
                                </w:rPr>
                              </w:pPr>
                              <w:r>
                                <w:rPr>
                                  <w:rFonts w:hint="eastAsia" w:eastAsia="微软雅黑"/>
                                  <w:b/>
                                  <w:bCs/>
                                  <w:color w:val="255B98"/>
                                  <w:sz w:val="28"/>
                                  <w:szCs w:val="28"/>
                                  <w:lang w:val="en-US" w:eastAsia="zh-CN"/>
                                </w:rPr>
                                <w:t>技能清单</w:t>
                              </w:r>
                            </w:p>
                          </w:txbxContent>
                        </wps:txbx>
                        <wps:bodyPr wrap="square" rtlCol="0">
                          <a:noAutofit/>
                        </wps:bodyPr>
                      </wps:wsp>
                    </wpg:wgp>
                  </a:graphicData>
                </a:graphic>
              </wp:anchor>
            </w:drawing>
          </mc:Choice>
          <mc:Fallback>
            <w:pict>
              <v:group id="_x0000_s1026" o:spid="_x0000_s1026" o:spt="203" style="position:absolute;left:0pt;margin-left:-64.9pt;margin-top:0.85pt;height:29.35pt;width:539.9pt;z-index:251671552;mso-width-relative:page;mso-height-relative:page;" coordorigin="1023,11077" coordsize="10798,587" o:gfxdata="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">
                <o:lock v:ext="edit" aspectratio="f"/>
                <v:line id="_x0000_s1026" o:spid="_x0000_s1026" o:spt="20" style="position:absolute;left:3430;top:11393;height:0;width:8391;" filled="f" stroked="t" coordsize="21600,21600" o:gfxdata="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eXE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group id="组合 13" o:spid="_x0000_s1026" o:spt="203" style="position:absolute;left:1023;top:11164;height:500;width:500;" coordorigin="4550,11914" coordsize="500,50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oundrect id="椭圆 219" o:spid="_x0000_s1026" o:spt="2" style="position:absolute;left:4550;top:11914;height:500;width:500;v-text-anchor:middle;" fillcolor="#255B98" filled="t" stroked="f" coordsize="21600,21600" arcsize="0.166666666666667" o:gfxdata="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n/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KSO_Shape" o:spid="_x0000_s1026" o:spt="100" style="position:absolute;left:4645;top:12009;height:312;width:312;v-text-anchor:middle;" fillcolor="#FFFFFF" filled="t" stroked="f" coordsize="7804,7804" o:gfxdata="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VsBL4A&#10;AADcAAAADwAAAAAAAAABACAAAAAiAAAAZHJzL2Rvd25yZXYueG1sUEsBAhQAFAAAAAgAh07iQDMv&#10;BZ47AAAAOQAAABAAAAAAAAAAAQAgAAAADQEAAGRycy9zaGFwZXhtbC54bWxQSwUGAAAAAAYABgBb&#10;AQAAtwMAAAAA&#10;" path="m7173,3038l6894,3038c6824,3038,6714,2953,6667,2831c6650,2789,6632,2746,6614,2704c6561,2585,6579,2447,6629,2398l6826,2200c7072,1954,7072,1554,6826,1308l6496,978c6377,859,6218,793,6050,793c5882,793,5723,859,5604,978l5406,1176c5378,1204,5319,1222,5254,1222c5201,1222,5147,1211,5100,1190c5058,1172,5015,1154,4973,1137c4851,1090,4766,980,4766,910l4766,631c4766,283,4483,0,4136,0l3668,0c3321,0,3038,283,3038,631l3038,910c3038,980,2953,1090,2831,1137c2789,1154,2746,1172,2704,1190c2657,1211,2603,1222,2550,1222c2485,1222,2426,1204,2398,1175l2200,978c2081,859,1922,793,1754,793c1585,793,1427,859,1308,978l978,1308c732,1554,732,1954,978,2200l1175,2398c1225,2447,1243,2585,1190,2704c1172,2746,1154,2789,1137,2831c1090,2953,980,3038,910,3038l631,3038c283,3038,0,3321,0,3668l0,4136c0,4483,283,4766,631,4766l910,4766c980,4766,1090,4851,1137,4972c1154,5015,1172,5058,1190,5100c1243,5219,1225,5357,1175,5406l978,5604c732,5850,732,6250,978,6496l1308,6826c1427,6945,1586,7011,1754,7011c1922,7011,2081,6945,2200,6826l2398,6628c2427,6599,2484,6582,2550,6582c2602,6582,2657,6593,2704,6614c2745,6632,2788,6650,2831,6667c2953,6714,3038,6824,3038,6894l3038,7173c3038,7521,3321,7804,3668,7804l4136,7804c4483,7804,4766,7521,4766,7173l4766,6894c4766,6824,4851,6714,4972,6667c5015,6650,5058,6632,5100,6614c5146,6593,5201,6582,5254,6582c5319,6582,5377,6600,5406,6629l5604,6826c5723,6945,5882,7011,6050,7011c6068,7011,6087,7010,6105,7009c6335,6989,6538,6785,6647,6675l6661,6661,6826,6496c7072,6250,7072,5850,6826,5604l6629,5406c6579,5357,6561,5219,6614,5100c6632,5058,6650,5015,6667,4972c6714,4851,6824,4766,6894,4766l7173,4766c7521,4766,7804,4483,7804,4135l7804,3668c7804,3321,7521,3038,7173,3038xm5608,3902c5608,4843,4843,5608,3902,5608c2961,5608,2196,4843,2196,3902c2196,2961,2961,2196,3902,2196c4843,2196,5608,2961,5608,3902xe">
                    <v:path o:connectlocs="275,121;264,108;272,87;259,39;224,39;210,48;198,45;190,25;146,0;121,36;108,47;95,46;70,31;39,52;46,95;45,113;25,121;0,165;36,190;47,203;39,224;52,272;87,272;101,263;113,266;121,286;165,312;190,275;203,264;216,265;241,280;265,266;272,259;265,216;266,198;286,190;312,146;224,156;87,156;224,156" o:connectangles="0,0,0,0,0,0,0,0,0,0,0,0,0,0,0,0,0,0,0,0,0,0,0,0,0,0,0,0,0,0,0,0,0,0,0,0,0,0,0,0"/>
                    <v:fill on="t" focussize="0,0"/>
                    <v:stroke on="f"/>
                    <v:imagedata o:title=""/>
                    <o:lock v:ext="edit" aspectratio="t"/>
                  </v:shape>
                </v:group>
                <v:shape id="文本框 29" o:spid="_x0000_s1026" o:spt="202" type="#_x0000_t202" style="position:absolute;left:1788;top:11077;height:586;width:1558;"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val="en-US" w:eastAsia="zh-CN"/>
                          </w:rPr>
                        </w:pPr>
                        <w:r>
                          <w:rPr>
                            <w:rFonts w:hint="eastAsia" w:eastAsia="微软雅黑"/>
                            <w:b/>
                            <w:bCs/>
                            <w:color w:val="255B98"/>
                            <w:sz w:val="28"/>
                            <w:szCs w:val="28"/>
                            <w:lang w:val="en-US" w:eastAsia="zh-CN"/>
                          </w:rPr>
                          <w:t>技能清单</w:t>
                        </w:r>
                      </w:p>
                    </w:txbxContent>
                  </v:textbox>
                </v:shape>
              </v:group>
            </w:pict>
          </mc:Fallback>
        </mc:AlternateContent>
      </w:r>
    </w:p>
    <w:p>
      <w:pPr>
        <w:widowControl/>
        <w:jc w:val="left"/>
        <w:rPr>
          <w:rFonts w:hint="eastAsia"/>
          <w:lang w:val="en-US" w:eastAsia="zh-CN"/>
        </w:rPr>
      </w:pPr>
    </w:p>
    <w:p>
      <w:pPr>
        <w:widowControl/>
        <w:jc w:val="left"/>
        <w:rPr>
          <w:rFonts w:hint="eastAsia"/>
          <w:lang w:val="en-US" w:eastAsia="zh-CN"/>
        </w:rPr>
      </w:pPr>
      <w:r>
        <mc:AlternateContent>
          <mc:Choice Requires="wps">
            <w:drawing>
              <wp:anchor distT="0" distB="0" distL="114300" distR="114300" simplePos="0" relativeHeight="251666432" behindDoc="0" locked="0" layoutInCell="1" allowOverlap="1">
                <wp:simplePos x="0" y="0"/>
                <wp:positionH relativeFrom="column">
                  <wp:posOffset>-890905</wp:posOffset>
                </wp:positionH>
                <wp:positionV relativeFrom="paragraph">
                  <wp:posOffset>33655</wp:posOffset>
                </wp:positionV>
                <wp:extent cx="6840220" cy="1254125"/>
                <wp:effectExtent l="0" t="0" r="0" b="0"/>
                <wp:wrapNone/>
                <wp:docPr id="2" name="文本框 17"/>
                <wp:cNvGraphicFramePr/>
                <a:graphic xmlns:a="http://schemas.openxmlformats.org/drawingml/2006/main">
                  <a:graphicData uri="http://schemas.microsoft.com/office/word/2010/wordprocessingShape">
                    <wps:wsp>
                      <wps:cNvSpPr/>
                      <wps:spPr>
                        <a:xfrm>
                          <a:off x="0" y="0"/>
                          <a:ext cx="6840220" cy="1254125"/>
                        </a:xfrm>
                        <a:prstGeom prst="rect">
                          <a:avLst/>
                        </a:prstGeom>
                        <a:noFill/>
                        <a:ln>
                          <a:noFill/>
                        </a:ln>
                      </wps:spPr>
                      <wps:txbx>
                        <w:txbxContent>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掌握JAVA/J2EE软件开发技术；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精通J2EE WEB编程技术与基于SSH的应用开发；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掌握JAVA应用在Linux系统下的安装与管理；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掌握基于Maven的项目构建与管理；基于JDBC的数据库编程与ORM；</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掌握基于CI工具(Jenkins，Hudson)的项目开发与管理。</w:t>
                            </w:r>
                          </w:p>
                        </w:txbxContent>
                      </wps:txbx>
                      <wps:bodyPr vert="horz" wrap="square" upright="1"/>
                    </wps:wsp>
                  </a:graphicData>
                </a:graphic>
              </wp:anchor>
            </w:drawing>
          </mc:Choice>
          <mc:Fallback>
            <w:pict>
              <v:rect id="文本框 17" o:spid="_x0000_s1026" o:spt="1" style="position:absolute;left:0pt;margin-left:-70.15pt;margin-top:2.65pt;height:98.75pt;width:538.6pt;z-index:251666432;mso-width-relative:page;mso-height-relative:page;" filled="f" stroked="f" coordsize="21600,21600" o:gfxdata="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dkLIZ3AAAAAoBAAAPAAAAAAAAAAEAIAAAACIAAABkcnMvZG93bnJldi54bWxQ&#10;SwECFAAUAAAACACHTuJA8NjV2boBAABgAwAADgAAAAAAAAABACAAAAArAQAAZHJzL2Uyb0RvYy54&#10;bWxQSwUGAAAAAAYABgBZAQAAVwUAAAAA&#10;">
                <v:fill on="f" focussize="0,0"/>
                <v:stroke on="f"/>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掌握JAVA/J2EE软件开发技术；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精通J2EE WEB编程技术与基于SSH的应用开发；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掌握JAVA应用在Linux系统下的安装与管理；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掌握基于Maven的项目构建与管理；基于JDBC的数据库编程与ORM；</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5" w:leftChars="0" w:hanging="425" w:firstLineChars="0"/>
                        <w:textAlignment w:val="auto"/>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2"/>
                          <w:szCs w:val="22"/>
                          <w:lang w:val="en-US" w:eastAsia="zh-CN"/>
                          <w14:textFill>
                            <w14:solidFill>
                              <w14:schemeClr w14:val="tx1">
                                <w14:lumMod w14:val="75000"/>
                                <w14:lumOff w14:val="25000"/>
                              </w14:schemeClr>
                            </w14:solidFill>
                          </w14:textFill>
                        </w:rPr>
                        <w:t>掌握基于CI工具(Jenkins，Hudson)的项目开发与管理。</w:t>
                      </w:r>
                    </w:p>
                  </w:txbxContent>
                </v:textbox>
              </v:rect>
            </w:pict>
          </mc:Fallback>
        </mc:AlternateConten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r>
        <w:rPr>
          <w:sz w:val="21"/>
        </w:rPr>
        <mc:AlternateContent>
          <mc:Choice Requires="wpg">
            <w:drawing>
              <wp:anchor distT="0" distB="0" distL="114300" distR="114300" simplePos="0" relativeHeight="251670528" behindDoc="0" locked="0" layoutInCell="1" allowOverlap="1">
                <wp:simplePos x="0" y="0"/>
                <wp:positionH relativeFrom="column">
                  <wp:posOffset>-833755</wp:posOffset>
                </wp:positionH>
                <wp:positionV relativeFrom="paragraph">
                  <wp:posOffset>36195</wp:posOffset>
                </wp:positionV>
                <wp:extent cx="6865620" cy="372110"/>
                <wp:effectExtent l="0" t="0" r="11430" b="7620"/>
                <wp:wrapNone/>
                <wp:docPr id="19" name="组合 19"/>
                <wp:cNvGraphicFramePr/>
                <a:graphic xmlns:a="http://schemas.openxmlformats.org/drawingml/2006/main">
                  <a:graphicData uri="http://schemas.microsoft.com/office/word/2010/wordprocessingGroup">
                    <wpg:wgp>
                      <wpg:cNvGrpSpPr/>
                      <wpg:grpSpPr>
                        <a:xfrm>
                          <a:off x="0" y="0"/>
                          <a:ext cx="6865620" cy="372110"/>
                          <a:chOff x="2381" y="6467"/>
                          <a:chExt cx="10812" cy="586"/>
                        </a:xfrm>
                      </wpg:grpSpPr>
                      <wps:wsp>
                        <wps:cNvPr id="220" name="椭圆 220"/>
                        <wps:cNvSpPr/>
                        <wps:spPr>
                          <a:xfrm>
                            <a:off x="2381" y="6545"/>
                            <a:ext cx="500" cy="500"/>
                          </a:xfrm>
                          <a:prstGeom prst="roundRect">
                            <a:avLst/>
                          </a:prstGeom>
                          <a:solidFill>
                            <a:srgbClr val="255B98"/>
                          </a:solidFill>
                          <a:ln w="12700" cap="flat" cmpd="sng" algn="ctr">
                            <a:noFill/>
                            <a:prstDash val="solid"/>
                            <a:miter lim="800000"/>
                          </a:ln>
                          <a:effectLst/>
                        </wps:spPr>
                        <wps:txbx>
                          <w:txbxContent>
                            <w:p>
                              <w:pPr>
                                <w:jc w:val="center"/>
                              </w:pPr>
                            </w:p>
                          </w:txbxContent>
                        </wps:txbx>
                        <wps:bodyPr rtlCol="0" anchor="ctr"/>
                      </wps:wsp>
                      <wps:wsp>
                        <wps:cNvPr id="229" name="直接连接符 229"/>
                        <wps:cNvCnPr/>
                        <wps:spPr>
                          <a:xfrm>
                            <a:off x="4802" y="6745"/>
                            <a:ext cx="8391" cy="0"/>
                          </a:xfrm>
                          <a:prstGeom prst="line">
                            <a:avLst/>
                          </a:prstGeom>
                          <a:noFill/>
                          <a:ln w="12700" cap="flat" cmpd="sng" algn="ctr">
                            <a:solidFill>
                              <a:sysClr val="window" lastClr="FFFFFF">
                                <a:lumMod val="65000"/>
                              </a:sysClr>
                            </a:solidFill>
                            <a:prstDash val="solid"/>
                            <a:miter lim="800000"/>
                          </a:ln>
                          <a:effectLst/>
                        </wps:spPr>
                        <wps:bodyPr/>
                      </wps:wsp>
                      <wps:wsp>
                        <wps:cNvPr id="233" name="portfolio-filled-tool_58910"/>
                        <wps:cNvSpPr>
                          <a:spLocks noChangeAspect="1"/>
                        </wps:cNvSpPr>
                        <wps:spPr bwMode="auto">
                          <a:xfrm>
                            <a:off x="2492" y="6672"/>
                            <a:ext cx="272" cy="255"/>
                          </a:xfrm>
                          <a:custGeom>
                            <a:avLst/>
                            <a:gdLst>
                              <a:gd name="connsiteX0" fmla="*/ 248517 w 594286"/>
                              <a:gd name="connsiteY0" fmla="*/ 276228 h 557490"/>
                              <a:gd name="connsiteX1" fmla="*/ 345769 w 594286"/>
                              <a:gd name="connsiteY1" fmla="*/ 276228 h 557490"/>
                              <a:gd name="connsiteX2" fmla="*/ 351300 w 594286"/>
                              <a:gd name="connsiteY2" fmla="*/ 281748 h 557490"/>
                              <a:gd name="connsiteX3" fmla="*/ 351300 w 594286"/>
                              <a:gd name="connsiteY3" fmla="*/ 333268 h 557490"/>
                              <a:gd name="connsiteX4" fmla="*/ 345769 w 594286"/>
                              <a:gd name="connsiteY4" fmla="*/ 338788 h 557490"/>
                              <a:gd name="connsiteX5" fmla="*/ 248517 w 594286"/>
                              <a:gd name="connsiteY5" fmla="*/ 338788 h 557490"/>
                              <a:gd name="connsiteX6" fmla="*/ 242986 w 594286"/>
                              <a:gd name="connsiteY6" fmla="*/ 333268 h 557490"/>
                              <a:gd name="connsiteX7" fmla="*/ 242986 w 594286"/>
                              <a:gd name="connsiteY7" fmla="*/ 281748 h 557490"/>
                              <a:gd name="connsiteX8" fmla="*/ 248517 w 594286"/>
                              <a:gd name="connsiteY8" fmla="*/ 276228 h 557490"/>
                              <a:gd name="connsiteX9" fmla="*/ 6916 w 594286"/>
                              <a:gd name="connsiteY9" fmla="*/ 269268 h 557490"/>
                              <a:gd name="connsiteX10" fmla="*/ 198249 w 594286"/>
                              <a:gd name="connsiteY10" fmla="*/ 269268 h 557490"/>
                              <a:gd name="connsiteX11" fmla="*/ 204704 w 594286"/>
                              <a:gd name="connsiteY11" fmla="*/ 275714 h 557490"/>
                              <a:gd name="connsiteX12" fmla="*/ 204704 w 594286"/>
                              <a:gd name="connsiteY12" fmla="*/ 358589 h 557490"/>
                              <a:gd name="connsiteX13" fmla="*/ 218074 w 594286"/>
                              <a:gd name="connsiteY13" fmla="*/ 371941 h 557490"/>
                              <a:gd name="connsiteX14" fmla="*/ 376212 w 594286"/>
                              <a:gd name="connsiteY14" fmla="*/ 371941 h 557490"/>
                              <a:gd name="connsiteX15" fmla="*/ 389582 w 594286"/>
                              <a:gd name="connsiteY15" fmla="*/ 358589 h 557490"/>
                              <a:gd name="connsiteX16" fmla="*/ 389582 w 594286"/>
                              <a:gd name="connsiteY16" fmla="*/ 275714 h 557490"/>
                              <a:gd name="connsiteX17" fmla="*/ 396498 w 594286"/>
                              <a:gd name="connsiteY17" fmla="*/ 269268 h 557490"/>
                              <a:gd name="connsiteX18" fmla="*/ 587831 w 594286"/>
                              <a:gd name="connsiteY18" fmla="*/ 269268 h 557490"/>
                              <a:gd name="connsiteX19" fmla="*/ 594286 w 594286"/>
                              <a:gd name="connsiteY19" fmla="*/ 275714 h 557490"/>
                              <a:gd name="connsiteX20" fmla="*/ 594286 w 594286"/>
                              <a:gd name="connsiteY20" fmla="*/ 550584 h 557490"/>
                              <a:gd name="connsiteX21" fmla="*/ 587831 w 594286"/>
                              <a:gd name="connsiteY21" fmla="*/ 557490 h 557490"/>
                              <a:gd name="connsiteX22" fmla="*/ 6916 w 594286"/>
                              <a:gd name="connsiteY22" fmla="*/ 557490 h 557490"/>
                              <a:gd name="connsiteX23" fmla="*/ 0 w 594286"/>
                              <a:gd name="connsiteY23" fmla="*/ 550584 h 557490"/>
                              <a:gd name="connsiteX24" fmla="*/ 0 w 594286"/>
                              <a:gd name="connsiteY24" fmla="*/ 275714 h 557490"/>
                              <a:gd name="connsiteX25" fmla="*/ 6916 w 594286"/>
                              <a:gd name="connsiteY25" fmla="*/ 269268 h 557490"/>
                              <a:gd name="connsiteX26" fmla="*/ 232366 w 594286"/>
                              <a:gd name="connsiteY26" fmla="*/ 40505 h 557490"/>
                              <a:gd name="connsiteX27" fmla="*/ 232366 w 594286"/>
                              <a:gd name="connsiteY27" fmla="*/ 69963 h 557490"/>
                              <a:gd name="connsiteX28" fmla="*/ 361920 w 594286"/>
                              <a:gd name="connsiteY28" fmla="*/ 69963 h 557490"/>
                              <a:gd name="connsiteX29" fmla="*/ 361920 w 594286"/>
                              <a:gd name="connsiteY29" fmla="*/ 40505 h 557490"/>
                              <a:gd name="connsiteX30" fmla="*/ 212541 w 594286"/>
                              <a:gd name="connsiteY30" fmla="*/ 0 h 557490"/>
                              <a:gd name="connsiteX31" fmla="*/ 382206 w 594286"/>
                              <a:gd name="connsiteY31" fmla="*/ 0 h 557490"/>
                              <a:gd name="connsiteX32" fmla="*/ 402031 w 594286"/>
                              <a:gd name="connsiteY32" fmla="*/ 20253 h 557490"/>
                              <a:gd name="connsiteX33" fmla="*/ 402031 w 594286"/>
                              <a:gd name="connsiteY33" fmla="*/ 69963 h 557490"/>
                              <a:gd name="connsiteX34" fmla="*/ 587831 w 594286"/>
                              <a:gd name="connsiteY34" fmla="*/ 69963 h 557490"/>
                              <a:gd name="connsiteX35" fmla="*/ 594286 w 594286"/>
                              <a:gd name="connsiteY35" fmla="*/ 76407 h 557490"/>
                              <a:gd name="connsiteX36" fmla="*/ 594286 w 594286"/>
                              <a:gd name="connsiteY36" fmla="*/ 230603 h 557490"/>
                              <a:gd name="connsiteX37" fmla="*/ 587831 w 594286"/>
                              <a:gd name="connsiteY37" fmla="*/ 237507 h 557490"/>
                              <a:gd name="connsiteX38" fmla="*/ 6916 w 594286"/>
                              <a:gd name="connsiteY38" fmla="*/ 237507 h 557490"/>
                              <a:gd name="connsiteX39" fmla="*/ 0 w 594286"/>
                              <a:gd name="connsiteY39" fmla="*/ 230603 h 557490"/>
                              <a:gd name="connsiteX40" fmla="*/ 0 w 594286"/>
                              <a:gd name="connsiteY40" fmla="*/ 76407 h 557490"/>
                              <a:gd name="connsiteX41" fmla="*/ 6916 w 594286"/>
                              <a:gd name="connsiteY41" fmla="*/ 69963 h 557490"/>
                              <a:gd name="connsiteX42" fmla="*/ 192255 w 594286"/>
                              <a:gd name="connsiteY42" fmla="*/ 69963 h 557490"/>
                              <a:gd name="connsiteX43" fmla="*/ 192255 w 594286"/>
                              <a:gd name="connsiteY43" fmla="*/ 20253 h 557490"/>
                              <a:gd name="connsiteX44" fmla="*/ 212541 w 594286"/>
                              <a:gd name="connsiteY44" fmla="*/ 0 h 55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594286" h="557490">
                                <a:moveTo>
                                  <a:pt x="248517" y="276228"/>
                                </a:moveTo>
                                <a:lnTo>
                                  <a:pt x="345769" y="276228"/>
                                </a:lnTo>
                                <a:cubicBezTo>
                                  <a:pt x="348995" y="276228"/>
                                  <a:pt x="351300" y="278528"/>
                                  <a:pt x="351300" y="281748"/>
                                </a:cubicBezTo>
                                <a:lnTo>
                                  <a:pt x="351300" y="333268"/>
                                </a:lnTo>
                                <a:cubicBezTo>
                                  <a:pt x="351300" y="336028"/>
                                  <a:pt x="348995" y="338788"/>
                                  <a:pt x="345769" y="338788"/>
                                </a:cubicBezTo>
                                <a:lnTo>
                                  <a:pt x="248517" y="338788"/>
                                </a:lnTo>
                                <a:cubicBezTo>
                                  <a:pt x="245291" y="338788"/>
                                  <a:pt x="242986" y="336028"/>
                                  <a:pt x="242986" y="333268"/>
                                </a:cubicBezTo>
                                <a:lnTo>
                                  <a:pt x="242986" y="281748"/>
                                </a:lnTo>
                                <a:cubicBezTo>
                                  <a:pt x="242986" y="278528"/>
                                  <a:pt x="245291" y="276228"/>
                                  <a:pt x="248517" y="276228"/>
                                </a:cubicBezTo>
                                <a:close/>
                                <a:moveTo>
                                  <a:pt x="6916" y="269268"/>
                                </a:moveTo>
                                <a:lnTo>
                                  <a:pt x="198249" y="269268"/>
                                </a:lnTo>
                                <a:cubicBezTo>
                                  <a:pt x="201937" y="269268"/>
                                  <a:pt x="204704" y="272031"/>
                                  <a:pt x="204704" y="275714"/>
                                </a:cubicBezTo>
                                <a:lnTo>
                                  <a:pt x="204704" y="358589"/>
                                </a:lnTo>
                                <a:cubicBezTo>
                                  <a:pt x="204704" y="365956"/>
                                  <a:pt x="210697" y="371941"/>
                                  <a:pt x="218074" y="371941"/>
                                </a:cubicBezTo>
                                <a:lnTo>
                                  <a:pt x="376212" y="371941"/>
                                </a:lnTo>
                                <a:cubicBezTo>
                                  <a:pt x="383589" y="371941"/>
                                  <a:pt x="389582" y="365956"/>
                                  <a:pt x="389582" y="358589"/>
                                </a:cubicBezTo>
                                <a:lnTo>
                                  <a:pt x="389582" y="275714"/>
                                </a:lnTo>
                                <a:cubicBezTo>
                                  <a:pt x="389582" y="272031"/>
                                  <a:pt x="392810" y="269268"/>
                                  <a:pt x="396498" y="269268"/>
                                </a:cubicBezTo>
                                <a:lnTo>
                                  <a:pt x="587831" y="269268"/>
                                </a:lnTo>
                                <a:cubicBezTo>
                                  <a:pt x="591520" y="269268"/>
                                  <a:pt x="594286" y="272031"/>
                                  <a:pt x="594286" y="275714"/>
                                </a:cubicBezTo>
                                <a:lnTo>
                                  <a:pt x="594286" y="550584"/>
                                </a:lnTo>
                                <a:cubicBezTo>
                                  <a:pt x="594286" y="554267"/>
                                  <a:pt x="591520" y="557490"/>
                                  <a:pt x="587831" y="557490"/>
                                </a:cubicBezTo>
                                <a:lnTo>
                                  <a:pt x="6916" y="557490"/>
                                </a:lnTo>
                                <a:cubicBezTo>
                                  <a:pt x="3227" y="557490"/>
                                  <a:pt x="0" y="554267"/>
                                  <a:pt x="0" y="550584"/>
                                </a:cubicBezTo>
                                <a:lnTo>
                                  <a:pt x="0" y="275714"/>
                                </a:lnTo>
                                <a:cubicBezTo>
                                  <a:pt x="0" y="272031"/>
                                  <a:pt x="3227" y="269268"/>
                                  <a:pt x="6916" y="269268"/>
                                </a:cubicBezTo>
                                <a:close/>
                                <a:moveTo>
                                  <a:pt x="232366" y="40505"/>
                                </a:moveTo>
                                <a:lnTo>
                                  <a:pt x="232366" y="69963"/>
                                </a:lnTo>
                                <a:lnTo>
                                  <a:pt x="361920" y="69963"/>
                                </a:lnTo>
                                <a:lnTo>
                                  <a:pt x="361920" y="40505"/>
                                </a:lnTo>
                                <a:close/>
                                <a:moveTo>
                                  <a:pt x="212541" y="0"/>
                                </a:moveTo>
                                <a:lnTo>
                                  <a:pt x="382206" y="0"/>
                                </a:lnTo>
                                <a:cubicBezTo>
                                  <a:pt x="393271" y="0"/>
                                  <a:pt x="402031" y="9206"/>
                                  <a:pt x="402031" y="20253"/>
                                </a:cubicBezTo>
                                <a:lnTo>
                                  <a:pt x="402031" y="69963"/>
                                </a:lnTo>
                                <a:lnTo>
                                  <a:pt x="587831" y="69963"/>
                                </a:lnTo>
                                <a:cubicBezTo>
                                  <a:pt x="591520" y="69963"/>
                                  <a:pt x="594286" y="72725"/>
                                  <a:pt x="594286" y="76407"/>
                                </a:cubicBezTo>
                                <a:lnTo>
                                  <a:pt x="594286" y="230603"/>
                                </a:lnTo>
                                <a:cubicBezTo>
                                  <a:pt x="594286" y="234285"/>
                                  <a:pt x="591520" y="237507"/>
                                  <a:pt x="587831" y="237507"/>
                                </a:cubicBezTo>
                                <a:lnTo>
                                  <a:pt x="6916" y="237507"/>
                                </a:lnTo>
                                <a:cubicBezTo>
                                  <a:pt x="3227" y="237507"/>
                                  <a:pt x="0" y="234285"/>
                                  <a:pt x="0" y="230603"/>
                                </a:cubicBezTo>
                                <a:lnTo>
                                  <a:pt x="0" y="76407"/>
                                </a:lnTo>
                                <a:cubicBezTo>
                                  <a:pt x="0" y="72725"/>
                                  <a:pt x="3227" y="69963"/>
                                  <a:pt x="6916" y="69963"/>
                                </a:cubicBezTo>
                                <a:lnTo>
                                  <a:pt x="192255" y="69963"/>
                                </a:lnTo>
                                <a:lnTo>
                                  <a:pt x="192255" y="20253"/>
                                </a:lnTo>
                                <a:cubicBezTo>
                                  <a:pt x="192255" y="9206"/>
                                  <a:pt x="201015" y="0"/>
                                  <a:pt x="212541" y="0"/>
                                </a:cubicBezTo>
                                <a:close/>
                              </a:path>
                            </a:pathLst>
                          </a:custGeom>
                          <a:solidFill>
                            <a:sysClr val="window" lastClr="FFFFFF"/>
                          </a:solidFill>
                          <a:ln>
                            <a:noFill/>
                          </a:ln>
                        </wps:spPr>
                        <wps:bodyPr/>
                      </wps:wsp>
                      <wps:wsp>
                        <wps:cNvPr id="20" name="文本框 29"/>
                        <wps:cNvSpPr txBox="1"/>
                        <wps:spPr>
                          <a:xfrm>
                            <a:off x="3148" y="6467"/>
                            <a:ext cx="1558" cy="586"/>
                          </a:xfrm>
                          <a:prstGeom prst="rect">
                            <a:avLst/>
                          </a:prstGeom>
                          <a:noFill/>
                        </wps:spPr>
                        <wps:txb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工作经历</w:t>
                              </w:r>
                            </w:p>
                          </w:txbxContent>
                        </wps:txbx>
                        <wps:bodyPr wrap="square" rtlCol="0">
                          <a:noAutofit/>
                        </wps:bodyPr>
                      </wps:wsp>
                    </wpg:wgp>
                  </a:graphicData>
                </a:graphic>
              </wp:anchor>
            </w:drawing>
          </mc:Choice>
          <mc:Fallback>
            <w:pict>
              <v:group id="_x0000_s1026" o:spid="_x0000_s1026" o:spt="203" style="position:absolute;left:0pt;margin-left:-65.65pt;margin-top:2.85pt;height:29.3pt;width:540.6pt;z-index:251670528;mso-width-relative:page;mso-height-relative:page;" coordorigin="2381,6467" coordsize="10812,586" o:gfxdata="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">
                <o:lock v:ext="edit" aspectratio="f"/>
                <v:roundrect id="椭圆 220" o:spid="_x0000_s1026" o:spt="2" style="position:absolute;left:2381;top:6545;height:500;width:500;v-text-anchor:middle;" fillcolor="#255B98" filled="t" stroked="f" coordsize="21600,21600" arcsize="0.166666666666667" o:gfxdata="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xUTc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jc w:val="center"/>
                        </w:pPr>
                      </w:p>
                    </w:txbxContent>
                  </v:textbox>
                </v:roundrect>
                <v:line id="_x0000_s1026" o:spid="_x0000_s1026" o:spt="20" style="position:absolute;left:4802;top:6745;height:0;width:8391;" filled="f" stroked="t" coordsize="21600,21600" o:gfxdata="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TtqE&#10;wAAAANwAAAAPAAAAAAAAAAEAIAAAACIAAABkcnMvZG93bnJldi54bWxQSwECFAAUAAAACACHTuJA&#10;My8FnjsAAAA5AAAAEAAAAAAAAAABACAAAAAPAQAAZHJzL3NoYXBleG1sLnhtbFBLBQYAAAAABgAG&#10;AFsBAAC5AwAAAAA=&#10;">
                  <v:fill on="f" focussize="0,0"/>
                  <v:stroke weight="1pt" color="#A6A6A6" miterlimit="8" joinstyle="miter"/>
                  <v:imagedata o:title=""/>
                  <o:lock v:ext="edit" aspectratio="f"/>
                </v:line>
                <v:shape id="portfolio-filled-tool_58910" o:spid="_x0000_s1026" o:spt="100" style="position:absolute;left:2492;top:6672;height:255;width:272;" fillcolor="#FFFFFF" filled="t" stroked="f" coordsize="594286,557490" o:gfxdata="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sXlEvQAA&#10;ANwAAAAPAAAAAAAAAAEAIAAAACIAAABkcnMvZG93bnJldi54bWxQSwECFAAUAAAACACHTuJAMy8F&#10;njsAAAA5AAAAEAAAAAAAAAABACAAAAAMAQAAZHJzL3NoYXBleG1sLnhtbFBLBQYAAAAABgAGAFsB&#10;AAC2AwAAAAA=&#10;" path="m248517,276228l345769,276228c348995,276228,351300,278528,351300,281748l351300,333268c351300,336028,348995,338788,345769,338788l248517,338788c245291,338788,242986,336028,242986,333268l242986,281748c242986,278528,245291,276228,248517,276228xm6916,269268l198249,269268c201937,269268,204704,272031,204704,275714l204704,358589c204704,365956,210697,371941,218074,371941l376212,371941c383589,371941,389582,365956,389582,358589l389582,275714c389582,272031,392810,269268,396498,269268l587831,269268c591520,269268,594286,272031,594286,275714l594286,550584c594286,554267,591520,557490,587831,557490l6916,557490c3227,557490,0,554267,0,550584l0,275714c0,272031,3227,269268,6916,269268xm232366,40505l232366,69963,361920,69963,361920,40505xm212541,0l382206,0c393271,0,402031,9206,402031,20253l402031,69963,587831,69963c591520,69963,594286,72725,594286,76407l594286,230603c594286,234285,591520,237507,587831,237507l6916,237507c3227,237507,0,234285,0,230603l0,76407c0,72725,3227,69963,6916,69963l192255,69963,192255,20253c192255,9206,201015,0,212541,0xe">
                  <v:path o:connectlocs="113,126;158,126;160,128;160,152;158,154;113,154;111,152;111,128;113,126;3,123;90,123;93,126;93,164;99,170;172,170;178,164;178,126;181,123;269,123;272,126;272,251;269,255;3,255;0,251;0,126;3,123;106,18;106,32;165,32;165,18;97,0;174,0;184,9;184,32;269,32;272,34;272,105;269,108;3,108;0,105;0,34;3,32;87,32;87,9;97,0" o:connectangles="0,0,0,0,0,0,0,0,0,0,0,0,0,0,0,0,0,0,0,0,0,0,0,0,0,0,0,0,0,0,0,0,0,0,0,0,0,0,0,0,0,0,0,0,0"/>
                  <v:fill on="t" focussize="0,0"/>
                  <v:stroke on="f"/>
                  <v:imagedata o:title=""/>
                  <o:lock v:ext="edit" aspectratio="t"/>
                </v:shape>
                <v:shape id="文本框 29" o:spid="_x0000_s1026" o:spt="202" type="#_x0000_t202" style="position:absolute;left:3148;top:6467;height:586;width:1558;"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工作经历</w:t>
                        </w:r>
                      </w:p>
                    </w:txbxContent>
                  </v:textbox>
                </v:shape>
              </v:group>
            </w:pict>
          </mc:Fallback>
        </mc:AlternateContent>
      </w:r>
    </w:p>
    <w:p>
      <w:pPr>
        <w:widowControl/>
        <w:jc w:val="left"/>
        <w:rPr>
          <w:rFonts w:hint="eastAsia"/>
          <w:lang w:val="en-US" w:eastAsia="zh-CN"/>
        </w:rPr>
      </w:pPr>
    </w:p>
    <w:p>
      <w:pPr>
        <w:widowControl/>
        <w:jc w:val="left"/>
        <w:rPr>
          <w:rFonts w:hint="eastAsia"/>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-890905</wp:posOffset>
                </wp:positionH>
                <wp:positionV relativeFrom="paragraph">
                  <wp:posOffset>67945</wp:posOffset>
                </wp:positionV>
                <wp:extent cx="6840220" cy="1460500"/>
                <wp:effectExtent l="0" t="0" r="0" b="0"/>
                <wp:wrapNone/>
                <wp:docPr id="4" name="矩形 25"/>
                <wp:cNvGraphicFramePr/>
                <a:graphic xmlns:a="http://schemas.openxmlformats.org/drawingml/2006/main">
                  <a:graphicData uri="http://schemas.microsoft.com/office/word/2010/wordprocessingShape">
                    <wps:wsp>
                      <wps:cNvSpPr/>
                      <wps:spPr>
                        <a:xfrm>
                          <a:off x="0" y="0"/>
                          <a:ext cx="6840220" cy="1460500"/>
                        </a:xfrm>
                        <a:prstGeom prst="rect">
                          <a:avLst/>
                        </a:prstGeom>
                        <a:noFill/>
                        <a:ln>
                          <a:noFill/>
                        </a:ln>
                      </wps:spPr>
                      <wps:txbx>
                        <w:txbxContent>
                          <w:p>
                            <w:pPr>
                              <w:pStyle w:val="26"/>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360" w:lineRule="exact"/>
                              <w:textAlignment w:val="auto"/>
                              <w:rPr>
                                <w:rFonts w:hint="eastAsia" w:ascii="微软雅黑" w:hAnsi="微软雅黑" w:eastAsia="微软雅黑"/>
                                <w:b/>
                                <w:bCs/>
                                <w:color w:val="404040" w:themeColor="text1" w:themeTint="BF"/>
                                <w:kern w:val="24"/>
                                <w:sz w:val="22"/>
                                <w:szCs w:val="22"/>
                                <w:lang w:eastAsia="zh-CN"/>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.0</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7</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12</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杭州XX信息技术</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有限公司</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J</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va</w:t>
                            </w:r>
                            <w:r>
                              <w:rPr>
                                <w:rFonts w:hint="eastAsia" w:ascii="微软雅黑" w:hAnsi="微软雅黑" w:eastAsia="微软雅黑"/>
                                <w:b/>
                                <w:bCs/>
                                <w:color w:val="404040" w:themeColor="text1" w:themeTint="BF"/>
                                <w:kern w:val="24"/>
                                <w:sz w:val="22"/>
                                <w:szCs w:val="22"/>
                                <w:lang w:eastAsia="zh-CN"/>
                                <w14:textFill>
                                  <w14:solidFill>
                                    <w14:schemeClr w14:val="tx1">
                                      <w14:lumMod w14:val="75000"/>
                                      <w14:lumOff w14:val="25000"/>
                                    </w14:schemeClr>
                                  </w14:solidFill>
                                </w14:textFill>
                              </w:rPr>
                              <w:t>开发工程师</w:t>
                            </w:r>
                          </w:p>
                          <w:p>
                            <w:pPr>
                              <w:pStyle w:val="2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Chars="0" w:right="0" w:rightChars="0"/>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参与项目系统设计，完成软件项目的程序开发工作；</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系统开发程序的性能优化，配合测试人员，提供相应的技术支持；</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负责产品需求分析、设计和文档编写；</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根据产品需求和设计进行软件开发，提供售前支持。</w:t>
                            </w:r>
                          </w:p>
                        </w:txbxContent>
                      </wps:txbx>
                      <wps:bodyPr wrap="square" upright="1"/>
                    </wps:wsp>
                  </a:graphicData>
                </a:graphic>
              </wp:anchor>
            </w:drawing>
          </mc:Choice>
          <mc:Fallback>
            <w:pict>
              <v:rect id="矩形 25" o:spid="_x0000_s1026" o:spt="1" style="position:absolute;left:0pt;margin-left:-70.15pt;margin-top:5.35pt;height:115pt;width:538.6pt;z-index:251665408;mso-width-relative:page;mso-height-relative:page;" filled="f" stroked="f" coordsize="21600,21600" o:gfxdata="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Ci&#10;odsAAAALAQAADwAAAAAAAAABACAAAAAiAAAAZHJzL2Rvd25yZXYueG1sUEsBAhQAFAAAAAgAh07i&#10;QI2bhIytAQAAUQMAAA4AAAAAAAAAAQAgAAAAKgEAAGRycy9lMm9Eb2MueG1sUEsFBgAAAAAGAAYA&#10;WQEAAEkFAAAAAA==&#10;">
                <v:fill on="f" focussize="0,0"/>
                <v:stroke on="f"/>
                <v:imagedata o:title=""/>
                <o:lock v:ext="edit" aspectratio="f"/>
                <v:textbox>
                  <w:txbxContent>
                    <w:p>
                      <w:pPr>
                        <w:pStyle w:val="26"/>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360" w:lineRule="exact"/>
                        <w:textAlignment w:val="auto"/>
                        <w:rPr>
                          <w:rFonts w:hint="eastAsia" w:ascii="微软雅黑" w:hAnsi="微软雅黑" w:eastAsia="微软雅黑"/>
                          <w:b/>
                          <w:bCs/>
                          <w:color w:val="404040" w:themeColor="text1" w:themeTint="BF"/>
                          <w:kern w:val="24"/>
                          <w:sz w:val="22"/>
                          <w:szCs w:val="22"/>
                          <w:lang w:eastAsia="zh-CN"/>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.0</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7</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12</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杭州XX信息技术</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有限公司</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b/>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J</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a</w:t>
                      </w:r>
                      <w:r>
                        <w:rPr>
                          <w:rFonts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va</w:t>
                      </w:r>
                      <w:r>
                        <w:rPr>
                          <w:rFonts w:hint="eastAsia" w:ascii="微软雅黑" w:hAnsi="微软雅黑" w:eastAsia="微软雅黑"/>
                          <w:b/>
                          <w:bCs/>
                          <w:color w:val="404040" w:themeColor="text1" w:themeTint="BF"/>
                          <w:kern w:val="24"/>
                          <w:sz w:val="22"/>
                          <w:szCs w:val="22"/>
                          <w:lang w:eastAsia="zh-CN"/>
                          <w14:textFill>
                            <w14:solidFill>
                              <w14:schemeClr w14:val="tx1">
                                <w14:lumMod w14:val="75000"/>
                                <w14:lumOff w14:val="25000"/>
                              </w14:schemeClr>
                            </w14:solidFill>
                          </w14:textFill>
                        </w:rPr>
                        <w:t>开发工程师</w:t>
                      </w:r>
                    </w:p>
                    <w:p>
                      <w:pPr>
                        <w:pStyle w:val="2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Chars="0" w:right="0" w:rightChars="0"/>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参与项目系统设计，完成软件项目的程序开发工作；</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系统开发程序的性能优化，配合测试人员，提供相应的技术支持；</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负责产品需求分析、设计和文档编写；</w:t>
                      </w:r>
                    </w:p>
                    <w:p>
                      <w:pPr>
                        <w:pStyle w:val="2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080000" w:fill="FFFFFF"/>
                        <w:kinsoku/>
                        <w:wordWrap/>
                        <w:overflowPunct/>
                        <w:topLinePunct w:val="0"/>
                        <w:autoSpaceDE/>
                        <w:autoSpaceDN/>
                        <w:bidi w:val="0"/>
                        <w:adjustRightInd/>
                        <w:snapToGrid/>
                        <w:spacing w:before="0" w:beforeLines="0" w:beforeAutospacing="0" w:after="0" w:afterLines="0" w:afterAutospacing="0" w:line="360" w:lineRule="exact"/>
                        <w:ind w:left="425" w:leftChars="0" w:right="0" w:rightChars="0" w:hanging="425" w:firstLineChars="0"/>
                        <w:textAlignment w:val="auto"/>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kern w:val="2"/>
                          <w:sz w:val="22"/>
                          <w:szCs w:val="22"/>
                          <w:lang w:val="en-US" w:eastAsia="zh-CN"/>
                          <w14:textFill>
                            <w14:solidFill>
                              <w14:schemeClr w14:val="tx1">
                                <w14:lumMod w14:val="75000"/>
                                <w14:lumOff w14:val="25000"/>
                              </w14:schemeClr>
                            </w14:solidFill>
                          </w14:textFill>
                        </w:rPr>
                        <w:t>根据产品需求和设计进行软件开发，提供售前支持。</w:t>
                      </w:r>
                    </w:p>
                  </w:txbxContent>
                </v:textbox>
              </v:rect>
            </w:pict>
          </mc:Fallback>
        </mc:AlternateContent>
      </w:r>
    </w:p>
    <w:p>
      <w:pPr>
        <w:widowControl/>
        <w:jc w:val="left"/>
        <w:rPr>
          <w:rFonts w:hint="eastAsia"/>
          <w:lang w:val="en-US" w:eastAsia="zh-CN"/>
        </w:rPr>
      </w:pPr>
    </w:p>
    <w:p>
      <w:pPr>
        <w:widowControl/>
        <w:jc w:val="left"/>
        <w:rPr>
          <w:rFonts w:hint="eastAsia"/>
          <w:lang w:val="en-US" w:eastAsia="zh-CN"/>
        </w:rPr>
      </w:pPr>
      <w:bookmarkStart w:id="0" w:name="_GoBack"/>
      <w:bookmarkEnd w:id="0"/>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r>
        <w:rPr>
          <w:sz w:val="21"/>
        </w:rPr>
        <mc:AlternateContent>
          <mc:Choice Requires="wpg">
            <w:drawing>
              <wp:anchor distT="0" distB="0" distL="114300" distR="114300" simplePos="0" relativeHeight="251673600" behindDoc="0" locked="0" layoutInCell="1" allowOverlap="1">
                <wp:simplePos x="0" y="0"/>
                <wp:positionH relativeFrom="column">
                  <wp:posOffset>-821690</wp:posOffset>
                </wp:positionH>
                <wp:positionV relativeFrom="paragraph">
                  <wp:posOffset>104775</wp:posOffset>
                </wp:positionV>
                <wp:extent cx="6864350" cy="372110"/>
                <wp:effectExtent l="0" t="0" r="12700" b="8255"/>
                <wp:wrapNone/>
                <wp:docPr id="30" name="组合 30"/>
                <wp:cNvGraphicFramePr/>
                <a:graphic xmlns:a="http://schemas.openxmlformats.org/drawingml/2006/main">
                  <a:graphicData uri="http://schemas.microsoft.com/office/word/2010/wordprocessingGroup">
                    <wpg:wgp>
                      <wpg:cNvGrpSpPr/>
                      <wpg:grpSpPr>
                        <a:xfrm>
                          <a:off x="0" y="0"/>
                          <a:ext cx="6864350" cy="372110"/>
                          <a:chOff x="5438" y="9812"/>
                          <a:chExt cx="10810" cy="586"/>
                        </a:xfrm>
                      </wpg:grpSpPr>
                      <wpg:grpSp>
                        <wpg:cNvPr id="25" name="组合 25"/>
                        <wpg:cNvGrpSpPr/>
                        <wpg:grpSpPr>
                          <a:xfrm>
                            <a:off x="5438" y="9812"/>
                            <a:ext cx="10810" cy="586"/>
                            <a:chOff x="1704" y="13697"/>
                            <a:chExt cx="10810" cy="586"/>
                          </a:xfrm>
                        </wpg:grpSpPr>
                        <wps:wsp>
                          <wps:cNvPr id="218" name="椭圆 218"/>
                          <wps:cNvSpPr/>
                          <wps:spPr>
                            <a:xfrm>
                              <a:off x="1704" y="13766"/>
                              <a:ext cx="500" cy="500"/>
                            </a:xfrm>
                            <a:prstGeom prst="roundRect">
                              <a:avLst/>
                            </a:prstGeom>
                            <a:solidFill>
                              <a:srgbClr val="255B98"/>
                            </a:solidFill>
                            <a:ln w="12700" cap="flat" cmpd="sng" algn="ctr">
                              <a:noFill/>
                              <a:prstDash val="solid"/>
                              <a:miter lim="800000"/>
                            </a:ln>
                            <a:effectLst/>
                          </wps:spPr>
                          <wps:bodyPr rtlCol="0" anchor="ctr"/>
                        </wps:wsp>
                        <wps:wsp>
                          <wps:cNvPr id="231" name="直接连接符 231"/>
                          <wps:cNvCnPr/>
                          <wps:spPr>
                            <a:xfrm>
                              <a:off x="4123" y="14005"/>
                              <a:ext cx="8391" cy="0"/>
                            </a:xfrm>
                            <a:prstGeom prst="line">
                              <a:avLst/>
                            </a:prstGeom>
                            <a:noFill/>
                            <a:ln w="12700" cap="flat" cmpd="sng" algn="ctr">
                              <a:solidFill>
                                <a:sysClr val="window" lastClr="FFFFFF">
                                  <a:lumMod val="65000"/>
                                </a:sysClr>
                              </a:solidFill>
                              <a:prstDash val="solid"/>
                              <a:miter lim="800000"/>
                            </a:ln>
                            <a:effectLst/>
                          </wps:spPr>
                          <wps:bodyPr/>
                        </wps:wsp>
                        <wps:wsp>
                          <wps:cNvPr id="26" name="文本框 29"/>
                          <wps:cNvSpPr txBox="1"/>
                          <wps:spPr>
                            <a:xfrm>
                              <a:off x="2469" y="13697"/>
                              <a:ext cx="1558" cy="586"/>
                            </a:xfrm>
                            <a:prstGeom prst="rect">
                              <a:avLst/>
                            </a:prstGeom>
                            <a:noFill/>
                          </wps:spPr>
                          <wps:txb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项目经历</w:t>
                                </w:r>
                              </w:p>
                            </w:txbxContent>
                          </wps:txbx>
                          <wps:bodyPr wrap="square" rtlCol="0">
                            <a:noAutofit/>
                          </wps:bodyPr>
                        </wps:wsp>
                      </wpg:grpSp>
                      <wps:wsp>
                        <wps:cNvPr id="249" name="Freeform 39"/>
                        <wps:cNvSpPr>
                          <a:spLocks noChangeAspect="1" noChangeArrowheads="1"/>
                        </wps:cNvSpPr>
                        <wps:spPr bwMode="auto">
                          <a:xfrm>
                            <a:off x="5524" y="9959"/>
                            <a:ext cx="332" cy="312"/>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bg1"/>
                          </a:solidFill>
                          <a:ln>
                            <a:noFill/>
                          </a:ln>
                          <a:effectLst/>
                        </wps:spPr>
                        <wps:bodyPr wrap="none" lIns="36162" tIns="18081" rIns="36162" bIns="18081" anchor="ctr"/>
                      </wps:wsp>
                    </wpg:wgp>
                  </a:graphicData>
                </a:graphic>
              </wp:anchor>
            </w:drawing>
          </mc:Choice>
          <mc:Fallback>
            <w:pict>
              <v:group id="_x0000_s1026" o:spid="_x0000_s1026" o:spt="203" style="position:absolute;left:0pt;margin-left:-64.7pt;margin-top:8.25pt;height:29.3pt;width:540.5pt;z-index:251673600;mso-width-relative:page;mso-height-relative:page;" coordorigin="5438,9812" coordsize="10810,586" o:gfxdata="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">
                <o:lock v:ext="edit" aspectratio="f"/>
                <v:group id="_x0000_s1026" o:spid="_x0000_s1026" o:spt="203" style="position:absolute;left:5438;top:9812;height:586;width:10810;" coordorigin="1704,13697" coordsize="10810,58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oundrect id="椭圆 218" o:spid="_x0000_s1026" o:spt="2" style="position:absolute;left:1704;top:13766;height:500;width:500;v-text-anchor:middle;" fillcolor="#255B98" filled="t" stroked="f" coordsize="21600,21600" arcsize="0.166666666666667" o:gfxdata="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4Jn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line id="_x0000_s1026" o:spid="_x0000_s1026" o:spt="20" style="position:absolute;left:4123;top:14005;height:0;width:8391;" filled="f" stroked="t" coordsize="21600,21600" o:gfxdata="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eFA&#10;X8EAAADcAAAADwAAAAAAAAABACAAAAAiAAAAZHJzL2Rvd25yZXYueG1sUEsBAhQAFAAAAAgAh07i&#10;QDMvBZ47AAAAOQAAABAAAAAAAAAAAQAgAAAAEAEAAGRycy9zaGFwZXhtbC54bWxQSwUGAAAAAAYA&#10;BgBbAQAAugMAAAAA&#10;">
                    <v:fill on="f" focussize="0,0"/>
                    <v:stroke weight="1pt" color="#A6A6A6" miterlimit="8" joinstyle="miter"/>
                    <v:imagedata o:title=""/>
                    <o:lock v:ext="edit" aspectratio="f"/>
                  </v:line>
                  <v:shape id="文本框 29" o:spid="_x0000_s1026" o:spt="202" type="#_x0000_t202" style="position:absolute;left:2469;top:13697;height:586;width:1558;"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项目经历</w:t>
                          </w:r>
                        </w:p>
                      </w:txbxContent>
                    </v:textbox>
                  </v:shape>
                </v:group>
                <v:shape id="Freeform 39" o:spid="_x0000_s1026" o:spt="100" style="position:absolute;left:5524;top:9959;height:312;width:332;mso-wrap-style:none;v-text-anchor:middle;" fillcolor="#FFFFFF [3212]"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34409,16778;134409,16778;125314,16778;125314,31024;98701,31024;98701,16778;50867,16778;50867,31024;23917,31024;23917,16778;15159,16778;0,31024;0,126312;15159,140241;134409,140241;149231,126312;149231,31024;134409,16778;134409,126312;134409,126312;15159,126312;15159,62047;134409,62047;134409,126312;41771,0;41771,0;29980,0;29980,28174;41771,28174;41771,0;119250,0;119250,0;107460,0;107460,28174;119250,28174;119250,0" o:connectangles="0,0,0,0,0,0,0,0,0,0,0,0,0,0,0,0,0,0,0,0,0,0,0,0,0,0,0,0,0,0,0,0,0,0,0,0"/>
                  <v:fill on="t" focussize="0,0"/>
                  <v:stroke on="f"/>
                  <v:imagedata o:title=""/>
                  <o:lock v:ext="edit" aspectratio="t"/>
                  <v:textbox inset="1.0045mm,0.50225mm,1.0045mm,0.50225mm"/>
                </v:shape>
              </v:group>
            </w:pict>
          </mc:Fallback>
        </mc:AlternateContent>
      </w:r>
    </w:p>
    <w:p>
      <w:pPr>
        <w:widowControl/>
        <w:jc w:val="left"/>
        <w:rPr>
          <w:rFonts w:hint="eastAsia"/>
          <w:lang w:val="en-US" w:eastAsia="zh-CN"/>
        </w:rPr>
      </w:pPr>
    </w:p>
    <w:p>
      <w:pPr>
        <w:widowControl/>
        <w:jc w:val="left"/>
        <w:rPr>
          <w:rFonts w:hint="eastAsia"/>
          <w:lang w:val="en-US" w:eastAsia="zh-CN"/>
        </w:rPr>
      </w:pPr>
      <w:r>
        <mc:AlternateContent>
          <mc:Choice Requires="wps">
            <w:drawing>
              <wp:anchor distT="0" distB="0" distL="114300" distR="114300" simplePos="0" relativeHeight="251668480" behindDoc="0" locked="0" layoutInCell="1" allowOverlap="1">
                <wp:simplePos x="0" y="0"/>
                <wp:positionH relativeFrom="column">
                  <wp:posOffset>-890905</wp:posOffset>
                </wp:positionH>
                <wp:positionV relativeFrom="paragraph">
                  <wp:posOffset>115570</wp:posOffset>
                </wp:positionV>
                <wp:extent cx="6840220" cy="1614805"/>
                <wp:effectExtent l="0" t="0" r="0" b="0"/>
                <wp:wrapNone/>
                <wp:docPr id="14" name="文本框 2"/>
                <wp:cNvGraphicFramePr/>
                <a:graphic xmlns:a="http://schemas.openxmlformats.org/drawingml/2006/main">
                  <a:graphicData uri="http://schemas.microsoft.com/office/word/2010/wordprocessingShape">
                    <wps:wsp>
                      <wps:cNvSpPr/>
                      <wps:spPr>
                        <a:xfrm>
                          <a:off x="0" y="0"/>
                          <a:ext cx="6840220" cy="161480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b/>
                                <w:color w:val="3F3F3F"/>
                                <w:sz w:val="22"/>
                                <w:szCs w:val="22"/>
                                <w:lang w:val="en-US" w:eastAsia="zh-CN"/>
                              </w:rPr>
                            </w:pPr>
                            <w:r>
                              <w:rPr>
                                <w:rFonts w:hint="eastAsia" w:ascii="微软雅黑" w:hAnsi="微软雅黑" w:eastAsia="微软雅黑"/>
                                <w:b/>
                                <w:color w:val="3F3F3F"/>
                                <w:sz w:val="22"/>
                                <w:szCs w:val="22"/>
                                <w:lang w:val="en-US" w:eastAsia="zh-CN"/>
                              </w:rPr>
                              <w:t>项目名称：医院门诊收费系统设计</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项目描述：</w:t>
                            </w:r>
                            <w:r>
                              <w:rPr>
                                <w:rFonts w:hint="eastAsia" w:ascii="微软雅黑" w:hAnsi="微软雅黑" w:eastAsia="微软雅黑"/>
                                <w:color w:val="3F3F3F"/>
                                <w:sz w:val="22"/>
                                <w:szCs w:val="22"/>
                                <w:lang w:val="en-US" w:eastAsia="zh-CN"/>
                              </w:rPr>
                              <w:t>“基于HTML5套APP外壳”的源码层-封装层分离式跨平台新架构，并全面考虑架构的具体实现方式，采用Node.js和Angular技术进行源码开发，实现源码层和封装层的Electron、Cordova等技术的无缝衔接，最终实现高代码复用率、高硬件兼容性、高普适性的应用软件开发。</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责任描述：</w:t>
                            </w:r>
                            <w:r>
                              <w:rPr>
                                <w:rFonts w:hint="eastAsia" w:ascii="微软雅黑" w:hAnsi="微软雅黑" w:eastAsia="微软雅黑"/>
                                <w:color w:val="3F3F3F"/>
                                <w:sz w:val="22"/>
                                <w:szCs w:val="22"/>
                                <w:lang w:val="en-US" w:eastAsia="zh-CN"/>
                              </w:rPr>
                              <w:t>使用本架构对医院门诊收费系统的挂号和收费等主要业务功能进行了代码实现，设计了操作流程、表结构、逻辑流程及存储过程，实现了医生排班、票据相关、挂号相关的辅助模块。</w:t>
                            </w:r>
                          </w:p>
                        </w:txbxContent>
                      </wps:txbx>
                      <wps:bodyPr vert="horz" wrap="square" upright="0"/>
                    </wps:wsp>
                  </a:graphicData>
                </a:graphic>
              </wp:anchor>
            </w:drawing>
          </mc:Choice>
          <mc:Fallback>
            <w:pict>
              <v:rect id="文本框 2" o:spid="_x0000_s1026" o:spt="1" style="position:absolute;left:0pt;margin-left:-70.15pt;margin-top:9.1pt;height:127.15pt;width:538.6pt;z-index:251668480;mso-width-relative:page;mso-height-relative:page;" filled="f" stroked="f" coordsize="21600,21600" o:gfxdata="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sWQQ93AAAAAsBAAAPAAAAAAAAAAEAIAAAACIAAABkcnMvZG93bnJldi54bWxQ&#10;SwECFAAUAAAACACHTuJAggJsQroBAABgAwAADgAAAAAAAAABACAAAAArAQAAZHJzL2Uyb0RvYy54&#10;bWxQSwUGAAAAAAYABgBZAQAAVw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b/>
                          <w:color w:val="3F3F3F"/>
                          <w:sz w:val="22"/>
                          <w:szCs w:val="22"/>
                          <w:lang w:val="en-US" w:eastAsia="zh-CN"/>
                        </w:rPr>
                      </w:pPr>
                      <w:r>
                        <w:rPr>
                          <w:rFonts w:hint="eastAsia" w:ascii="微软雅黑" w:hAnsi="微软雅黑" w:eastAsia="微软雅黑"/>
                          <w:b/>
                          <w:color w:val="3F3F3F"/>
                          <w:sz w:val="22"/>
                          <w:szCs w:val="22"/>
                          <w:lang w:val="en-US" w:eastAsia="zh-CN"/>
                        </w:rPr>
                        <w:t>项目名称：医院门诊收费系统设计</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项目描述：</w:t>
                      </w:r>
                      <w:r>
                        <w:rPr>
                          <w:rFonts w:hint="eastAsia" w:ascii="微软雅黑" w:hAnsi="微软雅黑" w:eastAsia="微软雅黑"/>
                          <w:color w:val="3F3F3F"/>
                          <w:sz w:val="22"/>
                          <w:szCs w:val="22"/>
                          <w:lang w:val="en-US" w:eastAsia="zh-CN"/>
                        </w:rPr>
                        <w:t>“基于HTML5套APP外壳”的源码层-封装层分离式跨平台新架构，并全面考虑架构的具体实现方式，采用Node.js和Angular技术进行源码开发，实现源码层和封装层的Electron、Cordova等技术的无缝衔接，最终实现高代码复用率、高硬件兼容性、高普适性的应用软件开发。</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责任描述：</w:t>
                      </w:r>
                      <w:r>
                        <w:rPr>
                          <w:rFonts w:hint="eastAsia" w:ascii="微软雅黑" w:hAnsi="微软雅黑" w:eastAsia="微软雅黑"/>
                          <w:color w:val="3F3F3F"/>
                          <w:sz w:val="22"/>
                          <w:szCs w:val="22"/>
                          <w:lang w:val="en-US" w:eastAsia="zh-CN"/>
                        </w:rPr>
                        <w:t>使用本架构对医院门诊收费系统的挂号和收费等主要业务功能进行了代码实现，设计了操作流程、表结构、逻辑流程及存储过程，实现了医生排班、票据相关、挂号相关的辅助模块。</w:t>
                      </w:r>
                    </w:p>
                  </w:txbxContent>
                </v:textbox>
              </v:rect>
            </w:pict>
          </mc:Fallback>
        </mc:AlternateConten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r>
        <mc:AlternateContent>
          <mc:Choice Requires="wps">
            <w:drawing>
              <wp:anchor distT="0" distB="0" distL="114300" distR="114300" simplePos="0" relativeHeight="251667456" behindDoc="0" locked="0" layoutInCell="1" allowOverlap="1">
                <wp:simplePos x="0" y="0"/>
                <wp:positionH relativeFrom="column">
                  <wp:posOffset>-890905</wp:posOffset>
                </wp:positionH>
                <wp:positionV relativeFrom="paragraph">
                  <wp:posOffset>60325</wp:posOffset>
                </wp:positionV>
                <wp:extent cx="6840220" cy="1282065"/>
                <wp:effectExtent l="0" t="0" r="0" b="0"/>
                <wp:wrapNone/>
                <wp:docPr id="3" name="文本框 2"/>
                <wp:cNvGraphicFramePr/>
                <a:graphic xmlns:a="http://schemas.openxmlformats.org/drawingml/2006/main">
                  <a:graphicData uri="http://schemas.microsoft.com/office/word/2010/wordprocessingShape">
                    <wps:wsp>
                      <wps:cNvSpPr/>
                      <wps:spPr>
                        <a:xfrm>
                          <a:off x="0" y="0"/>
                          <a:ext cx="6840220" cy="128206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b/>
                                <w:color w:val="3F3F3F"/>
                                <w:sz w:val="22"/>
                                <w:szCs w:val="22"/>
                                <w:lang w:val="en-US" w:eastAsia="zh-CN"/>
                              </w:rPr>
                            </w:pPr>
                            <w:r>
                              <w:rPr>
                                <w:rFonts w:hint="eastAsia" w:ascii="微软雅黑" w:hAnsi="微软雅黑" w:eastAsia="微软雅黑"/>
                                <w:b/>
                                <w:color w:val="3F3F3F"/>
                                <w:sz w:val="22"/>
                                <w:szCs w:val="22"/>
                                <w:lang w:val="en-US" w:eastAsia="zh-CN"/>
                              </w:rPr>
                              <w:t>项目名称：XX商业银行网点绩效考核系统设计</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6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项目描述：</w:t>
                            </w:r>
                            <w:r>
                              <w:rPr>
                                <w:rFonts w:hint="eastAsia" w:ascii="微软雅黑" w:hAnsi="微软雅黑" w:eastAsia="微软雅黑"/>
                                <w:color w:val="3F3F3F"/>
                                <w:sz w:val="22"/>
                                <w:szCs w:val="22"/>
                                <w:lang w:val="en-US" w:eastAsia="zh-CN"/>
                              </w:rPr>
                              <w:t>本系统为基于B/S结构的开发模式，为了降低服务器端的工作压力，通过JQuery脚本技术使得很多工作迁移到了客户端，进而提高了系统运行效率,进一步增强了用户的操作体验度。</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6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责任描述：</w:t>
                            </w:r>
                            <w:r>
                              <w:rPr>
                                <w:rFonts w:hint="eastAsia" w:ascii="微软雅黑" w:hAnsi="微软雅黑" w:eastAsia="微软雅黑"/>
                                <w:color w:val="3F3F3F"/>
                                <w:sz w:val="22"/>
                                <w:szCs w:val="22"/>
                                <w:lang w:val="en-US" w:eastAsia="zh-CN"/>
                              </w:rPr>
                              <w:t>本系统主要采用Java EE 5.0，引入SSH框架技术，实现框架对各个技术层次的充分解耦，提高程序设计的质量。在数据库方面主要采用Oracle数据库，实现数据库与Web系统的无缝技术对接。</w:t>
                            </w:r>
                          </w:p>
                        </w:txbxContent>
                      </wps:txbx>
                      <wps:bodyPr vert="horz" wrap="square" upright="0"/>
                    </wps:wsp>
                  </a:graphicData>
                </a:graphic>
              </wp:anchor>
            </w:drawing>
          </mc:Choice>
          <mc:Fallback>
            <w:pict>
              <v:rect id="文本框 2" o:spid="_x0000_s1026" o:spt="1" style="position:absolute;left:0pt;margin-left:-70.15pt;margin-top:4.75pt;height:100.95pt;width:538.6pt;z-index:251667456;mso-width-relative:page;mso-height-relative:page;" filled="f" stroked="f" coordsize="21600,21600" o:gfxdata="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M3G5HcAAAACgEAAA8AAAAAAAAAAQAgAAAAIgAAAGRycy9kb3ducmV2LnhtbFBL&#10;AQIUABQAAAAIAIdO4kBZnz3ruQEAAF8DAAAOAAAAAAAAAAEAIAAAACsBAABkcnMvZTJvRG9jLnht&#10;bFBLBQYAAAAABgAGAFkBAABW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b/>
                          <w:color w:val="3F3F3F"/>
                          <w:sz w:val="22"/>
                          <w:szCs w:val="22"/>
                          <w:lang w:val="en-US" w:eastAsia="zh-CN"/>
                        </w:rPr>
                      </w:pPr>
                      <w:r>
                        <w:rPr>
                          <w:rFonts w:hint="eastAsia" w:ascii="微软雅黑" w:hAnsi="微软雅黑" w:eastAsia="微软雅黑"/>
                          <w:b/>
                          <w:color w:val="3F3F3F"/>
                          <w:sz w:val="22"/>
                          <w:szCs w:val="22"/>
                          <w:lang w:val="en-US" w:eastAsia="zh-CN"/>
                        </w:rPr>
                        <w:t>项目名称：XX商业银行网点绩效考核系统设计</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6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项目描述：</w:t>
                      </w:r>
                      <w:r>
                        <w:rPr>
                          <w:rFonts w:hint="eastAsia" w:ascii="微软雅黑" w:hAnsi="微软雅黑" w:eastAsia="微软雅黑"/>
                          <w:color w:val="3F3F3F"/>
                          <w:sz w:val="22"/>
                          <w:szCs w:val="22"/>
                          <w:lang w:val="en-US" w:eastAsia="zh-CN"/>
                        </w:rPr>
                        <w:t>本系统为基于B/S结构的开发模式，为了降低服务器端的工作压力，通过JQuery脚本技术使得很多工作迁移到了客户端，进而提高了系统运行效率,进一步增强了用户的操作体验度。</w:t>
                      </w:r>
                    </w:p>
                    <w:p>
                      <w:pPr>
                        <w:pStyle w:val="25"/>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60" w:lineRule="exact"/>
                        <w:ind w:left="0" w:leftChars="0" w:right="0" w:rightChars="0" w:firstLine="0" w:firstLineChars="0"/>
                        <w:jc w:val="both"/>
                        <w:textAlignment w:val="auto"/>
                        <w:outlineLvl w:val="9"/>
                        <w:rPr>
                          <w:rFonts w:hint="eastAsia" w:ascii="微软雅黑" w:hAnsi="微软雅黑" w:eastAsia="微软雅黑"/>
                          <w:color w:val="3F3F3F"/>
                          <w:sz w:val="22"/>
                          <w:szCs w:val="22"/>
                          <w:lang w:val="en-US" w:eastAsia="zh-CN"/>
                        </w:rPr>
                      </w:pPr>
                      <w:r>
                        <w:rPr>
                          <w:rFonts w:hint="eastAsia" w:ascii="微软雅黑" w:hAnsi="微软雅黑" w:eastAsia="微软雅黑"/>
                          <w:b/>
                          <w:bCs/>
                          <w:color w:val="3F3F3F"/>
                          <w:sz w:val="22"/>
                          <w:szCs w:val="22"/>
                          <w:lang w:val="en-US" w:eastAsia="zh-CN"/>
                        </w:rPr>
                        <w:t>责任描述：</w:t>
                      </w:r>
                      <w:r>
                        <w:rPr>
                          <w:rFonts w:hint="eastAsia" w:ascii="微软雅黑" w:hAnsi="微软雅黑" w:eastAsia="微软雅黑"/>
                          <w:color w:val="3F3F3F"/>
                          <w:sz w:val="22"/>
                          <w:szCs w:val="22"/>
                          <w:lang w:val="en-US" w:eastAsia="zh-CN"/>
                        </w:rPr>
                        <w:t>本系统主要采用Java EE 5.0，引入SSH框架技术，实现框架对各个技术层次的充分解耦，提高程序设计的质量。在数据库方面主要采用Oracle数据库，实现数据库与Web系统的无缝技术对接。</w:t>
                      </w:r>
                    </w:p>
                  </w:txbxContent>
                </v:textbox>
              </v:rect>
            </w:pict>
          </mc:Fallback>
        </mc:AlternateConten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default"/>
          <w:lang w:val="en-US" w:eastAsia="zh-CN"/>
        </w:rPr>
      </w:pPr>
      <w:r>
        <mc:AlternateContent>
          <mc:Choice Requires="wps">
            <w:drawing>
              <wp:anchor distT="0" distB="0" distL="114300" distR="114300" simplePos="0" relativeHeight="251669504" behindDoc="0" locked="0" layoutInCell="1" allowOverlap="1">
                <wp:simplePos x="0" y="0"/>
                <wp:positionH relativeFrom="column">
                  <wp:posOffset>-890905</wp:posOffset>
                </wp:positionH>
                <wp:positionV relativeFrom="paragraph">
                  <wp:posOffset>971550</wp:posOffset>
                </wp:positionV>
                <wp:extent cx="6998970" cy="362585"/>
                <wp:effectExtent l="0" t="0" r="0" b="0"/>
                <wp:wrapNone/>
                <wp:docPr id="15" name="矩形 30"/>
                <wp:cNvGraphicFramePr/>
                <a:graphic xmlns:a="http://schemas.openxmlformats.org/drawingml/2006/main">
                  <a:graphicData uri="http://schemas.microsoft.com/office/word/2010/wordprocessingShape">
                    <wps:wsp>
                      <wps:cNvSpPr/>
                      <wps:spPr>
                        <a:xfrm>
                          <a:off x="0" y="0"/>
                          <a:ext cx="6998970" cy="36258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before="0" w:beforeLines="0" w:line="0" w:lineRule="atLeast"/>
                              <w:ind w:right="0" w:rightChars="0"/>
                              <w:jc w:val="both"/>
                              <w:textAlignment w:val="auto"/>
                              <w:outlineLvl w:val="9"/>
                              <w:rPr>
                                <w:kern w:val="0"/>
                                <w:sz w:val="24"/>
                                <w:szCs w:val="24"/>
                              </w:rPr>
                            </w:pPr>
                            <w:r>
                              <w:rPr>
                                <w:rFonts w:hint="eastAsia" w:ascii="微软雅黑" w:hAnsi="微软雅黑" w:eastAsia="微软雅黑" w:cs="微软雅黑"/>
                                <w:b/>
                                <w:bCs/>
                                <w:i w:val="0"/>
                                <w:caps w:val="0"/>
                                <w:color w:val="3F3F3F"/>
                                <w:spacing w:val="0"/>
                                <w:sz w:val="22"/>
                                <w:szCs w:val="22"/>
                                <w:u w:val="none"/>
                                <w:shd w:val="clear" w:color="0A0000" w:fill="FFFFFF"/>
                                <w:lang w:val="en-US" w:eastAsia="zh-CN"/>
                              </w:rPr>
                              <w:t>20XX.09-20XX.06                           XX大学软件学院                      计算机专业/本科</w:t>
                            </w:r>
                          </w:p>
                        </w:txbxContent>
                      </wps:txbx>
                      <wps:bodyPr wrap="square" upright="0"/>
                    </wps:wsp>
                  </a:graphicData>
                </a:graphic>
              </wp:anchor>
            </w:drawing>
          </mc:Choice>
          <mc:Fallback>
            <w:pict>
              <v:rect id="矩形 30" o:spid="_x0000_s1026" o:spt="1" style="position:absolute;left:0pt;margin-left:-70.15pt;margin-top:76.5pt;height:28.55pt;width:551.1pt;z-index:251669504;mso-width-relative:page;mso-height-relative:page;" filled="f" stroked="f" coordsize="21600,21600" o:gfxdata="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H9&#10;dtncAAAADAEAAA8AAAAAAAAAAQAgAAAAIgAAAGRycy9kb3ducmV2LnhtbFBLAQIUABQAAAAIAIdO&#10;4kAQqeGnrQEAAFEDAAAOAAAAAAAAAAEAIAAAACsBAABkcnMvZTJvRG9jLnhtbFBLBQYAAAAABgAG&#10;AFkBAABK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line="0" w:lineRule="atLeast"/>
                        <w:ind w:right="0" w:rightChars="0"/>
                        <w:jc w:val="both"/>
                        <w:textAlignment w:val="auto"/>
                        <w:outlineLvl w:val="9"/>
                        <w:rPr>
                          <w:kern w:val="0"/>
                          <w:sz w:val="24"/>
                          <w:szCs w:val="24"/>
                        </w:rPr>
                      </w:pPr>
                      <w:r>
                        <w:rPr>
                          <w:rFonts w:hint="eastAsia" w:ascii="微软雅黑" w:hAnsi="微软雅黑" w:eastAsia="微软雅黑" w:cs="微软雅黑"/>
                          <w:b/>
                          <w:bCs/>
                          <w:i w:val="0"/>
                          <w:caps w:val="0"/>
                          <w:color w:val="3F3F3F"/>
                          <w:spacing w:val="0"/>
                          <w:sz w:val="22"/>
                          <w:szCs w:val="22"/>
                          <w:u w:val="none"/>
                          <w:shd w:val="clear" w:color="0A0000" w:fill="FFFFFF"/>
                          <w:lang w:val="en-US" w:eastAsia="zh-CN"/>
                        </w:rPr>
                        <w:t>20XX.09-20XX.06                           XX大学软件学院                      计算机专业/本科</w:t>
                      </w:r>
                    </w:p>
                  </w:txbxContent>
                </v:textbox>
              </v:rect>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-830580</wp:posOffset>
                </wp:positionH>
                <wp:positionV relativeFrom="paragraph">
                  <wp:posOffset>489585</wp:posOffset>
                </wp:positionV>
                <wp:extent cx="6863080" cy="372110"/>
                <wp:effectExtent l="0" t="0" r="13970" b="8255"/>
                <wp:wrapNone/>
                <wp:docPr id="29" name="组合 29"/>
                <wp:cNvGraphicFramePr/>
                <a:graphic xmlns:a="http://schemas.openxmlformats.org/drawingml/2006/main">
                  <a:graphicData uri="http://schemas.microsoft.com/office/word/2010/wordprocessingGroup">
                    <wpg:wgp>
                      <wpg:cNvGrpSpPr/>
                      <wpg:grpSpPr>
                        <a:xfrm>
                          <a:off x="0" y="0"/>
                          <a:ext cx="6863080" cy="372110"/>
                          <a:chOff x="7184" y="3485"/>
                          <a:chExt cx="10808" cy="586"/>
                        </a:xfrm>
                      </wpg:grpSpPr>
                      <wpg:grpSp>
                        <wpg:cNvPr id="28" name="组合 28"/>
                        <wpg:cNvGrpSpPr/>
                        <wpg:grpSpPr>
                          <a:xfrm>
                            <a:off x="7184" y="3485"/>
                            <a:ext cx="10808" cy="586"/>
                            <a:chOff x="4009" y="3485"/>
                            <a:chExt cx="10808" cy="586"/>
                          </a:xfrm>
                        </wpg:grpSpPr>
                        <wps:wsp>
                          <wps:cNvPr id="217" name="圆角矩形 217"/>
                          <wps:cNvSpPr/>
                          <wps:spPr>
                            <a:xfrm>
                              <a:off x="4009" y="3561"/>
                              <a:ext cx="500" cy="500"/>
                            </a:xfrm>
                            <a:prstGeom prst="roundRect">
                              <a:avLst/>
                            </a:prstGeom>
                            <a:solidFill>
                              <a:srgbClr val="255B98"/>
                            </a:solidFill>
                            <a:ln w="12700" cap="flat" cmpd="sng" algn="ctr">
                              <a:noFill/>
                              <a:prstDash val="solid"/>
                              <a:miter lim="800000"/>
                            </a:ln>
                            <a:effectLst/>
                          </wps:spPr>
                          <wps:txbx>
                            <w:txbxContent>
                              <w:p>
                                <w:pPr>
                                  <w:jc w:val="center"/>
                                </w:pPr>
                              </w:p>
                            </w:txbxContent>
                          </wps:txbx>
                          <wps:bodyPr rtlCol="0" anchor="ctr"/>
                        </wps:wsp>
                        <wps:wsp>
                          <wps:cNvPr id="228" name="直接连接符 228"/>
                          <wps:cNvCnPr/>
                          <wps:spPr>
                            <a:xfrm>
                              <a:off x="6426" y="3741"/>
                              <a:ext cx="8391" cy="0"/>
                            </a:xfrm>
                            <a:prstGeom prst="line">
                              <a:avLst/>
                            </a:prstGeom>
                            <a:noFill/>
                            <a:ln w="12700" cap="flat" cmpd="sng" algn="ctr">
                              <a:solidFill>
                                <a:sysClr val="window" lastClr="FFFFFF">
                                  <a:lumMod val="65000"/>
                                </a:sysClr>
                              </a:solidFill>
                              <a:prstDash val="solid"/>
                              <a:miter lim="800000"/>
                            </a:ln>
                            <a:effectLst/>
                          </wps:spPr>
                          <wps:bodyPr/>
                        </wps:wsp>
                        <wps:wsp>
                          <wps:cNvPr id="16" name="文本框 29"/>
                          <wps:cNvSpPr txBox="1"/>
                          <wps:spPr>
                            <a:xfrm>
                              <a:off x="4772" y="3485"/>
                              <a:ext cx="1558" cy="586"/>
                            </a:xfrm>
                            <a:prstGeom prst="rect">
                              <a:avLst/>
                            </a:prstGeom>
                            <a:noFill/>
                          </wps:spPr>
                          <wps:txb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教育背景</w:t>
                                </w:r>
                              </w:p>
                            </w:txbxContent>
                          </wps:txbx>
                          <wps:bodyPr wrap="square" rtlCol="0">
                            <a:noAutofit/>
                          </wps:bodyPr>
                        </wps:wsp>
                      </wpg:grpSp>
                      <wps:wsp>
                        <wps:cNvPr id="221" name="Freeform 142"/>
                        <wps:cNvSpPr>
                          <a:spLocks noChangeAspect="1" noEditPoints="1"/>
                        </wps:cNvSpPr>
                        <wps:spPr bwMode="auto">
                          <a:xfrm>
                            <a:off x="7234" y="3700"/>
                            <a:ext cx="405" cy="283"/>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wpg:wgp>
                  </a:graphicData>
                </a:graphic>
              </wp:anchor>
            </w:drawing>
          </mc:Choice>
          <mc:Fallback>
            <w:pict>
              <v:group id="_x0000_s1026" o:spid="_x0000_s1026" o:spt="203" style="position:absolute;left:0pt;margin-left:-65.4pt;margin-top:38.55pt;height:29.3pt;width:540.4pt;z-index:251672576;mso-width-relative:page;mso-height-relative:page;" coordorigin="7184,3485" coordsize="10808,586" o:gfxdata="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">
                <o:lock v:ext="edit" aspectratio="f"/>
                <v:group id="_x0000_s1026" o:spid="_x0000_s1026" o:spt="203" style="position:absolute;left:7184;top:3485;height:586;width:10808;" coordorigin="4009,3485" coordsize="10808,5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oundrect id="_x0000_s1026" o:spid="_x0000_s1026" o:spt="2" style="position:absolute;left:4009;top:3561;height:500;width:500;v-text-anchor:middle;" fillcolor="#255B98" filled="t" stroked="f" coordsize="21600,21600" arcsize="0.166666666666667" o:gfxdata="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AWF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jc w:val="center"/>
                          </w:pPr>
                        </w:p>
                      </w:txbxContent>
                    </v:textbox>
                  </v:roundrect>
                  <v:line id="_x0000_s1026" o:spid="_x0000_s1026" o:spt="20" style="position:absolute;left:6426;top:3741;height:0;width:8391;" filled="f" stroked="t" coordsize="21600,21600" o:gfxdata="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An8f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shape id="文本框 29" o:spid="_x0000_s1026" o:spt="202" type="#_x0000_t202" style="position:absolute;left:4772;top:3485;height:586;width:1558;"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60" w:lineRule="exact"/>
                            <w:jc w:val="both"/>
                            <w:textAlignment w:val="auto"/>
                            <w:rPr>
                              <w:rFonts w:hint="eastAsia" w:eastAsia="微软雅黑"/>
                              <w:b/>
                              <w:bCs/>
                              <w:color w:val="255B98"/>
                              <w:sz w:val="28"/>
                              <w:szCs w:val="28"/>
                              <w:lang w:eastAsia="zh-CN"/>
                            </w:rPr>
                          </w:pPr>
                          <w:r>
                            <w:rPr>
                              <w:rFonts w:hint="eastAsia" w:ascii="微软雅黑" w:hAnsi="微软雅黑" w:eastAsia="微软雅黑" w:cstheme="minorBidi"/>
                              <w:b/>
                              <w:bCs/>
                              <w:color w:val="255B98"/>
                              <w:kern w:val="24"/>
                              <w:sz w:val="28"/>
                              <w:szCs w:val="28"/>
                              <w:lang w:eastAsia="zh-CN"/>
                            </w:rPr>
                            <w:t>教育背景</w:t>
                          </w:r>
                        </w:p>
                      </w:txbxContent>
                    </v:textbox>
                  </v:shape>
                </v:group>
                <v:shape id="Freeform 142" o:spid="_x0000_s1026" o:spt="100" style="position:absolute;left:7234;top:3700;height:283;width:405;" fillcolor="#FFFFFF" filled="t" stroked="f" coordsize="263,184" o:gfxdata="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8zIfr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group>
            </w:pict>
          </mc:Fallback>
        </mc:AlternateConten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98B65"/>
    <w:multiLevelType w:val="singleLevel"/>
    <w:tmpl w:val="BE398B65"/>
    <w:lvl w:ilvl="0" w:tentative="0">
      <w:start w:val="1"/>
      <w:numFmt w:val="decimal"/>
      <w:lvlText w:val="%1."/>
      <w:lvlJc w:val="left"/>
      <w:pPr>
        <w:ind w:left="425" w:hanging="425"/>
      </w:pPr>
      <w:rPr>
        <w:rFonts w:hint="default"/>
      </w:rPr>
    </w:lvl>
  </w:abstractNum>
  <w:abstractNum w:abstractNumId="1">
    <w:nsid w:val="3F9BB614"/>
    <w:multiLevelType w:val="singleLevel"/>
    <w:tmpl w:val="3F9BB614"/>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F5299"/>
    <w:rsid w:val="00014634"/>
    <w:rsid w:val="00041E01"/>
    <w:rsid w:val="000521C3"/>
    <w:rsid w:val="000D6CD2"/>
    <w:rsid w:val="001B0374"/>
    <w:rsid w:val="00253E04"/>
    <w:rsid w:val="0027376F"/>
    <w:rsid w:val="003673AE"/>
    <w:rsid w:val="003C5F58"/>
    <w:rsid w:val="003F25F4"/>
    <w:rsid w:val="0040775C"/>
    <w:rsid w:val="004431CC"/>
    <w:rsid w:val="004C0662"/>
    <w:rsid w:val="004C2E7F"/>
    <w:rsid w:val="0054696A"/>
    <w:rsid w:val="0055109D"/>
    <w:rsid w:val="005E381E"/>
    <w:rsid w:val="00686E2C"/>
    <w:rsid w:val="00700776"/>
    <w:rsid w:val="007916BC"/>
    <w:rsid w:val="00936DD6"/>
    <w:rsid w:val="00937838"/>
    <w:rsid w:val="009A4AB5"/>
    <w:rsid w:val="00B2129D"/>
    <w:rsid w:val="00BC314B"/>
    <w:rsid w:val="00C1483D"/>
    <w:rsid w:val="00CB710E"/>
    <w:rsid w:val="00D77FFC"/>
    <w:rsid w:val="00E8372E"/>
    <w:rsid w:val="00FF2C75"/>
    <w:rsid w:val="07D87CF2"/>
    <w:rsid w:val="088A0C40"/>
    <w:rsid w:val="29996DB4"/>
    <w:rsid w:val="3E5F5299"/>
    <w:rsid w:val="4003744C"/>
    <w:rsid w:val="47040F8F"/>
    <w:rsid w:val="4D0E34DE"/>
    <w:rsid w:val="563824D7"/>
    <w:rsid w:val="5A824FF0"/>
    <w:rsid w:val="68A73E0E"/>
    <w:rsid w:val="71B10CA4"/>
    <w:rsid w:val="78237505"/>
    <w:rsid w:val="79A8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jc w:val="left"/>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8"/>
    <w:qFormat/>
    <w:uiPriority w:val="11"/>
    <w:pPr>
      <w:spacing w:before="240" w:after="60" w:line="312" w:lineRule="auto"/>
      <w:jc w:val="center"/>
      <w:outlineLvl w:val="1"/>
    </w:pPr>
    <w:rPr>
      <w:rFonts w:ascii="Cambria" w:hAnsi="Cambria"/>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link w:val="17"/>
    <w:qFormat/>
    <w:uiPriority w:val="10"/>
    <w:pPr>
      <w:spacing w:before="240" w:after="60"/>
      <w:jc w:val="center"/>
      <w:outlineLvl w:val="0"/>
    </w:pPr>
    <w:rPr>
      <w:rFonts w:ascii="Cambria" w:hAnsi="Cambria"/>
      <w:b/>
      <w:bCs/>
      <w:sz w:val="3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semiHidden/>
    <w:unhideWhenUsed/>
    <w:qFormat/>
    <w:uiPriority w:val="99"/>
    <w:rPr>
      <w:color w:val="0000FF"/>
      <w:u w:val="single"/>
    </w:rPr>
  </w:style>
  <w:style w:type="character" w:customStyle="1" w:styleId="15">
    <w:name w:val="标题 1 字符"/>
    <w:basedOn w:val="12"/>
    <w:link w:val="2"/>
    <w:qFormat/>
    <w:uiPriority w:val="9"/>
    <w:rPr>
      <w:b/>
      <w:bCs/>
      <w:kern w:val="44"/>
      <w:sz w:val="44"/>
      <w:szCs w:val="44"/>
    </w:rPr>
  </w:style>
  <w:style w:type="character" w:customStyle="1" w:styleId="16">
    <w:name w:val="标题 2 字符"/>
    <w:basedOn w:val="12"/>
    <w:link w:val="3"/>
    <w:qFormat/>
    <w:uiPriority w:val="9"/>
    <w:rPr>
      <w:rFonts w:ascii="Cambria" w:hAnsi="Cambria" w:eastAsia="宋体" w:cs="Times New Roman"/>
      <w:b/>
      <w:bCs/>
      <w:kern w:val="2"/>
      <w:sz w:val="32"/>
      <w:szCs w:val="32"/>
    </w:rPr>
  </w:style>
  <w:style w:type="character" w:customStyle="1" w:styleId="17">
    <w:name w:val="标题 字符"/>
    <w:basedOn w:val="12"/>
    <w:link w:val="9"/>
    <w:qFormat/>
    <w:uiPriority w:val="10"/>
    <w:rPr>
      <w:rFonts w:ascii="Cambria" w:hAnsi="Cambria" w:cs="Times New Roman"/>
      <w:b/>
      <w:bCs/>
      <w:kern w:val="2"/>
      <w:sz w:val="32"/>
      <w:szCs w:val="32"/>
    </w:rPr>
  </w:style>
  <w:style w:type="character" w:customStyle="1" w:styleId="18">
    <w:name w:val="副标题 字符"/>
    <w:basedOn w:val="12"/>
    <w:link w:val="7"/>
    <w:qFormat/>
    <w:uiPriority w:val="11"/>
    <w:rPr>
      <w:rFonts w:ascii="Cambria" w:hAnsi="Cambria" w:cs="Times New Roman"/>
      <w:b/>
      <w:bCs/>
      <w:kern w:val="28"/>
      <w:sz w:val="32"/>
      <w:szCs w:val="32"/>
    </w:rPr>
  </w:style>
  <w:style w:type="paragraph" w:customStyle="1" w:styleId="19">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20">
    <w:name w:val="页眉 字符"/>
    <w:basedOn w:val="12"/>
    <w:link w:val="6"/>
    <w:semiHidden/>
    <w:qFormat/>
    <w:uiPriority w:val="99"/>
    <w:rPr>
      <w:kern w:val="2"/>
      <w:sz w:val="18"/>
      <w:szCs w:val="18"/>
    </w:rPr>
  </w:style>
  <w:style w:type="character" w:customStyle="1" w:styleId="21">
    <w:name w:val="页脚 字符"/>
    <w:basedOn w:val="12"/>
    <w:link w:val="5"/>
    <w:semiHidden/>
    <w:qFormat/>
    <w:uiPriority w:val="99"/>
    <w:rPr>
      <w:kern w:val="2"/>
      <w:sz w:val="18"/>
      <w:szCs w:val="18"/>
    </w:rPr>
  </w:style>
  <w:style w:type="character" w:customStyle="1" w:styleId="22">
    <w:name w:val="批注框文本 字符"/>
    <w:basedOn w:val="12"/>
    <w:link w:val="4"/>
    <w:semiHidden/>
    <w:qFormat/>
    <w:uiPriority w:val="99"/>
    <w:rPr>
      <w:kern w:val="2"/>
      <w:sz w:val="18"/>
      <w:szCs w:val="18"/>
    </w:rPr>
  </w:style>
  <w:style w:type="paragraph" w:customStyle="1" w:styleId="23">
    <w:name w:val="列出段落1"/>
    <w:basedOn w:val="1"/>
    <w:qFormat/>
    <w:uiPriority w:val="34"/>
    <w:pPr>
      <w:widowControl/>
      <w:ind w:firstLine="420" w:firstLineChars="200"/>
      <w:jc w:val="left"/>
    </w:pPr>
    <w:rPr>
      <w:rFonts w:ascii="宋体" w:hAnsi="宋体" w:cs="宋体"/>
      <w:kern w:val="0"/>
      <w:sz w:val="24"/>
      <w:szCs w:val="24"/>
    </w:rPr>
  </w:style>
  <w:style w:type="paragraph" w:customStyle="1" w:styleId="24">
    <w:name w:val="_Style 1"/>
    <w:basedOn w:val="1"/>
    <w:qFormat/>
    <w:uiPriority w:val="34"/>
    <w:pPr>
      <w:ind w:firstLine="420" w:firstLineChars="200"/>
    </w:pPr>
    <w:rPr>
      <w:rFonts w:ascii="Arial Unicode MS" w:hAnsi="Arial Unicode MS" w:eastAsia="微软雅黑"/>
    </w:rPr>
  </w:style>
  <w:style w:type="paragraph" w:styleId="25">
    <w:name w:val="List Paragraph"/>
    <w:basedOn w:val="1"/>
    <w:qFormat/>
    <w:uiPriority w:val="34"/>
    <w:pPr>
      <w:ind w:firstLine="420" w:firstLineChars="200"/>
    </w:pPr>
  </w:style>
  <w:style w:type="paragraph" w:customStyle="1" w:styleId="2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1cdfb10c-b9e9-b1a0-d420-ca2398f0fef6\&#31616;&#32422;&#32771;&#30740;&#22797;&#35797;&#38754;&#35797;&#25253;&#3277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简约考研复试面试报考简历.docx</Template>
  <Pages>2</Pages>
  <Words>25</Words>
  <Characters>31</Characters>
  <Lines>1</Lines>
  <Paragraphs>1</Paragraphs>
  <TotalTime>8</TotalTime>
  <ScaleCrop>false</ScaleCrop>
  <LinksUpToDate>false</LinksUpToDate>
  <CharactersWithSpaces>34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2020-04-10T03:24:00Z</dcterms:created>
  <dc:creator>吕创文</dc:creator>
  <cp:lastModifiedBy>慕岑</cp:lastModifiedBy>
  <dcterms:modified xsi:type="dcterms:W3CDTF">2021-12-23T06:42:36Z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v1.0_mb_oMNYUlCiWAfHlrpxRNuFNA==</vt:lpwstr>
  </property>
  <property fmtid="{D5CDD505-2E9C-101B-9397-08002B2CF9AE}" pid="4" name="ICV">
    <vt:lpwstr>9F3767DA2AC14A9A9A98CEDD9E132DD7</vt:lpwstr>
  </property>
</Properties>
</file>