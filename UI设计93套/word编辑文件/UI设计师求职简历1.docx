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-783590</wp:posOffset>
                </wp:positionV>
                <wp:extent cx="1343025" cy="588010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10160"/>
                          <a:ext cx="1343025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6.6pt;margin-top:-61.7pt;height:46.3pt;width:105.75pt;z-index:251669504;mso-width-relative:page;mso-height-relative:page;" filled="f" stroked="f" coordsize="21600,21600" o:gfxdata="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rVKRLcAAAADAEAAA8AAAAAAAAAAQAg&#10;AAAAIgAAAGRycy9kb3ducmV2LnhtbFBLAQIUABQAAAAIAIdO4kB2JlDVQwIAAHA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139065</wp:posOffset>
                </wp:positionV>
                <wp:extent cx="4429125" cy="9906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19760" y="1000125"/>
                          <a:ext cx="4429125" cy="990600"/>
                          <a:chOff x="3294" y="1920"/>
                          <a:chExt cx="6975" cy="1560"/>
                        </a:xfrm>
                      </wpg:grpSpPr>
                      <wps:wsp>
                        <wps:cNvPr id="19" name="文本框 87"/>
                        <wps:cNvSpPr txBox="1"/>
                        <wps:spPr>
                          <a:xfrm>
                            <a:off x="3317" y="1920"/>
                            <a:ext cx="6952" cy="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1991-10-01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130-1300-0000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政治面貌：中共党员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docer@qq.com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最高学历：学士学位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住：广东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5" name="组合 15"/>
                        <wpg:cNvGrpSpPr/>
                        <wpg:grpSpPr>
                          <a:xfrm>
                            <a:off x="3294" y="2066"/>
                            <a:ext cx="244" cy="1160"/>
                            <a:chOff x="1285" y="2066"/>
                            <a:chExt cx="244" cy="1160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" name="矩形 12"/>
                          <wps:cNvSpPr/>
                          <wps:spPr>
                            <a:xfrm>
                              <a:off x="1285" y="2066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13"/>
                          <wps:cNvSpPr/>
                          <wps:spPr>
                            <a:xfrm>
                              <a:off x="1285" y="2510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4"/>
                          <wps:cNvSpPr/>
                          <wps:spPr>
                            <a:xfrm>
                              <a:off x="1285" y="2982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20"/>
                        <wpg:cNvGrpSpPr/>
                        <wpg:grpSpPr>
                          <a:xfrm>
                            <a:off x="6910" y="2066"/>
                            <a:ext cx="244" cy="1160"/>
                            <a:chOff x="1285" y="2066"/>
                            <a:chExt cx="244" cy="1160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1285" y="2066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285" y="2510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285" y="2982"/>
                              <a:ext cx="244" cy="244"/>
                            </a:xfrm>
                            <a:prstGeom prst="rect">
                              <a:avLst/>
                            </a:prstGeom>
                            <a:solidFill>
                              <a:srgbClr val="35485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5" name="组合 26"/>
                        <wpg:cNvGrpSpPr/>
                        <wpg:grpSpPr>
                          <a:xfrm rot="0">
                            <a:off x="3322" y="2113"/>
                            <a:ext cx="3795" cy="1079"/>
                            <a:chOff x="1314" y="2051"/>
                            <a:chExt cx="3795" cy="1079"/>
                          </a:xfrm>
                        </wpg:grpSpPr>
                        <wps:wsp>
                          <wps:cNvPr id="37" name="任意多边形 22"/>
                          <wps:cNvSpPr>
                            <a:spLocks noChangeAspect="1"/>
                          </wps:cNvSpPr>
                          <wps:spPr>
                            <a:xfrm>
                              <a:off x="1336" y="2051"/>
                              <a:ext cx="146" cy="1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w="328" h="347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" name="任意多边形 1"/>
                          <wps:cNvSpPr>
                            <a:spLocks noChangeAspect="1"/>
                          </wps:cNvSpPr>
                          <wps:spPr>
                            <a:xfrm>
                              <a:off x="1314" y="2983"/>
                              <a:ext cx="184" cy="1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" name="任意多边形 7"/>
                          <wps:cNvSpPr>
                            <a:spLocks noChangeAspect="1"/>
                          </wps:cNvSpPr>
                          <wps:spPr>
                            <a:xfrm>
                              <a:off x="1334" y="2494"/>
                              <a:ext cx="142" cy="1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pathLst>
                                <a:path w="217" h="268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" name="任意多边形 8"/>
                          <wps:cNvSpPr/>
                          <wps:spPr>
                            <a:xfrm flipH="1">
                              <a:off x="4961" y="2954"/>
                              <a:ext cx="135" cy="1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任意多边形 20"/>
                          <wps:cNvSpPr>
                            <a:spLocks noChangeAspect="1"/>
                          </wps:cNvSpPr>
                          <wps:spPr>
                            <a:xfrm>
                              <a:off x="4943" y="2058"/>
                              <a:ext cx="154" cy="1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" name="任意多边形 21"/>
                          <wps:cNvSpPr>
                            <a:spLocks noChangeAspect="1"/>
                          </wps:cNvSpPr>
                          <wps:spPr>
                            <a:xfrm flipH="1">
                              <a:off x="4936" y="2518"/>
                              <a:ext cx="173" cy="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10.95pt;height:78pt;width:348.75pt;z-index:251667456;mso-width-relative:page;mso-height-relative:page;" coordorigin="3294,1920" coordsize="6975,1560" o:gfxdata="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">
                <o:lock v:ext="edit" aspectratio="f"/>
                <v:shape id="文本框 87" o:spid="_x0000_s1026" o:spt="202" type="#_x0000_t202" style="position:absolute;left:3317;top:1920;height:1560;width:6952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1991-10-01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130-1300-0000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政治面貌：中共党员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docer@qq.com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最高学历：学士学位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住：广东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15" o:spid="_x0000_s1026" o:spt="203" style="position:absolute;left:3294;top:2066;height:1160;width:244;" coordorigin="1285,2066" coordsize="244,116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2" o:spid="_x0000_s1026" o:spt="1" style="position:absolute;left:1285;top:2066;height:244;width:244;v-text-anchor:middle;" fillcolor="#35485C" filled="t" stroked="f" coordsize="21600,21600" o:gfxdata="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PkU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3" o:spid="_x0000_s1026" o:spt="1" style="position:absolute;left:1285;top:2510;height:244;width:244;v-text-anchor:middle;" fillcolor="#35485C" filled="t" stroked="f" coordsize="21600,21600" o:gfxdata="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/x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4" o:spid="_x0000_s1026" o:spt="1" style="position:absolute;left:1285;top:2982;height:244;width:244;v-text-anchor:middle;" fillcolor="#35485C" filled="t" stroked="f" coordsize="21600,21600" o:gfxdata="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cO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20" o:spid="_x0000_s1026" o:spt="203" style="position:absolute;left:6910;top:2066;height:1160;width:244;" coordorigin="1285,2066" coordsize="244,116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285;top:2066;height:244;width:244;v-text-anchor:middle;" fillcolor="#35485C" filled="t" stroked="f" coordsize="21600,21600" o:gfxdata="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k/h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285;top:2510;height:244;width:244;v-text-anchor:middle;" fillcolor="#35485C" filled="t" stroked="f" coordsize="21600,21600" o:gfxdata="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t9d8L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285;top:2982;height:244;width:244;v-text-anchor:middle;" fillcolor="#35485C" filled="t" stroked="f" coordsize="21600,21600" o:gfxdata="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2xY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26" o:spid="_x0000_s1026" o:spt="203" style="position:absolute;left:3322;top:2113;height:1079;width:3795;" coordorigin="1314,2051" coordsize="3795,107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2" o:spid="_x0000_s1026" o:spt="100" style="position:absolute;left:1336;top:2051;height:156;width:146;" fillcolor="#FFFFFF [3212]" filled="t" stroked="f" coordsize="328,347" o:gfxdata="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EH1vQAA&#10;ANsAAAAPAAAAAAAAAAEAIAAAACIAAABkcnMvZG93bnJldi54bWxQSwECFAAUAAAACACHTuJAMy8F&#10;njsAAAA5AAAAEAAAAAAAAAABACAAAAAMAQAAZHJzL3NoYXBleG1sLnhtbFBLBQYAAAAABgAGAFsB&#10;AAC2AwAAAAA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1314;top:2983;height:130;width:184;" fillcolor="#FFFFFF [3212]" filled="t" stroked="f" coordsize="263,184" o:gfxdata="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XsSi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1334;top:2494;height:163;width:142;" fillcolor="#FFFFFF [3212]" filled="t" stroked="f" coordsize="217,268" o:gfxdata="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eWv74A&#10;AADbAAAADwAAAAAAAAABACAAAAAiAAAAZHJzL2Rvd25yZXYueG1sUEsBAhQAFAAAAAgAh07iQDMv&#10;BZ47AAAAOQAAABAAAAAAAAAAAQAgAAAADQEAAGRycy9zaGFwZXhtbC54bWxQSwUGAAAAAAYABgBb&#10;AQAAtwM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961;top:2954;flip:x;height:176;width:135;" fillcolor="#FFFFFF [3212]" filled="t" stroked="f" coordsize="82,109" o:gfxdata="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+I/t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41,109;0,41;41,0;82,41;41,109;41,14;13,41;41,69;68,41;41,14;41,14;41,14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4943;top:2058;height:156;width:154;" fillcolor="#FFFFFF [3212]" filled="t" stroked="f" coordsize="60,60" o:gfxdata="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PTsr4A&#10;AADbAAAADwAAAAAAAAABACAAAAAiAAAAZHJzL2Rvd25yZXYueG1sUEsBAhQAFAAAAAgAh07iQDMv&#10;BZ47AAAAOQAAABAAAAAAAAAAAQAgAAAADQEAAGRycy9zaGFwZXhtbC54bWxQSwUGAAAAAAYABgBb&#10;AQAAtwMAAAAA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1" o:spid="_x0000_s1026" o:spt="100" style="position:absolute;left:4936;top:2518;flip:x;height:120;width:173;" fillcolor="#FFFFFF [3212]" filled="t" stroked="f" coordsize="302,208" o:gfxdata="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oH8V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424180</wp:posOffset>
                </wp:positionV>
                <wp:extent cx="4414520" cy="586105"/>
                <wp:effectExtent l="0" t="4445" r="508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586105"/>
                          <a:chOff x="4301" y="2306"/>
                          <a:chExt cx="6952" cy="923"/>
                        </a:xfrm>
                      </wpg:grpSpPr>
                      <wps:wsp>
                        <wps:cNvPr id="15" name="直接连接符 15"/>
                        <wps:cNvCnPr/>
                        <wps:spPr>
                          <a:xfrm>
                            <a:off x="4301" y="2764"/>
                            <a:ext cx="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4301" y="3229"/>
                            <a:ext cx="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301" y="2306"/>
                            <a:ext cx="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55pt;margin-top:33.4pt;height:46.15pt;width:347.6pt;z-index:251677696;mso-width-relative:page;mso-height-relative:page;" coordorigin="4301,2306" coordsize="6952,923" o:gfxdata="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0fxC7ZAAAACgEAAA8AAAAAAAAAAQAgAAAAIgAAAGRycy9kb3ducmV2LnhtbFBLAQIUABQAAAAI&#10;AIdO4kDtbW5GlwIAAJUIAAAOAAAAAAAAAAEAIAAAACgBAABkcnMvZTJvRG9jLnhtbFBLBQYAAAAA&#10;BgAGAFkBAAAxBgAAAAA=&#10;">
                <o:lock v:ext="edit" aspectratio="f"/>
                <v:line id="_x0000_s1026" o:spid="_x0000_s1026" o:spt="20" style="position:absolute;left:4301;top:2764;height:0;width:6952;" filled="f" stroked="t" coordsize="21600,21600" o:gfxdata="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yQrsAAADb&#10;AAAADwAAAAAAAAABACAAAAAiAAAAZHJzL2Rvd25yZXYueG1sUEsBAhQAFAAAAAgAh07iQDMvBZ47&#10;AAAAOQAAABAAAAAAAAAAAQAgAAAACgEAAGRycy9zaGFwZXhtbC54bWxQSwUGAAAAAAYABgBbAQAA&#10;tAMAAAAA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line id="_x0000_s1026" o:spid="_x0000_s1026" o:spt="20" style="position:absolute;left:4301;top:3229;height:0;width:6952;" filled="f" stroked="t" coordsize="21600,21600" o:gfxdata="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/W2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line id="_x0000_s1026" o:spid="_x0000_s1026" o:spt="20" style="position:absolute;left:4301;top:2306;height:0;width:6952;" filled="f" stroked="t" coordsize="21600,21600" o:gfxdata="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aS8S8AAAA&#10;2gAAAA8AAAAAAAAAAQAgAAAAIgAAAGRycy9kb3ducmV2LnhtbFBLAQIUABQAAAAIAIdO4kAzLwWe&#10;OwAAADkAAAAQAAAAAAAAAAEAIAAAAAsBAABkcnMvc2hhcGV4bWwueG1sUEsFBgAAAAAGAAYAWwEA&#10;ALUD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1264920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050" y="212598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8.5pt;margin-top:99.6pt;height:34.3pt;width:74.1pt;z-index:251675648;mso-width-relative:page;mso-height-relative:page;" filled="f" stroked="f" coordsize="21600,21600" o:gfxdata="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4XS23AAAAAsBAAAPAAAAAAAAAAEA&#10;IAAAACIAAABkcnMvZG93bnJldi54bWxQSwECFAAUAAAACACHTuJAHnOj40QCAABw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1355725</wp:posOffset>
                </wp:positionV>
                <wp:extent cx="6459220" cy="36512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65125"/>
                          <a:chOff x="1681" y="3774"/>
                          <a:chExt cx="10172" cy="5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681" y="4349"/>
                            <a:ext cx="101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1718" y="3774"/>
                            <a:ext cx="486" cy="486"/>
                          </a:xfrm>
                          <a:prstGeom prst="ellipse">
                            <a:avLst/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106.75pt;height:28.75pt;width:508.6pt;z-index:251660288;mso-width-relative:page;mso-height-relative:page;" coordorigin="1681,3774" coordsize="10172,575" o:gfxdata="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7hbej2gAAAAsBAAAPAAAAAAAAAAEAIAAAACIAAABkcnMvZG93bnJldi54bWxQ&#10;SwECFAAUAAAACACHTuJAcSH7FUsDAADaBwAADgAAAAAAAAABACAAAAApAQAAZHJzL2Uyb0RvYy54&#10;bWxQSwUGAAAAAAYABgBZAQAA5gYAAAAA&#10;">
                <o:lock v:ext="edit" aspectratio="f"/>
                <v:line id="_x0000_s1026" o:spid="_x0000_s1026" o:spt="20" style="position:absolute;left:1681;top:4349;height:0;width:10172;" filled="f" stroked="t" coordsize="21600,21600" o:gfxdata="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txR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718;top:3774;height:486;width:486;v-text-anchor:middle;" fillcolor="#35485C" filled="t" stroked="f" coordsize="21600,21600" o:gfxdata="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5Yi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1824990</wp:posOffset>
                </wp:positionV>
                <wp:extent cx="1482725" cy="63563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2826385"/>
                          <a:ext cx="148272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广州美术学院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20XX.9-20XX.6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143.7pt;height:50.05pt;width:116.75pt;z-index:251666432;mso-width-relative:page;mso-height-relative:page;" filled="f" stroked="f" coordsize="21600,21600" o:gfxdata="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80m9v3QAAAAwBAAAPAAAAAAAA&#10;AAEAIAAAACIAAABkcnMvZG93bnJldi54bWxQSwECFAAUAAAACACHTuJA/aE1R0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广州美术学院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20XX.9-20XX.6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1816735</wp:posOffset>
                </wp:positionV>
                <wp:extent cx="4873625" cy="124206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2695" y="2818130"/>
                          <a:ext cx="4873625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专业：艺术设计（学士学位）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平面设计、产品形态设计、多媒体设计表达、技术美学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平面构成与设计、色彩构成与设计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模型制作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计算机辅助工业设计、产品设计原理等课程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143.05pt;height:97.8pt;width:383.75pt;z-index:251670528;mso-width-relative:page;mso-height-relative:page;" filled="f" stroked="f" coordsize="21600,21600" o:gfxdata="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QM7EjbAAAACwEAAA8AAAAA&#10;AAAAAQAgAAAAIgAAAGRycy9kb3ducmV2LnhtbFBLAQIUABQAAAAIAIdO4kBEwzeX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专业：艺术设计（学士学位）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平面设计、产品形态设计、多媒体设计表达、技术美学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平面构成与设计、色彩构成与设计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模型制作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计算机辅助工业设计、产品设计原理等课程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1430655</wp:posOffset>
                </wp:positionV>
                <wp:extent cx="218440" cy="153670"/>
                <wp:effectExtent l="0" t="0" r="10160" b="18415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55955" y="2291715"/>
                          <a:ext cx="21844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8.35pt;margin-top:112.65pt;height:12.1pt;width:17.2pt;z-index:251681792;mso-width-relative:page;mso-height-relative:page;" fillcolor="#FFFFFF [3212]" filled="t" stroked="f" coordsize="263,184" o:gfxdata="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Dz7W9Pb&#10;AAAACwEAAA8AAAAAAAAAAQAgAAAAIgAAAGRycy9kb3ducmV2LnhtbFBLAQIUABQAAAAIAIdO4kAH&#10;Hqw1dAUAAG8ZAAAOAAAAAAAAAAEAIAAAACoBAABkcnMvZTJvRG9jLnhtbFBLBQYAAAAABgAGAFkB&#10;AAAQ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3280410</wp:posOffset>
                </wp:positionV>
                <wp:extent cx="171450" cy="151765"/>
                <wp:effectExtent l="0" t="0" r="0" b="63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4370" y="4194810"/>
                          <a:ext cx="171450" cy="151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6.9pt;margin-top:258.3pt;height:11.95pt;width:13.5pt;z-index:251680768;v-text-anchor:middle;mso-width-relative:page;mso-height-relative:page;" fillcolor="#FFFFFF [3212]" filled="t" stroked="f" coordsize="3261356,2766950" o:gfxdata="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BEedlg&#10;2QAAAAsBAAAPAAAAAAAAAAEAIAAAACIAAABkcnMvZG93bnJldi54bWxQSwECFAAUAAAACACHTuJA&#10;12fd4OwLAADtNgAADgAAAAAAAAABACAAAAAo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7938770</wp:posOffset>
                </wp:positionV>
                <wp:extent cx="161290" cy="161290"/>
                <wp:effectExtent l="0" t="0" r="10160" b="10160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8853170"/>
                          <a:ext cx="161290" cy="161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6.35pt;margin-top:625.1pt;height:12.7pt;width:12.7pt;z-index:251679744;mso-width-relative:page;mso-height-relative:page;" fillcolor="#FFFFFF [3212]" filled="t" stroked="f" coordsize="255,255" o:gfxdata="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DL0jem2QAAAA0BAAAPAAAAAAAA&#10;AAEAIAAAACIAAABkcnMvZG93bnJldi54bWxQSwECFAAUAAAACACHTuJAYooLZE0IAAAXLAAADgAA&#10;AAAAAAABACAAAAAoAQAAZHJzL2Uyb0RvYy54bWxQSwUGAAAAAAYABgBZAQAA5w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6254115</wp:posOffset>
                </wp:positionV>
                <wp:extent cx="182880" cy="182880"/>
                <wp:effectExtent l="0" t="0" r="7620" b="7620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68020" y="7168515"/>
                          <a:ext cx="182880" cy="182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7.4pt;margin-top:492.45pt;height:14.4pt;width:14.4pt;z-index:251680768;v-text-anchor:middle;mso-width-relative:page;mso-height-relative:page;" fillcolor="#FFFFFF [3212]" filled="t" stroked="f" coordsize="3543300,3617913" o:gfxdata="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3114675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2335" y="402907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95pt;margin-top:245.25pt;height:34.3pt;width:74.8pt;z-index:251674624;mso-width-relative:page;mso-height-relative:page;" filled="f" stroked="f" coordsize="21600,21600" o:gfxdata="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nYTLtwAAAALAQAADwAAAAAAAAAB&#10;ACAAAAAiAAAAZHJzL2Rvd25yZXYueG1sUEsBAhQAFAAAAAgAh07iQITQ3mJ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35485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6106795</wp:posOffset>
                </wp:positionV>
                <wp:extent cx="941070" cy="435610"/>
                <wp:effectExtent l="0" t="0" r="0" b="0"/>
                <wp:wrapNone/>
                <wp:docPr id="5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050" y="70211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8.5pt;margin-top:480.85pt;height:34.3pt;width:74.1pt;z-index:251673600;mso-width-relative:page;mso-height-relative:page;" filled="f" stroked="f" coordsize="21600,21600" o:gfxdata="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8dStt0AAAAMAQAADwAAAAAA&#10;AAABACAAAAAiAAAAZHJzL2Rvd25yZXYueG1sUEsBAhQAFAAAAAgAh07iQPYBMYZ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7773035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050" y="868743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485C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8.5pt;margin-top:612.05pt;height:34.3pt;width:75.3pt;z-index:251672576;mso-width-relative:page;mso-height-relative:page;" filled="f" stroked="f" coordsize="21600,21600" o:gfxdata="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CXVp90AAAANAQAADwAAAAAAAAAB&#10;ACAAAAAiAAAAZHJzL2Rvd25yZXYueG1sUEsBAhQAFAAAAAgAh07iQODSs2VEAgAAc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485C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4614545</wp:posOffset>
            </wp:positionH>
            <wp:positionV relativeFrom="paragraph">
              <wp:posOffset>-654050</wp:posOffset>
            </wp:positionV>
            <wp:extent cx="1296670" cy="1699260"/>
            <wp:effectExtent l="12700" t="12700" r="24130" b="21590"/>
            <wp:wrapNone/>
            <wp:docPr id="1" name="图片 1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6992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-520700</wp:posOffset>
                </wp:positionV>
                <wp:extent cx="1823085" cy="312420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3900" y="248920"/>
                          <a:ext cx="18230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04.1pt;margin-top:-41pt;height:24.6pt;width:143.55pt;z-index:251668480;mso-width-relative:page;mso-height-relative:page;" filled="f" stroked="f" coordsize="21600,21600" o:gfxdata="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CWmrNwAAAALAQAADwAAAAAA&#10;AAABACAAAAAiAAAAZHJzL2Rvd25yZXYueG1sUEsBAhQAFAAAAAgAh07iQBsczEB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-1468755</wp:posOffset>
                </wp:positionH>
                <wp:positionV relativeFrom="paragraph">
                  <wp:posOffset>-662305</wp:posOffset>
                </wp:positionV>
                <wp:extent cx="8647430" cy="638810"/>
                <wp:effectExtent l="0" t="0" r="1270" b="279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7430" cy="638810"/>
                          <a:chOff x="3665" y="608"/>
                          <a:chExt cx="13618" cy="1006"/>
                        </a:xfrm>
                      </wpg:grpSpPr>
                      <wps:wsp>
                        <wps:cNvPr id="16" name="平行四边形 16"/>
                        <wps:cNvSpPr/>
                        <wps:spPr>
                          <a:xfrm>
                            <a:off x="7251" y="608"/>
                            <a:ext cx="10033" cy="942"/>
                          </a:xfrm>
                          <a:prstGeom prst="parallelogram">
                            <a:avLst>
                              <a:gd name="adj" fmla="val 79518"/>
                            </a:avLst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665" y="1482"/>
                            <a:ext cx="3833" cy="68"/>
                          </a:xfrm>
                          <a:prstGeom prst="rect">
                            <a:avLst/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995" y="1614"/>
                            <a:ext cx="1231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548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5.65pt;margin-top:-52.15pt;height:50.3pt;width:680.9pt;z-index:251659264;mso-width-relative:page;mso-height-relative:page;" coordorigin="3665,608" coordsize="13618,1006" o:gfxdata="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yQhvw2wAAAA0BAAAPAAAAAAAAAAEAIAAAACIAAABkcnMv&#10;ZG93bnJldi54bWxQSwECFAAUAAAACACHTuJAzJ4QZMgDAAAOCwAADgAAAAAAAAABACAAAAAqAQAA&#10;ZHJzL2Uyb0RvYy54bWxQSwUGAAAAAAYABgBZAQAAZAcAAAAA&#10;">
                <o:lock v:ext="edit" aspectratio="f"/>
                <v:shape id="_x0000_s1026" o:spid="_x0000_s1026" o:spt="7" type="#_x0000_t7" style="position:absolute;left:7251;top:608;height:942;width:10033;v-text-anchor:middle;" fillcolor="#35485C" filled="t" stroked="f" coordsize="21600,21600" o:gfxdata="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oNEbsAAADb&#10;AAAADwAAAAAAAAABACAAAAAiAAAAZHJzL2Rvd25yZXYueG1sUEsBAhQAFAAAAAgAh07iQDMvBZ47&#10;AAAAOQAAABAAAAAAAAAAAQAgAAAACgEAAGRycy9zaGFwZXhtbC54bWxQSwUGAAAAAAYABgBbAQAA&#10;tAMAAAAA&#10;" adj="1612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3665;top:1482;height:68;width:3833;v-text-anchor:middle;" fillcolor="#35485C" filled="t" stroked="f" coordsize="21600,21600" o:gfxdata="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2so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995;top:1614;height:0;width:12317;" filled="f" stroked="t" coordsize="21600,21600" o:gfxdata="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aAt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5485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7858125</wp:posOffset>
                </wp:positionV>
                <wp:extent cx="6459220" cy="36512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65125"/>
                          <a:chOff x="1681" y="3774"/>
                          <a:chExt cx="10172" cy="575"/>
                        </a:xfrm>
                      </wpg:grpSpPr>
                      <wps:wsp>
                        <wps:cNvPr id="62" name="直接连接符 23"/>
                        <wps:cNvCnPr/>
                        <wps:spPr>
                          <a:xfrm>
                            <a:off x="1681" y="4349"/>
                            <a:ext cx="101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椭圆 44"/>
                        <wps:cNvSpPr/>
                        <wps:spPr>
                          <a:xfrm>
                            <a:off x="1718" y="3774"/>
                            <a:ext cx="486" cy="486"/>
                          </a:xfrm>
                          <a:prstGeom prst="ellipse">
                            <a:avLst/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618.75pt;height:28.75pt;width:508.6pt;z-index:251660288;mso-width-relative:page;mso-height-relative:page;" coordorigin="1681,3774" coordsize="10172,575" o:gfxdata="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3oBdtNsAAAANAQAADwAAAAAAAAABACAAAAAiAAAAZHJzL2Rvd25yZXYu&#10;eG1sUEsBAhQAFAAAAAgAh07iQCsJ0/ROAwAA2gcAAA4AAAAAAAAAAQAgAAAAKgEAAGRycy9lMm9E&#10;b2MueG1sUEsFBgAAAAAGAAYAWQEAAOoGAAAAAA==&#10;">
                <o:lock v:ext="edit" aspectratio="f"/>
                <v:line id="直接连接符 23" o:spid="_x0000_s1026" o:spt="20" style="position:absolute;left:1681;top:4349;height:0;width:10172;" filled="f" stroked="t" coordsize="21600,21600" o:gfxdata="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L2U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shape id="椭圆 44" o:spid="_x0000_s1026" o:spt="3" type="#_x0000_t3" style="position:absolute;left:1718;top:3774;height:486;width:486;v-text-anchor:middle;" fillcolor="#35485C" filled="t" stroked="f" coordsize="21600,21600" o:gfxdata="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WmP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6193155</wp:posOffset>
                </wp:positionV>
                <wp:extent cx="6459220" cy="36512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65125"/>
                          <a:chOff x="1681" y="3774"/>
                          <a:chExt cx="10172" cy="575"/>
                        </a:xfrm>
                      </wpg:grpSpPr>
                      <wps:wsp>
                        <wps:cNvPr id="55" name="直接连接符 23"/>
                        <wps:cNvCnPr/>
                        <wps:spPr>
                          <a:xfrm>
                            <a:off x="1681" y="4349"/>
                            <a:ext cx="101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44"/>
                        <wps:cNvSpPr/>
                        <wps:spPr>
                          <a:xfrm>
                            <a:off x="1718" y="3774"/>
                            <a:ext cx="486" cy="486"/>
                          </a:xfrm>
                          <a:prstGeom prst="ellipse">
                            <a:avLst/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487.65pt;height:28.75pt;width:508.6pt;z-index:251660288;mso-width-relative:page;mso-height-relative:page;" coordorigin="1681,3774" coordsize="10172,575" o:gfxdata="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F1223rbAAAADAEAAA8AAAAAAAAAAQAgAAAAIgAAAGRycy9kb3ducmV2Lnht&#10;bFBLAQIUABQAAAAIAIdO4kA9K6P9TAMAANoHAAAOAAAAAAAAAAEAIAAAACoBAABkcnMvZTJvRG9j&#10;LnhtbFBLBQYAAAAABgAGAFkBAADoBgAAAAA=&#10;">
                <o:lock v:ext="edit" aspectratio="f"/>
                <v:line id="直接连接符 23" o:spid="_x0000_s1026" o:spt="20" style="position:absolute;left:1681;top:4349;height:0;width:10172;" filled="f" stroked="t" coordsize="21600,21600" o:gfxdata="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Oi4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shape id="椭圆 44" o:spid="_x0000_s1026" o:spt="3" type="#_x0000_t3" style="position:absolute;left:1718;top:3774;height:486;width:486;v-text-anchor:middle;" fillcolor="#35485C" filled="t" stroked="f" coordsize="21600,21600" o:gfxdata="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Jq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3204845</wp:posOffset>
                </wp:positionV>
                <wp:extent cx="6459220" cy="36512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65125"/>
                          <a:chOff x="1681" y="3774"/>
                          <a:chExt cx="10172" cy="575"/>
                        </a:xfrm>
                      </wpg:grpSpPr>
                      <wps:wsp>
                        <wps:cNvPr id="52" name="直接连接符 23"/>
                        <wps:cNvCnPr/>
                        <wps:spPr>
                          <a:xfrm>
                            <a:off x="1681" y="4349"/>
                            <a:ext cx="101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5485C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44"/>
                        <wps:cNvSpPr/>
                        <wps:spPr>
                          <a:xfrm>
                            <a:off x="1718" y="3774"/>
                            <a:ext cx="486" cy="486"/>
                          </a:xfrm>
                          <a:prstGeom prst="ellipse">
                            <a:avLst/>
                          </a:prstGeom>
                          <a:solidFill>
                            <a:srgbClr val="3548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252.35pt;height:28.75pt;width:508.6pt;z-index:251660288;mso-width-relative:page;mso-height-relative:page;" coordorigin="1681,3774" coordsize="10172,575" o:gfxdata="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zXtT62wAAAAsBAAAPAAAAAAAAAAEAIAAAACIAAABkcnMvZG93bnJldi54&#10;bWxQSwECFAAUAAAACACHTuJAKnjD1E0DAADaBwAADgAAAAAAAAABACAAAAAqAQAAZHJzL2Uyb0Rv&#10;Yy54bWxQSwUGAAAAAAYABgBZAQAA6QYAAAAA&#10;">
                <o:lock v:ext="edit" aspectratio="f"/>
                <v:line id="直接连接符 23" o:spid="_x0000_s1026" o:spt="20" style="position:absolute;left:1681;top:4349;height:0;width:10172;" filled="f" stroked="t" coordsize="21600,21600" o:gfxdata="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nE/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35485C [3204]" miterlimit="8" joinstyle="miter"/>
                  <v:imagedata o:title=""/>
                  <o:lock v:ext="edit" aspectratio="f"/>
                </v:line>
                <v:shape id="椭圆 44" o:spid="_x0000_s1026" o:spt="3" type="#_x0000_t3" style="position:absolute;left:1718;top:3774;height:486;width:486;v-text-anchor:middle;" fillcolor="#35485C" filled="t" stroked="f" coordsize="21600,21600" o:gfxdata="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lsg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-1255395</wp:posOffset>
                </wp:positionH>
                <wp:positionV relativeFrom="paragraph">
                  <wp:posOffset>9587865</wp:posOffset>
                </wp:positionV>
                <wp:extent cx="8085455" cy="281305"/>
                <wp:effectExtent l="0" t="0" r="10795" b="4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455" cy="281305"/>
                        </a:xfrm>
                        <a:prstGeom prst="rect">
                          <a:avLst/>
                        </a:prstGeom>
                        <a:solidFill>
                          <a:srgbClr val="3548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85pt;margin-top:754.95pt;height:22.15pt;width:636.65pt;z-index:251661312;v-text-anchor:middle;mso-width-relative:page;mso-height-relative:page;" fillcolor="#35485C" filled="t" stroked="f" coordsize="21600,21600" o:gfxdata="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8JaF2wAAAA8BAAAPAAAAAAAAAAEAIAAAACIAAABk&#10;cnMvZG93bnJldi54bWxQSwECFAAUAAAACACHTuJAB/NzQXUCAADY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3680460</wp:posOffset>
                </wp:positionV>
                <wp:extent cx="1647825" cy="6946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4735195"/>
                          <a:ext cx="164782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"https://jobs.51job.com/all/co3291342.html" \o "上海成蹊信息科技有限公司" \t "https://jobs.51job.com/shanghai-xhq/_blank"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广州创新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289.8pt;height:54.7pt;width:129.75pt;z-index:251663360;mso-width-relative:page;mso-height-relative:page;" filled="f" stroked="f" coordsize="21600,21600" o:gfxdata="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pwNxd0AAAAMAQAADwAAAAAA&#10;AAABACAAAAAiAAAAZHJzL2Rvd25yZXYueG1sUEsBAhQAFAAAAAgAh07iQO1i0qp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"https://jobs.51job.com/all/co3291342.html" \o "上海成蹊信息科技有限公司" \t "https://jobs.51job.com/shanghai-xhq/_blank"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广州创新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6673850</wp:posOffset>
                </wp:positionV>
                <wp:extent cx="6570980" cy="83820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9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语言技能：英语一般，普通话标准，粤语良好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精通Photoshop、Illustrator、Sketch、Axure等设计软件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EXCEL、PPT做报表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Photoshop修图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制作PPT市场报告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525.5pt;height:66pt;width:517.4pt;z-index:251662336;mso-width-relative:page;mso-height-relative:page;" filled="f" stroked="f" coordsize="21600,21600" o:gfxdata="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R2DeN0AAAAOAQAADwAAAAAAAAABACAAAAAiAAAA&#10;ZHJzL2Rvd25yZXYueG1sUEsBAhQAFAAAAAgAh07iQLUi8W87AgAAa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语言技能：英语一般，普通话标准，粤语良好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精通Photoshop、Illustrator、Sketch、Axure等设计软件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EXCEL、PPT做报表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Photoshop修图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制作PPT市场报告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3672205</wp:posOffset>
                </wp:positionV>
                <wp:extent cx="5084445" cy="115125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2695" y="4726940"/>
                          <a:ext cx="5084445" cy="1151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职位：UI设计师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负责游戏相关的icon、logo、宣传等设计和绘制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负责游戏界面ui及排版，理解基本的用户体验和界面交互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负责公司所有项目的网站页面客户端产品整体视觉风格设计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289.15pt;height:90.65pt;width:400.35pt;z-index:251672576;mso-width-relative:page;mso-height-relative:page;" filled="f" stroked="f" coordsize="21600,21600" o:gfxdata="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L34qHcAAAACwEAAA8AAAAAAAAA&#10;AQAgAAAAIgAAAGRycy9kb3ducmV2LnhtbFBLAQIUABQAAAAIAIdO4kA63zgtRgIAAHc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职位：UI设计师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负责游戏相关的icon、logo、宣传等设计和绘制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负责游戏界面ui及排版，理解基本的用户体验和界面交互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负责公司所有项目的网站页面客户端产品整体视觉风格设计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4814570</wp:posOffset>
                </wp:positionV>
                <wp:extent cx="5039995" cy="131699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2695" y="5869305"/>
                          <a:ext cx="5039995" cy="131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职位：UI设计师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负责公司战略级数据产品设计，包括UI界面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功能组件设计及交互设计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制定UI/VI设计规范，为产品风格改版与新功能提供创意及设计方案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对产品进行持续的设计优化，以及产品功能迭代，提升用户体验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379.1pt;height:103.7pt;width:396.85pt;z-index:251676672;mso-width-relative:page;mso-height-relative:page;" filled="f" stroked="f" coordsize="21600,21600" o:gfxdata="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VOa1LcAAAACwEAAA8A&#10;AAAAAAAAAQAgAAAAIgAAAGRycy9kb3ducmV2LnhtbFBLAQIUABQAAAAIAIdO4kCEOorkTAIAAHc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职位：UI设计师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负责公司战略级数据产品设计，包括UI界面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功能组件设计及交互设计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制定UI/VI设计规范，为产品风格改版与新功能提供创意及设计方案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对产品进行持续的设计优化，以及产品功能迭代，提升用户体验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8354060</wp:posOffset>
                </wp:positionV>
                <wp:extent cx="6539865" cy="91376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事业，外向，真诚，善表达，懂得感恩，做事踏实不浮躁性格开朗，沟通能力强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具有较强的亲和力和良好的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，能独立处理紧急问题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善于处理他人的意见和建议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有团队合作精神和敬业精神，执行力好，抗压能力强，富有责任心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657.8pt;height:71.95pt;width:514.95pt;z-index:251665408;mso-width-relative:page;mso-height-relative:page;" filled="f" stroked="f" coordsize="21600,21600" o:gfxdata="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NV8I94AAAAOAQAADwAAAAAAAAABACAAAAAi&#10;AAAAZHJzL2Rvd25yZXYueG1sUEsBAhQAFAAAAAgAh07iQPAYUh8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事业，外向，真诚，善表达，懂得感恩，做事踏实不浮躁性格开朗，沟通能力强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具有较强的亲和力和良好的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表达能力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，能独立处理紧急问题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善于处理他人的意见和建议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有团队合作精神和敬业精神，执行力好，抗压能力强，富有责任心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4822825</wp:posOffset>
                </wp:positionV>
                <wp:extent cx="1652270" cy="69469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5877560"/>
                          <a:ext cx="1652270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"https://jobs.51job.com/all/co2515759.html" \o "上海特易信息科技有限公司" \t "https://jobs.51job.com/shanghai/_blank"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深圳长隆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20XX.9-20XX.6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379.75pt;height:54.7pt;width:130.1pt;z-index:251671552;mso-width-relative:page;mso-height-relative:page;" filled="f" stroked="f" coordsize="21600,21600" o:gfxdata="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F+e6/cAAAADAEAAA8AAAAAAAAA&#10;AQAgAAAAIgAAAGRycy9kb3ducmV2LnhtbFBLAQIUABQAAAAIAIdO4kDifFEC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"https://jobs.51job.com/all/co2515759.html" \o "上海特易信息科技有限公司" \t "https://jobs.51job.com/shanghai/_blank"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深圳长隆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20XX.9-20XX.6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-1069340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4.2pt;height:876.95pt;width:607.5pt;z-index:-251652096;v-text-anchor:middle;mso-width-relative:page;mso-height-relative:page;" fillcolor="#FFFFFF [3212]" filled="t" stroked="f" coordsize="7715250,11137265" o:gfxdata="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142vI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829FA"/>
    <w:multiLevelType w:val="singleLevel"/>
    <w:tmpl w:val="106829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4598098"/>
    <w:multiLevelType w:val="singleLevel"/>
    <w:tmpl w:val="14598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861F41"/>
    <w:multiLevelType w:val="singleLevel"/>
    <w:tmpl w:val="22861F4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FB25D65"/>
    <w:multiLevelType w:val="singleLevel"/>
    <w:tmpl w:val="2FB25D6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69BFBE"/>
    <w:multiLevelType w:val="singleLevel"/>
    <w:tmpl w:val="5769BFB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224A50"/>
    <w:rsid w:val="073D5688"/>
    <w:rsid w:val="076D2A28"/>
    <w:rsid w:val="07820B94"/>
    <w:rsid w:val="07E613EE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9B36064"/>
    <w:rsid w:val="09D21F23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4C44D3"/>
    <w:rsid w:val="0E642DE5"/>
    <w:rsid w:val="0E6E7B0F"/>
    <w:rsid w:val="0E7200BB"/>
    <w:rsid w:val="0F2C51F5"/>
    <w:rsid w:val="0F377A67"/>
    <w:rsid w:val="0F580654"/>
    <w:rsid w:val="0F9A5C31"/>
    <w:rsid w:val="0FAF0F65"/>
    <w:rsid w:val="110D3C99"/>
    <w:rsid w:val="11136D56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3428F4"/>
    <w:rsid w:val="12435A12"/>
    <w:rsid w:val="128F4427"/>
    <w:rsid w:val="12A4231F"/>
    <w:rsid w:val="12BA18EA"/>
    <w:rsid w:val="12F80EE3"/>
    <w:rsid w:val="130540FB"/>
    <w:rsid w:val="130B091F"/>
    <w:rsid w:val="134955D0"/>
    <w:rsid w:val="134E3E57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4C57A85"/>
    <w:rsid w:val="152B0805"/>
    <w:rsid w:val="152C2D85"/>
    <w:rsid w:val="15CE099A"/>
    <w:rsid w:val="162E6712"/>
    <w:rsid w:val="163A376E"/>
    <w:rsid w:val="16412D5F"/>
    <w:rsid w:val="165750CB"/>
    <w:rsid w:val="166741AC"/>
    <w:rsid w:val="16B7108E"/>
    <w:rsid w:val="16BA53EF"/>
    <w:rsid w:val="172F50E9"/>
    <w:rsid w:val="173D73B1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393BCD"/>
    <w:rsid w:val="1C4F04A0"/>
    <w:rsid w:val="1C6534D5"/>
    <w:rsid w:val="1C9D2938"/>
    <w:rsid w:val="1CC14CD6"/>
    <w:rsid w:val="1CDB3B52"/>
    <w:rsid w:val="1CEC3AC7"/>
    <w:rsid w:val="1D1E1D0B"/>
    <w:rsid w:val="1D3922D9"/>
    <w:rsid w:val="1D9E609E"/>
    <w:rsid w:val="1DAB6E5B"/>
    <w:rsid w:val="1DBD39A9"/>
    <w:rsid w:val="1DC076F7"/>
    <w:rsid w:val="1DCB546E"/>
    <w:rsid w:val="1DE212EF"/>
    <w:rsid w:val="1DED372A"/>
    <w:rsid w:val="1DEE64BF"/>
    <w:rsid w:val="1E3434A5"/>
    <w:rsid w:val="1E6A05D0"/>
    <w:rsid w:val="1E70600C"/>
    <w:rsid w:val="1EBC1EF4"/>
    <w:rsid w:val="1EBC2096"/>
    <w:rsid w:val="1ED41662"/>
    <w:rsid w:val="1F2A443D"/>
    <w:rsid w:val="1F5E373F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7E026C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A63F93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E362B1"/>
    <w:rsid w:val="2B070C22"/>
    <w:rsid w:val="2B106417"/>
    <w:rsid w:val="2B2C3AD5"/>
    <w:rsid w:val="2B3449E5"/>
    <w:rsid w:val="2B5F5760"/>
    <w:rsid w:val="2B7D5F2D"/>
    <w:rsid w:val="2B8C2534"/>
    <w:rsid w:val="2BD273E5"/>
    <w:rsid w:val="2BEF06F8"/>
    <w:rsid w:val="2C10394A"/>
    <w:rsid w:val="2C2B4D4A"/>
    <w:rsid w:val="2C6C7899"/>
    <w:rsid w:val="2C926286"/>
    <w:rsid w:val="2C9E4EE2"/>
    <w:rsid w:val="2CBF30D4"/>
    <w:rsid w:val="2CD91894"/>
    <w:rsid w:val="2CD93F3D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526B9B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BA6826"/>
    <w:rsid w:val="33F74B00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6A179DE"/>
    <w:rsid w:val="37A23BA1"/>
    <w:rsid w:val="37DB0ECC"/>
    <w:rsid w:val="37F408CA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900097"/>
    <w:rsid w:val="3ABE0451"/>
    <w:rsid w:val="3B122A11"/>
    <w:rsid w:val="3B270265"/>
    <w:rsid w:val="3B6960BF"/>
    <w:rsid w:val="3B767A64"/>
    <w:rsid w:val="3B8C1BE2"/>
    <w:rsid w:val="3BCC57B1"/>
    <w:rsid w:val="3C037A1A"/>
    <w:rsid w:val="3C2454C2"/>
    <w:rsid w:val="3C375B96"/>
    <w:rsid w:val="3C533B74"/>
    <w:rsid w:val="3CA53D74"/>
    <w:rsid w:val="3CB93D65"/>
    <w:rsid w:val="3CE73361"/>
    <w:rsid w:val="3D383DBA"/>
    <w:rsid w:val="3D4637E1"/>
    <w:rsid w:val="3DF61F78"/>
    <w:rsid w:val="3E32349B"/>
    <w:rsid w:val="3E4E4053"/>
    <w:rsid w:val="3E7B12F8"/>
    <w:rsid w:val="3ECF1C51"/>
    <w:rsid w:val="3EEB161B"/>
    <w:rsid w:val="3F355EAF"/>
    <w:rsid w:val="3F4674F1"/>
    <w:rsid w:val="3F664345"/>
    <w:rsid w:val="3FBD3D52"/>
    <w:rsid w:val="40185D56"/>
    <w:rsid w:val="403A69F2"/>
    <w:rsid w:val="40486C8E"/>
    <w:rsid w:val="40701BB5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807147"/>
    <w:rsid w:val="44DF66BC"/>
    <w:rsid w:val="45927D48"/>
    <w:rsid w:val="45B14780"/>
    <w:rsid w:val="45C2203C"/>
    <w:rsid w:val="45C74980"/>
    <w:rsid w:val="45CE5548"/>
    <w:rsid w:val="45D2293C"/>
    <w:rsid w:val="460126F5"/>
    <w:rsid w:val="461470DF"/>
    <w:rsid w:val="46351951"/>
    <w:rsid w:val="464A7F94"/>
    <w:rsid w:val="464E2802"/>
    <w:rsid w:val="466A44E6"/>
    <w:rsid w:val="468D25D9"/>
    <w:rsid w:val="469A5ED6"/>
    <w:rsid w:val="469F52BB"/>
    <w:rsid w:val="47190DE9"/>
    <w:rsid w:val="474D08B9"/>
    <w:rsid w:val="477052EA"/>
    <w:rsid w:val="478E1B76"/>
    <w:rsid w:val="479730E4"/>
    <w:rsid w:val="47AC5CA8"/>
    <w:rsid w:val="47CB1285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553B3D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387518"/>
    <w:rsid w:val="4DA54416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3C43F9"/>
    <w:rsid w:val="505D5184"/>
    <w:rsid w:val="50CC56A2"/>
    <w:rsid w:val="50CC5E28"/>
    <w:rsid w:val="50E631AF"/>
    <w:rsid w:val="51232E4C"/>
    <w:rsid w:val="515A15AA"/>
    <w:rsid w:val="51A21957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5F3294"/>
    <w:rsid w:val="5A671054"/>
    <w:rsid w:val="5A7F38A9"/>
    <w:rsid w:val="5AA40121"/>
    <w:rsid w:val="5AE7507F"/>
    <w:rsid w:val="5B184203"/>
    <w:rsid w:val="5B6D2BB9"/>
    <w:rsid w:val="5BA03966"/>
    <w:rsid w:val="5BA1789E"/>
    <w:rsid w:val="5BBF00D8"/>
    <w:rsid w:val="5BC934AE"/>
    <w:rsid w:val="5C256255"/>
    <w:rsid w:val="5C3A27C4"/>
    <w:rsid w:val="5C631D82"/>
    <w:rsid w:val="5D553153"/>
    <w:rsid w:val="5DAE1A5C"/>
    <w:rsid w:val="5DB61475"/>
    <w:rsid w:val="5DD20DA8"/>
    <w:rsid w:val="5DF25609"/>
    <w:rsid w:val="5DFB1B8B"/>
    <w:rsid w:val="5E147D54"/>
    <w:rsid w:val="5E2A4A80"/>
    <w:rsid w:val="5E597D54"/>
    <w:rsid w:val="5E7F4605"/>
    <w:rsid w:val="5EA217F0"/>
    <w:rsid w:val="5EEA1598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B727F"/>
    <w:rsid w:val="635D4115"/>
    <w:rsid w:val="63701DA1"/>
    <w:rsid w:val="637552C3"/>
    <w:rsid w:val="63827FAD"/>
    <w:rsid w:val="644C54F8"/>
    <w:rsid w:val="6470296B"/>
    <w:rsid w:val="648A0F80"/>
    <w:rsid w:val="64B818DE"/>
    <w:rsid w:val="64BB6734"/>
    <w:rsid w:val="64EA5102"/>
    <w:rsid w:val="65024885"/>
    <w:rsid w:val="654B280B"/>
    <w:rsid w:val="65681BDD"/>
    <w:rsid w:val="65A44FB7"/>
    <w:rsid w:val="65C5024C"/>
    <w:rsid w:val="662329DD"/>
    <w:rsid w:val="666A04EB"/>
    <w:rsid w:val="669E7439"/>
    <w:rsid w:val="66A31EBB"/>
    <w:rsid w:val="66E12268"/>
    <w:rsid w:val="675B7BA5"/>
    <w:rsid w:val="676B72C0"/>
    <w:rsid w:val="67D71200"/>
    <w:rsid w:val="6849598F"/>
    <w:rsid w:val="685F0A6E"/>
    <w:rsid w:val="6873416A"/>
    <w:rsid w:val="68C356C6"/>
    <w:rsid w:val="68C92469"/>
    <w:rsid w:val="68CE2F67"/>
    <w:rsid w:val="69067B6A"/>
    <w:rsid w:val="692E4AF5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17E30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B85A0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B653F3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EC0E5E"/>
    <w:rsid w:val="71FC7C4F"/>
    <w:rsid w:val="72162418"/>
    <w:rsid w:val="722B7343"/>
    <w:rsid w:val="724215F5"/>
    <w:rsid w:val="72643751"/>
    <w:rsid w:val="728328AA"/>
    <w:rsid w:val="72884A0C"/>
    <w:rsid w:val="72DC7107"/>
    <w:rsid w:val="72E2669A"/>
    <w:rsid w:val="72F00EC5"/>
    <w:rsid w:val="72F50EBB"/>
    <w:rsid w:val="732022A5"/>
    <w:rsid w:val="734632D3"/>
    <w:rsid w:val="737030BA"/>
    <w:rsid w:val="73A57940"/>
    <w:rsid w:val="73FA0F56"/>
    <w:rsid w:val="742720C3"/>
    <w:rsid w:val="74485D32"/>
    <w:rsid w:val="74535840"/>
    <w:rsid w:val="74C019A6"/>
    <w:rsid w:val="74D626D4"/>
    <w:rsid w:val="74DD2969"/>
    <w:rsid w:val="759432AE"/>
    <w:rsid w:val="75E1239D"/>
    <w:rsid w:val="76004DC0"/>
    <w:rsid w:val="768A4D12"/>
    <w:rsid w:val="772F60A3"/>
    <w:rsid w:val="778C7FC9"/>
    <w:rsid w:val="77C05673"/>
    <w:rsid w:val="77C404B8"/>
    <w:rsid w:val="78052087"/>
    <w:rsid w:val="782E4DD1"/>
    <w:rsid w:val="783D2A16"/>
    <w:rsid w:val="786945CD"/>
    <w:rsid w:val="795B528B"/>
    <w:rsid w:val="79715B94"/>
    <w:rsid w:val="79C220D6"/>
    <w:rsid w:val="79C96961"/>
    <w:rsid w:val="79FF7F7D"/>
    <w:rsid w:val="7A122CA7"/>
    <w:rsid w:val="7A1269F1"/>
    <w:rsid w:val="7A275147"/>
    <w:rsid w:val="7A393EDC"/>
    <w:rsid w:val="7A5A209C"/>
    <w:rsid w:val="7A650972"/>
    <w:rsid w:val="7A700C65"/>
    <w:rsid w:val="7AEF523A"/>
    <w:rsid w:val="7AF13CA9"/>
    <w:rsid w:val="7B12724C"/>
    <w:rsid w:val="7B1E35AB"/>
    <w:rsid w:val="7B830405"/>
    <w:rsid w:val="7B932B38"/>
    <w:rsid w:val="7BA63594"/>
    <w:rsid w:val="7BE72367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37641A"/>
    <w:rsid w:val="7F4F0FBB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2022-01-21T13:55:37Z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v1.0_mb_FuN7sCbJ3fBYAK8Juj+0Aw==</vt:lpwstr>
  </property>
  <property fmtid="{D5CDD505-2E9C-101B-9397-08002B2CF9AE}" pid="5" name="ICV">
    <vt:lpwstr>07051EF9503E4962819D773A7BF0B939</vt:lpwstr>
  </property>
</Properties>
</file>