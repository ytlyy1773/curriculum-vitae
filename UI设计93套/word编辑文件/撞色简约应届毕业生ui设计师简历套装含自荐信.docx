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-1181100</wp:posOffset>
            </wp:positionH>
            <wp:positionV relativeFrom="paragraph">
              <wp:posOffset>-1012825</wp:posOffset>
            </wp:positionV>
            <wp:extent cx="7643495" cy="10848340"/>
            <wp:effectExtent l="0" t="0" r="1905" b="1016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43495" cy="1084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1427480</wp:posOffset>
                </wp:positionH>
                <wp:positionV relativeFrom="paragraph">
                  <wp:posOffset>6156960</wp:posOffset>
                </wp:positionV>
                <wp:extent cx="2779395" cy="1360170"/>
                <wp:effectExtent l="0" t="0" r="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9395" cy="1360170"/>
                          <a:chOff x="4926" y="11796"/>
                          <a:chExt cx="4377" cy="2142"/>
                        </a:xfrm>
                      </wpg:grpSpPr>
                      <wps:wsp>
                        <wps:cNvPr id="84" name="文本框 14"/>
                        <wps:cNvSpPr txBox="1"/>
                        <wps:spPr>
                          <a:xfrm>
                            <a:off x="5458" y="11796"/>
                            <a:ext cx="3845" cy="21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姓名：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佰通</w:t>
                              </w:r>
                            </w:p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电话：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188-XXXX-8888</w:t>
                              </w:r>
                            </w:p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XXXX@163.com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4" name="组合 15"/>
                        <wpg:cNvGrpSpPr/>
                        <wpg:grpSpPr>
                          <a:xfrm rot="0">
                            <a:off x="4926" y="11988"/>
                            <a:ext cx="507" cy="1607"/>
                            <a:chOff x="4784" y="9153"/>
                            <a:chExt cx="596" cy="1891"/>
                          </a:xfrm>
                        </wpg:grpSpPr>
                        <wps:wsp>
                          <wps:cNvPr id="106" name="Camille29"/>
                          <wps:cNvSpPr>
                            <a:spLocks noEditPoints="1"/>
                          </wps:cNvSpPr>
                          <wps:spPr bwMode="auto">
                            <a:xfrm>
                              <a:off x="4884" y="9153"/>
                              <a:ext cx="397" cy="457"/>
                            </a:xfrm>
                            <a:custGeom>
                              <a:avLst/>
                              <a:gdLst>
                                <a:gd name="T0" fmla="*/ 74 w 93"/>
                                <a:gd name="T1" fmla="*/ 51 h 107"/>
                                <a:gd name="T2" fmla="*/ 67 w 93"/>
                                <a:gd name="T3" fmla="*/ 46 h 107"/>
                                <a:gd name="T4" fmla="*/ 65 w 93"/>
                                <a:gd name="T5" fmla="*/ 38 h 107"/>
                                <a:gd name="T6" fmla="*/ 68 w 93"/>
                                <a:gd name="T7" fmla="*/ 33 h 107"/>
                                <a:gd name="T8" fmla="*/ 70 w 93"/>
                                <a:gd name="T9" fmla="*/ 24 h 107"/>
                                <a:gd name="T10" fmla="*/ 46 w 93"/>
                                <a:gd name="T11" fmla="*/ 0 h 107"/>
                                <a:gd name="T12" fmla="*/ 23 w 93"/>
                                <a:gd name="T13" fmla="*/ 24 h 107"/>
                                <a:gd name="T14" fmla="*/ 25 w 93"/>
                                <a:gd name="T15" fmla="*/ 34 h 107"/>
                                <a:gd name="T16" fmla="*/ 27 w 93"/>
                                <a:gd name="T17" fmla="*/ 39 h 107"/>
                                <a:gd name="T18" fmla="*/ 26 w 93"/>
                                <a:gd name="T19" fmla="*/ 46 h 107"/>
                                <a:gd name="T20" fmla="*/ 18 w 93"/>
                                <a:gd name="T21" fmla="*/ 51 h 107"/>
                                <a:gd name="T22" fmla="*/ 0 w 93"/>
                                <a:gd name="T23" fmla="*/ 88 h 107"/>
                                <a:gd name="T24" fmla="*/ 93 w 93"/>
                                <a:gd name="T25" fmla="*/ 88 h 107"/>
                                <a:gd name="T26" fmla="*/ 74 w 93"/>
                                <a:gd name="T27" fmla="*/ 51 h 107"/>
                                <a:gd name="T28" fmla="*/ 57 w 93"/>
                                <a:gd name="T29" fmla="*/ 91 h 107"/>
                                <a:gd name="T30" fmla="*/ 51 w 93"/>
                                <a:gd name="T31" fmla="*/ 96 h 107"/>
                                <a:gd name="T32" fmla="*/ 48 w 93"/>
                                <a:gd name="T33" fmla="*/ 98 h 107"/>
                                <a:gd name="T34" fmla="*/ 45 w 93"/>
                                <a:gd name="T35" fmla="*/ 98 h 107"/>
                                <a:gd name="T36" fmla="*/ 42 w 93"/>
                                <a:gd name="T37" fmla="*/ 96 h 107"/>
                                <a:gd name="T38" fmla="*/ 36 w 93"/>
                                <a:gd name="T39" fmla="*/ 91 h 107"/>
                                <a:gd name="T40" fmla="*/ 33 w 93"/>
                                <a:gd name="T41" fmla="*/ 84 h 107"/>
                                <a:gd name="T42" fmla="*/ 36 w 93"/>
                                <a:gd name="T43" fmla="*/ 76 h 107"/>
                                <a:gd name="T44" fmla="*/ 39 w 93"/>
                                <a:gd name="T45" fmla="*/ 68 h 107"/>
                                <a:gd name="T46" fmla="*/ 42 w 93"/>
                                <a:gd name="T47" fmla="*/ 61 h 107"/>
                                <a:gd name="T48" fmla="*/ 44 w 93"/>
                                <a:gd name="T49" fmla="*/ 57 h 107"/>
                                <a:gd name="T50" fmla="*/ 42 w 93"/>
                                <a:gd name="T51" fmla="*/ 55 h 107"/>
                                <a:gd name="T52" fmla="*/ 36 w 93"/>
                                <a:gd name="T53" fmla="*/ 51 h 107"/>
                                <a:gd name="T54" fmla="*/ 46 w 93"/>
                                <a:gd name="T55" fmla="*/ 46 h 107"/>
                                <a:gd name="T56" fmla="*/ 57 w 93"/>
                                <a:gd name="T57" fmla="*/ 51 h 107"/>
                                <a:gd name="T58" fmla="*/ 51 w 93"/>
                                <a:gd name="T59" fmla="*/ 55 h 107"/>
                                <a:gd name="T60" fmla="*/ 49 w 93"/>
                                <a:gd name="T61" fmla="*/ 57 h 107"/>
                                <a:gd name="T62" fmla="*/ 51 w 93"/>
                                <a:gd name="T63" fmla="*/ 61 h 107"/>
                                <a:gd name="T64" fmla="*/ 54 w 93"/>
                                <a:gd name="T65" fmla="*/ 68 h 107"/>
                                <a:gd name="T66" fmla="*/ 57 w 93"/>
                                <a:gd name="T67" fmla="*/ 76 h 107"/>
                                <a:gd name="T68" fmla="*/ 60 w 93"/>
                                <a:gd name="T69" fmla="*/ 84 h 107"/>
                                <a:gd name="T70" fmla="*/ 57 w 93"/>
                                <a:gd name="T71" fmla="*/ 91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93" h="107">
                                  <a:moveTo>
                                    <a:pt x="74" y="51"/>
                                  </a:moveTo>
                                  <a:cubicBezTo>
                                    <a:pt x="70" y="48"/>
                                    <a:pt x="67" y="46"/>
                                    <a:pt x="67" y="46"/>
                                  </a:cubicBezTo>
                                  <a:cubicBezTo>
                                    <a:pt x="63" y="45"/>
                                    <a:pt x="62" y="41"/>
                                    <a:pt x="65" y="38"/>
                                  </a:cubicBezTo>
                                  <a:cubicBezTo>
                                    <a:pt x="65" y="38"/>
                                    <a:pt x="67" y="37"/>
                                    <a:pt x="68" y="33"/>
                                  </a:cubicBezTo>
                                  <a:cubicBezTo>
                                    <a:pt x="70" y="30"/>
                                    <a:pt x="70" y="27"/>
                                    <a:pt x="70" y="24"/>
                                  </a:cubicBezTo>
                                  <a:cubicBezTo>
                                    <a:pt x="70" y="11"/>
                                    <a:pt x="60" y="0"/>
                                    <a:pt x="46" y="0"/>
                                  </a:cubicBezTo>
                                  <a:cubicBezTo>
                                    <a:pt x="33" y="0"/>
                                    <a:pt x="23" y="11"/>
                                    <a:pt x="23" y="24"/>
                                  </a:cubicBezTo>
                                  <a:cubicBezTo>
                                    <a:pt x="23" y="27"/>
                                    <a:pt x="23" y="31"/>
                                    <a:pt x="25" y="34"/>
                                  </a:cubicBezTo>
                                  <a:cubicBezTo>
                                    <a:pt x="27" y="38"/>
                                    <a:pt x="27" y="39"/>
                                    <a:pt x="27" y="39"/>
                                  </a:cubicBezTo>
                                  <a:cubicBezTo>
                                    <a:pt x="31" y="41"/>
                                    <a:pt x="30" y="45"/>
                                    <a:pt x="26" y="46"/>
                                  </a:cubicBezTo>
                                  <a:cubicBezTo>
                                    <a:pt x="26" y="46"/>
                                    <a:pt x="23" y="48"/>
                                    <a:pt x="18" y="51"/>
                                  </a:cubicBezTo>
                                  <a:cubicBezTo>
                                    <a:pt x="7" y="60"/>
                                    <a:pt x="0" y="73"/>
                                    <a:pt x="0" y="88"/>
                                  </a:cubicBezTo>
                                  <a:cubicBezTo>
                                    <a:pt x="0" y="106"/>
                                    <a:pt x="93" y="107"/>
                                    <a:pt x="93" y="88"/>
                                  </a:cubicBezTo>
                                  <a:cubicBezTo>
                                    <a:pt x="93" y="73"/>
                                    <a:pt x="86" y="59"/>
                                    <a:pt x="74" y="51"/>
                                  </a:cubicBezTo>
                                  <a:close/>
                                  <a:moveTo>
                                    <a:pt x="57" y="91"/>
                                  </a:moveTo>
                                  <a:cubicBezTo>
                                    <a:pt x="55" y="93"/>
                                    <a:pt x="53" y="95"/>
                                    <a:pt x="51" y="96"/>
                                  </a:cubicBezTo>
                                  <a:cubicBezTo>
                                    <a:pt x="49" y="97"/>
                                    <a:pt x="48" y="98"/>
                                    <a:pt x="48" y="98"/>
                                  </a:cubicBezTo>
                                  <a:cubicBezTo>
                                    <a:pt x="45" y="98"/>
                                    <a:pt x="45" y="98"/>
                                    <a:pt x="45" y="98"/>
                                  </a:cubicBezTo>
                                  <a:cubicBezTo>
                                    <a:pt x="45" y="98"/>
                                    <a:pt x="44" y="97"/>
                                    <a:pt x="42" y="96"/>
                                  </a:cubicBezTo>
                                  <a:cubicBezTo>
                                    <a:pt x="40" y="95"/>
                                    <a:pt x="38" y="93"/>
                                    <a:pt x="36" y="91"/>
                                  </a:cubicBezTo>
                                  <a:cubicBezTo>
                                    <a:pt x="35" y="89"/>
                                    <a:pt x="33" y="87"/>
                                    <a:pt x="33" y="84"/>
                                  </a:cubicBezTo>
                                  <a:cubicBezTo>
                                    <a:pt x="33" y="82"/>
                                    <a:pt x="35" y="79"/>
                                    <a:pt x="36" y="76"/>
                                  </a:cubicBezTo>
                                  <a:cubicBezTo>
                                    <a:pt x="37" y="74"/>
                                    <a:pt x="38" y="71"/>
                                    <a:pt x="39" y="68"/>
                                  </a:cubicBezTo>
                                  <a:cubicBezTo>
                                    <a:pt x="40" y="66"/>
                                    <a:pt x="41" y="63"/>
                                    <a:pt x="42" y="61"/>
                                  </a:cubicBezTo>
                                  <a:cubicBezTo>
                                    <a:pt x="43" y="60"/>
                                    <a:pt x="43" y="58"/>
                                    <a:pt x="44" y="57"/>
                                  </a:cubicBezTo>
                                  <a:cubicBezTo>
                                    <a:pt x="43" y="56"/>
                                    <a:pt x="43" y="56"/>
                                    <a:pt x="42" y="55"/>
                                  </a:cubicBezTo>
                                  <a:cubicBezTo>
                                    <a:pt x="40" y="54"/>
                                    <a:pt x="38" y="53"/>
                                    <a:pt x="36" y="51"/>
                                  </a:cubicBezTo>
                                  <a:cubicBezTo>
                                    <a:pt x="35" y="49"/>
                                    <a:pt x="42" y="46"/>
                                    <a:pt x="46" y="46"/>
                                  </a:cubicBezTo>
                                  <a:cubicBezTo>
                                    <a:pt x="51" y="46"/>
                                    <a:pt x="58" y="49"/>
                                    <a:pt x="57" y="51"/>
                                  </a:cubicBezTo>
                                  <a:cubicBezTo>
                                    <a:pt x="55" y="53"/>
                                    <a:pt x="53" y="54"/>
                                    <a:pt x="51" y="55"/>
                                  </a:cubicBezTo>
                                  <a:cubicBezTo>
                                    <a:pt x="50" y="56"/>
                                    <a:pt x="49" y="56"/>
                                    <a:pt x="49" y="57"/>
                                  </a:cubicBezTo>
                                  <a:cubicBezTo>
                                    <a:pt x="49" y="58"/>
                                    <a:pt x="50" y="60"/>
                                    <a:pt x="51" y="61"/>
                                  </a:cubicBezTo>
                                  <a:cubicBezTo>
                                    <a:pt x="52" y="63"/>
                                    <a:pt x="53" y="66"/>
                                    <a:pt x="54" y="68"/>
                                  </a:cubicBezTo>
                                  <a:cubicBezTo>
                                    <a:pt x="55" y="71"/>
                                    <a:pt x="56" y="74"/>
                                    <a:pt x="57" y="76"/>
                                  </a:cubicBezTo>
                                  <a:cubicBezTo>
                                    <a:pt x="57" y="79"/>
                                    <a:pt x="60" y="82"/>
                                    <a:pt x="60" y="84"/>
                                  </a:cubicBezTo>
                                  <a:cubicBezTo>
                                    <a:pt x="60" y="87"/>
                                    <a:pt x="58" y="89"/>
                                    <a:pt x="57" y="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07" name="Camille21"/>
                          <wps:cNvSpPr>
                            <a:spLocks noEditPoints="1"/>
                          </wps:cNvSpPr>
                          <wps:spPr bwMode="auto">
                            <a:xfrm>
                              <a:off x="4784" y="9854"/>
                              <a:ext cx="596" cy="448"/>
                            </a:xfrm>
                            <a:custGeom>
                              <a:avLst/>
                              <a:gdLst>
                                <a:gd name="T0" fmla="*/ 3 w 236"/>
                                <a:gd name="T1" fmla="*/ 55 h 177"/>
                                <a:gd name="T2" fmla="*/ 15 w 236"/>
                                <a:gd name="T3" fmla="*/ 80 h 177"/>
                                <a:gd name="T4" fmla="*/ 25 w 236"/>
                                <a:gd name="T5" fmla="*/ 83 h 177"/>
                                <a:gd name="T6" fmla="*/ 59 w 236"/>
                                <a:gd name="T7" fmla="*/ 74 h 177"/>
                                <a:gd name="T8" fmla="*/ 66 w 236"/>
                                <a:gd name="T9" fmla="*/ 66 h 177"/>
                                <a:gd name="T10" fmla="*/ 66 w 236"/>
                                <a:gd name="T11" fmla="*/ 47 h 177"/>
                                <a:gd name="T12" fmla="*/ 170 w 236"/>
                                <a:gd name="T13" fmla="*/ 47 h 177"/>
                                <a:gd name="T14" fmla="*/ 169 w 236"/>
                                <a:gd name="T15" fmla="*/ 66 h 177"/>
                                <a:gd name="T16" fmla="*/ 176 w 236"/>
                                <a:gd name="T17" fmla="*/ 74 h 177"/>
                                <a:gd name="T18" fmla="*/ 211 w 236"/>
                                <a:gd name="T19" fmla="*/ 83 h 177"/>
                                <a:gd name="T20" fmla="*/ 220 w 236"/>
                                <a:gd name="T21" fmla="*/ 80 h 177"/>
                                <a:gd name="T22" fmla="*/ 232 w 236"/>
                                <a:gd name="T23" fmla="*/ 55 h 177"/>
                                <a:gd name="T24" fmla="*/ 229 w 236"/>
                                <a:gd name="T25" fmla="*/ 42 h 177"/>
                                <a:gd name="T26" fmla="*/ 6 w 236"/>
                                <a:gd name="T27" fmla="*/ 42 h 177"/>
                                <a:gd name="T28" fmla="*/ 3 w 236"/>
                                <a:gd name="T29" fmla="*/ 55 h 177"/>
                                <a:gd name="T30" fmla="*/ 82 w 236"/>
                                <a:gd name="T31" fmla="*/ 55 h 177"/>
                                <a:gd name="T32" fmla="*/ 119 w 236"/>
                                <a:gd name="T33" fmla="*/ 50 h 177"/>
                                <a:gd name="T34" fmla="*/ 155 w 236"/>
                                <a:gd name="T35" fmla="*/ 55 h 177"/>
                                <a:gd name="T36" fmla="*/ 155 w 236"/>
                                <a:gd name="T37" fmla="*/ 74 h 177"/>
                                <a:gd name="T38" fmla="*/ 166 w 236"/>
                                <a:gd name="T39" fmla="*/ 86 h 177"/>
                                <a:gd name="T40" fmla="*/ 196 w 236"/>
                                <a:gd name="T41" fmla="*/ 92 h 177"/>
                                <a:gd name="T42" fmla="*/ 205 w 236"/>
                                <a:gd name="T43" fmla="*/ 103 h 177"/>
                                <a:gd name="T44" fmla="*/ 205 w 236"/>
                                <a:gd name="T45" fmla="*/ 158 h 177"/>
                                <a:gd name="T46" fmla="*/ 119 w 236"/>
                                <a:gd name="T47" fmla="*/ 158 h 177"/>
                                <a:gd name="T48" fmla="*/ 32 w 236"/>
                                <a:gd name="T49" fmla="*/ 158 h 177"/>
                                <a:gd name="T50" fmla="*/ 32 w 236"/>
                                <a:gd name="T51" fmla="*/ 103 h 177"/>
                                <a:gd name="T52" fmla="*/ 42 w 236"/>
                                <a:gd name="T53" fmla="*/ 92 h 177"/>
                                <a:gd name="T54" fmla="*/ 72 w 236"/>
                                <a:gd name="T55" fmla="*/ 86 h 177"/>
                                <a:gd name="T56" fmla="*/ 82 w 236"/>
                                <a:gd name="T57" fmla="*/ 74 h 177"/>
                                <a:gd name="T58" fmla="*/ 82 w 236"/>
                                <a:gd name="T59" fmla="*/ 55 h 177"/>
                                <a:gd name="T60" fmla="*/ 119 w 236"/>
                                <a:gd name="T61" fmla="*/ 77 h 177"/>
                                <a:gd name="T62" fmla="*/ 144 w 236"/>
                                <a:gd name="T63" fmla="*/ 87 h 177"/>
                                <a:gd name="T64" fmla="*/ 155 w 236"/>
                                <a:gd name="T65" fmla="*/ 112 h 177"/>
                                <a:gd name="T66" fmla="*/ 151 w 236"/>
                                <a:gd name="T67" fmla="*/ 128 h 177"/>
                                <a:gd name="T68" fmla="*/ 137 w 236"/>
                                <a:gd name="T69" fmla="*/ 121 h 177"/>
                                <a:gd name="T70" fmla="*/ 139 w 236"/>
                                <a:gd name="T71" fmla="*/ 112 h 177"/>
                                <a:gd name="T72" fmla="*/ 133 w 236"/>
                                <a:gd name="T73" fmla="*/ 98 h 177"/>
                                <a:gd name="T74" fmla="*/ 119 w 236"/>
                                <a:gd name="T75" fmla="*/ 92 h 177"/>
                                <a:gd name="T76" fmla="*/ 105 w 236"/>
                                <a:gd name="T77" fmla="*/ 98 h 177"/>
                                <a:gd name="T78" fmla="*/ 99 w 236"/>
                                <a:gd name="T79" fmla="*/ 112 h 177"/>
                                <a:gd name="T80" fmla="*/ 105 w 236"/>
                                <a:gd name="T81" fmla="*/ 126 h 177"/>
                                <a:gd name="T82" fmla="*/ 119 w 236"/>
                                <a:gd name="T83" fmla="*/ 132 h 177"/>
                                <a:gd name="T84" fmla="*/ 132 w 236"/>
                                <a:gd name="T85" fmla="*/ 127 h 177"/>
                                <a:gd name="T86" fmla="*/ 143 w 236"/>
                                <a:gd name="T87" fmla="*/ 138 h 177"/>
                                <a:gd name="T88" fmla="*/ 119 w 236"/>
                                <a:gd name="T89" fmla="*/ 147 h 177"/>
                                <a:gd name="T90" fmla="*/ 94 w 236"/>
                                <a:gd name="T91" fmla="*/ 137 h 177"/>
                                <a:gd name="T92" fmla="*/ 84 w 236"/>
                                <a:gd name="T93" fmla="*/ 112 h 177"/>
                                <a:gd name="T94" fmla="*/ 94 w 236"/>
                                <a:gd name="T95" fmla="*/ 87 h 177"/>
                                <a:gd name="T96" fmla="*/ 119 w 236"/>
                                <a:gd name="T97" fmla="*/ 77 h 177"/>
                                <a:gd name="T98" fmla="*/ 194 w 236"/>
                                <a:gd name="T99" fmla="*/ 162 h 177"/>
                                <a:gd name="T100" fmla="*/ 173 w 236"/>
                                <a:gd name="T101" fmla="*/ 162 h 177"/>
                                <a:gd name="T102" fmla="*/ 173 w 236"/>
                                <a:gd name="T103" fmla="*/ 177 h 177"/>
                                <a:gd name="T104" fmla="*/ 188 w 236"/>
                                <a:gd name="T105" fmla="*/ 177 h 177"/>
                                <a:gd name="T106" fmla="*/ 194 w 236"/>
                                <a:gd name="T107" fmla="*/ 162 h 177"/>
                                <a:gd name="T108" fmla="*/ 44 w 236"/>
                                <a:gd name="T109" fmla="*/ 162 h 177"/>
                                <a:gd name="T110" fmla="*/ 65 w 236"/>
                                <a:gd name="T111" fmla="*/ 162 h 177"/>
                                <a:gd name="T112" fmla="*/ 65 w 236"/>
                                <a:gd name="T113" fmla="*/ 177 h 177"/>
                                <a:gd name="T114" fmla="*/ 50 w 236"/>
                                <a:gd name="T115" fmla="*/ 177 h 177"/>
                                <a:gd name="T116" fmla="*/ 44 w 236"/>
                                <a:gd name="T117" fmla="*/ 162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236" h="177">
                                  <a:moveTo>
                                    <a:pt x="3" y="55"/>
                                  </a:moveTo>
                                  <a:cubicBezTo>
                                    <a:pt x="7" y="63"/>
                                    <a:pt x="11" y="71"/>
                                    <a:pt x="15" y="80"/>
                                  </a:cubicBezTo>
                                  <a:cubicBezTo>
                                    <a:pt x="17" y="83"/>
                                    <a:pt x="20" y="84"/>
                                    <a:pt x="25" y="83"/>
                                  </a:cubicBezTo>
                                  <a:cubicBezTo>
                                    <a:pt x="36" y="80"/>
                                    <a:pt x="48" y="77"/>
                                    <a:pt x="59" y="74"/>
                                  </a:cubicBezTo>
                                  <a:cubicBezTo>
                                    <a:pt x="64" y="72"/>
                                    <a:pt x="66" y="69"/>
                                    <a:pt x="66" y="66"/>
                                  </a:cubicBezTo>
                                  <a:cubicBezTo>
                                    <a:pt x="66" y="60"/>
                                    <a:pt x="66" y="53"/>
                                    <a:pt x="66" y="47"/>
                                  </a:cubicBezTo>
                                  <a:cubicBezTo>
                                    <a:pt x="96" y="33"/>
                                    <a:pt x="139" y="33"/>
                                    <a:pt x="170" y="47"/>
                                  </a:cubicBezTo>
                                  <a:cubicBezTo>
                                    <a:pt x="170" y="53"/>
                                    <a:pt x="169" y="60"/>
                                    <a:pt x="169" y="66"/>
                                  </a:cubicBezTo>
                                  <a:cubicBezTo>
                                    <a:pt x="169" y="69"/>
                                    <a:pt x="171" y="72"/>
                                    <a:pt x="176" y="74"/>
                                  </a:cubicBezTo>
                                  <a:cubicBezTo>
                                    <a:pt x="188" y="77"/>
                                    <a:pt x="199" y="80"/>
                                    <a:pt x="211" y="83"/>
                                  </a:cubicBezTo>
                                  <a:cubicBezTo>
                                    <a:pt x="215" y="84"/>
                                    <a:pt x="219" y="83"/>
                                    <a:pt x="220" y="80"/>
                                  </a:cubicBezTo>
                                  <a:cubicBezTo>
                                    <a:pt x="224" y="71"/>
                                    <a:pt x="228" y="63"/>
                                    <a:pt x="232" y="55"/>
                                  </a:cubicBezTo>
                                  <a:cubicBezTo>
                                    <a:pt x="236" y="48"/>
                                    <a:pt x="234" y="45"/>
                                    <a:pt x="229" y="42"/>
                                  </a:cubicBezTo>
                                  <a:cubicBezTo>
                                    <a:pt x="155" y="0"/>
                                    <a:pt x="81" y="0"/>
                                    <a:pt x="6" y="42"/>
                                  </a:cubicBezTo>
                                  <a:cubicBezTo>
                                    <a:pt x="1" y="45"/>
                                    <a:pt x="0" y="48"/>
                                    <a:pt x="3" y="55"/>
                                  </a:cubicBezTo>
                                  <a:close/>
                                  <a:moveTo>
                                    <a:pt x="82" y="55"/>
                                  </a:moveTo>
                                  <a:cubicBezTo>
                                    <a:pt x="94" y="51"/>
                                    <a:pt x="106" y="49"/>
                                    <a:pt x="119" y="50"/>
                                  </a:cubicBezTo>
                                  <a:cubicBezTo>
                                    <a:pt x="131" y="49"/>
                                    <a:pt x="143" y="51"/>
                                    <a:pt x="155" y="55"/>
                                  </a:cubicBezTo>
                                  <a:cubicBezTo>
                                    <a:pt x="155" y="62"/>
                                    <a:pt x="155" y="68"/>
                                    <a:pt x="155" y="74"/>
                                  </a:cubicBezTo>
                                  <a:cubicBezTo>
                                    <a:pt x="156" y="82"/>
                                    <a:pt x="160" y="85"/>
                                    <a:pt x="166" y="86"/>
                                  </a:cubicBezTo>
                                  <a:cubicBezTo>
                                    <a:pt x="176" y="88"/>
                                    <a:pt x="186" y="90"/>
                                    <a:pt x="196" y="92"/>
                                  </a:cubicBezTo>
                                  <a:cubicBezTo>
                                    <a:pt x="202" y="93"/>
                                    <a:pt x="206" y="97"/>
                                    <a:pt x="205" y="103"/>
                                  </a:cubicBezTo>
                                  <a:cubicBezTo>
                                    <a:pt x="205" y="122"/>
                                    <a:pt x="205" y="140"/>
                                    <a:pt x="205" y="158"/>
                                  </a:cubicBezTo>
                                  <a:cubicBezTo>
                                    <a:pt x="119" y="158"/>
                                    <a:pt x="119" y="158"/>
                                    <a:pt x="119" y="158"/>
                                  </a:cubicBezTo>
                                  <a:cubicBezTo>
                                    <a:pt x="32" y="158"/>
                                    <a:pt x="32" y="158"/>
                                    <a:pt x="32" y="158"/>
                                  </a:cubicBezTo>
                                  <a:cubicBezTo>
                                    <a:pt x="32" y="140"/>
                                    <a:pt x="32" y="122"/>
                                    <a:pt x="32" y="103"/>
                                  </a:cubicBezTo>
                                  <a:cubicBezTo>
                                    <a:pt x="32" y="97"/>
                                    <a:pt x="36" y="93"/>
                                    <a:pt x="42" y="92"/>
                                  </a:cubicBezTo>
                                  <a:cubicBezTo>
                                    <a:pt x="52" y="90"/>
                                    <a:pt x="62" y="88"/>
                                    <a:pt x="72" y="86"/>
                                  </a:cubicBezTo>
                                  <a:cubicBezTo>
                                    <a:pt x="78" y="85"/>
                                    <a:pt x="82" y="82"/>
                                    <a:pt x="82" y="74"/>
                                  </a:cubicBezTo>
                                  <a:cubicBezTo>
                                    <a:pt x="82" y="68"/>
                                    <a:pt x="82" y="62"/>
                                    <a:pt x="82" y="55"/>
                                  </a:cubicBezTo>
                                  <a:close/>
                                  <a:moveTo>
                                    <a:pt x="119" y="77"/>
                                  </a:moveTo>
                                  <a:cubicBezTo>
                                    <a:pt x="129" y="77"/>
                                    <a:pt x="138" y="81"/>
                                    <a:pt x="144" y="87"/>
                                  </a:cubicBezTo>
                                  <a:cubicBezTo>
                                    <a:pt x="151" y="93"/>
                                    <a:pt x="155" y="102"/>
                                    <a:pt x="155" y="112"/>
                                  </a:cubicBezTo>
                                  <a:cubicBezTo>
                                    <a:pt x="155" y="118"/>
                                    <a:pt x="153" y="123"/>
                                    <a:pt x="151" y="128"/>
                                  </a:cubicBezTo>
                                  <a:cubicBezTo>
                                    <a:pt x="137" y="121"/>
                                    <a:pt x="137" y="121"/>
                                    <a:pt x="137" y="121"/>
                                  </a:cubicBezTo>
                                  <a:cubicBezTo>
                                    <a:pt x="138" y="119"/>
                                    <a:pt x="139" y="115"/>
                                    <a:pt x="139" y="112"/>
                                  </a:cubicBezTo>
                                  <a:cubicBezTo>
                                    <a:pt x="139" y="106"/>
                                    <a:pt x="137" y="102"/>
                                    <a:pt x="133" y="98"/>
                                  </a:cubicBezTo>
                                  <a:cubicBezTo>
                                    <a:pt x="130" y="94"/>
                                    <a:pt x="125" y="92"/>
                                    <a:pt x="119" y="92"/>
                                  </a:cubicBezTo>
                                  <a:cubicBezTo>
                                    <a:pt x="114" y="92"/>
                                    <a:pt x="109" y="94"/>
                                    <a:pt x="105" y="98"/>
                                  </a:cubicBezTo>
                                  <a:cubicBezTo>
                                    <a:pt x="102" y="102"/>
                                    <a:pt x="99" y="106"/>
                                    <a:pt x="99" y="112"/>
                                  </a:cubicBezTo>
                                  <a:cubicBezTo>
                                    <a:pt x="99" y="117"/>
                                    <a:pt x="102" y="122"/>
                                    <a:pt x="105" y="126"/>
                                  </a:cubicBezTo>
                                  <a:cubicBezTo>
                                    <a:pt x="109" y="130"/>
                                    <a:pt x="114" y="132"/>
                                    <a:pt x="119" y="132"/>
                                  </a:cubicBezTo>
                                  <a:cubicBezTo>
                                    <a:pt x="124" y="132"/>
                                    <a:pt x="128" y="130"/>
                                    <a:pt x="132" y="127"/>
                                  </a:cubicBezTo>
                                  <a:cubicBezTo>
                                    <a:pt x="143" y="138"/>
                                    <a:pt x="143" y="138"/>
                                    <a:pt x="143" y="138"/>
                                  </a:cubicBezTo>
                                  <a:cubicBezTo>
                                    <a:pt x="136" y="144"/>
                                    <a:pt x="128" y="147"/>
                                    <a:pt x="119" y="147"/>
                                  </a:cubicBezTo>
                                  <a:cubicBezTo>
                                    <a:pt x="109" y="147"/>
                                    <a:pt x="101" y="143"/>
                                    <a:pt x="94" y="137"/>
                                  </a:cubicBezTo>
                                  <a:cubicBezTo>
                                    <a:pt x="88" y="131"/>
                                    <a:pt x="84" y="122"/>
                                    <a:pt x="84" y="112"/>
                                  </a:cubicBezTo>
                                  <a:cubicBezTo>
                                    <a:pt x="84" y="102"/>
                                    <a:pt x="88" y="93"/>
                                    <a:pt x="94" y="87"/>
                                  </a:cubicBezTo>
                                  <a:cubicBezTo>
                                    <a:pt x="101" y="81"/>
                                    <a:pt x="109" y="77"/>
                                    <a:pt x="119" y="77"/>
                                  </a:cubicBezTo>
                                  <a:close/>
                                  <a:moveTo>
                                    <a:pt x="194" y="162"/>
                                  </a:moveTo>
                                  <a:cubicBezTo>
                                    <a:pt x="187" y="162"/>
                                    <a:pt x="180" y="162"/>
                                    <a:pt x="173" y="162"/>
                                  </a:cubicBezTo>
                                  <a:cubicBezTo>
                                    <a:pt x="173" y="167"/>
                                    <a:pt x="173" y="172"/>
                                    <a:pt x="173" y="177"/>
                                  </a:cubicBezTo>
                                  <a:cubicBezTo>
                                    <a:pt x="178" y="177"/>
                                    <a:pt x="183" y="177"/>
                                    <a:pt x="188" y="177"/>
                                  </a:cubicBezTo>
                                  <a:cubicBezTo>
                                    <a:pt x="190" y="172"/>
                                    <a:pt x="192" y="167"/>
                                    <a:pt x="194" y="162"/>
                                  </a:cubicBezTo>
                                  <a:close/>
                                  <a:moveTo>
                                    <a:pt x="44" y="162"/>
                                  </a:moveTo>
                                  <a:cubicBezTo>
                                    <a:pt x="51" y="162"/>
                                    <a:pt x="58" y="162"/>
                                    <a:pt x="65" y="162"/>
                                  </a:cubicBezTo>
                                  <a:cubicBezTo>
                                    <a:pt x="65" y="167"/>
                                    <a:pt x="65" y="172"/>
                                    <a:pt x="65" y="177"/>
                                  </a:cubicBezTo>
                                  <a:cubicBezTo>
                                    <a:pt x="60" y="177"/>
                                    <a:pt x="55" y="177"/>
                                    <a:pt x="50" y="177"/>
                                  </a:cubicBezTo>
                                  <a:cubicBezTo>
                                    <a:pt x="48" y="172"/>
                                    <a:pt x="46" y="167"/>
                                    <a:pt x="4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85" name="Camille2"/>
                          <wps:cNvSpPr>
                            <a:spLocks noEditPoints="1"/>
                          </wps:cNvSpPr>
                          <wps:spPr bwMode="auto">
                            <a:xfrm>
                              <a:off x="4849" y="10604"/>
                              <a:ext cx="466" cy="440"/>
                            </a:xfrm>
                            <a:custGeom>
                              <a:avLst/>
                              <a:gdLst>
                                <a:gd name="T0" fmla="*/ 38 w 121"/>
                                <a:gd name="T1" fmla="*/ 42 h 114"/>
                                <a:gd name="T2" fmla="*/ 38 w 121"/>
                                <a:gd name="T3" fmla="*/ 47 h 114"/>
                                <a:gd name="T4" fmla="*/ 76 w 121"/>
                                <a:gd name="T5" fmla="*/ 44 h 114"/>
                                <a:gd name="T6" fmla="*/ 87 w 121"/>
                                <a:gd name="T7" fmla="*/ 32 h 114"/>
                                <a:gd name="T8" fmla="*/ 35 w 121"/>
                                <a:gd name="T9" fmla="*/ 35 h 114"/>
                                <a:gd name="T10" fmla="*/ 38 w 121"/>
                                <a:gd name="T11" fmla="*/ 37 h 114"/>
                                <a:gd name="T12" fmla="*/ 89 w 121"/>
                                <a:gd name="T13" fmla="*/ 35 h 114"/>
                                <a:gd name="T14" fmla="*/ 87 w 121"/>
                                <a:gd name="T15" fmla="*/ 32 h 114"/>
                                <a:gd name="T16" fmla="*/ 38 w 121"/>
                                <a:gd name="T17" fmla="*/ 22 h 114"/>
                                <a:gd name="T18" fmla="*/ 35 w 121"/>
                                <a:gd name="T19" fmla="*/ 26 h 114"/>
                                <a:gd name="T20" fmla="*/ 87 w 121"/>
                                <a:gd name="T21" fmla="*/ 28 h 114"/>
                                <a:gd name="T22" fmla="*/ 89 w 121"/>
                                <a:gd name="T23" fmla="*/ 25 h 114"/>
                                <a:gd name="T24" fmla="*/ 19 w 121"/>
                                <a:gd name="T25" fmla="*/ 105 h 114"/>
                                <a:gd name="T26" fmla="*/ 103 w 121"/>
                                <a:gd name="T27" fmla="*/ 105 h 114"/>
                                <a:gd name="T28" fmla="*/ 9 w 121"/>
                                <a:gd name="T29" fmla="*/ 100 h 114"/>
                                <a:gd name="T30" fmla="*/ 41 w 121"/>
                                <a:gd name="T31" fmla="*/ 74 h 114"/>
                                <a:gd name="T32" fmla="*/ 112 w 121"/>
                                <a:gd name="T33" fmla="*/ 99 h 114"/>
                                <a:gd name="T34" fmla="*/ 112 w 121"/>
                                <a:gd name="T35" fmla="*/ 53 h 114"/>
                                <a:gd name="T36" fmla="*/ 16 w 121"/>
                                <a:gd name="T37" fmla="*/ 48 h 114"/>
                                <a:gd name="T38" fmla="*/ 9 w 121"/>
                                <a:gd name="T39" fmla="*/ 37 h 114"/>
                                <a:gd name="T40" fmla="*/ 13 w 121"/>
                                <a:gd name="T41" fmla="*/ 35 h 114"/>
                                <a:gd name="T42" fmla="*/ 16 w 121"/>
                                <a:gd name="T43" fmla="*/ 48 h 114"/>
                                <a:gd name="T44" fmla="*/ 105 w 121"/>
                                <a:gd name="T45" fmla="*/ 35 h 114"/>
                                <a:gd name="T46" fmla="*/ 111 w 121"/>
                                <a:gd name="T47" fmla="*/ 36 h 114"/>
                                <a:gd name="T48" fmla="*/ 112 w 121"/>
                                <a:gd name="T49" fmla="*/ 42 h 114"/>
                                <a:gd name="T50" fmla="*/ 48 w 121"/>
                                <a:gd name="T51" fmla="*/ 68 h 114"/>
                                <a:gd name="T52" fmla="*/ 26 w 121"/>
                                <a:gd name="T53" fmla="*/ 53 h 114"/>
                                <a:gd name="T54" fmla="*/ 26 w 121"/>
                                <a:gd name="T55" fmla="*/ 26 h 114"/>
                                <a:gd name="T56" fmla="*/ 36 w 121"/>
                                <a:gd name="T57" fmla="*/ 10 h 114"/>
                                <a:gd name="T58" fmla="*/ 95 w 121"/>
                                <a:gd name="T59" fmla="*/ 20 h 114"/>
                                <a:gd name="T60" fmla="*/ 95 w 121"/>
                                <a:gd name="T61" fmla="*/ 35 h 114"/>
                                <a:gd name="T62" fmla="*/ 95 w 121"/>
                                <a:gd name="T63" fmla="*/ 54 h 114"/>
                                <a:gd name="T64" fmla="*/ 60 w 121"/>
                                <a:gd name="T65" fmla="*/ 59 h 114"/>
                                <a:gd name="T66" fmla="*/ 84 w 121"/>
                                <a:gd name="T67" fmla="*/ 0 h 114"/>
                                <a:gd name="T68" fmla="*/ 16 w 121"/>
                                <a:gd name="T69" fmla="*/ 20 h 114"/>
                                <a:gd name="T70" fmla="*/ 13 w 121"/>
                                <a:gd name="T71" fmla="*/ 26 h 114"/>
                                <a:gd name="T72" fmla="*/ 0 w 121"/>
                                <a:gd name="T73" fmla="*/ 103 h 114"/>
                                <a:gd name="T74" fmla="*/ 109 w 121"/>
                                <a:gd name="T75" fmla="*/ 114 h 114"/>
                                <a:gd name="T76" fmla="*/ 121 w 121"/>
                                <a:gd name="T77" fmla="*/ 37 h 114"/>
                                <a:gd name="T78" fmla="*/ 105 w 121"/>
                                <a:gd name="T79" fmla="*/ 26 h 114"/>
                                <a:gd name="T80" fmla="*/ 84 w 121"/>
                                <a:gd name="T81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21" h="114">
                                  <a:moveTo>
                                    <a:pt x="74" y="42"/>
                                  </a:moveTo>
                                  <a:cubicBezTo>
                                    <a:pt x="38" y="42"/>
                                    <a:pt x="38" y="42"/>
                                    <a:pt x="38" y="42"/>
                                  </a:cubicBezTo>
                                  <a:cubicBezTo>
                                    <a:pt x="36" y="42"/>
                                    <a:pt x="35" y="43"/>
                                    <a:pt x="35" y="44"/>
                                  </a:cubicBezTo>
                                  <a:cubicBezTo>
                                    <a:pt x="35" y="46"/>
                                    <a:pt x="36" y="47"/>
                                    <a:pt x="38" y="47"/>
                                  </a:cubicBezTo>
                                  <a:cubicBezTo>
                                    <a:pt x="74" y="47"/>
                                    <a:pt x="74" y="47"/>
                                    <a:pt x="74" y="47"/>
                                  </a:cubicBezTo>
                                  <a:cubicBezTo>
                                    <a:pt x="75" y="47"/>
                                    <a:pt x="76" y="46"/>
                                    <a:pt x="76" y="44"/>
                                  </a:cubicBezTo>
                                  <a:cubicBezTo>
                                    <a:pt x="76" y="43"/>
                                    <a:pt x="75" y="42"/>
                                    <a:pt x="74" y="42"/>
                                  </a:cubicBezTo>
                                  <a:moveTo>
                                    <a:pt x="87" y="32"/>
                                  </a:moveTo>
                                  <a:cubicBezTo>
                                    <a:pt x="38" y="32"/>
                                    <a:pt x="38" y="32"/>
                                    <a:pt x="38" y="32"/>
                                  </a:cubicBezTo>
                                  <a:cubicBezTo>
                                    <a:pt x="36" y="32"/>
                                    <a:pt x="35" y="33"/>
                                    <a:pt x="35" y="35"/>
                                  </a:cubicBezTo>
                                  <a:cubicBezTo>
                                    <a:pt x="35" y="35"/>
                                    <a:pt x="35" y="35"/>
                                    <a:pt x="35" y="35"/>
                                  </a:cubicBezTo>
                                  <a:cubicBezTo>
                                    <a:pt x="35" y="36"/>
                                    <a:pt x="36" y="37"/>
                                    <a:pt x="38" y="37"/>
                                  </a:cubicBezTo>
                                  <a:cubicBezTo>
                                    <a:pt x="87" y="37"/>
                                    <a:pt x="87" y="37"/>
                                    <a:pt x="87" y="37"/>
                                  </a:cubicBezTo>
                                  <a:cubicBezTo>
                                    <a:pt x="88" y="37"/>
                                    <a:pt x="89" y="36"/>
                                    <a:pt x="89" y="35"/>
                                  </a:cubicBezTo>
                                  <a:cubicBezTo>
                                    <a:pt x="89" y="35"/>
                                    <a:pt x="89" y="35"/>
                                    <a:pt x="89" y="35"/>
                                  </a:cubicBezTo>
                                  <a:cubicBezTo>
                                    <a:pt x="89" y="33"/>
                                    <a:pt x="88" y="32"/>
                                    <a:pt x="87" y="32"/>
                                  </a:cubicBezTo>
                                  <a:moveTo>
                                    <a:pt x="87" y="22"/>
                                  </a:moveTo>
                                  <a:cubicBezTo>
                                    <a:pt x="38" y="22"/>
                                    <a:pt x="38" y="22"/>
                                    <a:pt x="38" y="22"/>
                                  </a:cubicBezTo>
                                  <a:cubicBezTo>
                                    <a:pt x="36" y="22"/>
                                    <a:pt x="35" y="24"/>
                                    <a:pt x="35" y="25"/>
                                  </a:cubicBezTo>
                                  <a:cubicBezTo>
                                    <a:pt x="35" y="25"/>
                                    <a:pt x="35" y="26"/>
                                    <a:pt x="35" y="26"/>
                                  </a:cubicBezTo>
                                  <a:cubicBezTo>
                                    <a:pt x="36" y="27"/>
                                    <a:pt x="37" y="28"/>
                                    <a:pt x="38" y="28"/>
                                  </a:cubicBezTo>
                                  <a:cubicBezTo>
                                    <a:pt x="87" y="28"/>
                                    <a:pt x="87" y="28"/>
                                    <a:pt x="87" y="28"/>
                                  </a:cubicBezTo>
                                  <a:cubicBezTo>
                                    <a:pt x="88" y="28"/>
                                    <a:pt x="89" y="27"/>
                                    <a:pt x="89" y="26"/>
                                  </a:cubicBezTo>
                                  <a:cubicBezTo>
                                    <a:pt x="89" y="26"/>
                                    <a:pt x="89" y="25"/>
                                    <a:pt x="89" y="25"/>
                                  </a:cubicBezTo>
                                  <a:cubicBezTo>
                                    <a:pt x="89" y="24"/>
                                    <a:pt x="88" y="22"/>
                                    <a:pt x="87" y="22"/>
                                  </a:cubicBezTo>
                                  <a:moveTo>
                                    <a:pt x="19" y="105"/>
                                  </a:moveTo>
                                  <a:cubicBezTo>
                                    <a:pt x="60" y="71"/>
                                    <a:pt x="60" y="71"/>
                                    <a:pt x="60" y="71"/>
                                  </a:cubicBezTo>
                                  <a:cubicBezTo>
                                    <a:pt x="103" y="105"/>
                                    <a:pt x="103" y="105"/>
                                    <a:pt x="103" y="105"/>
                                  </a:cubicBezTo>
                                  <a:cubicBezTo>
                                    <a:pt x="19" y="105"/>
                                    <a:pt x="19" y="105"/>
                                    <a:pt x="19" y="105"/>
                                  </a:cubicBezTo>
                                  <a:moveTo>
                                    <a:pt x="9" y="100"/>
                                  </a:moveTo>
                                  <a:cubicBezTo>
                                    <a:pt x="9" y="54"/>
                                    <a:pt x="9" y="54"/>
                                    <a:pt x="9" y="5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9" y="100"/>
                                    <a:pt x="9" y="100"/>
                                    <a:pt x="9" y="100"/>
                                  </a:cubicBezTo>
                                  <a:moveTo>
                                    <a:pt x="112" y="99"/>
                                  </a:moveTo>
                                  <a:cubicBezTo>
                                    <a:pt x="80" y="74"/>
                                    <a:pt x="80" y="74"/>
                                    <a:pt x="80" y="74"/>
                                  </a:cubicBezTo>
                                  <a:cubicBezTo>
                                    <a:pt x="112" y="53"/>
                                    <a:pt x="112" y="53"/>
                                    <a:pt x="112" y="53"/>
                                  </a:cubicBezTo>
                                  <a:cubicBezTo>
                                    <a:pt x="112" y="99"/>
                                    <a:pt x="112" y="99"/>
                                    <a:pt x="112" y="99"/>
                                  </a:cubicBezTo>
                                  <a:moveTo>
                                    <a:pt x="16" y="48"/>
                                  </a:moveTo>
                                  <a:cubicBezTo>
                                    <a:pt x="9" y="43"/>
                                    <a:pt x="9" y="43"/>
                                    <a:pt x="9" y="43"/>
                                  </a:cubicBezTo>
                                  <a:cubicBezTo>
                                    <a:pt x="9" y="37"/>
                                    <a:pt x="9" y="37"/>
                                    <a:pt x="9" y="37"/>
                                  </a:cubicBezTo>
                                  <a:cubicBezTo>
                                    <a:pt x="9" y="37"/>
                                    <a:pt x="10" y="37"/>
                                    <a:pt x="10" y="36"/>
                                  </a:cubicBezTo>
                                  <a:cubicBezTo>
                                    <a:pt x="11" y="36"/>
                                    <a:pt x="12" y="35"/>
                                    <a:pt x="13" y="35"/>
                                  </a:cubicBezTo>
                                  <a:cubicBezTo>
                                    <a:pt x="16" y="35"/>
                                    <a:pt x="16" y="35"/>
                                    <a:pt x="16" y="35"/>
                                  </a:cubicBezTo>
                                  <a:cubicBezTo>
                                    <a:pt x="16" y="48"/>
                                    <a:pt x="16" y="48"/>
                                    <a:pt x="16" y="48"/>
                                  </a:cubicBezTo>
                                  <a:moveTo>
                                    <a:pt x="105" y="47"/>
                                  </a:moveTo>
                                  <a:cubicBezTo>
                                    <a:pt x="105" y="35"/>
                                    <a:pt x="105" y="35"/>
                                    <a:pt x="105" y="35"/>
                                  </a:cubicBezTo>
                                  <a:cubicBezTo>
                                    <a:pt x="109" y="35"/>
                                    <a:pt x="109" y="35"/>
                                    <a:pt x="109" y="35"/>
                                  </a:cubicBezTo>
                                  <a:cubicBezTo>
                                    <a:pt x="110" y="35"/>
                                    <a:pt x="111" y="36"/>
                                    <a:pt x="111" y="36"/>
                                  </a:cubicBezTo>
                                  <a:cubicBezTo>
                                    <a:pt x="112" y="37"/>
                                    <a:pt x="112" y="37"/>
                                    <a:pt x="112" y="37"/>
                                  </a:cubicBezTo>
                                  <a:cubicBezTo>
                                    <a:pt x="112" y="42"/>
                                    <a:pt x="112" y="42"/>
                                    <a:pt x="112" y="42"/>
                                  </a:cubicBezTo>
                                  <a:cubicBezTo>
                                    <a:pt x="105" y="47"/>
                                    <a:pt x="105" y="47"/>
                                    <a:pt x="105" y="47"/>
                                  </a:cubicBezTo>
                                  <a:moveTo>
                                    <a:pt x="48" y="68"/>
                                  </a:moveTo>
                                  <a:cubicBezTo>
                                    <a:pt x="26" y="54"/>
                                    <a:pt x="26" y="54"/>
                                    <a:pt x="26" y="54"/>
                                  </a:cubicBezTo>
                                  <a:cubicBezTo>
                                    <a:pt x="26" y="54"/>
                                    <a:pt x="26" y="53"/>
                                    <a:pt x="26" y="53"/>
                                  </a:cubicBezTo>
                                  <a:cubicBezTo>
                                    <a:pt x="26" y="35"/>
                                    <a:pt x="26" y="35"/>
                                    <a:pt x="26" y="35"/>
                                  </a:cubicBezTo>
                                  <a:cubicBezTo>
                                    <a:pt x="26" y="26"/>
                                    <a:pt x="26" y="26"/>
                                    <a:pt x="26" y="26"/>
                                  </a:cubicBezTo>
                                  <a:cubicBezTo>
                                    <a:pt x="26" y="20"/>
                                    <a:pt x="26" y="20"/>
                                    <a:pt x="26" y="20"/>
                                  </a:cubicBezTo>
                                  <a:cubicBezTo>
                                    <a:pt x="26" y="15"/>
                                    <a:pt x="30" y="10"/>
                                    <a:pt x="36" y="10"/>
                                  </a:cubicBezTo>
                                  <a:cubicBezTo>
                                    <a:pt x="84" y="10"/>
                                    <a:pt x="84" y="10"/>
                                    <a:pt x="84" y="10"/>
                                  </a:cubicBezTo>
                                  <a:cubicBezTo>
                                    <a:pt x="90" y="10"/>
                                    <a:pt x="95" y="15"/>
                                    <a:pt x="95" y="20"/>
                                  </a:cubicBezTo>
                                  <a:cubicBezTo>
                                    <a:pt x="95" y="26"/>
                                    <a:pt x="95" y="26"/>
                                    <a:pt x="95" y="26"/>
                                  </a:cubicBezTo>
                                  <a:cubicBezTo>
                                    <a:pt x="95" y="35"/>
                                    <a:pt x="95" y="35"/>
                                    <a:pt x="95" y="35"/>
                                  </a:cubicBezTo>
                                  <a:cubicBezTo>
                                    <a:pt x="95" y="53"/>
                                    <a:pt x="95" y="53"/>
                                    <a:pt x="95" y="53"/>
                                  </a:cubicBezTo>
                                  <a:cubicBezTo>
                                    <a:pt x="95" y="54"/>
                                    <a:pt x="95" y="54"/>
                                    <a:pt x="95" y="54"/>
                                  </a:cubicBezTo>
                                  <a:cubicBezTo>
                                    <a:pt x="72" y="68"/>
                                    <a:pt x="72" y="68"/>
                                    <a:pt x="72" y="68"/>
                                  </a:cubicBezTo>
                                  <a:cubicBezTo>
                                    <a:pt x="60" y="59"/>
                                    <a:pt x="60" y="59"/>
                                    <a:pt x="60" y="59"/>
                                  </a:cubicBezTo>
                                  <a:cubicBezTo>
                                    <a:pt x="48" y="68"/>
                                    <a:pt x="48" y="68"/>
                                    <a:pt x="48" y="68"/>
                                  </a:cubicBezTo>
                                  <a:moveTo>
                                    <a:pt x="84" y="0"/>
                                  </a:moveTo>
                                  <a:cubicBezTo>
                                    <a:pt x="36" y="0"/>
                                    <a:pt x="36" y="0"/>
                                    <a:pt x="36" y="0"/>
                                  </a:cubicBezTo>
                                  <a:cubicBezTo>
                                    <a:pt x="25" y="0"/>
                                    <a:pt x="16" y="9"/>
                                    <a:pt x="16" y="20"/>
                                  </a:cubicBezTo>
                                  <a:cubicBezTo>
                                    <a:pt x="16" y="26"/>
                                    <a:pt x="16" y="26"/>
                                    <a:pt x="16" y="26"/>
                                  </a:cubicBezTo>
                                  <a:cubicBezTo>
                                    <a:pt x="13" y="26"/>
                                    <a:pt x="13" y="26"/>
                                    <a:pt x="13" y="26"/>
                                  </a:cubicBezTo>
                                  <a:cubicBezTo>
                                    <a:pt x="7" y="26"/>
                                    <a:pt x="1" y="31"/>
                                    <a:pt x="0" y="37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1" y="109"/>
                                    <a:pt x="7" y="114"/>
                                    <a:pt x="13" y="114"/>
                                  </a:cubicBezTo>
                                  <a:cubicBezTo>
                                    <a:pt x="109" y="114"/>
                                    <a:pt x="109" y="114"/>
                                    <a:pt x="109" y="114"/>
                                  </a:cubicBezTo>
                                  <a:cubicBezTo>
                                    <a:pt x="115" y="114"/>
                                    <a:pt x="121" y="109"/>
                                    <a:pt x="121" y="103"/>
                                  </a:cubicBezTo>
                                  <a:cubicBezTo>
                                    <a:pt x="121" y="37"/>
                                    <a:pt x="121" y="37"/>
                                    <a:pt x="121" y="37"/>
                                  </a:cubicBezTo>
                                  <a:cubicBezTo>
                                    <a:pt x="121" y="31"/>
                                    <a:pt x="115" y="26"/>
                                    <a:pt x="109" y="26"/>
                                  </a:cubicBezTo>
                                  <a:cubicBezTo>
                                    <a:pt x="105" y="26"/>
                                    <a:pt x="105" y="26"/>
                                    <a:pt x="105" y="26"/>
                                  </a:cubicBezTo>
                                  <a:cubicBezTo>
                                    <a:pt x="105" y="20"/>
                                    <a:pt x="105" y="20"/>
                                    <a:pt x="105" y="20"/>
                                  </a:cubicBezTo>
                                  <a:cubicBezTo>
                                    <a:pt x="105" y="9"/>
                                    <a:pt x="95" y="0"/>
                                    <a:pt x="84" y="0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2.4pt;margin-top:484.8pt;height:107.1pt;width:218.85pt;z-index:251664384;mso-width-relative:page;mso-height-relative:page;" coordorigin="4926,11796" coordsize="4377,2142" o:gfxdata="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">
                <o:lock v:ext="edit" aspectratio="f"/>
                <v:shape id="文本框 14" o:spid="_x0000_s1026" o:spt="202" type="#_x0000_t202" style="position:absolute;left:5458;top:11796;height:2142;width:3845;" filled="f" stroked="f" coordsize="21600,21600" o:gfxdata="UEsDBAoAAAAAAIdO4kAAAAAAAAAAAAAAAAAEAAAAZHJzL1BLAwQUAAAACACHTuJAXBXaBL8AAADb&#10;AAAADwAAAGRycy9kb3ducmV2LnhtbEWPQWvCQBSE7wX/w/KE3uomo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wV2gS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jc w:val="left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姓名：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佰通</w:t>
                        </w:r>
                      </w:p>
                      <w:p>
                        <w:pPr>
                          <w:spacing w:line="360" w:lineRule="auto"/>
                          <w:jc w:val="left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电话：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188-XXXX-8888</w:t>
                        </w:r>
                      </w:p>
                      <w:p>
                        <w:pPr>
                          <w:spacing w:line="360" w:lineRule="auto"/>
                          <w:jc w:val="left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XXXX@163.com</w:t>
                        </w:r>
                      </w:p>
                    </w:txbxContent>
                  </v:textbox>
                </v:shape>
                <v:group id="组合 15" o:spid="_x0000_s1026" o:spt="203" style="position:absolute;left:4926;top:11988;height:1607;width:507;" coordorigin="4784,9153" coordsize="596,1891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Camille29" o:spid="_x0000_s1026" o:spt="100" style="position:absolute;left:4884;top:9153;height:457;width:397;" fillcolor="#404040 [2429]" filled="t" stroked="f" coordsize="93,107" o:gfxdata="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zE2W8AAAA&#10;3AAAAA8AAAAAAAAAAQAgAAAAIgAAAGRycy9kb3ducmV2LnhtbFBLAQIUABQAAAAIAIdO4kAzLwWe&#10;OwAAADkAAAAQAAAAAAAAAAEAIAAAAAsBAABkcnMvc2hhcGV4bWwueG1sUEsFBgAAAAAGAAYAWwEA&#10;ALUDAAAAAA==&#10;" path="m74,51c70,48,67,46,67,46c63,45,62,41,65,38c65,38,67,37,68,33c70,30,70,27,70,24c70,11,60,0,46,0c33,0,23,11,23,24c23,27,23,31,25,34c27,38,27,39,27,39c31,41,30,45,26,46c26,46,23,48,18,51c7,60,0,73,0,88c0,106,93,107,93,88c93,73,86,59,74,51xm57,91c55,93,53,95,51,96c49,97,48,98,48,98c45,98,45,98,45,98c45,98,44,97,42,96c40,95,38,93,36,91c35,89,33,87,33,84c33,82,35,79,36,76c37,74,38,71,39,68c40,66,41,63,42,61c43,60,43,58,44,57c43,56,43,56,42,55c40,54,38,53,36,51c35,49,42,46,46,46c51,46,58,49,57,51c55,53,53,54,51,55c50,56,49,56,49,57c49,58,50,60,51,61c52,63,53,66,54,68c55,71,56,74,57,76c57,79,60,82,60,84c60,87,58,89,57,91xe">
                    <v:path o:connectlocs="315,217;286,196;277,162;290,140;298,102;196,0;98,102;106,145;115,166;110,196;76,217;0,375;397,375;315,217;243,388;217,410;204,418;192,418;179,410;153,388;140,358;153,324;166,290;179,260;187,243;179,234;153,217;196,196;243,217;217,234;209,243;217,260;230,290;243,324;256,358;243,388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Camille21" o:spid="_x0000_s1026" o:spt="100" style="position:absolute;left:4784;top:9854;height:448;width:596;" fillcolor="#404040 [2429]" filled="t" stroked="f" coordsize="236,177" o:gfxdata="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fsYLbsAAADc&#10;AAAADwAAAAAAAAABACAAAAAiAAAAZHJzL2Rvd25yZXYueG1sUEsBAhQAFAAAAAgAh07iQDMvBZ47&#10;AAAAOQAAABAAAAAAAAAAAQAgAAAACgEAAGRycy9zaGFwZXhtbC54bWxQSwUGAAAAAAYABgBbAQAA&#10;tAMAAAAA&#10;" path="m3,55c7,63,11,71,15,80c17,83,20,84,25,83c36,80,48,77,59,74c64,72,66,69,66,66c66,60,66,53,66,47c96,33,139,33,170,47c170,53,169,60,169,66c169,69,171,72,176,74c188,77,199,80,211,83c215,84,219,83,220,80c224,71,228,63,232,55c236,48,234,45,229,42c155,0,81,0,6,42c1,45,0,48,3,55xm82,55c94,51,106,49,119,50c131,49,143,51,155,55c155,62,155,68,155,74c156,82,160,85,166,86c176,88,186,90,196,92c202,93,206,97,205,103c205,122,205,140,205,158c119,158,119,158,119,158c32,158,32,158,32,158c32,140,32,122,32,103c32,97,36,93,42,92c52,90,62,88,72,86c78,85,82,82,82,74c82,68,82,62,82,55xm119,77c129,77,138,81,144,87c151,93,155,102,155,112c155,118,153,123,151,128c137,121,137,121,137,121c138,119,139,115,139,112c139,106,137,102,133,98c130,94,125,92,119,92c114,92,109,94,105,98c102,102,99,106,99,112c99,117,102,122,105,126c109,130,114,132,119,132c124,132,128,130,132,127c143,138,143,138,143,138c136,144,128,147,119,147c109,147,101,143,94,137c88,131,84,122,84,112c84,102,88,93,94,87c101,81,109,77,119,77xm194,162c187,162,180,162,173,162c173,167,173,172,173,177c178,177,183,177,188,177c190,172,192,167,194,162xm44,162c51,162,58,162,65,162c65,167,65,172,65,177c60,177,55,177,50,177c48,172,46,167,44,162xe">
                    <v:path o:connectlocs="7,139;37,202;63,210;149,187;166,167;166,118;429,118;426,167;444,187;532,210;555,202;585,139;578,106;15,106;7,139;207,139;300,126;391,139;391,187;419,217;494,232;517,260;517,399;300,399;80,399;80,260;106,232;181,217;207,187;207,139;300,194;363,220;391,283;381,323;345,306;351,283;335,248;300,232;265,248;250,283;265,318;300,334;333,321;361,349;300,372;237,346;212,283;237,220;300,194;489,410;436,410;436,448;474,448;489,410;111,410;164,410;164,448;126,448;111,410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Camille2" o:spid="_x0000_s1026" o:spt="100" style="position:absolute;left:4849;top:10604;height:440;width:466;" fillcolor="#404040 [2429]" filled="t" stroked="f" coordsize="121,114" o:gfxdata="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z+e3b4A&#10;AADbAAAADwAAAAAAAAABACAAAAAiAAAAZHJzL2Rvd25yZXYueG1sUEsBAhQAFAAAAAgAh07iQDMv&#10;BZ47AAAAOQAAABAAAAAAAAAAAQAgAAAADQEAAGRycy9zaGFwZXhtbC54bWxQSwUGAAAAAAYABgBb&#10;AQAAtwMAAAAA&#10;" path="m74,42c38,42,38,42,38,42c36,42,35,43,35,44c35,46,36,47,38,47c74,47,74,47,74,47c75,47,76,46,76,44c76,43,75,42,74,42m87,32c38,32,38,32,38,32c36,32,35,33,35,35c35,35,35,35,35,35c35,36,36,37,38,37c87,37,87,37,87,37c88,37,89,36,89,35c89,35,89,35,89,35c89,33,88,32,87,32m87,22c38,22,38,22,38,22c36,22,35,24,35,25c35,25,35,26,35,26c36,27,37,28,38,28c87,28,87,28,87,28c88,28,89,27,89,26c89,26,89,25,89,25c89,24,88,22,87,22m19,105c60,71,60,71,60,71c103,105,103,105,103,105c19,105,19,105,19,105m9,100c9,54,9,54,9,54c41,74,41,74,41,74c9,100,9,100,9,100m112,99c80,74,80,74,80,74c112,53,112,53,112,53c112,99,112,99,112,99m16,48c9,43,9,43,9,43c9,37,9,37,9,37c9,37,10,37,10,36c11,36,12,35,13,35c16,35,16,35,16,35c16,48,16,48,16,48m105,47c105,35,105,35,105,35c109,35,109,35,109,35c110,35,111,36,111,36c112,37,112,37,112,37c112,42,112,42,112,42c105,47,105,47,105,47m48,68c26,54,26,54,26,54c26,54,26,53,26,53c26,35,26,35,26,35c26,26,26,26,26,26c26,20,26,20,26,20c26,15,30,10,36,10c84,10,84,10,84,10c90,10,95,15,95,20c95,26,95,26,95,26c95,35,95,35,95,35c95,53,95,53,95,53c95,54,95,54,95,54c72,68,72,68,72,68c60,59,60,59,60,59c48,68,48,68,48,68m84,0c36,0,36,0,36,0c25,0,16,9,16,20c16,26,16,26,16,26c13,26,13,26,13,26c7,26,1,31,0,37c0,103,0,103,0,103c1,109,7,114,13,114c109,114,109,114,109,114c115,114,121,109,121,103c121,37,121,37,121,37c121,31,115,26,109,26c105,26,105,26,105,26c105,20,105,20,105,20c105,9,95,0,84,0e">
                    <v:path o:connectlocs="146,162;146,181;292,169;335,123;134,135;146,142;342,135;335,123;146,84;134,100;335,108;342,96;73,405;396,405;34,385;157,285;431,382;431,204;61,185;34,142;50,135;61,185;404,135;427,138;431,162;184,262;100,204;100,100;138,38;365,77;365,135;365,208;231,227;323,0;61,77;50,100;0,397;419,440;466,142;404,100;323,0" o:connectangles="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1162050</wp:posOffset>
                </wp:positionV>
                <wp:extent cx="5309870" cy="2552065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9870" cy="2552065"/>
                          <a:chOff x="7316" y="4916"/>
                          <a:chExt cx="8362" cy="4019"/>
                        </a:xfrm>
                      </wpg:grpSpPr>
                      <wps:wsp>
                        <wps:cNvPr id="6" name="矩形 31"/>
                        <wps:cNvSpPr/>
                        <wps:spPr>
                          <a:xfrm>
                            <a:off x="8795" y="7855"/>
                            <a:ext cx="5403" cy="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Theme="minorAscii" w:hAnsiTheme="minorEastAsia" w:eastAsiaTheme="minorEastAsia"/>
                                  <w:b/>
                                  <w:color w:val="E3A28F"/>
                                  <w:kern w:val="24"/>
                                  <w:sz w:val="72"/>
                                  <w:szCs w:val="7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inorAscii" w:hAnsiTheme="minorEastAsia"/>
                                  <w:b/>
                                  <w:color w:val="E3A28F"/>
                                  <w:kern w:val="24"/>
                                  <w:sz w:val="72"/>
                                  <w:szCs w:val="72"/>
                                  <w:lang w:val="en-US" w:eastAsia="zh-CN"/>
                                </w:rPr>
                                <w:t>P</w:t>
                              </w:r>
                              <w:r>
                                <w:rPr>
                                  <w:rFonts w:hint="eastAsia" w:asciiTheme="minorAscii" w:hAnsiTheme="minorEastAsia" w:eastAsiaTheme="minorEastAsia"/>
                                  <w:b/>
                                  <w:color w:val="E3A28F"/>
                                  <w:kern w:val="24"/>
                                  <w:sz w:val="72"/>
                                  <w:szCs w:val="72"/>
                                </w:rPr>
                                <w:t>e</w:t>
                              </w:r>
                              <w:r>
                                <w:rPr>
                                  <w:rFonts w:hint="eastAsia" w:asciiTheme="minorAscii" w:hAnsiTheme="minorEastAsia"/>
                                  <w:b/>
                                  <w:color w:val="E3A28F"/>
                                  <w:kern w:val="24"/>
                                  <w:sz w:val="72"/>
                                  <w:szCs w:val="72"/>
                                  <w:lang w:val="en-US" w:eastAsia="zh-CN"/>
                                </w:rPr>
                                <w:t>rsonal</w:t>
                              </w:r>
                              <w:r>
                                <w:rPr>
                                  <w:rFonts w:hint="eastAsia" w:asciiTheme="minorAscii" w:hAnsiTheme="minorEastAsia" w:eastAsiaTheme="minorEastAsia"/>
                                  <w:b/>
                                  <w:color w:val="E3A28F"/>
                                  <w:kern w:val="24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Theme="minorAscii" w:hAnsiTheme="minorEastAsia"/>
                                  <w:b/>
                                  <w:color w:val="E3A28F"/>
                                  <w:kern w:val="24"/>
                                  <w:sz w:val="72"/>
                                  <w:szCs w:val="72"/>
                                  <w:lang w:val="en-US" w:eastAsia="zh-CN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7316" y="4916"/>
                            <a:ext cx="8362" cy="336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微软雅黑" w:hAnsi="微软雅黑" w:eastAsia="微软雅黑" w:cs="微软雅黑"/>
                                  <w:color w:val="404040" w:themeColor="text1" w:themeTint="BF"/>
                                  <w:sz w:val="192"/>
                                  <w:szCs w:val="19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192"/>
                                  <w:szCs w:val="19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求职简历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95pt;margin-top:91.5pt;height:200.95pt;width:418.1pt;z-index:251660288;mso-width-relative:page;mso-height-relative:page;" coordorigin="7316,4916" coordsize="8362,4019" o:gfxdata="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fRiFBdkAAAAKAQAADwAAAAAAAAAB&#10;ACAAAAAiAAAAZHJzL2Rvd25yZXYueG1sUEsBAhQAFAAAAAgAh07iQK+SWQ/zAgAA9QYAAA4AAAAA&#10;AAAAAQAgAAAAKAEAAGRycy9lMm9Eb2MueG1sUEsFBgAAAAAGAAYAWQEAAI0GAAAAAA==&#10;">
                <o:lock v:ext="edit" aspectratio="f"/>
                <v:rect id="矩形 31" o:spid="_x0000_s1026" o:spt="1" style="position:absolute;left:8795;top:7855;height:1080;width:5403;mso-wrap-style:none;" filled="f" stroked="f" coordsize="21600,21600" o:gfxdata="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tWVl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jc w:val="center"/>
                          <w:rPr>
                            <w:rFonts w:hint="default" w:asciiTheme="minorAscii" w:hAnsiTheme="minorEastAsia" w:eastAsiaTheme="minorEastAsia"/>
                            <w:b/>
                            <w:color w:val="E3A28F"/>
                            <w:kern w:val="24"/>
                            <w:sz w:val="72"/>
                            <w:szCs w:val="72"/>
                            <w:lang w:val="en-US" w:eastAsia="zh-CN"/>
                          </w:rPr>
                        </w:pPr>
                        <w:r>
                          <w:rPr>
                            <w:rFonts w:hint="eastAsia" w:asciiTheme="minorAscii" w:hAnsiTheme="minorEastAsia"/>
                            <w:b/>
                            <w:color w:val="E3A28F"/>
                            <w:kern w:val="24"/>
                            <w:sz w:val="72"/>
                            <w:szCs w:val="72"/>
                            <w:lang w:val="en-US" w:eastAsia="zh-CN"/>
                          </w:rPr>
                          <w:t>P</w:t>
                        </w:r>
                        <w:r>
                          <w:rPr>
                            <w:rFonts w:hint="eastAsia" w:asciiTheme="minorAscii" w:hAnsiTheme="minorEastAsia" w:eastAsiaTheme="minorEastAsia"/>
                            <w:b/>
                            <w:color w:val="E3A28F"/>
                            <w:kern w:val="24"/>
                            <w:sz w:val="72"/>
                            <w:szCs w:val="72"/>
                          </w:rPr>
                          <w:t>e</w:t>
                        </w:r>
                        <w:r>
                          <w:rPr>
                            <w:rFonts w:hint="eastAsia" w:asciiTheme="minorAscii" w:hAnsiTheme="minorEastAsia"/>
                            <w:b/>
                            <w:color w:val="E3A28F"/>
                            <w:kern w:val="24"/>
                            <w:sz w:val="72"/>
                            <w:szCs w:val="72"/>
                            <w:lang w:val="en-US" w:eastAsia="zh-CN"/>
                          </w:rPr>
                          <w:t>rsonal</w:t>
                        </w:r>
                        <w:r>
                          <w:rPr>
                            <w:rFonts w:hint="eastAsia" w:asciiTheme="minorAscii" w:hAnsiTheme="minorEastAsia" w:eastAsiaTheme="minorEastAsia"/>
                            <w:b/>
                            <w:color w:val="E3A28F"/>
                            <w:kern w:val="24"/>
                            <w:sz w:val="72"/>
                            <w:szCs w:val="72"/>
                          </w:rPr>
                          <w:t xml:space="preserve"> </w:t>
                        </w:r>
                        <w:r>
                          <w:rPr>
                            <w:rFonts w:hint="eastAsia" w:asciiTheme="minorAscii" w:hAnsiTheme="minorEastAsia"/>
                            <w:b/>
                            <w:color w:val="E3A28F"/>
                            <w:kern w:val="24"/>
                            <w:sz w:val="72"/>
                            <w:szCs w:val="72"/>
                            <w:lang w:val="en-US" w:eastAsia="zh-CN"/>
                          </w:rPr>
                          <w:t>Resume</w:t>
                        </w:r>
                      </w:p>
                    </w:txbxContent>
                  </v:textbox>
                </v:rect>
                <v:shape id="_x0000_s1026" o:spid="_x0000_s1026" o:spt="202" type="#_x0000_t202" style="position:absolute;left:7316;top:4916;height:3361;width:8362;" filled="f" stroked="f" coordsize="21600,21600" o:gfxdata="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WXVy&#10;wAAAANoAAAAPAAAAAAAAAAEAIAAAACIAAABkcnMvZG93bnJldi54bWxQSwECFAAUAAAACACHTuJA&#10;My8FnjsAAAA5AAAAEAAAAAAAAAABACAAAAAPAQAAZHJzL3NoYXBleG1sLnhtbFBLBQYAAAAABgAG&#10;AFsBAAC5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微软雅黑" w:hAnsi="微软雅黑" w:eastAsia="微软雅黑" w:cs="微软雅黑"/>
                            <w:color w:val="404040" w:themeColor="text1" w:themeTint="BF"/>
                            <w:sz w:val="192"/>
                            <w:szCs w:val="19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192"/>
                            <w:szCs w:val="19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求职简历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-1346835</wp:posOffset>
                </wp:positionH>
                <wp:positionV relativeFrom="paragraph">
                  <wp:posOffset>9658985</wp:posOffset>
                </wp:positionV>
                <wp:extent cx="7889240" cy="11175365"/>
                <wp:effectExtent l="0" t="0" r="10160" b="635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03835" y="10771505"/>
                          <a:ext cx="7889240" cy="11175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6.05pt;margin-top:760.55pt;height:879.95pt;width:621.2pt;z-index:251663360;v-text-anchor:middle;mso-width-relative:page;mso-height-relative:page;" fillcolor="#FFFFFF [3212]" filled="t" stroked="f" coordsize="21600,21600" o:gfxdata="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mNf6twAAAAPAQAADwAAAAAAAAABACAA&#10;AAAiAAAAZHJzL2Rvd25yZXYueG1sUEsBAhQAFAAAAAgAh07iQDHH/dh7AgAA3AQAAA4AAAAAAAAA&#10;AQAgAAAAKw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-539750</wp:posOffset>
                </wp:positionH>
                <wp:positionV relativeFrom="paragraph">
                  <wp:posOffset>-35560</wp:posOffset>
                </wp:positionV>
                <wp:extent cx="5233670" cy="1807210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3670" cy="1807210"/>
                          <a:chOff x="20197" y="1634"/>
                          <a:chExt cx="8242" cy="2846"/>
                        </a:xfrm>
                      </wpg:grpSpPr>
                      <wps:wsp>
                        <wps:cNvPr id="25" name="文本框 25"/>
                        <wps:cNvSpPr txBox="1"/>
                        <wps:spPr>
                          <a:xfrm>
                            <a:off x="20197" y="1634"/>
                            <a:ext cx="3982" cy="194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96"/>
                                  <w:szCs w:val="16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96"/>
                                  <w:szCs w:val="16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自荐信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13253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矩形 31"/>
                        <wps:cNvSpPr/>
                        <wps:spPr>
                          <a:xfrm>
                            <a:off x="20197" y="3088"/>
                            <a:ext cx="8242" cy="139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Theme="minorAscii" w:hAnsiTheme="minorEastAsia" w:eastAsiaTheme="minorEastAsia"/>
                                  <w:b/>
                                  <w:color w:val="E3A28F"/>
                                  <w:kern w:val="24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hint="eastAsia" w:asciiTheme="minorAscii" w:hAnsiTheme="minorEastAsia" w:eastAsiaTheme="minorEastAsia"/>
                                  <w:b/>
                                  <w:color w:val="E3A28F"/>
                                  <w:kern w:val="24"/>
                                  <w:sz w:val="96"/>
                                  <w:szCs w:val="96"/>
                                </w:rPr>
                                <w:t>L</w:t>
                              </w:r>
                              <w:r>
                                <w:rPr>
                                  <w:rFonts w:hint="eastAsia" w:asciiTheme="minorAscii" w:hAnsiTheme="minorEastAsia" w:eastAsiaTheme="minorEastAsia"/>
                                  <w:b/>
                                  <w:color w:val="E3A28F"/>
                                  <w:kern w:val="24"/>
                                  <w:sz w:val="72"/>
                                  <w:szCs w:val="72"/>
                                </w:rPr>
                                <w:t>etter of recommendation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5pt;margin-top:-2.8pt;height:142.3pt;width:412.1pt;z-index:251662336;mso-width-relative:page;mso-height-relative:page;" coordorigin="20197,1634" coordsize="8242,2846" o:gfxdata="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A7GVXi3AAAAAoBAAAP&#10;AAAAAAAAAAEAIAAAACIAAABkcnMvZG93bnJldi54bWxQSwECFAAUAAAACACHTuJAiF1LEfgCAAAG&#10;BwAADgAAAAAAAAABACAAAAArAQAAZHJzL2Uyb0RvYy54bWxQSwUGAAAAAAYABgBZAQAAlQYAAAAA&#10;">
                <o:lock v:ext="edit" aspectratio="f"/>
                <v:shape id="_x0000_s1026" o:spid="_x0000_s1026" o:spt="202" type="#_x0000_t202" style="position:absolute;left:20197;top:1634;height:1943;width:3982;" filled="f" stroked="f" coordsize="21600,21600" o:gfxdata="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AhaO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96"/>
                            <w:szCs w:val="160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96"/>
                            <w:szCs w:val="160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自荐信</w:t>
                        </w:r>
                      </w:p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color w:val="413253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rect id="矩形 31" o:spid="_x0000_s1026" o:spt="1" style="position:absolute;left:20197;top:3088;height:1392;width:8242;mso-wrap-style:none;" filled="f" stroked="f" coordsize="21600,21600" o:gfxdata="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cUm9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jc w:val="left"/>
                          <w:rPr>
                            <w:rFonts w:asciiTheme="minorAscii" w:hAnsiTheme="minorEastAsia" w:eastAsiaTheme="minorEastAsia"/>
                            <w:b/>
                            <w:color w:val="E3A28F"/>
                            <w:kern w:val="24"/>
                            <w:sz w:val="72"/>
                            <w:szCs w:val="72"/>
                          </w:rPr>
                        </w:pPr>
                        <w:r>
                          <w:rPr>
                            <w:rFonts w:hint="eastAsia" w:asciiTheme="minorAscii" w:hAnsiTheme="minorEastAsia" w:eastAsiaTheme="minorEastAsia"/>
                            <w:b/>
                            <w:color w:val="E3A28F"/>
                            <w:kern w:val="24"/>
                            <w:sz w:val="96"/>
                            <w:szCs w:val="96"/>
                          </w:rPr>
                          <w:t>L</w:t>
                        </w:r>
                        <w:r>
                          <w:rPr>
                            <w:rFonts w:hint="eastAsia" w:asciiTheme="minorAscii" w:hAnsiTheme="minorEastAsia" w:eastAsiaTheme="minorEastAsia"/>
                            <w:b/>
                            <w:color w:val="E3A28F"/>
                            <w:kern w:val="24"/>
                            <w:sz w:val="72"/>
                            <w:szCs w:val="72"/>
                          </w:rPr>
                          <w:t>etter of recommendation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-1183640</wp:posOffset>
            </wp:positionH>
            <wp:positionV relativeFrom="paragraph">
              <wp:posOffset>-1068070</wp:posOffset>
            </wp:positionV>
            <wp:extent cx="7643495" cy="10848340"/>
            <wp:effectExtent l="0" t="0" r="1905" b="1016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43495" cy="1084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-527050</wp:posOffset>
                </wp:positionH>
                <wp:positionV relativeFrom="paragraph">
                  <wp:posOffset>1713865</wp:posOffset>
                </wp:positionV>
                <wp:extent cx="6293485" cy="7153910"/>
                <wp:effectExtent l="6350" t="6350" r="12065" b="1524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3485" cy="7153910"/>
                          <a:chOff x="16733" y="4644"/>
                          <a:chExt cx="9911" cy="11266"/>
                        </a:xfrm>
                      </wpg:grpSpPr>
                      <wps:wsp>
                        <wps:cNvPr id="23" name="圆角矩形 23"/>
                        <wps:cNvSpPr/>
                        <wps:spPr>
                          <a:xfrm>
                            <a:off x="16733" y="4644"/>
                            <a:ext cx="9911" cy="11266"/>
                          </a:xfrm>
                          <a:prstGeom prst="roundRect">
                            <a:avLst>
                              <a:gd name="adj" fmla="val 2441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41325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文本框 24"/>
                        <wps:cNvSpPr txBox="1"/>
                        <wps:spPr>
                          <a:xfrm>
                            <a:off x="17324" y="5141"/>
                            <a:ext cx="8863" cy="10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尊敬的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公司领导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firstLine="42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你好!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firstLine="42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非常感谢您在百忙之中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抽空阅读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我的自荐书。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firstLine="42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我是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XX大学XX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专业的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毕业生稻小壳。在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大学的四年时光里，我抓紧时间，刻苦学习，以优异的成绩完成了基础理论课的学习。在学好专业课的同时，我也注重综合知识和综合技能的培养与提高，此外，我还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积极参与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各种社会实践，提高了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自身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的综合素质，我获得了宝贵的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实践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经验，并在实习中取得优异成绩。这些都为我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进入职场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打下了坚实的基础。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firstLine="42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我是一个有比较强的适应能力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富有责任心和团队协作精神，具有充满激情的工作态度的人。我会对工作细心和耐心、主动积极，富有责任心，对工作充满热情，并具有团队精神和适应能力；具有良好的沟通能力、已有半年多的实习工作经验，在工作中学到了许多工作技能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　　希望通过我的这封自荐信，能使您对我有一个更全面深入的了解。我愿意以极大的热情与责任心投入到工作中，您的选择是我的期望!期待你的回复。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　　此致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敬礼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righ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自荐人：佰通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righ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　　20XX年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日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5pt;margin-top:134.95pt;height:563.3pt;width:495.55pt;z-index:251661312;mso-width-relative:page;mso-height-relative:page;" coordorigin="16733,4644" coordsize="9911,11266" o:gfxdata="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IdlLJtwAAAAMAQAADwAAAAAAAAABACAAAAAiAAAAZHJzL2Rvd25y&#10;ZXYueG1sUEsBAhQAFAAAAAgAh07iQFF+dAKJAwAA8QgAAA4AAAAAAAAAAQAgAAAAKwEAAGRycy9l&#10;Mm9Eb2MueG1sUEsFBgAAAAAGAAYAWQEAACYHAAAAAA==&#10;">
                <o:lock v:ext="edit" aspectratio="f"/>
                <v:roundrect id="_x0000_s1026" o:spid="_x0000_s1026" o:spt="2" style="position:absolute;left:16733;top:4644;height:11266;width:9911;v-text-anchor:middle;" fillcolor="#FFFFFF [3212]" filled="t" stroked="t" coordsize="21600,21600" arcsize="0.0243981481481481" o:gfxdata="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ingc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3253 [3204]" miterlimit="8" joinstyle="miter"/>
                  <v:imagedata o:title=""/>
                  <o:lock v:ext="edit" aspectratio="f"/>
                </v:roundrect>
                <v:shape id="文本框 24" o:spid="_x0000_s1026" o:spt="202" type="#_x0000_t202" style="position:absolute;left:17324;top:5141;height:10140;width:8863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尊敬的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公司领导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firstLine="42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你好!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firstLine="42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非常感谢您在百忙之中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抽空阅读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我的自荐书。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firstLine="42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我是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XX大学XX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专业的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毕业生稻小壳。在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大学的四年时光里，我抓紧时间，刻苦学习，以优异的成绩完成了基础理论课的学习。在学好专业课的同时，我也注重综合知识和综合技能的培养与提高，此外，我还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积极参与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各种社会实践，提高了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自身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的综合素质，我获得了宝贵的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实践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经验，并在实习中取得优异成绩。这些都为我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进入职场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打下了坚实的基础。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firstLine="42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我是一个有比较强的适应能力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富有责任心和团队协作精神，具有充满激情的工作态度的人。我会对工作细心和耐心、主动积极，富有责任心，对工作充满热情，并具有团队精神和适应能力；具有良好的沟通能力、已有半年多的实习工作经验，在工作中学到了许多工作技能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　　希望通过我的这封自荐信，能使您对我有一个更全面深入的了解。我愿意以极大的热情与责任心投入到工作中，您的选择是我的期望!期待你的回复。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　　此致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敬礼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right"/>
                          <w:textAlignment w:val="auto"/>
                          <w:rPr>
                            <w:rFonts w:hint="default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自荐人：佰通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righ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　　20XX年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日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-1304290</wp:posOffset>
                </wp:positionH>
                <wp:positionV relativeFrom="paragraph">
                  <wp:posOffset>-1048385</wp:posOffset>
                </wp:positionV>
                <wp:extent cx="7921625" cy="11010265"/>
                <wp:effectExtent l="0" t="0" r="3175" b="635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1625" cy="11010265"/>
                          <a:chOff x="3340" y="17479"/>
                          <a:chExt cx="12475" cy="17339"/>
                        </a:xfrm>
                      </wpg:grpSpPr>
                      <wps:wsp>
                        <wps:cNvPr id="110" name="矩形 110"/>
                        <wps:cNvSpPr/>
                        <wps:spPr>
                          <a:xfrm>
                            <a:off x="3340" y="17665"/>
                            <a:ext cx="12269" cy="171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矩形 17"/>
                        <wps:cNvSpPr>
                          <a:spLocks noChangeArrowheads="1"/>
                        </wps:cNvSpPr>
                        <wps:spPr bwMode="auto">
                          <a:xfrm>
                            <a:off x="4547" y="30292"/>
                            <a:ext cx="10025" cy="1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职业证书：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CET4、CET6、计算机MS office二级证书、普通话二级甲、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平面设计师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资格证等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办公技能：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熟练使用Office 办公软件、PS、AI、CorelDRAW等软件；具有优秀的用户体验设计能力，熟悉用户界面的设计，有成熟的上线作品。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17" name="矩形 17"/>
                        <wps:cNvSpPr>
                          <a:spLocks noChangeArrowheads="1"/>
                        </wps:cNvSpPr>
                        <wps:spPr bwMode="auto">
                          <a:xfrm>
                            <a:off x="4547" y="32370"/>
                            <a:ext cx="10025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本人性格活泼开朗，有积极的人生态度，积极参加公益活动和社会实践，学习能力强，逻辑思维好，做事情有条不紊；有比较强的适应能力，能快速地融入、凝聚团队；富有责任心和团队协作精神，具有充满激情的工作态度；在今后的工作当中力求自己更大的进步。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2" name="矩形 17"/>
                        <wps:cNvSpPr>
                          <a:spLocks noChangeArrowheads="1"/>
                        </wps:cNvSpPr>
                        <wps:spPr bwMode="auto">
                          <a:xfrm>
                            <a:off x="4551" y="24747"/>
                            <a:ext cx="10025" cy="1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120" w:afterAutospacing="0" w:line="400" w:lineRule="exact"/>
                                <w:jc w:val="both"/>
                                <w:textAlignment w:val="baselin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.09-20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.07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                      XX科技有限公司                           UI设计师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400" w:lineRule="exact"/>
                                <w:jc w:val="left"/>
                                <w:textAlignment w:val="baseline"/>
                                <w:rPr>
                                  <w:rFonts w:hint="eastAsia" w:ascii="微软雅黑" w:hAnsi="微软雅黑" w:eastAsia="微软雅黑" w:cs="微软雅黑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1.负责公司创意和交互设计工作，根据产品需求，设计产品的整体视觉风格；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400" w:lineRule="exact"/>
                                <w:jc w:val="left"/>
                                <w:textAlignment w:val="baseline"/>
                                <w:rPr>
                                  <w:rFonts w:hint="eastAsia" w:ascii="微软雅黑" w:hAnsi="微软雅黑" w:eastAsia="微软雅黑" w:cs="微软雅黑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2.完善UI规范，负责项目的交互界面、图标、LOGO、按钮等相关元素的设计与制作；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400" w:lineRule="exact"/>
                                <w:jc w:val="left"/>
                                <w:textAlignment w:val="baselin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3.配合技术开发完成切图，推进界面及交互设计的最终实现，完善文档、规范输出、版本迭代和后期优化。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7" name="矩形 17"/>
                        <wps:cNvSpPr>
                          <a:spLocks noChangeArrowheads="1"/>
                        </wps:cNvSpPr>
                        <wps:spPr bwMode="auto">
                          <a:xfrm>
                            <a:off x="4541" y="27825"/>
                            <a:ext cx="10025" cy="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 xml:space="preserve">20XX.08-20XX.02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大学学生会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学生会会长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 xml:space="preserve">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组织多次校园活动，锻炼了自己的组织协调能力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对大型活动进行预算与规划，如购买各种舞台装置用品，请灯光老师等费用的支出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3" name="矩形 17"/>
                        <wps:cNvSpPr>
                          <a:spLocks noChangeArrowheads="1"/>
                        </wps:cNvSpPr>
                        <wps:spPr bwMode="auto">
                          <a:xfrm>
                            <a:off x="4541" y="22091"/>
                            <a:ext cx="10025" cy="1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120" w:afterAutospacing="0" w:line="400" w:lineRule="exact"/>
                                <w:jc w:val="both"/>
                                <w:textAlignment w:val="baselin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.09-20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.07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                     XX大学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 xml:space="preserve"> /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本科                             电子商务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  <w:rPr>
                                  <w:rFonts w:hint="eastAsia" w:ascii="微软雅黑" w:hAnsi="微软雅黑" w:eastAsia="微软雅黑" w:cs="微软雅黑"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主修课程：管理学、微观经济学、宏观经济学、会计学、统计学、财务管理、经济法、市场营销学、营销策划案例、管理信息系统等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F3F3F"/>
                                  <w:kern w:val="24"/>
                                  <w:sz w:val="21"/>
                                  <w:szCs w:val="21"/>
                                  <w:lang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400" w:lineRule="exact"/>
                                <w:jc w:val="left"/>
                                <w:textAlignment w:val="baselin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16" name="组合 16"/>
                        <wpg:cNvGrpSpPr/>
                        <wpg:grpSpPr>
                          <a:xfrm>
                            <a:off x="8356" y="19011"/>
                            <a:ext cx="3218" cy="2042"/>
                            <a:chOff x="5355" y="1468"/>
                            <a:chExt cx="3218" cy="2042"/>
                          </a:xfrm>
                        </wpg:grpSpPr>
                        <wps:wsp>
                          <wps:cNvPr id="13" name="文本框 43"/>
                          <wps:cNvSpPr txBox="1"/>
                          <wps:spPr>
                            <a:xfrm>
                              <a:off x="5847" y="1468"/>
                              <a:ext cx="2726" cy="20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出生日期：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XX年X月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电话：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88-XXXX-XXXX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邮箱：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instrText xml:space="preserve"> HYPERLINK "mailto:8888@163.com" </w:instrTex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XXXX</w:t>
                                </w:r>
                                <w:r>
                                  <w:rPr>
                                    <w:rStyle w:val="6"/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u w:val="none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@</w:t>
                                </w:r>
                                <w:r>
                                  <w:rPr>
                                    <w:rStyle w:val="6"/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qq</w:t>
                                </w:r>
                                <w:r>
                                  <w:rPr>
                                    <w:rStyle w:val="6"/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u w:val="none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.com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0" name="椭圆 3"/>
                          <wps:cNvSpPr/>
                          <wps:spPr>
                            <a:xfrm>
                              <a:off x="5355" y="1639"/>
                              <a:ext cx="441" cy="441"/>
                            </a:xfrm>
                            <a:prstGeom prst="ellipse">
                              <a:avLst/>
                            </a:prstGeom>
                            <a:solidFill>
                              <a:srgbClr val="6DA1B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2" name="1"/>
                          <wps:cNvSpPr/>
                          <wps:spPr>
                            <a:xfrm>
                              <a:off x="5456" y="1740"/>
                              <a:ext cx="238" cy="23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04887721" y="13932552"/>
                                </a:cxn>
                                <a:cxn ang="0">
                                  <a:pos x="104887721" y="13932552"/>
                                </a:cxn>
                                <a:cxn ang="0">
                                  <a:pos x="97790446" y="13932552"/>
                                </a:cxn>
                                <a:cxn ang="0">
                                  <a:pos x="97790446" y="25762121"/>
                                </a:cxn>
                                <a:cxn ang="0">
                                  <a:pos x="77022616" y="25762121"/>
                                </a:cxn>
                                <a:cxn ang="0">
                                  <a:pos x="77022616" y="13932552"/>
                                </a:cxn>
                                <a:cxn ang="0">
                                  <a:pos x="39694673" y="13932552"/>
                                </a:cxn>
                                <a:cxn ang="0">
                                  <a:pos x="39694673" y="25762121"/>
                                </a:cxn>
                                <a:cxn ang="0">
                                  <a:pos x="18664263" y="25762121"/>
                                </a:cxn>
                                <a:cxn ang="0">
                                  <a:pos x="18664263" y="13932552"/>
                                </a:cxn>
                                <a:cxn ang="0">
                                  <a:pos x="11829569" y="13932552"/>
                                </a:cxn>
                                <a:cxn ang="0">
                                  <a:pos x="0" y="25762121"/>
                                </a:cxn>
                                <a:cxn ang="0">
                                  <a:pos x="0" y="104887721"/>
                                </a:cxn>
                                <a:cxn ang="0">
                                  <a:pos x="11829569" y="116454125"/>
                                </a:cxn>
                                <a:cxn ang="0">
                                  <a:pos x="104887721" y="116454125"/>
                                </a:cxn>
                                <a:cxn ang="0">
                                  <a:pos x="116454125" y="104887721"/>
                                </a:cxn>
                                <a:cxn ang="0">
                                  <a:pos x="116454125" y="25762121"/>
                                </a:cxn>
                                <a:cxn ang="0">
                                  <a:pos x="104887721" y="13932552"/>
                                </a:cxn>
                                <a:cxn ang="0">
                                  <a:pos x="104887721" y="104887721"/>
                                </a:cxn>
                                <a:cxn ang="0">
                                  <a:pos x="104887721" y="104887721"/>
                                </a:cxn>
                                <a:cxn ang="0">
                                  <a:pos x="11829569" y="104887721"/>
                                </a:cxn>
                                <a:cxn ang="0">
                                  <a:pos x="11829569" y="51523659"/>
                                </a:cxn>
                                <a:cxn ang="0">
                                  <a:pos x="104887721" y="51523659"/>
                                </a:cxn>
                                <a:cxn ang="0">
                                  <a:pos x="104887721" y="104887721"/>
                                </a:cxn>
                                <a:cxn ang="0">
                                  <a:pos x="32596815" y="0"/>
                                </a:cxn>
                                <a:cxn ang="0">
                                  <a:pos x="32596815" y="0"/>
                                </a:cxn>
                                <a:cxn ang="0">
                                  <a:pos x="23395974" y="0"/>
                                </a:cxn>
                                <a:cxn ang="0">
                                  <a:pos x="23395974" y="23395974"/>
                                </a:cxn>
                                <a:cxn ang="0">
                                  <a:pos x="32596815" y="23395974"/>
                                </a:cxn>
                                <a:cxn ang="0">
                                  <a:pos x="32596815" y="0"/>
                                </a:cxn>
                                <a:cxn ang="0">
                                  <a:pos x="93058151" y="0"/>
                                </a:cxn>
                                <a:cxn ang="0">
                                  <a:pos x="93058151" y="0"/>
                                </a:cxn>
                                <a:cxn ang="0">
                                  <a:pos x="83857894" y="0"/>
                                </a:cxn>
                                <a:cxn ang="0">
                                  <a:pos x="83857894" y="23395974"/>
                                </a:cxn>
                                <a:cxn ang="0">
                                  <a:pos x="93058151" y="23395974"/>
                                </a:cxn>
                                <a:cxn ang="0">
                                  <a:pos x="93058151" y="0"/>
                                </a:cxn>
                              </a:cxnLst>
                              <a:rect l="0" t="0" r="0" b="0"/>
                              <a:pathLst>
                                <a:path w="444" h="444">
                                  <a:moveTo>
                                    <a:pt x="399" y="53"/>
                                  </a:moveTo>
                                  <a:lnTo>
                                    <a:pt x="399" y="53"/>
                                  </a:lnTo>
                                  <a:cubicBezTo>
                                    <a:pt x="372" y="53"/>
                                    <a:pt x="372" y="53"/>
                                    <a:pt x="372" y="53"/>
                                  </a:cubicBezTo>
                                  <a:cubicBezTo>
                                    <a:pt x="372" y="98"/>
                                    <a:pt x="372" y="98"/>
                                    <a:pt x="372" y="98"/>
                                  </a:cubicBezTo>
                                  <a:cubicBezTo>
                                    <a:pt x="293" y="98"/>
                                    <a:pt x="293" y="98"/>
                                    <a:pt x="293" y="98"/>
                                  </a:cubicBezTo>
                                  <a:cubicBezTo>
                                    <a:pt x="293" y="53"/>
                                    <a:pt x="293" y="53"/>
                                    <a:pt x="293" y="53"/>
                                  </a:cubicBezTo>
                                  <a:cubicBezTo>
                                    <a:pt x="151" y="53"/>
                                    <a:pt x="151" y="53"/>
                                    <a:pt x="151" y="53"/>
                                  </a:cubicBezTo>
                                  <a:cubicBezTo>
                                    <a:pt x="151" y="98"/>
                                    <a:pt x="151" y="98"/>
                                    <a:pt x="151" y="98"/>
                                  </a:cubicBezTo>
                                  <a:cubicBezTo>
                                    <a:pt x="71" y="98"/>
                                    <a:pt x="71" y="98"/>
                                    <a:pt x="71" y="98"/>
                                  </a:cubicBezTo>
                                  <a:cubicBezTo>
                                    <a:pt x="71" y="53"/>
                                    <a:pt x="71" y="53"/>
                                    <a:pt x="71" y="53"/>
                                  </a:cubicBezTo>
                                  <a:cubicBezTo>
                                    <a:pt x="45" y="53"/>
                                    <a:pt x="45" y="53"/>
                                    <a:pt x="45" y="53"/>
                                  </a:cubicBezTo>
                                  <a:cubicBezTo>
                                    <a:pt x="18" y="53"/>
                                    <a:pt x="0" y="71"/>
                                    <a:pt x="0" y="98"/>
                                  </a:cubicBezTo>
                                  <a:cubicBezTo>
                                    <a:pt x="0" y="399"/>
                                    <a:pt x="0" y="399"/>
                                    <a:pt x="0" y="399"/>
                                  </a:cubicBezTo>
                                  <a:cubicBezTo>
                                    <a:pt x="0" y="425"/>
                                    <a:pt x="18" y="443"/>
                                    <a:pt x="45" y="443"/>
                                  </a:cubicBezTo>
                                  <a:cubicBezTo>
                                    <a:pt x="399" y="443"/>
                                    <a:pt x="399" y="443"/>
                                    <a:pt x="399" y="443"/>
                                  </a:cubicBezTo>
                                  <a:cubicBezTo>
                                    <a:pt x="425" y="443"/>
                                    <a:pt x="443" y="425"/>
                                    <a:pt x="443" y="399"/>
                                  </a:cubicBezTo>
                                  <a:cubicBezTo>
                                    <a:pt x="443" y="98"/>
                                    <a:pt x="443" y="98"/>
                                    <a:pt x="443" y="98"/>
                                  </a:cubicBezTo>
                                  <a:cubicBezTo>
                                    <a:pt x="443" y="71"/>
                                    <a:pt x="425" y="53"/>
                                    <a:pt x="399" y="53"/>
                                  </a:cubicBezTo>
                                  <a:close/>
                                  <a:moveTo>
                                    <a:pt x="399" y="399"/>
                                  </a:moveTo>
                                  <a:lnTo>
                                    <a:pt x="399" y="399"/>
                                  </a:lnTo>
                                  <a:cubicBezTo>
                                    <a:pt x="45" y="399"/>
                                    <a:pt x="45" y="399"/>
                                    <a:pt x="45" y="399"/>
                                  </a:cubicBezTo>
                                  <a:cubicBezTo>
                                    <a:pt x="45" y="196"/>
                                    <a:pt x="45" y="196"/>
                                    <a:pt x="45" y="196"/>
                                  </a:cubicBezTo>
                                  <a:cubicBezTo>
                                    <a:pt x="399" y="196"/>
                                    <a:pt x="399" y="196"/>
                                    <a:pt x="399" y="196"/>
                                  </a:cubicBezTo>
                                  <a:lnTo>
                                    <a:pt x="399" y="399"/>
                                  </a:lnTo>
                                  <a:close/>
                                  <a:moveTo>
                                    <a:pt x="124" y="0"/>
                                  </a:moveTo>
                                  <a:lnTo>
                                    <a:pt x="124" y="0"/>
                                  </a:lnTo>
                                  <a:cubicBezTo>
                                    <a:pt x="89" y="0"/>
                                    <a:pt x="89" y="0"/>
                                    <a:pt x="89" y="0"/>
                                  </a:cubicBezTo>
                                  <a:cubicBezTo>
                                    <a:pt x="89" y="89"/>
                                    <a:pt x="89" y="89"/>
                                    <a:pt x="89" y="89"/>
                                  </a:cubicBezTo>
                                  <a:cubicBezTo>
                                    <a:pt x="124" y="89"/>
                                    <a:pt x="124" y="89"/>
                                    <a:pt x="124" y="89"/>
                                  </a:cubicBezTo>
                                  <a:lnTo>
                                    <a:pt x="124" y="0"/>
                                  </a:lnTo>
                                  <a:close/>
                                  <a:moveTo>
                                    <a:pt x="354" y="0"/>
                                  </a:moveTo>
                                  <a:lnTo>
                                    <a:pt x="354" y="0"/>
                                  </a:lnTo>
                                  <a:cubicBezTo>
                                    <a:pt x="319" y="0"/>
                                    <a:pt x="319" y="0"/>
                                    <a:pt x="319" y="0"/>
                                  </a:cubicBezTo>
                                  <a:cubicBezTo>
                                    <a:pt x="319" y="89"/>
                                    <a:pt x="319" y="89"/>
                                    <a:pt x="319" y="89"/>
                                  </a:cubicBezTo>
                                  <a:cubicBezTo>
                                    <a:pt x="354" y="89"/>
                                    <a:pt x="354" y="89"/>
                                    <a:pt x="354" y="89"/>
                                  </a:cubicBezTo>
                                  <a:lnTo>
                                    <a:pt x="3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41" name="椭圆 3"/>
                          <wps:cNvSpPr/>
                          <wps:spPr>
                            <a:xfrm>
                              <a:off x="5355" y="2299"/>
                              <a:ext cx="441" cy="441"/>
                            </a:xfrm>
                            <a:prstGeom prst="ellipse">
                              <a:avLst/>
                            </a:prstGeom>
                            <a:solidFill>
                              <a:srgbClr val="6DA1B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1"/>
                          <wps:cNvSpPr>
                            <a:spLocks noEditPoints="1"/>
                          </wps:cNvSpPr>
                          <wps:spPr bwMode="auto">
                            <a:xfrm>
                              <a:off x="5459" y="2383"/>
                              <a:ext cx="233" cy="273"/>
                            </a:xfrm>
                            <a:custGeom>
                              <a:avLst/>
                              <a:gdLst>
                                <a:gd name="T0" fmla="*/ 69 w 86"/>
                                <a:gd name="T1" fmla="*/ 38 h 101"/>
                                <a:gd name="T2" fmla="*/ 68 w 86"/>
                                <a:gd name="T3" fmla="*/ 42 h 101"/>
                                <a:gd name="T4" fmla="*/ 46 w 86"/>
                                <a:gd name="T5" fmla="*/ 44 h 101"/>
                                <a:gd name="T6" fmla="*/ 49 w 86"/>
                                <a:gd name="T7" fmla="*/ 58 h 101"/>
                                <a:gd name="T8" fmla="*/ 68 w 86"/>
                                <a:gd name="T9" fmla="*/ 60 h 101"/>
                                <a:gd name="T10" fmla="*/ 71 w 86"/>
                                <a:gd name="T11" fmla="*/ 62 h 101"/>
                                <a:gd name="T12" fmla="*/ 85 w 86"/>
                                <a:gd name="T13" fmla="*/ 51 h 101"/>
                                <a:gd name="T14" fmla="*/ 85 w 86"/>
                                <a:gd name="T15" fmla="*/ 48 h 101"/>
                                <a:gd name="T16" fmla="*/ 71 w 86"/>
                                <a:gd name="T17" fmla="*/ 38 h 101"/>
                                <a:gd name="T18" fmla="*/ 60 w 86"/>
                                <a:gd name="T19" fmla="*/ 12 h 101"/>
                                <a:gd name="T20" fmla="*/ 46 w 86"/>
                                <a:gd name="T21" fmla="*/ 23 h 101"/>
                                <a:gd name="T22" fmla="*/ 60 w 86"/>
                                <a:gd name="T23" fmla="*/ 35 h 101"/>
                                <a:gd name="T24" fmla="*/ 63 w 86"/>
                                <a:gd name="T25" fmla="*/ 35 h 101"/>
                                <a:gd name="T26" fmla="*/ 64 w 86"/>
                                <a:gd name="T27" fmla="*/ 31 h 101"/>
                                <a:gd name="T28" fmla="*/ 86 w 86"/>
                                <a:gd name="T29" fmla="*/ 29 h 101"/>
                                <a:gd name="T30" fmla="*/ 83 w 86"/>
                                <a:gd name="T31" fmla="*/ 15 h 101"/>
                                <a:gd name="T32" fmla="*/ 64 w 86"/>
                                <a:gd name="T33" fmla="*/ 13 h 101"/>
                                <a:gd name="T34" fmla="*/ 62 w 86"/>
                                <a:gd name="T35" fmla="*/ 11 h 101"/>
                                <a:gd name="T36" fmla="*/ 10 w 86"/>
                                <a:gd name="T37" fmla="*/ 30 h 101"/>
                                <a:gd name="T38" fmla="*/ 19 w 86"/>
                                <a:gd name="T39" fmla="*/ 10 h 101"/>
                                <a:gd name="T40" fmla="*/ 20 w 86"/>
                                <a:gd name="T41" fmla="*/ 13 h 101"/>
                                <a:gd name="T42" fmla="*/ 13 w 86"/>
                                <a:gd name="T43" fmla="*/ 30 h 101"/>
                                <a:gd name="T44" fmla="*/ 11 w 86"/>
                                <a:gd name="T45" fmla="*/ 32 h 101"/>
                                <a:gd name="T46" fmla="*/ 23 w 86"/>
                                <a:gd name="T47" fmla="*/ 0 h 101"/>
                                <a:gd name="T48" fmla="*/ 33 w 86"/>
                                <a:gd name="T49" fmla="*/ 86 h 101"/>
                                <a:gd name="T50" fmla="*/ 60 w 86"/>
                                <a:gd name="T51" fmla="*/ 101 h 101"/>
                                <a:gd name="T52" fmla="*/ 80 w 86"/>
                                <a:gd name="T53" fmla="*/ 94 h 101"/>
                                <a:gd name="T54" fmla="*/ 61 w 86"/>
                                <a:gd name="T55" fmla="*/ 73 h 101"/>
                                <a:gd name="T56" fmla="*/ 59 w 86"/>
                                <a:gd name="T57" fmla="*/ 72 h 101"/>
                                <a:gd name="T58" fmla="*/ 51 w 86"/>
                                <a:gd name="T59" fmla="*/ 74 h 101"/>
                                <a:gd name="T60" fmla="*/ 41 w 86"/>
                                <a:gd name="T61" fmla="*/ 69 h 101"/>
                                <a:gd name="T62" fmla="*/ 33 w 86"/>
                                <a:gd name="T63" fmla="*/ 29 h 101"/>
                                <a:gd name="T64" fmla="*/ 27 w 86"/>
                                <a:gd name="T65" fmla="*/ 2 h 101"/>
                                <a:gd name="T66" fmla="*/ 25 w 86"/>
                                <a:gd name="T67" fmla="*/ 0 h 1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86" h="101">
                                  <a:moveTo>
                                    <a:pt x="71" y="38"/>
                                  </a:moveTo>
                                  <a:cubicBezTo>
                                    <a:pt x="70" y="38"/>
                                    <a:pt x="70" y="38"/>
                                    <a:pt x="69" y="38"/>
                                  </a:cubicBezTo>
                                  <a:cubicBezTo>
                                    <a:pt x="69" y="38"/>
                                    <a:pt x="68" y="39"/>
                                    <a:pt x="68" y="40"/>
                                  </a:cubicBezTo>
                                  <a:cubicBezTo>
                                    <a:pt x="68" y="42"/>
                                    <a:pt x="68" y="42"/>
                                    <a:pt x="68" y="42"/>
                                  </a:cubicBezTo>
                                  <a:cubicBezTo>
                                    <a:pt x="49" y="42"/>
                                    <a:pt x="49" y="42"/>
                                    <a:pt x="49" y="42"/>
                                  </a:cubicBezTo>
                                  <a:cubicBezTo>
                                    <a:pt x="47" y="42"/>
                                    <a:pt x="46" y="43"/>
                                    <a:pt x="46" y="44"/>
                                  </a:cubicBezTo>
                                  <a:cubicBezTo>
                                    <a:pt x="46" y="56"/>
                                    <a:pt x="46" y="56"/>
                                    <a:pt x="46" y="56"/>
                                  </a:cubicBezTo>
                                  <a:cubicBezTo>
                                    <a:pt x="46" y="57"/>
                                    <a:pt x="47" y="58"/>
                                    <a:pt x="49" y="58"/>
                                  </a:cubicBezTo>
                                  <a:cubicBezTo>
                                    <a:pt x="68" y="58"/>
                                    <a:pt x="68" y="58"/>
                                    <a:pt x="68" y="58"/>
                                  </a:cubicBezTo>
                                  <a:cubicBezTo>
                                    <a:pt x="68" y="60"/>
                                    <a:pt x="68" y="60"/>
                                    <a:pt x="68" y="60"/>
                                  </a:cubicBezTo>
                                  <a:cubicBezTo>
                                    <a:pt x="68" y="60"/>
                                    <a:pt x="69" y="61"/>
                                    <a:pt x="69" y="61"/>
                                  </a:cubicBezTo>
                                  <a:cubicBezTo>
                                    <a:pt x="70" y="62"/>
                                    <a:pt x="70" y="62"/>
                                    <a:pt x="71" y="62"/>
                                  </a:cubicBezTo>
                                  <a:cubicBezTo>
                                    <a:pt x="71" y="62"/>
                                    <a:pt x="71" y="62"/>
                                    <a:pt x="72" y="61"/>
                                  </a:cubicBezTo>
                                  <a:cubicBezTo>
                                    <a:pt x="85" y="51"/>
                                    <a:pt x="85" y="51"/>
                                    <a:pt x="85" y="51"/>
                                  </a:cubicBezTo>
                                  <a:cubicBezTo>
                                    <a:pt x="85" y="51"/>
                                    <a:pt x="86" y="50"/>
                                    <a:pt x="86" y="50"/>
                                  </a:cubicBezTo>
                                  <a:cubicBezTo>
                                    <a:pt x="86" y="49"/>
                                    <a:pt x="85" y="48"/>
                                    <a:pt x="85" y="48"/>
                                  </a:cubicBezTo>
                                  <a:cubicBezTo>
                                    <a:pt x="72" y="38"/>
                                    <a:pt x="72" y="38"/>
                                    <a:pt x="72" y="38"/>
                                  </a:cubicBezTo>
                                  <a:cubicBezTo>
                                    <a:pt x="71" y="38"/>
                                    <a:pt x="71" y="38"/>
                                    <a:pt x="71" y="38"/>
                                  </a:cubicBezTo>
                                  <a:moveTo>
                                    <a:pt x="62" y="11"/>
                                  </a:moveTo>
                                  <a:cubicBezTo>
                                    <a:pt x="61" y="11"/>
                                    <a:pt x="61" y="11"/>
                                    <a:pt x="60" y="12"/>
                                  </a:cubicBezTo>
                                  <a:cubicBezTo>
                                    <a:pt x="47" y="22"/>
                                    <a:pt x="47" y="22"/>
                                    <a:pt x="47" y="22"/>
                                  </a:cubicBezTo>
                                  <a:cubicBezTo>
                                    <a:pt x="47" y="22"/>
                                    <a:pt x="46" y="23"/>
                                    <a:pt x="46" y="23"/>
                                  </a:cubicBezTo>
                                  <a:cubicBezTo>
                                    <a:pt x="46" y="24"/>
                                    <a:pt x="47" y="25"/>
                                    <a:pt x="47" y="25"/>
                                  </a:cubicBezTo>
                                  <a:cubicBezTo>
                                    <a:pt x="60" y="35"/>
                                    <a:pt x="60" y="35"/>
                                    <a:pt x="60" y="35"/>
                                  </a:cubicBezTo>
                                  <a:cubicBezTo>
                                    <a:pt x="61" y="35"/>
                                    <a:pt x="61" y="35"/>
                                    <a:pt x="62" y="35"/>
                                  </a:cubicBezTo>
                                  <a:cubicBezTo>
                                    <a:pt x="62" y="35"/>
                                    <a:pt x="62" y="35"/>
                                    <a:pt x="63" y="35"/>
                                  </a:cubicBezTo>
                                  <a:cubicBezTo>
                                    <a:pt x="63" y="35"/>
                                    <a:pt x="64" y="34"/>
                                    <a:pt x="64" y="33"/>
                                  </a:cubicBezTo>
                                  <a:cubicBezTo>
                                    <a:pt x="64" y="31"/>
                                    <a:pt x="64" y="31"/>
                                    <a:pt x="64" y="31"/>
                                  </a:cubicBezTo>
                                  <a:cubicBezTo>
                                    <a:pt x="83" y="31"/>
                                    <a:pt x="83" y="31"/>
                                    <a:pt x="83" y="31"/>
                                  </a:cubicBezTo>
                                  <a:cubicBezTo>
                                    <a:pt x="85" y="31"/>
                                    <a:pt x="86" y="30"/>
                                    <a:pt x="86" y="29"/>
                                  </a:cubicBezTo>
                                  <a:cubicBezTo>
                                    <a:pt x="86" y="17"/>
                                    <a:pt x="86" y="17"/>
                                    <a:pt x="86" y="17"/>
                                  </a:cubicBezTo>
                                  <a:cubicBezTo>
                                    <a:pt x="86" y="16"/>
                                    <a:pt x="85" y="15"/>
                                    <a:pt x="83" y="15"/>
                                  </a:cubicBezTo>
                                  <a:cubicBezTo>
                                    <a:pt x="64" y="15"/>
                                    <a:pt x="64" y="15"/>
                                    <a:pt x="64" y="15"/>
                                  </a:cubicBezTo>
                                  <a:cubicBezTo>
                                    <a:pt x="64" y="13"/>
                                    <a:pt x="64" y="13"/>
                                    <a:pt x="64" y="13"/>
                                  </a:cubicBezTo>
                                  <a:cubicBezTo>
                                    <a:pt x="64" y="13"/>
                                    <a:pt x="63" y="12"/>
                                    <a:pt x="63" y="12"/>
                                  </a:cubicBezTo>
                                  <a:cubicBezTo>
                                    <a:pt x="62" y="11"/>
                                    <a:pt x="62" y="11"/>
                                    <a:pt x="62" y="11"/>
                                  </a:cubicBezTo>
                                  <a:moveTo>
                                    <a:pt x="11" y="32"/>
                                  </a:moveTo>
                                  <a:cubicBezTo>
                                    <a:pt x="10" y="32"/>
                                    <a:pt x="10" y="31"/>
                                    <a:pt x="10" y="30"/>
                                  </a:cubicBezTo>
                                  <a:cubicBezTo>
                                    <a:pt x="10" y="23"/>
                                    <a:pt x="13" y="16"/>
                                    <a:pt x="18" y="11"/>
                                  </a:cubicBezTo>
                                  <a:cubicBezTo>
                                    <a:pt x="18" y="10"/>
                                    <a:pt x="18" y="10"/>
                                    <a:pt x="19" y="10"/>
                                  </a:cubicBezTo>
                                  <a:cubicBezTo>
                                    <a:pt x="19" y="10"/>
                                    <a:pt x="20" y="10"/>
                                    <a:pt x="20" y="10"/>
                                  </a:cubicBezTo>
                                  <a:cubicBezTo>
                                    <a:pt x="21" y="11"/>
                                    <a:pt x="21" y="12"/>
                                    <a:pt x="20" y="13"/>
                                  </a:cubicBezTo>
                                  <a:cubicBezTo>
                                    <a:pt x="16" y="18"/>
                                    <a:pt x="13" y="24"/>
                                    <a:pt x="13" y="30"/>
                                  </a:cubicBezTo>
                                  <a:cubicBezTo>
                                    <a:pt x="13" y="30"/>
                                    <a:pt x="13" y="30"/>
                                    <a:pt x="13" y="30"/>
                                  </a:cubicBezTo>
                                  <a:cubicBezTo>
                                    <a:pt x="13" y="31"/>
                                    <a:pt x="12" y="32"/>
                                    <a:pt x="11" y="32"/>
                                  </a:cubicBezTo>
                                  <a:cubicBezTo>
                                    <a:pt x="11" y="32"/>
                                    <a:pt x="11" y="32"/>
                                    <a:pt x="11" y="32"/>
                                  </a:cubicBezTo>
                                  <a:moveTo>
                                    <a:pt x="24" y="0"/>
                                  </a:moveTo>
                                  <a:cubicBezTo>
                                    <a:pt x="24" y="0"/>
                                    <a:pt x="23" y="0"/>
                                    <a:pt x="23" y="0"/>
                                  </a:cubicBezTo>
                                  <a:cubicBezTo>
                                    <a:pt x="6" y="10"/>
                                    <a:pt x="0" y="29"/>
                                    <a:pt x="9" y="44"/>
                                  </a:cubicBezTo>
                                  <a:cubicBezTo>
                                    <a:pt x="33" y="86"/>
                                    <a:pt x="33" y="86"/>
                                    <a:pt x="33" y="86"/>
                                  </a:cubicBezTo>
                                  <a:cubicBezTo>
                                    <a:pt x="37" y="93"/>
                                    <a:pt x="44" y="98"/>
                                    <a:pt x="51" y="100"/>
                                  </a:cubicBezTo>
                                  <a:cubicBezTo>
                                    <a:pt x="54" y="100"/>
                                    <a:pt x="57" y="101"/>
                                    <a:pt x="60" y="101"/>
                                  </a:cubicBezTo>
                                  <a:cubicBezTo>
                                    <a:pt x="66" y="101"/>
                                    <a:pt x="73" y="99"/>
                                    <a:pt x="79" y="96"/>
                                  </a:cubicBezTo>
                                  <a:cubicBezTo>
                                    <a:pt x="79" y="95"/>
                                    <a:pt x="80" y="95"/>
                                    <a:pt x="80" y="94"/>
                                  </a:cubicBezTo>
                                  <a:cubicBezTo>
                                    <a:pt x="80" y="93"/>
                                    <a:pt x="80" y="92"/>
                                    <a:pt x="79" y="91"/>
                                  </a:cubicBezTo>
                                  <a:cubicBezTo>
                                    <a:pt x="61" y="73"/>
                                    <a:pt x="61" y="73"/>
                                    <a:pt x="61" y="73"/>
                                  </a:cubicBezTo>
                                  <a:cubicBezTo>
                                    <a:pt x="61" y="73"/>
                                    <a:pt x="61" y="72"/>
                                    <a:pt x="60" y="72"/>
                                  </a:cubicBezTo>
                                  <a:cubicBezTo>
                                    <a:pt x="60" y="72"/>
                                    <a:pt x="60" y="72"/>
                                    <a:pt x="59" y="72"/>
                                  </a:cubicBezTo>
                                  <a:cubicBezTo>
                                    <a:pt x="59" y="72"/>
                                    <a:pt x="59" y="72"/>
                                    <a:pt x="59" y="72"/>
                                  </a:cubicBezTo>
                                  <a:cubicBezTo>
                                    <a:pt x="56" y="73"/>
                                    <a:pt x="53" y="74"/>
                                    <a:pt x="51" y="74"/>
                                  </a:cubicBezTo>
                                  <a:cubicBezTo>
                                    <a:pt x="50" y="74"/>
                                    <a:pt x="48" y="73"/>
                                    <a:pt x="47" y="73"/>
                                  </a:cubicBezTo>
                                  <a:cubicBezTo>
                                    <a:pt x="45" y="73"/>
                                    <a:pt x="42" y="71"/>
                                    <a:pt x="41" y="69"/>
                                  </a:cubicBezTo>
                                  <a:cubicBezTo>
                                    <a:pt x="28" y="46"/>
                                    <a:pt x="28" y="46"/>
                                    <a:pt x="28" y="46"/>
                                  </a:cubicBezTo>
                                  <a:cubicBezTo>
                                    <a:pt x="25" y="42"/>
                                    <a:pt x="27" y="35"/>
                                    <a:pt x="33" y="29"/>
                                  </a:cubicBezTo>
                                  <a:cubicBezTo>
                                    <a:pt x="34" y="28"/>
                                    <a:pt x="34" y="27"/>
                                    <a:pt x="34" y="26"/>
                                  </a:cubicBezTo>
                                  <a:cubicBezTo>
                                    <a:pt x="27" y="2"/>
                                    <a:pt x="27" y="2"/>
                                    <a:pt x="27" y="2"/>
                                  </a:cubicBezTo>
                                  <a:cubicBezTo>
                                    <a:pt x="26" y="1"/>
                                    <a:pt x="26" y="0"/>
                                    <a:pt x="25" y="0"/>
                                  </a:cubicBezTo>
                                  <a:cubicBezTo>
                                    <a:pt x="25" y="0"/>
                                    <a:pt x="25" y="0"/>
                                    <a:pt x="25" y="0"/>
                                  </a:cubicBezTo>
                                  <a:cubicBezTo>
                                    <a:pt x="25" y="0"/>
                                    <a:pt x="24" y="0"/>
                                    <a:pt x="24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42" name="椭圆 3"/>
                          <wps:cNvSpPr/>
                          <wps:spPr>
                            <a:xfrm>
                              <a:off x="5355" y="2899"/>
                              <a:ext cx="441" cy="441"/>
                            </a:xfrm>
                            <a:prstGeom prst="ellipse">
                              <a:avLst/>
                            </a:prstGeom>
                            <a:solidFill>
                              <a:srgbClr val="6DA1B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3" name="1"/>
                          <wps:cNvSpPr>
                            <a:spLocks noEditPoints="1"/>
                          </wps:cNvSpPr>
                          <wps:spPr bwMode="auto">
                            <a:xfrm>
                              <a:off x="5447" y="2998"/>
                              <a:ext cx="257" cy="243"/>
                            </a:xfrm>
                            <a:custGeom>
                              <a:avLst/>
                              <a:gdLst>
                                <a:gd name="T0" fmla="*/ 38 w 121"/>
                                <a:gd name="T1" fmla="*/ 42 h 114"/>
                                <a:gd name="T2" fmla="*/ 38 w 121"/>
                                <a:gd name="T3" fmla="*/ 47 h 114"/>
                                <a:gd name="T4" fmla="*/ 76 w 121"/>
                                <a:gd name="T5" fmla="*/ 44 h 114"/>
                                <a:gd name="T6" fmla="*/ 87 w 121"/>
                                <a:gd name="T7" fmla="*/ 32 h 114"/>
                                <a:gd name="T8" fmla="*/ 35 w 121"/>
                                <a:gd name="T9" fmla="*/ 35 h 114"/>
                                <a:gd name="T10" fmla="*/ 38 w 121"/>
                                <a:gd name="T11" fmla="*/ 37 h 114"/>
                                <a:gd name="T12" fmla="*/ 89 w 121"/>
                                <a:gd name="T13" fmla="*/ 35 h 114"/>
                                <a:gd name="T14" fmla="*/ 87 w 121"/>
                                <a:gd name="T15" fmla="*/ 32 h 114"/>
                                <a:gd name="T16" fmla="*/ 38 w 121"/>
                                <a:gd name="T17" fmla="*/ 22 h 114"/>
                                <a:gd name="T18" fmla="*/ 35 w 121"/>
                                <a:gd name="T19" fmla="*/ 26 h 114"/>
                                <a:gd name="T20" fmla="*/ 87 w 121"/>
                                <a:gd name="T21" fmla="*/ 28 h 114"/>
                                <a:gd name="T22" fmla="*/ 89 w 121"/>
                                <a:gd name="T23" fmla="*/ 25 h 114"/>
                                <a:gd name="T24" fmla="*/ 19 w 121"/>
                                <a:gd name="T25" fmla="*/ 105 h 114"/>
                                <a:gd name="T26" fmla="*/ 103 w 121"/>
                                <a:gd name="T27" fmla="*/ 105 h 114"/>
                                <a:gd name="T28" fmla="*/ 9 w 121"/>
                                <a:gd name="T29" fmla="*/ 100 h 114"/>
                                <a:gd name="T30" fmla="*/ 41 w 121"/>
                                <a:gd name="T31" fmla="*/ 74 h 114"/>
                                <a:gd name="T32" fmla="*/ 112 w 121"/>
                                <a:gd name="T33" fmla="*/ 99 h 114"/>
                                <a:gd name="T34" fmla="*/ 112 w 121"/>
                                <a:gd name="T35" fmla="*/ 53 h 114"/>
                                <a:gd name="T36" fmla="*/ 16 w 121"/>
                                <a:gd name="T37" fmla="*/ 48 h 114"/>
                                <a:gd name="T38" fmla="*/ 9 w 121"/>
                                <a:gd name="T39" fmla="*/ 37 h 114"/>
                                <a:gd name="T40" fmla="*/ 13 w 121"/>
                                <a:gd name="T41" fmla="*/ 35 h 114"/>
                                <a:gd name="T42" fmla="*/ 16 w 121"/>
                                <a:gd name="T43" fmla="*/ 48 h 114"/>
                                <a:gd name="T44" fmla="*/ 105 w 121"/>
                                <a:gd name="T45" fmla="*/ 35 h 114"/>
                                <a:gd name="T46" fmla="*/ 111 w 121"/>
                                <a:gd name="T47" fmla="*/ 36 h 114"/>
                                <a:gd name="T48" fmla="*/ 112 w 121"/>
                                <a:gd name="T49" fmla="*/ 42 h 114"/>
                                <a:gd name="T50" fmla="*/ 48 w 121"/>
                                <a:gd name="T51" fmla="*/ 68 h 114"/>
                                <a:gd name="T52" fmla="*/ 26 w 121"/>
                                <a:gd name="T53" fmla="*/ 53 h 114"/>
                                <a:gd name="T54" fmla="*/ 26 w 121"/>
                                <a:gd name="T55" fmla="*/ 26 h 114"/>
                                <a:gd name="T56" fmla="*/ 36 w 121"/>
                                <a:gd name="T57" fmla="*/ 10 h 114"/>
                                <a:gd name="T58" fmla="*/ 95 w 121"/>
                                <a:gd name="T59" fmla="*/ 20 h 114"/>
                                <a:gd name="T60" fmla="*/ 95 w 121"/>
                                <a:gd name="T61" fmla="*/ 35 h 114"/>
                                <a:gd name="T62" fmla="*/ 95 w 121"/>
                                <a:gd name="T63" fmla="*/ 54 h 114"/>
                                <a:gd name="T64" fmla="*/ 60 w 121"/>
                                <a:gd name="T65" fmla="*/ 59 h 114"/>
                                <a:gd name="T66" fmla="*/ 84 w 121"/>
                                <a:gd name="T67" fmla="*/ 0 h 114"/>
                                <a:gd name="T68" fmla="*/ 16 w 121"/>
                                <a:gd name="T69" fmla="*/ 20 h 114"/>
                                <a:gd name="T70" fmla="*/ 13 w 121"/>
                                <a:gd name="T71" fmla="*/ 26 h 114"/>
                                <a:gd name="T72" fmla="*/ 0 w 121"/>
                                <a:gd name="T73" fmla="*/ 103 h 114"/>
                                <a:gd name="T74" fmla="*/ 109 w 121"/>
                                <a:gd name="T75" fmla="*/ 114 h 114"/>
                                <a:gd name="T76" fmla="*/ 121 w 121"/>
                                <a:gd name="T77" fmla="*/ 37 h 114"/>
                                <a:gd name="T78" fmla="*/ 105 w 121"/>
                                <a:gd name="T79" fmla="*/ 26 h 114"/>
                                <a:gd name="T80" fmla="*/ 84 w 121"/>
                                <a:gd name="T81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21" h="114">
                                  <a:moveTo>
                                    <a:pt x="74" y="42"/>
                                  </a:moveTo>
                                  <a:cubicBezTo>
                                    <a:pt x="38" y="42"/>
                                    <a:pt x="38" y="42"/>
                                    <a:pt x="38" y="42"/>
                                  </a:cubicBezTo>
                                  <a:cubicBezTo>
                                    <a:pt x="36" y="42"/>
                                    <a:pt x="35" y="43"/>
                                    <a:pt x="35" y="44"/>
                                  </a:cubicBezTo>
                                  <a:cubicBezTo>
                                    <a:pt x="35" y="46"/>
                                    <a:pt x="36" y="47"/>
                                    <a:pt x="38" y="47"/>
                                  </a:cubicBezTo>
                                  <a:cubicBezTo>
                                    <a:pt x="74" y="47"/>
                                    <a:pt x="74" y="47"/>
                                    <a:pt x="74" y="47"/>
                                  </a:cubicBezTo>
                                  <a:cubicBezTo>
                                    <a:pt x="75" y="47"/>
                                    <a:pt x="76" y="46"/>
                                    <a:pt x="76" y="44"/>
                                  </a:cubicBezTo>
                                  <a:cubicBezTo>
                                    <a:pt x="76" y="43"/>
                                    <a:pt x="75" y="42"/>
                                    <a:pt x="74" y="42"/>
                                  </a:cubicBezTo>
                                  <a:moveTo>
                                    <a:pt x="87" y="32"/>
                                  </a:moveTo>
                                  <a:cubicBezTo>
                                    <a:pt x="38" y="32"/>
                                    <a:pt x="38" y="32"/>
                                    <a:pt x="38" y="32"/>
                                  </a:cubicBezTo>
                                  <a:cubicBezTo>
                                    <a:pt x="36" y="32"/>
                                    <a:pt x="35" y="33"/>
                                    <a:pt x="35" y="35"/>
                                  </a:cubicBezTo>
                                  <a:cubicBezTo>
                                    <a:pt x="35" y="35"/>
                                    <a:pt x="35" y="35"/>
                                    <a:pt x="35" y="35"/>
                                  </a:cubicBezTo>
                                  <a:cubicBezTo>
                                    <a:pt x="35" y="36"/>
                                    <a:pt x="36" y="37"/>
                                    <a:pt x="38" y="37"/>
                                  </a:cubicBezTo>
                                  <a:cubicBezTo>
                                    <a:pt x="87" y="37"/>
                                    <a:pt x="87" y="37"/>
                                    <a:pt x="87" y="37"/>
                                  </a:cubicBezTo>
                                  <a:cubicBezTo>
                                    <a:pt x="88" y="37"/>
                                    <a:pt x="89" y="36"/>
                                    <a:pt x="89" y="35"/>
                                  </a:cubicBezTo>
                                  <a:cubicBezTo>
                                    <a:pt x="89" y="35"/>
                                    <a:pt x="89" y="35"/>
                                    <a:pt x="89" y="35"/>
                                  </a:cubicBezTo>
                                  <a:cubicBezTo>
                                    <a:pt x="89" y="33"/>
                                    <a:pt x="88" y="32"/>
                                    <a:pt x="87" y="32"/>
                                  </a:cubicBezTo>
                                  <a:moveTo>
                                    <a:pt x="87" y="22"/>
                                  </a:moveTo>
                                  <a:cubicBezTo>
                                    <a:pt x="38" y="22"/>
                                    <a:pt x="38" y="22"/>
                                    <a:pt x="38" y="22"/>
                                  </a:cubicBezTo>
                                  <a:cubicBezTo>
                                    <a:pt x="36" y="22"/>
                                    <a:pt x="35" y="24"/>
                                    <a:pt x="35" y="25"/>
                                  </a:cubicBezTo>
                                  <a:cubicBezTo>
                                    <a:pt x="35" y="25"/>
                                    <a:pt x="35" y="26"/>
                                    <a:pt x="35" y="26"/>
                                  </a:cubicBezTo>
                                  <a:cubicBezTo>
                                    <a:pt x="36" y="27"/>
                                    <a:pt x="37" y="28"/>
                                    <a:pt x="38" y="28"/>
                                  </a:cubicBezTo>
                                  <a:cubicBezTo>
                                    <a:pt x="87" y="28"/>
                                    <a:pt x="87" y="28"/>
                                    <a:pt x="87" y="28"/>
                                  </a:cubicBezTo>
                                  <a:cubicBezTo>
                                    <a:pt x="88" y="28"/>
                                    <a:pt x="89" y="27"/>
                                    <a:pt x="89" y="26"/>
                                  </a:cubicBezTo>
                                  <a:cubicBezTo>
                                    <a:pt x="89" y="26"/>
                                    <a:pt x="89" y="25"/>
                                    <a:pt x="89" y="25"/>
                                  </a:cubicBezTo>
                                  <a:cubicBezTo>
                                    <a:pt x="89" y="24"/>
                                    <a:pt x="88" y="22"/>
                                    <a:pt x="87" y="22"/>
                                  </a:cubicBezTo>
                                  <a:moveTo>
                                    <a:pt x="19" y="105"/>
                                  </a:moveTo>
                                  <a:cubicBezTo>
                                    <a:pt x="60" y="71"/>
                                    <a:pt x="60" y="71"/>
                                    <a:pt x="60" y="71"/>
                                  </a:cubicBezTo>
                                  <a:cubicBezTo>
                                    <a:pt x="103" y="105"/>
                                    <a:pt x="103" y="105"/>
                                    <a:pt x="103" y="105"/>
                                  </a:cubicBezTo>
                                  <a:cubicBezTo>
                                    <a:pt x="19" y="105"/>
                                    <a:pt x="19" y="105"/>
                                    <a:pt x="19" y="105"/>
                                  </a:cubicBezTo>
                                  <a:moveTo>
                                    <a:pt x="9" y="100"/>
                                  </a:moveTo>
                                  <a:cubicBezTo>
                                    <a:pt x="9" y="54"/>
                                    <a:pt x="9" y="54"/>
                                    <a:pt x="9" y="5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9" y="100"/>
                                    <a:pt x="9" y="100"/>
                                    <a:pt x="9" y="100"/>
                                  </a:cubicBezTo>
                                  <a:moveTo>
                                    <a:pt x="112" y="99"/>
                                  </a:moveTo>
                                  <a:cubicBezTo>
                                    <a:pt x="80" y="74"/>
                                    <a:pt x="80" y="74"/>
                                    <a:pt x="80" y="74"/>
                                  </a:cubicBezTo>
                                  <a:cubicBezTo>
                                    <a:pt x="112" y="53"/>
                                    <a:pt x="112" y="53"/>
                                    <a:pt x="112" y="53"/>
                                  </a:cubicBezTo>
                                  <a:cubicBezTo>
                                    <a:pt x="112" y="99"/>
                                    <a:pt x="112" y="99"/>
                                    <a:pt x="112" y="99"/>
                                  </a:cubicBezTo>
                                  <a:moveTo>
                                    <a:pt x="16" y="48"/>
                                  </a:moveTo>
                                  <a:cubicBezTo>
                                    <a:pt x="9" y="43"/>
                                    <a:pt x="9" y="43"/>
                                    <a:pt x="9" y="43"/>
                                  </a:cubicBezTo>
                                  <a:cubicBezTo>
                                    <a:pt x="9" y="37"/>
                                    <a:pt x="9" y="37"/>
                                    <a:pt x="9" y="37"/>
                                  </a:cubicBezTo>
                                  <a:cubicBezTo>
                                    <a:pt x="9" y="37"/>
                                    <a:pt x="10" y="37"/>
                                    <a:pt x="10" y="36"/>
                                  </a:cubicBezTo>
                                  <a:cubicBezTo>
                                    <a:pt x="11" y="36"/>
                                    <a:pt x="12" y="35"/>
                                    <a:pt x="13" y="35"/>
                                  </a:cubicBezTo>
                                  <a:cubicBezTo>
                                    <a:pt x="16" y="35"/>
                                    <a:pt x="16" y="35"/>
                                    <a:pt x="16" y="35"/>
                                  </a:cubicBezTo>
                                  <a:cubicBezTo>
                                    <a:pt x="16" y="48"/>
                                    <a:pt x="16" y="48"/>
                                    <a:pt x="16" y="48"/>
                                  </a:cubicBezTo>
                                  <a:moveTo>
                                    <a:pt x="105" y="47"/>
                                  </a:moveTo>
                                  <a:cubicBezTo>
                                    <a:pt x="105" y="35"/>
                                    <a:pt x="105" y="35"/>
                                    <a:pt x="105" y="35"/>
                                  </a:cubicBezTo>
                                  <a:cubicBezTo>
                                    <a:pt x="109" y="35"/>
                                    <a:pt x="109" y="35"/>
                                    <a:pt x="109" y="35"/>
                                  </a:cubicBezTo>
                                  <a:cubicBezTo>
                                    <a:pt x="110" y="35"/>
                                    <a:pt x="111" y="36"/>
                                    <a:pt x="111" y="36"/>
                                  </a:cubicBezTo>
                                  <a:cubicBezTo>
                                    <a:pt x="112" y="37"/>
                                    <a:pt x="112" y="37"/>
                                    <a:pt x="112" y="37"/>
                                  </a:cubicBezTo>
                                  <a:cubicBezTo>
                                    <a:pt x="112" y="42"/>
                                    <a:pt x="112" y="42"/>
                                    <a:pt x="112" y="42"/>
                                  </a:cubicBezTo>
                                  <a:cubicBezTo>
                                    <a:pt x="105" y="47"/>
                                    <a:pt x="105" y="47"/>
                                    <a:pt x="105" y="47"/>
                                  </a:cubicBezTo>
                                  <a:moveTo>
                                    <a:pt x="48" y="68"/>
                                  </a:moveTo>
                                  <a:cubicBezTo>
                                    <a:pt x="26" y="54"/>
                                    <a:pt x="26" y="54"/>
                                    <a:pt x="26" y="54"/>
                                  </a:cubicBezTo>
                                  <a:cubicBezTo>
                                    <a:pt x="26" y="54"/>
                                    <a:pt x="26" y="53"/>
                                    <a:pt x="26" y="53"/>
                                  </a:cubicBezTo>
                                  <a:cubicBezTo>
                                    <a:pt x="26" y="35"/>
                                    <a:pt x="26" y="35"/>
                                    <a:pt x="26" y="35"/>
                                  </a:cubicBezTo>
                                  <a:cubicBezTo>
                                    <a:pt x="26" y="26"/>
                                    <a:pt x="26" y="26"/>
                                    <a:pt x="26" y="26"/>
                                  </a:cubicBezTo>
                                  <a:cubicBezTo>
                                    <a:pt x="26" y="20"/>
                                    <a:pt x="26" y="20"/>
                                    <a:pt x="26" y="20"/>
                                  </a:cubicBezTo>
                                  <a:cubicBezTo>
                                    <a:pt x="26" y="15"/>
                                    <a:pt x="30" y="10"/>
                                    <a:pt x="36" y="10"/>
                                  </a:cubicBezTo>
                                  <a:cubicBezTo>
                                    <a:pt x="84" y="10"/>
                                    <a:pt x="84" y="10"/>
                                    <a:pt x="84" y="10"/>
                                  </a:cubicBezTo>
                                  <a:cubicBezTo>
                                    <a:pt x="90" y="10"/>
                                    <a:pt x="95" y="15"/>
                                    <a:pt x="95" y="20"/>
                                  </a:cubicBezTo>
                                  <a:cubicBezTo>
                                    <a:pt x="95" y="26"/>
                                    <a:pt x="95" y="26"/>
                                    <a:pt x="95" y="26"/>
                                  </a:cubicBezTo>
                                  <a:cubicBezTo>
                                    <a:pt x="95" y="35"/>
                                    <a:pt x="95" y="35"/>
                                    <a:pt x="95" y="35"/>
                                  </a:cubicBezTo>
                                  <a:cubicBezTo>
                                    <a:pt x="95" y="53"/>
                                    <a:pt x="95" y="53"/>
                                    <a:pt x="95" y="53"/>
                                  </a:cubicBezTo>
                                  <a:cubicBezTo>
                                    <a:pt x="95" y="54"/>
                                    <a:pt x="95" y="54"/>
                                    <a:pt x="95" y="54"/>
                                  </a:cubicBezTo>
                                  <a:cubicBezTo>
                                    <a:pt x="72" y="68"/>
                                    <a:pt x="72" y="68"/>
                                    <a:pt x="72" y="68"/>
                                  </a:cubicBezTo>
                                  <a:cubicBezTo>
                                    <a:pt x="60" y="59"/>
                                    <a:pt x="60" y="59"/>
                                    <a:pt x="60" y="59"/>
                                  </a:cubicBezTo>
                                  <a:cubicBezTo>
                                    <a:pt x="48" y="68"/>
                                    <a:pt x="48" y="68"/>
                                    <a:pt x="48" y="68"/>
                                  </a:cubicBezTo>
                                  <a:moveTo>
                                    <a:pt x="84" y="0"/>
                                  </a:moveTo>
                                  <a:cubicBezTo>
                                    <a:pt x="36" y="0"/>
                                    <a:pt x="36" y="0"/>
                                    <a:pt x="36" y="0"/>
                                  </a:cubicBezTo>
                                  <a:cubicBezTo>
                                    <a:pt x="25" y="0"/>
                                    <a:pt x="16" y="9"/>
                                    <a:pt x="16" y="20"/>
                                  </a:cubicBezTo>
                                  <a:cubicBezTo>
                                    <a:pt x="16" y="26"/>
                                    <a:pt x="16" y="26"/>
                                    <a:pt x="16" y="26"/>
                                  </a:cubicBezTo>
                                  <a:cubicBezTo>
                                    <a:pt x="13" y="26"/>
                                    <a:pt x="13" y="26"/>
                                    <a:pt x="13" y="26"/>
                                  </a:cubicBezTo>
                                  <a:cubicBezTo>
                                    <a:pt x="7" y="26"/>
                                    <a:pt x="1" y="31"/>
                                    <a:pt x="0" y="37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1" y="109"/>
                                    <a:pt x="7" y="114"/>
                                    <a:pt x="13" y="114"/>
                                  </a:cubicBezTo>
                                  <a:cubicBezTo>
                                    <a:pt x="109" y="114"/>
                                    <a:pt x="109" y="114"/>
                                    <a:pt x="109" y="114"/>
                                  </a:cubicBezTo>
                                  <a:cubicBezTo>
                                    <a:pt x="115" y="114"/>
                                    <a:pt x="121" y="109"/>
                                    <a:pt x="121" y="103"/>
                                  </a:cubicBezTo>
                                  <a:cubicBezTo>
                                    <a:pt x="121" y="37"/>
                                    <a:pt x="121" y="37"/>
                                    <a:pt x="121" y="37"/>
                                  </a:cubicBezTo>
                                  <a:cubicBezTo>
                                    <a:pt x="121" y="31"/>
                                    <a:pt x="115" y="26"/>
                                    <a:pt x="109" y="26"/>
                                  </a:cubicBezTo>
                                  <a:cubicBezTo>
                                    <a:pt x="105" y="26"/>
                                    <a:pt x="105" y="26"/>
                                    <a:pt x="105" y="26"/>
                                  </a:cubicBezTo>
                                  <a:cubicBezTo>
                                    <a:pt x="105" y="20"/>
                                    <a:pt x="105" y="20"/>
                                    <a:pt x="105" y="20"/>
                                  </a:cubicBezTo>
                                  <a:cubicBezTo>
                                    <a:pt x="105" y="9"/>
                                    <a:pt x="95" y="0"/>
                                    <a:pt x="84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144" name="矩形 144"/>
                        <wps:cNvSpPr/>
                        <wps:spPr>
                          <a:xfrm>
                            <a:off x="3516" y="17595"/>
                            <a:ext cx="12083" cy="490"/>
                          </a:xfrm>
                          <a:prstGeom prst="rect">
                            <a:avLst/>
                          </a:prstGeom>
                          <a:solidFill>
                            <a:srgbClr val="6DA1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3506" y="34245"/>
                            <a:ext cx="12309" cy="565"/>
                          </a:xfrm>
                          <a:prstGeom prst="rect">
                            <a:avLst/>
                          </a:prstGeom>
                          <a:solidFill>
                            <a:srgbClr val="6DA1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45" name="组合 12"/>
                        <wpg:cNvGrpSpPr/>
                        <wpg:grpSpPr>
                          <a:xfrm rot="0">
                            <a:off x="4606" y="19197"/>
                            <a:ext cx="2991" cy="1865"/>
                            <a:chOff x="11553" y="1745"/>
                            <a:chExt cx="2991" cy="1865"/>
                          </a:xfrm>
                        </wpg:grpSpPr>
                        <wps:wsp>
                          <wps:cNvPr id="146" name="文本框 6"/>
                          <wps:cNvSpPr txBox="1"/>
                          <wps:spPr>
                            <a:xfrm>
                              <a:off x="11571" y="1745"/>
                              <a:ext cx="2568" cy="13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color w:val="404040" w:themeColor="text1" w:themeTint="BF"/>
                                    <w:sz w:val="52"/>
                                    <w:szCs w:val="52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52"/>
                                    <w:szCs w:val="5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佰通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" name="文本框 8"/>
                          <wps:cNvSpPr txBox="1"/>
                          <wps:spPr>
                            <a:xfrm>
                              <a:off x="11553" y="2758"/>
                              <a:ext cx="2991" cy="8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E3A28F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E3A28F"/>
                                    <w:sz w:val="28"/>
                                    <w:szCs w:val="28"/>
                                    <w:lang w:val="en-US" w:eastAsia="zh-CN"/>
                                  </w:rPr>
                                  <w:t>求职意向：UI设计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2" name="组合 12"/>
                        <wpg:cNvGrpSpPr/>
                        <wpg:grpSpPr>
                          <a:xfrm>
                            <a:off x="11921" y="17479"/>
                            <a:ext cx="2818" cy="3700"/>
                            <a:chOff x="8948" y="46"/>
                            <a:chExt cx="2818" cy="3700"/>
                          </a:xfrm>
                        </wpg:grpSpPr>
                        <wps:wsp>
                          <wps:cNvPr id="147" name="同侧圆角矩形 1"/>
                          <wps:cNvSpPr/>
                          <wps:spPr>
                            <a:xfrm rot="10800000">
                              <a:off x="8948" y="46"/>
                              <a:ext cx="2818" cy="3700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rgbClr val="E3A28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F2F2F2" w:themeColor="background1" w:themeShade="F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8" name="图片 7" descr="D:\常用资料\稻壳模板\素材\简历头像规范\用于圆形和方形头像500x500\03.jpg0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193" y="1165"/>
                              <a:ext cx="2348" cy="2337"/>
                            </a:xfrm>
                            <a:prstGeom prst="ellipse">
                              <a:avLst/>
                            </a:prstGeom>
                            <a:ln w="12700">
                              <a:noFill/>
                              <a:prstDash val="solid"/>
                            </a:ln>
                          </pic:spPr>
                        </pic:pic>
                      </wpg:grpSp>
                      <wps:wsp>
                        <wps:cNvPr id="9" name="文本框 8"/>
                        <wps:cNvSpPr txBox="1"/>
                        <wps:spPr>
                          <a:xfrm>
                            <a:off x="11909" y="17924"/>
                            <a:ext cx="2836" cy="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distribute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2.7pt;margin-top:-82.55pt;height:866.95pt;width:623.75pt;z-index:251665408;mso-width-relative:page;mso-height-relative:page;" coordorigin="3340,17479" coordsize="12475,17339" o:gfxdata="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">
                <o:lock v:ext="edit" aspectratio="f"/>
                <v:rect id="_x0000_s1026" o:spid="_x0000_s1026" o:spt="1" style="position:absolute;left:3340;top:17665;height:17153;width:12269;v-text-anchor:middle;" fillcolor="#FFFFFF [3212]" filled="t" stroked="f" coordsize="21600,21600" o:gfxdata="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kp36a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7" o:spid="_x0000_s1026" o:spt="1" style="position:absolute;left:4547;top:30292;height:1336;width:10025;" filled="f" stroked="f" coordsize="21600,21600" o:gfxdata="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rMa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</w:rPr>
                          <w:t>职业证书：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F3F3F"/>
                            <w:kern w:val="24"/>
                            <w:sz w:val="21"/>
                            <w:szCs w:val="21"/>
                          </w:rPr>
                          <w:t>CET4、CET6、计算机MS office二级证书、普通话二级甲、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平面设计师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F3F3F"/>
                            <w:kern w:val="24"/>
                            <w:sz w:val="21"/>
                            <w:szCs w:val="21"/>
                          </w:rPr>
                          <w:t>资格证等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</w:rPr>
                          <w:t>办公技能：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F3F3F"/>
                            <w:kern w:val="24"/>
                            <w:sz w:val="21"/>
                            <w:szCs w:val="21"/>
                          </w:rPr>
                          <w:t>熟练使用Office 办公软件、PS、AI、CorelDRAW等软件；具有优秀的用户体验设计能力，熟悉用户界面的设计，有成熟的上线作品。</w:t>
                        </w:r>
                      </w:p>
                    </w:txbxContent>
                  </v:textbox>
                </v:rect>
                <v:rect id="矩形 17" o:spid="_x0000_s1026" o:spt="1" style="position:absolute;left:4547;top:32370;height:1425;width:10025;" filled="f" stroked="f" coordsize="21600,21600" o:gfxdata="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hySN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F3F3F"/>
                            <w:kern w:val="24"/>
                            <w:sz w:val="21"/>
                            <w:szCs w:val="21"/>
                          </w:rPr>
                          <w:t>本人性格活泼开朗，有积极的人生态度，积极参加公益活动和社会实践，学习能力强，逻辑思维好，做事情有条不紊；有比较强的适应能力，能快速地融入、凝聚团队；富有责任心和团队协作精神，具有充满激情的工作态度；在今后的工作当中力求自己更大的进步。</w:t>
                        </w:r>
                      </w:p>
                    </w:txbxContent>
                  </v:textbox>
                </v:rect>
                <v:rect id="矩形 17" o:spid="_x0000_s1026" o:spt="1" style="position:absolute;left:4551;top:24747;height:1976;width:10025;" filled="f" stroked="f" coordsize="21600,21600" o:gfxdata="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wH+x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120" w:afterAutospacing="0" w:line="400" w:lineRule="exact"/>
                          <w:jc w:val="both"/>
                          <w:textAlignment w:val="baselin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</w:rPr>
                          <w:t>.09-20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</w:rPr>
                          <w:t>.07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                       XX科技有限公司                           UI设计师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400" w:lineRule="exact"/>
                          <w:jc w:val="left"/>
                          <w:textAlignment w:val="baseline"/>
                          <w:rPr>
                            <w:rFonts w:hint="eastAsia" w:ascii="微软雅黑" w:hAnsi="微软雅黑" w:eastAsia="微软雅黑" w:cs="微软雅黑"/>
                            <w:color w:val="3F3F3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3F3F3F"/>
                            <w:kern w:val="24"/>
                            <w:sz w:val="21"/>
                            <w:szCs w:val="21"/>
                          </w:rPr>
                          <w:t>1.负责公司创意和交互设计工作，根据产品需求，设计产品的整体视觉风格；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400" w:lineRule="exact"/>
                          <w:jc w:val="left"/>
                          <w:textAlignment w:val="baseline"/>
                          <w:rPr>
                            <w:rFonts w:hint="eastAsia" w:ascii="微软雅黑" w:hAnsi="微软雅黑" w:eastAsia="微软雅黑" w:cs="微软雅黑"/>
                            <w:color w:val="3F3F3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3F3F3F"/>
                            <w:kern w:val="24"/>
                            <w:sz w:val="21"/>
                            <w:szCs w:val="21"/>
                          </w:rPr>
                          <w:t>2.完善UI规范，负责项目的交互界面、图标、LOGO、按钮等相关元素的设计与制作；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400" w:lineRule="exact"/>
                          <w:jc w:val="left"/>
                          <w:textAlignment w:val="baselin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3F3F3F"/>
                            <w:kern w:val="24"/>
                            <w:sz w:val="21"/>
                            <w:szCs w:val="21"/>
                          </w:rPr>
                          <w:t>3.配合技术开发完成切图，推进界面及交互设计的最终实现，完善文档、规范输出、版本迭代和后期优化。</w:t>
                        </w:r>
                      </w:p>
                    </w:txbxContent>
                  </v:textbox>
                </v:rect>
                <v:rect id="矩形 17" o:spid="_x0000_s1026" o:spt="1" style="position:absolute;left:4541;top:27825;height:1375;width:10025;" filled="f" stroked="f" coordsize="21600,21600" o:gfxdata="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BYi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F3F3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</w:rPr>
                          <w:t xml:space="preserve">20XX.08-20XX.02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大学学生会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</w:rPr>
                          <w:t xml:space="preserve">  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学生会会长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F3F3F"/>
                            <w:kern w:val="24"/>
                            <w:sz w:val="21"/>
                            <w:szCs w:val="21"/>
                          </w:rPr>
                          <w:t xml:space="preserve"> 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F3F3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F3F3F"/>
                            <w:kern w:val="24"/>
                            <w:sz w:val="21"/>
                            <w:szCs w:val="21"/>
                          </w:rPr>
                          <w:t>组织多次校园活动，锻炼了自己的组织协调能力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F3F3F"/>
                            <w:kern w:val="24"/>
                            <w:sz w:val="21"/>
                            <w:szCs w:val="21"/>
                          </w:rPr>
                          <w:t>对大型活动进行预算与规划，如购买各种舞台装置用品，请灯光老师等费用的支出</w:t>
                        </w:r>
                      </w:p>
                    </w:txbxContent>
                  </v:textbox>
                </v:rect>
                <v:rect id="矩形 17" o:spid="_x0000_s1026" o:spt="1" style="position:absolute;left:4541;top:22091;height:1594;width:10025;" filled="f" stroked="f" coordsize="21600,21600" o:gfxdata="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pLIV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120" w:afterAutospacing="0" w:line="400" w:lineRule="exact"/>
                          <w:jc w:val="both"/>
                          <w:textAlignment w:val="baselin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</w:rPr>
                          <w:t>.09-20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</w:rPr>
                          <w:t>.07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                      XX大学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</w:rPr>
                          <w:t xml:space="preserve"> /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本科                             电子商务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400" w:lineRule="exact"/>
                          <w:jc w:val="both"/>
                          <w:textAlignment w:val="baseline"/>
                          <w:rPr>
                            <w:rFonts w:hint="eastAsia" w:ascii="微软雅黑" w:hAnsi="微软雅黑" w:eastAsia="微软雅黑" w:cs="微软雅黑"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3F3F3F"/>
                            <w:kern w:val="24"/>
                            <w:sz w:val="21"/>
                            <w:szCs w:val="21"/>
                          </w:rPr>
                          <w:t>主修课程：管理学、微观经济学、宏观经济学、会计学、统计学、财务管理、经济法、市场营销学、营销策划案例、管理信息系统等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F3F3F"/>
                            <w:kern w:val="24"/>
                            <w:sz w:val="21"/>
                            <w:szCs w:val="21"/>
                            <w:lang w:eastAsia="zh-CN"/>
                          </w:rPr>
                          <w:t>。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400" w:lineRule="exact"/>
                          <w:jc w:val="left"/>
                          <w:textAlignment w:val="baselin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group id="_x0000_s1026" o:spid="_x0000_s1026" o:spt="203" style="position:absolute;left:8356;top:19011;height:2042;width:3218;" coordorigin="5355,1468" coordsize="3218,2042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43" o:spid="_x0000_s1026" o:spt="202" type="#_x0000_t202" style="position:absolute;left:5847;top:1468;height:2042;width:2726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出生日期：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XX年X月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      </w:t>
                          </w:r>
                        </w:p>
                        <w:p>
                          <w:pPr>
                            <w:jc w:val="both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电话：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88-XXXX-XXXX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 </w:t>
                          </w:r>
                        </w:p>
                        <w:p>
                          <w:pPr>
                            <w:jc w:val="both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邮箱：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instrText xml:space="preserve"> HYPERLINK "mailto:8888@163.com" </w:instrTex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XXXX</w:t>
                          </w:r>
                          <w:r>
                            <w:rPr>
                              <w:rStyle w:val="6"/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u w:val="none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@</w:t>
                          </w:r>
                          <w:r>
                            <w:rPr>
                              <w:rStyle w:val="6"/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qq</w:t>
                          </w:r>
                          <w:r>
                            <w:rPr>
                              <w:rStyle w:val="6"/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u w:val="none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.com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>
                          <w:pPr>
                            <w:jc w:val="both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椭圆 3" o:spid="_x0000_s1026" o:spt="3" type="#_x0000_t3" style="position:absolute;left:5355;top:1639;height:441;width:441;v-text-anchor:middle;" fillcolor="#6DA1B6" filled="t" stroked="f" coordsize="21600,21600" o:gfxdata="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wd1e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1" o:spid="_x0000_s1026" o:spt="100" style="position:absolute;left:5456;top:1740;height:238;width:238;" fillcolor="#FFFFFF [3212]" filled="t" stroked="f" coordsize="444,444" o:gfxdata="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+HpvLsAAADc&#10;AAAADwAAAAAAAAABACAAAAAiAAAAZHJzL2Rvd25yZXYueG1sUEsBAhQAFAAAAAgAh07iQDMvBZ47&#10;AAAAOQAAABAAAAAAAAAAAQAgAAAACgEAAGRycy9zaGFwZXhtbC54bWxQSwUGAAAAAAYABgBbAQAA&#10;tAMAAAAA&#10;" path="m399,53l399,53c372,53,372,53,372,53c372,98,372,98,372,98c293,98,293,98,293,98c293,53,293,53,293,53c151,53,151,53,151,53c151,98,151,98,151,98c71,98,71,98,71,98c71,53,71,53,71,53c45,53,45,53,45,53c18,53,0,71,0,98c0,399,0,399,0,399c0,425,18,443,45,443c399,443,399,443,399,443c425,443,443,425,443,399c443,98,443,98,443,98c443,71,425,53,399,53xm399,399l399,399c45,399,45,399,45,399c45,196,45,196,45,196c399,196,399,196,399,196l399,399xm124,0l124,0c89,0,89,0,89,0c89,89,89,89,89,89c124,89,124,89,124,89l124,0xm354,0l354,0c319,0,319,0,319,0c319,89,319,89,319,89c354,89,354,89,354,89l354,0xe">
                    <v:path o:connectlocs="104887721,13932552;104887721,13932552;97790446,13932552;97790446,25762121;77022616,25762121;77022616,13932552;39694673,13932552;39694673,25762121;18664263,25762121;18664263,13932552;11829569,13932552;0,25762121;0,104887721;11829569,116454125;104887721,116454125;116454125,104887721;116454125,25762121;104887721,13932552;104887721,104887721;104887721,104887721;11829569,104887721;11829569,51523659;104887721,51523659;104887721,104887721;32596815,0;32596815,0;23395974,0;23395974,23395974;32596815,23395974;32596815,0;93058151,0;93058151,0;83857894,0;83857894,23395974;93058151,23395974;93058151,0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椭圆 3" o:spid="_x0000_s1026" o:spt="3" type="#_x0000_t3" style="position:absolute;left:5355;top:2299;height:441;width:441;v-text-anchor:middle;" fillcolor="#6DA1B6" filled="t" stroked="f" coordsize="21600,21600" o:gfxdata="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jXjF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1" o:spid="_x0000_s1026" o:spt="100" style="position:absolute;left:5459;top:2383;height:273;width:233;" fillcolor="#FFFFFF [3212]" filled="t" stroked="f" coordsize="86,101" o:gfxdata="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pNr4ugAAANsA&#10;AAAPAAAAAAAAAAEAIAAAACIAAABkcnMvZG93bnJldi54bWxQSwECFAAUAAAACACHTuJAMy8FnjsA&#10;AAA5AAAAEAAAAAAAAAABACAAAAAJAQAAZHJzL3NoYXBleG1sLnhtbFBLBQYAAAAABgAGAFsBAACz&#10;AwAAAAA=&#10;" path="m71,38c70,38,70,38,69,38c69,38,68,39,68,40c68,42,68,42,68,42c49,42,49,42,49,42c47,42,46,43,46,44c46,56,46,56,46,56c46,57,47,58,49,58c68,58,68,58,68,58c68,60,68,60,68,60c68,60,69,61,69,61c70,62,70,62,71,62c71,62,71,62,72,61c85,51,85,51,85,51c85,51,86,50,86,50c86,49,85,48,85,48c72,38,72,38,72,38c71,38,71,38,71,38m62,11c61,11,61,11,60,12c47,22,47,22,47,22c47,22,46,23,46,23c46,24,47,25,47,25c60,35,60,35,60,35c61,35,61,35,62,35c62,35,62,35,63,35c63,35,64,34,64,33c64,31,64,31,64,31c83,31,83,31,83,31c85,31,86,30,86,29c86,17,86,17,86,17c86,16,85,15,83,15c64,15,64,15,64,15c64,13,64,13,64,13c64,13,63,12,63,12c62,11,62,11,62,11m11,32c10,32,10,31,10,30c10,23,13,16,18,11c18,10,18,10,19,10c19,10,20,10,20,10c21,11,21,12,20,13c16,18,13,24,13,30c13,30,13,30,13,30c13,31,12,32,11,32c11,32,11,32,11,32m24,0c24,0,23,0,23,0c6,10,0,29,9,44c33,86,33,86,33,86c37,93,44,98,51,100c54,100,57,101,60,101c66,101,73,99,79,96c79,95,80,95,80,94c80,93,80,92,79,91c61,73,61,73,61,73c61,73,61,72,60,72c60,72,60,72,59,72c59,72,59,72,59,72c56,73,53,74,51,74c50,74,48,73,47,73c45,73,42,71,41,69c28,46,28,46,28,46c25,42,27,35,33,29c34,28,34,27,34,26c27,2,27,2,27,2c26,1,26,0,25,0c25,0,25,0,25,0c25,0,24,0,24,0e">
                    <v:path o:connectlocs="186,102;184,113;124,118;132,156;184,162;192,167;230,137;230,129;192,102;162,32;124,62;162,94;170,94;173,83;233,78;224,40;173,35;167,29;27,81;51,27;54,35;35,81;29,86;62,0;89,232;162,273;216,254;165,197;159,194;138,200;111,186;89,78;73,5;67,0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椭圆 3" o:spid="_x0000_s1026" o:spt="3" type="#_x0000_t3" style="position:absolute;left:5355;top:2899;height:441;width:441;v-text-anchor:middle;" fillcolor="#6DA1B6" filled="t" stroked="f" coordsize="21600,21600" o:gfxdata="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/msr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1" o:spid="_x0000_s1026" o:spt="100" style="position:absolute;left:5447;top:2998;height:243;width:257;" fillcolor="#FFFFFF [3212]" filled="t" stroked="f" coordsize="121,114" o:gfxdata="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2mqovQAA&#10;ANwAAAAPAAAAAAAAAAEAIAAAACIAAABkcnMvZG93bnJldi54bWxQSwECFAAUAAAACACHTuJAMy8F&#10;njsAAAA5AAAAEAAAAAAAAAABACAAAAAMAQAAZHJzL3NoYXBleG1sLnhtbFBLBQYAAAAABgAGAFsB&#10;AAC2AwAAAAA=&#10;" path="m74,42c38,42,38,42,38,42c36,42,35,43,35,44c35,46,36,47,38,47c74,47,74,47,74,47c75,47,76,46,76,44c76,43,75,42,74,42m87,32c38,32,38,32,38,32c36,32,35,33,35,35c35,35,35,35,35,35c35,36,36,37,38,37c87,37,87,37,87,37c88,37,89,36,89,35c89,35,89,35,89,35c89,33,88,32,87,32m87,22c38,22,38,22,38,22c36,22,35,24,35,25c35,25,35,26,35,26c36,27,37,28,38,28c87,28,87,28,87,28c88,28,89,27,89,26c89,26,89,25,89,25c89,24,88,22,87,22m19,105c60,71,60,71,60,71c103,105,103,105,103,105c19,105,19,105,19,105m9,100c9,54,9,54,9,54c41,74,41,74,41,74c9,100,9,100,9,100m112,99c80,74,80,74,80,74c112,53,112,53,112,53c112,99,112,99,112,99m16,48c9,43,9,43,9,43c9,37,9,37,9,37c9,37,10,37,10,36c11,36,12,35,13,35c16,35,16,35,16,35c16,48,16,48,16,48m105,47c105,35,105,35,105,35c109,35,109,35,109,35c110,35,111,36,111,36c112,37,112,37,112,37c112,42,112,42,112,42c105,47,105,47,105,47m48,68c26,54,26,54,26,54c26,54,26,53,26,53c26,35,26,35,26,35c26,26,26,26,26,26c26,20,26,20,26,20c26,15,30,10,36,10c84,10,84,10,84,10c90,10,95,15,95,20c95,26,95,26,95,26c95,35,95,35,95,35c95,53,95,53,95,53c95,54,95,54,95,54c72,68,72,68,72,68c60,59,60,59,60,59c48,68,48,68,48,68m84,0c36,0,36,0,36,0c25,0,16,9,16,20c16,26,16,26,16,26c13,26,13,26,13,26c7,26,1,31,0,37c0,103,0,103,0,103c1,109,7,114,13,114c109,114,109,114,109,114c115,114,121,109,121,103c121,37,121,37,121,37c121,31,115,26,109,26c105,26,105,26,105,26c105,20,105,20,105,20c105,9,95,0,84,0e">
                    <v:path o:connectlocs="80,89;80,100;161,93;184,68;74,74;80,78;189,74;184,68;80,46;74,55;184,59;189,53;40,223;218,223;19,213;87,157;237,211;237,112;33,102;19,78;27,74;33,102;223,74;235,76;237,89;101,144;55,112;55,55;76,21;201,42;201,74;201,115;127,125;178,0;33,42;27,55;0,219;231,243;257,78;223,55;178,0" o:connectangles="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_x0000_s1026" o:spid="_x0000_s1026" o:spt="1" style="position:absolute;left:3516;top:17595;height:490;width:12083;v-text-anchor:middle;" fillcolor="#6DA1B6" filled="t" stroked="f" coordsize="21600,21600" o:gfxdata="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AuNF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_x0000_s1026" o:spid="_x0000_s1026" o:spt="1" style="position:absolute;left:3506;top:34245;height:565;width:12309;v-text-anchor:middle;" fillcolor="#6DA1B6" filled="t" stroked="f" coordsize="21600,21600" o:gfxdata="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Kygu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group id="组合 12" o:spid="_x0000_s1026" o:spt="203" style="position:absolute;left:4606;top:19197;height:1865;width:2991;" coordorigin="11553,1745" coordsize="2991,1865" o:gfxdata="UEsDBAoAAAAAAIdO4kAAAAAAAAAAAAAAAAAEAAAAZHJzL1BLAwQUAAAACACHTuJAC4eHib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c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4eHi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6" o:spid="_x0000_s1026" o:spt="202" type="#_x0000_t202" style="position:absolute;left:11571;top:1745;height:1341;width:2568;" filled="f" stroked="f" coordsize="21600,21600" o:gfxdata="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Fia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color w:val="404040" w:themeColor="text1" w:themeTint="BF"/>
                              <w:sz w:val="52"/>
                              <w:szCs w:val="52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52"/>
                              <w:szCs w:val="5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佰通</w:t>
                          </w:r>
                        </w:p>
                      </w:txbxContent>
                    </v:textbox>
                  </v:shape>
                  <v:shape id="文本框 8" o:spid="_x0000_s1026" o:spt="202" type="#_x0000_t202" style="position:absolute;left:11553;top:2758;height:852;width:2991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E3A28F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E3A28F"/>
                              <w:sz w:val="28"/>
                              <w:szCs w:val="28"/>
                              <w:lang w:val="en-US" w:eastAsia="zh-CN"/>
                            </w:rPr>
                            <w:t>求职意向：UI设计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1921;top:17479;height:3700;width:2818;" coordorigin="8948,46" coordsize="2818,370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同侧圆角矩形 1" o:spid="_x0000_s1026" style="position:absolute;left:8948;top:46;height:3700;width:2818;rotation:11796480f;v-text-anchor:middle;" fillcolor="#E3A28F" filled="t" stroked="f" coordsize="2818,3700" o:gfxdata="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b4XHO8AAAA&#10;3AAAAA8AAAAAAAAAAQAgAAAAIgAAAGRycy9kb3ducmV2LnhtbFBLAQIUABQAAAAIAIdO4kAzLwWe&#10;OwAAADkAAAAQAAAAAAAAAAEAIAAAAAsBAABkcnMvc2hhcGV4bWwueG1sUEsFBgAAAAAGAAYAWwEA&#10;ALUDAAAAAA==&#10;" path="m1409,0l1409,0c2187,0,2818,631,2818,1409l2818,3700,2818,3700,0,3700,0,3700,0,1409c0,631,631,0,1409,0xe">
                    <v:path textboxrect="0,0,2818,3700" o:connectlocs="2818,1850;1409,3700;0,1850;1409,0" o:connectangles="0,82,164,247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F2F2F2" w:themeColor="background1" w:themeShade="F2"/>
                            </w:rPr>
                          </w:pPr>
                        </w:p>
                      </w:txbxContent>
                    </v:textbox>
                  </v:shape>
                  <v:shape id="图片 7" o:spid="_x0000_s1026" o:spt="75" alt="D:\常用资料\稻壳模板\素材\简历头像规范\用于圆形和方形头像500x500\03.jpg03" type="#_x0000_t75" style="position:absolute;left:9193;top:1165;height:2337;width:2348;" filled="f" o:preferrelative="t" stroked="f" coordsize="21600,21600" o:gfxdata="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pPP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/>
                    <v:imagedata r:id="rId5" o:title=""/>
                    <o:lock v:ext="edit" aspectratio="t"/>
                  </v:shape>
                </v:group>
                <v:shape id="文本框 8" o:spid="_x0000_s1026" o:spt="202" type="#_x0000_t202" style="position:absolute;left:11909;top:17924;height:852;width:2836;" filled="f" stroked="f" coordsize="21600,21600" o:gfxdata="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QjGb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distribute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6318885</wp:posOffset>
                </wp:positionV>
                <wp:extent cx="6642100" cy="405130"/>
                <wp:effectExtent l="0" t="0" r="0" b="1270"/>
                <wp:wrapNone/>
                <wp:docPr id="161" name="组合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405130"/>
                          <a:chOff x="1762" y="10388"/>
                          <a:chExt cx="10460" cy="638"/>
                        </a:xfrm>
                      </wpg:grpSpPr>
                      <wpg:grpSp>
                        <wpg:cNvPr id="162" name="组合 15"/>
                        <wpg:cNvGrpSpPr/>
                        <wpg:grpSpPr>
                          <a:xfrm rot="0">
                            <a:off x="1762" y="10388"/>
                            <a:ext cx="10460" cy="638"/>
                            <a:chOff x="1802" y="5088"/>
                            <a:chExt cx="10460" cy="638"/>
                          </a:xfrm>
                        </wpg:grpSpPr>
                        <wpg:grpSp>
                          <wpg:cNvPr id="37" name="组合 14"/>
                          <wpg:cNvGrpSpPr/>
                          <wpg:grpSpPr>
                            <a:xfrm rot="0">
                              <a:off x="3793" y="5474"/>
                              <a:ext cx="8469" cy="120"/>
                              <a:chOff x="4870" y="2120"/>
                              <a:chExt cx="6750" cy="0"/>
                            </a:xfrm>
                          </wpg:grpSpPr>
                          <wps:wsp>
                            <wps:cNvPr id="163" name="直接连接符 10"/>
                            <wps:cNvCnPr/>
                            <wps:spPr>
                              <a:xfrm>
                                <a:off x="4870" y="2120"/>
                                <a:ext cx="6750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6DA1B6"/>
                                </a:solidFill>
                                <a:prstDash val="sysDot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直接连接符 11"/>
                            <wps:cNvCnPr/>
                            <wps:spPr>
                              <a:xfrm>
                                <a:off x="4870" y="2120"/>
                                <a:ext cx="1870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E3A28F"/>
                                </a:solidFill>
                                <a:prstDash val="sysDot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4" name="文本框 17"/>
                          <wps:cNvSpPr txBox="1"/>
                          <wps:spPr>
                            <a:xfrm>
                              <a:off x="2432" y="5088"/>
                              <a:ext cx="1809" cy="6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50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技能荣誉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65" name="圆角矩形 61"/>
                          <wps:cNvSpPr/>
                          <wps:spPr>
                            <a:xfrm>
                              <a:off x="1802" y="5246"/>
                              <a:ext cx="539" cy="480"/>
                            </a:xfrm>
                            <a:prstGeom prst="roundRect">
                              <a:avLst/>
                            </a:prstGeom>
                            <a:solidFill>
                              <a:srgbClr val="6DA1B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66" name="Camille22"/>
                        <wps:cNvSpPr>
                          <a:spLocks noEditPoints="1"/>
                        </wps:cNvSpPr>
                        <wps:spPr bwMode="auto">
                          <a:xfrm>
                            <a:off x="1862" y="10615"/>
                            <a:ext cx="341" cy="340"/>
                          </a:xfrm>
                          <a:custGeom>
                            <a:avLst/>
                            <a:gdLst>
                              <a:gd name="T0" fmla="*/ 272 w 1478"/>
                              <a:gd name="T1" fmla="*/ 155 h 1478"/>
                              <a:gd name="T2" fmla="*/ 500 w 1478"/>
                              <a:gd name="T3" fmla="*/ 160 h 1478"/>
                              <a:gd name="T4" fmla="*/ 626 w 1478"/>
                              <a:gd name="T5" fmla="*/ 0 h 1478"/>
                              <a:gd name="T6" fmla="*/ 822 w 1478"/>
                              <a:gd name="T7" fmla="*/ 118 h 1478"/>
                              <a:gd name="T8" fmla="*/ 1011 w 1478"/>
                              <a:gd name="T9" fmla="*/ 43 h 1478"/>
                              <a:gd name="T10" fmla="*/ 1121 w 1478"/>
                              <a:gd name="T11" fmla="*/ 243 h 1478"/>
                              <a:gd name="T12" fmla="*/ 1323 w 1478"/>
                              <a:gd name="T13" fmla="*/ 272 h 1478"/>
                              <a:gd name="T14" fmla="*/ 1318 w 1478"/>
                              <a:gd name="T15" fmla="*/ 500 h 1478"/>
                              <a:gd name="T16" fmla="*/ 1478 w 1478"/>
                              <a:gd name="T17" fmla="*/ 626 h 1478"/>
                              <a:gd name="T18" fmla="*/ 1360 w 1478"/>
                              <a:gd name="T19" fmla="*/ 822 h 1478"/>
                              <a:gd name="T20" fmla="*/ 1435 w 1478"/>
                              <a:gd name="T21" fmla="*/ 1011 h 1478"/>
                              <a:gd name="T22" fmla="*/ 1235 w 1478"/>
                              <a:gd name="T23" fmla="*/ 1121 h 1478"/>
                              <a:gd name="T24" fmla="*/ 1206 w 1478"/>
                              <a:gd name="T25" fmla="*/ 1323 h 1478"/>
                              <a:gd name="T26" fmla="*/ 978 w 1478"/>
                              <a:gd name="T27" fmla="*/ 1318 h 1478"/>
                              <a:gd name="T28" fmla="*/ 852 w 1478"/>
                              <a:gd name="T29" fmla="*/ 1478 h 1478"/>
                              <a:gd name="T30" fmla="*/ 656 w 1478"/>
                              <a:gd name="T31" fmla="*/ 1360 h 1478"/>
                              <a:gd name="T32" fmla="*/ 467 w 1478"/>
                              <a:gd name="T33" fmla="*/ 1435 h 1478"/>
                              <a:gd name="T34" fmla="*/ 357 w 1478"/>
                              <a:gd name="T35" fmla="*/ 1235 h 1478"/>
                              <a:gd name="T36" fmla="*/ 155 w 1478"/>
                              <a:gd name="T37" fmla="*/ 1206 h 1478"/>
                              <a:gd name="T38" fmla="*/ 160 w 1478"/>
                              <a:gd name="T39" fmla="*/ 978 h 1478"/>
                              <a:gd name="T40" fmla="*/ 0 w 1478"/>
                              <a:gd name="T41" fmla="*/ 852 h 1478"/>
                              <a:gd name="T42" fmla="*/ 118 w 1478"/>
                              <a:gd name="T43" fmla="*/ 656 h 1478"/>
                              <a:gd name="T44" fmla="*/ 43 w 1478"/>
                              <a:gd name="T45" fmla="*/ 467 h 1478"/>
                              <a:gd name="T46" fmla="*/ 243 w 1478"/>
                              <a:gd name="T47" fmla="*/ 357 h 1478"/>
                              <a:gd name="T48" fmla="*/ 659 w 1478"/>
                              <a:gd name="T49" fmla="*/ 440 h 1478"/>
                              <a:gd name="T50" fmla="*/ 819 w 1478"/>
                              <a:gd name="T51" fmla="*/ 1038 h 1478"/>
                              <a:gd name="T52" fmla="*/ 659 w 1478"/>
                              <a:gd name="T53" fmla="*/ 440 h 1478"/>
                              <a:gd name="T54" fmla="*/ 942 w 1478"/>
                              <a:gd name="T55" fmla="*/ 685 h 1478"/>
                              <a:gd name="T56" fmla="*/ 536 w 1478"/>
                              <a:gd name="T57" fmla="*/ 793 h 1478"/>
                              <a:gd name="T58" fmla="*/ 634 w 1478"/>
                              <a:gd name="T59" fmla="*/ 344 h 1478"/>
                              <a:gd name="T60" fmla="*/ 844 w 1478"/>
                              <a:gd name="T61" fmla="*/ 1135 h 1478"/>
                              <a:gd name="T62" fmla="*/ 634 w 1478"/>
                              <a:gd name="T63" fmla="*/ 344 h 1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478" h="1478">
                                <a:moveTo>
                                  <a:pt x="157" y="270"/>
                                </a:moveTo>
                                <a:lnTo>
                                  <a:pt x="272" y="155"/>
                                </a:lnTo>
                                <a:lnTo>
                                  <a:pt x="358" y="242"/>
                                </a:lnTo>
                                <a:cubicBezTo>
                                  <a:pt x="401" y="209"/>
                                  <a:pt x="449" y="181"/>
                                  <a:pt x="500" y="160"/>
                                </a:cubicBezTo>
                                <a:lnTo>
                                  <a:pt x="469" y="42"/>
                                </a:lnTo>
                                <a:lnTo>
                                  <a:pt x="626" y="0"/>
                                </a:lnTo>
                                <a:lnTo>
                                  <a:pt x="658" y="118"/>
                                </a:lnTo>
                                <a:cubicBezTo>
                                  <a:pt x="713" y="111"/>
                                  <a:pt x="768" y="111"/>
                                  <a:pt x="822" y="118"/>
                                </a:cubicBezTo>
                                <a:lnTo>
                                  <a:pt x="854" y="0"/>
                                </a:lnTo>
                                <a:lnTo>
                                  <a:pt x="1011" y="43"/>
                                </a:lnTo>
                                <a:lnTo>
                                  <a:pt x="979" y="161"/>
                                </a:lnTo>
                                <a:cubicBezTo>
                                  <a:pt x="1030" y="182"/>
                                  <a:pt x="1077" y="210"/>
                                  <a:pt x="1121" y="243"/>
                                </a:cubicBezTo>
                                <a:lnTo>
                                  <a:pt x="1208" y="157"/>
                                </a:lnTo>
                                <a:lnTo>
                                  <a:pt x="1323" y="272"/>
                                </a:lnTo>
                                <a:lnTo>
                                  <a:pt x="1236" y="358"/>
                                </a:lnTo>
                                <a:cubicBezTo>
                                  <a:pt x="1269" y="401"/>
                                  <a:pt x="1297" y="449"/>
                                  <a:pt x="1318" y="500"/>
                                </a:cubicBezTo>
                                <a:lnTo>
                                  <a:pt x="1436" y="469"/>
                                </a:lnTo>
                                <a:lnTo>
                                  <a:pt x="1478" y="626"/>
                                </a:lnTo>
                                <a:lnTo>
                                  <a:pt x="1360" y="658"/>
                                </a:lnTo>
                                <a:cubicBezTo>
                                  <a:pt x="1367" y="713"/>
                                  <a:pt x="1367" y="768"/>
                                  <a:pt x="1360" y="822"/>
                                </a:cubicBezTo>
                                <a:lnTo>
                                  <a:pt x="1478" y="854"/>
                                </a:lnTo>
                                <a:lnTo>
                                  <a:pt x="1435" y="1011"/>
                                </a:lnTo>
                                <a:lnTo>
                                  <a:pt x="1317" y="979"/>
                                </a:lnTo>
                                <a:cubicBezTo>
                                  <a:pt x="1296" y="1030"/>
                                  <a:pt x="1268" y="1077"/>
                                  <a:pt x="1235" y="1121"/>
                                </a:cubicBezTo>
                                <a:lnTo>
                                  <a:pt x="1322" y="1208"/>
                                </a:lnTo>
                                <a:lnTo>
                                  <a:pt x="1206" y="1323"/>
                                </a:lnTo>
                                <a:lnTo>
                                  <a:pt x="1120" y="1236"/>
                                </a:lnTo>
                                <a:cubicBezTo>
                                  <a:pt x="1077" y="1269"/>
                                  <a:pt x="1029" y="1297"/>
                                  <a:pt x="978" y="1318"/>
                                </a:cubicBezTo>
                                <a:lnTo>
                                  <a:pt x="1009" y="1436"/>
                                </a:lnTo>
                                <a:lnTo>
                                  <a:pt x="852" y="1478"/>
                                </a:lnTo>
                                <a:lnTo>
                                  <a:pt x="820" y="1360"/>
                                </a:lnTo>
                                <a:cubicBezTo>
                                  <a:pt x="765" y="1367"/>
                                  <a:pt x="710" y="1367"/>
                                  <a:pt x="656" y="1360"/>
                                </a:cubicBezTo>
                                <a:lnTo>
                                  <a:pt x="624" y="1478"/>
                                </a:lnTo>
                                <a:lnTo>
                                  <a:pt x="467" y="1435"/>
                                </a:lnTo>
                                <a:lnTo>
                                  <a:pt x="499" y="1317"/>
                                </a:lnTo>
                                <a:cubicBezTo>
                                  <a:pt x="448" y="1296"/>
                                  <a:pt x="401" y="1269"/>
                                  <a:pt x="357" y="1235"/>
                                </a:cubicBezTo>
                                <a:lnTo>
                                  <a:pt x="270" y="1322"/>
                                </a:lnTo>
                                <a:lnTo>
                                  <a:pt x="155" y="1206"/>
                                </a:lnTo>
                                <a:lnTo>
                                  <a:pt x="242" y="1120"/>
                                </a:lnTo>
                                <a:cubicBezTo>
                                  <a:pt x="209" y="1077"/>
                                  <a:pt x="181" y="1029"/>
                                  <a:pt x="160" y="978"/>
                                </a:cubicBezTo>
                                <a:lnTo>
                                  <a:pt x="42" y="1009"/>
                                </a:lnTo>
                                <a:lnTo>
                                  <a:pt x="0" y="852"/>
                                </a:lnTo>
                                <a:lnTo>
                                  <a:pt x="118" y="820"/>
                                </a:lnTo>
                                <a:cubicBezTo>
                                  <a:pt x="111" y="765"/>
                                  <a:pt x="111" y="710"/>
                                  <a:pt x="118" y="656"/>
                                </a:cubicBezTo>
                                <a:lnTo>
                                  <a:pt x="0" y="624"/>
                                </a:lnTo>
                                <a:lnTo>
                                  <a:pt x="43" y="467"/>
                                </a:lnTo>
                                <a:lnTo>
                                  <a:pt x="161" y="499"/>
                                </a:lnTo>
                                <a:cubicBezTo>
                                  <a:pt x="182" y="448"/>
                                  <a:pt x="210" y="401"/>
                                  <a:pt x="243" y="357"/>
                                </a:cubicBezTo>
                                <a:lnTo>
                                  <a:pt x="157" y="270"/>
                                </a:lnTo>
                                <a:close/>
                                <a:moveTo>
                                  <a:pt x="659" y="440"/>
                                </a:moveTo>
                                <a:cubicBezTo>
                                  <a:pt x="824" y="396"/>
                                  <a:pt x="994" y="495"/>
                                  <a:pt x="1038" y="659"/>
                                </a:cubicBezTo>
                                <a:cubicBezTo>
                                  <a:pt x="1082" y="824"/>
                                  <a:pt x="984" y="994"/>
                                  <a:pt x="819" y="1038"/>
                                </a:cubicBezTo>
                                <a:cubicBezTo>
                                  <a:pt x="654" y="1082"/>
                                  <a:pt x="484" y="984"/>
                                  <a:pt x="440" y="819"/>
                                </a:cubicBezTo>
                                <a:cubicBezTo>
                                  <a:pt x="396" y="654"/>
                                  <a:pt x="495" y="484"/>
                                  <a:pt x="659" y="440"/>
                                </a:cubicBezTo>
                                <a:close/>
                                <a:moveTo>
                                  <a:pt x="685" y="536"/>
                                </a:moveTo>
                                <a:cubicBezTo>
                                  <a:pt x="797" y="507"/>
                                  <a:pt x="912" y="573"/>
                                  <a:pt x="942" y="685"/>
                                </a:cubicBezTo>
                                <a:cubicBezTo>
                                  <a:pt x="971" y="797"/>
                                  <a:pt x="905" y="912"/>
                                  <a:pt x="793" y="942"/>
                                </a:cubicBezTo>
                                <a:cubicBezTo>
                                  <a:pt x="681" y="971"/>
                                  <a:pt x="566" y="905"/>
                                  <a:pt x="536" y="793"/>
                                </a:cubicBezTo>
                                <a:cubicBezTo>
                                  <a:pt x="507" y="681"/>
                                  <a:pt x="573" y="566"/>
                                  <a:pt x="685" y="536"/>
                                </a:cubicBezTo>
                                <a:close/>
                                <a:moveTo>
                                  <a:pt x="634" y="344"/>
                                </a:moveTo>
                                <a:cubicBezTo>
                                  <a:pt x="852" y="285"/>
                                  <a:pt x="1076" y="415"/>
                                  <a:pt x="1135" y="634"/>
                                </a:cubicBezTo>
                                <a:cubicBezTo>
                                  <a:pt x="1193" y="852"/>
                                  <a:pt x="1063" y="1076"/>
                                  <a:pt x="844" y="1135"/>
                                </a:cubicBezTo>
                                <a:cubicBezTo>
                                  <a:pt x="626" y="1193"/>
                                  <a:pt x="402" y="1063"/>
                                  <a:pt x="343" y="844"/>
                                </a:cubicBezTo>
                                <a:cubicBezTo>
                                  <a:pt x="285" y="626"/>
                                  <a:pt x="415" y="402"/>
                                  <a:pt x="634" y="3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25pt;margin-top:497.55pt;height:31.9pt;width:523pt;z-index:251668480;mso-width-relative:page;mso-height-relative:page;" coordorigin="1762,10388" coordsize="10460,638" o:gfxdata="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">
                <o:lock v:ext="edit" aspectratio="f"/>
                <v:group id="组合 15" o:spid="_x0000_s1026" o:spt="203" style="position:absolute;left:1762;top:10388;height:638;width:10460;" coordorigin="1802,5088" coordsize="10460,638" o:gfxdata="UEsDBAoAAAAAAIdO4kAAAAAAAAAAAAAAAAAEAAAAZHJzL1BLAwQUAAAACACHTuJAz9tDnb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v0j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P20Od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14" o:spid="_x0000_s1026" o:spt="203" style="position:absolute;left:3793;top:5474;height:120;width:8469;" coordorigin="4870,2120" coordsize="6750,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直接连接符 10" o:spid="_x0000_s1026" o:spt="20" style="position:absolute;left:4870;top:2120;height:0;width:6750;" filled="f" stroked="t" coordsize="21600,21600" o:gfxdata="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dTv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3pt" color="#6DA1B6 [3204]" miterlimit="8" joinstyle="round" dashstyle="1 1" endcap="round"/>
                      <v:imagedata o:title=""/>
                      <o:lock v:ext="edit" aspectratio="f"/>
                    </v:line>
                    <v:line id="直接连接符 11" o:spid="_x0000_s1026" o:spt="20" style="position:absolute;left:4870;top:2120;height:0;width:1870;" filled="f" stroked="t" coordsize="21600,21600" o:gfxdata="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Z7dE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3pt" color="#E3A28F [3204]" miterlimit="8" joinstyle="round" dashstyle="1 1" endcap="round"/>
                      <v:imagedata o:title=""/>
                      <o:lock v:ext="edit" aspectratio="f"/>
                    </v:line>
                  </v:group>
                  <v:shape id="文本框 17" o:spid="_x0000_s1026" o:spt="202" type="#_x0000_t202" style="position:absolute;left:2432;top:5088;height:638;width:1809;" filled="f" stroked="f" coordsize="21600,21600" o:gfxdata="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u7i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50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技能荣誉</w:t>
                          </w:r>
                        </w:p>
                      </w:txbxContent>
                    </v:textbox>
                  </v:shape>
                  <v:roundrect id="圆角矩形 61" o:spid="_x0000_s1026" o:spt="2" style="position:absolute;left:1802;top:5246;height:480;width:539;v-text-anchor:middle;" fillcolor="#6DA1B6" filled="t" stroked="f" coordsize="21600,21600" arcsize="0.166666666666667" o:gfxdata="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FZqe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Camille22" o:spid="_x0000_s1026" o:spt="100" style="position:absolute;left:1862;top:10615;height:340;width:341;" fillcolor="#FFFFFF [3212]" filled="t" stroked="f" coordsize="1478,1478" o:gfxdata="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eEZi/&#10;AAAA3AAAAA8AAAAAAAAAAQAgAAAAIgAAAGRycy9kb3ducmV2LnhtbFBLAQIUABQAAAAIAIdO4kAz&#10;LwWeOwAAADkAAAAQAAAAAAAAAAEAIAAAAA4BAABkcnMvc2hhcGV4bWwueG1sUEsFBgAAAAAGAAYA&#10;WwEAALgDAAAAAA==&#10;" path="m157,270l272,155,358,242c401,209,449,181,500,160l469,42,626,0,658,118c713,111,768,111,822,118l854,0,1011,43,979,161c1030,182,1077,210,1121,243l1208,157,1323,272,1236,358c1269,401,1297,449,1318,500l1436,469,1478,626,1360,658c1367,713,1367,768,1360,822l1478,854,1435,1011,1317,979c1296,1030,1268,1077,1235,1121l1322,1208,1206,1323,1120,1236c1077,1269,1029,1297,978,1318l1009,1436,852,1478,820,1360c765,1367,710,1367,656,1360l624,1478,467,1435,499,1317c448,1296,401,1269,357,1235l270,1322,155,1206,242,1120c209,1077,181,1029,160,978l42,1009,0,852,118,820c111,765,111,710,118,656l0,624,43,467,161,499c182,448,210,401,243,357l157,270xm659,440c824,396,994,495,1038,659c1082,824,984,994,819,1038c654,1082,484,984,440,819c396,654,495,484,659,440xm685,536c797,507,912,573,942,685c971,797,905,912,793,942c681,971,566,905,536,793c507,681,573,566,685,536xm634,344c852,285,1076,415,1135,634c1193,852,1063,1076,844,1135c626,1193,402,1063,343,844c285,626,415,402,634,344xe">
                  <v:path o:connectlocs="62,35;115,36;144,0;189,27;233,9;258,55;305,62;304,115;341,144;313,189;331,232;284,257;278,304;225,303;196,340;151,312;107,330;82,284;35,277;36,224;0,195;27,150;9,107;56,82;152,101;188,238;152,101;217,157;123,182;146,79;194,261;146,79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-641985</wp:posOffset>
            </wp:positionH>
            <wp:positionV relativeFrom="paragraph">
              <wp:posOffset>4839970</wp:posOffset>
            </wp:positionV>
            <wp:extent cx="287020" cy="287020"/>
            <wp:effectExtent l="0" t="0" r="0" b="0"/>
            <wp:wrapNone/>
            <wp:docPr id="21" name="图片 5" descr="RFQ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 descr="RFQ-logo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-669925</wp:posOffset>
                </wp:positionH>
                <wp:positionV relativeFrom="paragraph">
                  <wp:posOffset>4731385</wp:posOffset>
                </wp:positionV>
                <wp:extent cx="6642100" cy="405130"/>
                <wp:effectExtent l="0" t="0" r="0" b="1270"/>
                <wp:wrapNone/>
                <wp:docPr id="168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73075" y="6042025"/>
                          <a:ext cx="6642100" cy="405130"/>
                          <a:chOff x="1802" y="5088"/>
                          <a:chExt cx="10460" cy="638"/>
                        </a:xfrm>
                      </wpg:grpSpPr>
                      <wpg:grpSp>
                        <wpg:cNvPr id="169" name="组合 14"/>
                        <wpg:cNvGrpSpPr/>
                        <wpg:grpSpPr>
                          <a:xfrm rot="0">
                            <a:off x="3793" y="5474"/>
                            <a:ext cx="8469" cy="120"/>
                            <a:chOff x="4870" y="2120"/>
                            <a:chExt cx="6750" cy="0"/>
                          </a:xfrm>
                        </wpg:grpSpPr>
                        <wps:wsp>
                          <wps:cNvPr id="170" name="直接连接符 10"/>
                          <wps:cNvCnPr/>
                          <wps:spPr>
                            <a:xfrm>
                              <a:off x="4870" y="2120"/>
                              <a:ext cx="6750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rgbClr val="6DA1B6"/>
                              </a:solidFill>
                              <a:prstDash val="sysDot"/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直接连接符 11"/>
                          <wps:cNvCnPr/>
                          <wps:spPr>
                            <a:xfrm>
                              <a:off x="4870" y="2120"/>
                              <a:ext cx="1870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rgbClr val="E3A28F"/>
                              </a:solidFill>
                              <a:prstDash val="sysDot"/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2" name="文本框 17"/>
                        <wps:cNvSpPr txBox="1"/>
                        <wps:spPr>
                          <a:xfrm>
                            <a:off x="2432" y="5088"/>
                            <a:ext cx="1809" cy="6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3" name="圆角矩形 61"/>
                        <wps:cNvSpPr/>
                        <wps:spPr>
                          <a:xfrm>
                            <a:off x="1802" y="5246"/>
                            <a:ext cx="539" cy="480"/>
                          </a:xfrm>
                          <a:prstGeom prst="roundRect">
                            <a:avLst/>
                          </a:prstGeom>
                          <a:solidFill>
                            <a:srgbClr val="6DA1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o:spt="203" style="position:absolute;left:0pt;margin-left:-52.75pt;margin-top:372.55pt;height:31.9pt;width:523pt;z-index:251669504;mso-width-relative:page;mso-height-relative:page;" coordorigin="1802,5088" coordsize="10460,638" o:gfxdata="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AAAAAGRy&#10;cy9QSwECFAAUAAAACACHTuJAHQSX9dwAAAAMAQAADwAAAAAAAAABACAAAAAiAAAAZHJzL2Rvd25y&#10;ZXYueG1sUEsBAhQAFAAAAAgAh07iQOqL0400BAAAfw0AAA4AAAAAAAAAAQAgAAAAKwEAAGRycy9l&#10;Mm9Eb2MueG1sUEsFBgAAAAAGAAYAWQEAANEHAAAAAA==&#10;">
                <o:lock v:ext="edit" aspectratio="f"/>
                <v:group id="组合 14" o:spid="_x0000_s1026" o:spt="203" style="position:absolute;left:3793;top:5474;height:120;width:8469;" coordorigin="4870,2120" coordsize="6750,0" o:gfxdata="UEsDBAoAAAAAAIdO4kAAAAAAAAAAAAAAAAAEAAAAZHJzL1BLAwQUAAAACACHTuJAwX/R7L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tX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X/R7L0AAADc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10" o:spid="_x0000_s1026" o:spt="20" style="position:absolute;left:4870;top:2120;height:0;width:6750;" filled="f" stroked="t" coordsize="21600,21600" o:gfxdata="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PxbF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3pt" color="#6DA1B6 [3204]" miterlimit="8" joinstyle="round" dashstyle="1 1" endcap="round"/>
                    <v:imagedata o:title=""/>
                    <o:lock v:ext="edit" aspectratio="f"/>
                  </v:line>
                  <v:line id="直接连接符 11" o:spid="_x0000_s1026" o:spt="20" style="position:absolute;left:4870;top:2120;height:0;width:1870;" filled="f" stroked="t" coordsize="21600,21600" o:gfxdata="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zgrK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3pt" color="#E3A28F [3204]" miterlimit="8" joinstyle="round" dashstyle="1 1" endcap="round"/>
                    <v:imagedata o:title=""/>
                    <o:lock v:ext="edit" aspectratio="f"/>
                  </v:line>
                </v:group>
                <v:shape id="文本框 17" o:spid="_x0000_s1026" o:spt="202" type="#_x0000_t202" style="position:absolute;left:2432;top:5088;height:638;width:1809;" filled="f" stroked="f" coordsize="21600,21600" o:gfxdata="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SRR+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校园经历</w:t>
                        </w:r>
                      </w:p>
                    </w:txbxContent>
                  </v:textbox>
                </v:shape>
                <v:roundrect id="圆角矩形 61" o:spid="_x0000_s1026" o:spt="2" style="position:absolute;left:1802;top:5246;height:480;width:539;v-text-anchor:middle;" fillcolor="#6DA1B6" filled="t" stroked="f" coordsize="21600,21600" arcsize="0.166666666666667" o:gfxdata="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uc2V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-688975</wp:posOffset>
                </wp:positionH>
                <wp:positionV relativeFrom="paragraph">
                  <wp:posOffset>2762885</wp:posOffset>
                </wp:positionV>
                <wp:extent cx="6642100" cy="405130"/>
                <wp:effectExtent l="0" t="0" r="0" b="1270"/>
                <wp:wrapNone/>
                <wp:docPr id="155" name="组合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405130"/>
                          <a:chOff x="1762" y="7668"/>
                          <a:chExt cx="10460" cy="638"/>
                        </a:xfrm>
                      </wpg:grpSpPr>
                      <wpg:grpSp>
                        <wpg:cNvPr id="156" name="组合 15"/>
                        <wpg:cNvGrpSpPr/>
                        <wpg:grpSpPr>
                          <a:xfrm>
                            <a:off x="1762" y="7668"/>
                            <a:ext cx="10460" cy="638"/>
                            <a:chOff x="1802" y="5088"/>
                            <a:chExt cx="10460" cy="638"/>
                          </a:xfrm>
                        </wpg:grpSpPr>
                        <wpg:grpSp>
                          <wpg:cNvPr id="157" name="组合 14"/>
                          <wpg:cNvGrpSpPr/>
                          <wpg:grpSpPr>
                            <a:xfrm rot="0">
                              <a:off x="3793" y="5474"/>
                              <a:ext cx="8469" cy="120"/>
                              <a:chOff x="4870" y="2120"/>
                              <a:chExt cx="6750" cy="0"/>
                            </a:xfrm>
                          </wpg:grpSpPr>
                          <wps:wsp>
                            <wps:cNvPr id="17" name="直接连接符 10"/>
                            <wps:cNvCnPr/>
                            <wps:spPr>
                              <a:xfrm>
                                <a:off x="4870" y="2120"/>
                                <a:ext cx="6750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6DA1B6"/>
                                </a:solidFill>
                                <a:prstDash val="sysDot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8" name="直接连接符 11"/>
                            <wps:cNvCnPr/>
                            <wps:spPr>
                              <a:xfrm>
                                <a:off x="4870" y="2120"/>
                                <a:ext cx="1870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E3A28F"/>
                                </a:solidFill>
                                <a:prstDash val="sysDot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9" name="文本框 17"/>
                          <wps:cNvSpPr txBox="1"/>
                          <wps:spPr>
                            <a:xfrm>
                              <a:off x="2432" y="5088"/>
                              <a:ext cx="1809" cy="6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50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60" name="圆角矩形 61"/>
                          <wps:cNvSpPr/>
                          <wps:spPr>
                            <a:xfrm>
                              <a:off x="1802" y="5246"/>
                              <a:ext cx="539" cy="480"/>
                            </a:xfrm>
                            <a:prstGeom prst="roundRect">
                              <a:avLst/>
                            </a:prstGeom>
                            <a:solidFill>
                              <a:srgbClr val="6DA1B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0" name="Camille16"/>
                        <wps:cNvSpPr/>
                        <wps:spPr>
                          <a:xfrm>
                            <a:off x="1834" y="7895"/>
                            <a:ext cx="378" cy="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0483761" y="60862692"/>
                              </a:cxn>
                              <a:cxn ang="0">
                                <a:pos x="60483761" y="60862692"/>
                              </a:cxn>
                              <a:cxn ang="0">
                                <a:pos x="72054192" y="60862692"/>
                              </a:cxn>
                              <a:cxn ang="0">
                                <a:pos x="72054192" y="72455586"/>
                              </a:cxn>
                              <a:cxn ang="0">
                                <a:pos x="130434186" y="72455586"/>
                              </a:cxn>
                              <a:cxn ang="0">
                                <a:pos x="128067082" y="35042209"/>
                              </a:cxn>
                              <a:cxn ang="0">
                                <a:pos x="116496651" y="21078148"/>
                              </a:cxn>
                              <a:cxn ang="0">
                                <a:pos x="95458973" y="21078148"/>
                              </a:cxn>
                              <a:cxn ang="0">
                                <a:pos x="88621582" y="7114086"/>
                              </a:cxn>
                              <a:cxn ang="0">
                                <a:pos x="78891583" y="0"/>
                              </a:cxn>
                              <a:cxn ang="0">
                                <a:pos x="51016514" y="0"/>
                              </a:cxn>
                              <a:cxn ang="0">
                                <a:pos x="44179123" y="7114086"/>
                              </a:cxn>
                              <a:cxn ang="0">
                                <a:pos x="34975212" y="21078148"/>
                              </a:cxn>
                              <a:cxn ang="0">
                                <a:pos x="13937534" y="21078148"/>
                              </a:cxn>
                              <a:cxn ang="0">
                                <a:pos x="2366519" y="35042209"/>
                              </a:cxn>
                              <a:cxn ang="0">
                                <a:pos x="0" y="72455586"/>
                              </a:cxn>
                              <a:cxn ang="0">
                                <a:pos x="60483761" y="72455586"/>
                              </a:cxn>
                              <a:cxn ang="0">
                                <a:pos x="60483761" y="60862692"/>
                              </a:cxn>
                              <a:cxn ang="0">
                                <a:pos x="48912746" y="13964061"/>
                              </a:cxn>
                              <a:cxn ang="0">
                                <a:pos x="48912746" y="13964061"/>
                              </a:cxn>
                              <a:cxn ang="0">
                                <a:pos x="55750138" y="9485254"/>
                              </a:cxn>
                              <a:cxn ang="0">
                                <a:pos x="74684048" y="9485254"/>
                              </a:cxn>
                              <a:cxn ang="0">
                                <a:pos x="81258103" y="13964061"/>
                              </a:cxn>
                              <a:cxn ang="0">
                                <a:pos x="83887959" y="21078148"/>
                              </a:cxn>
                              <a:cxn ang="0">
                                <a:pos x="46546226" y="21078148"/>
                              </a:cxn>
                              <a:cxn ang="0">
                                <a:pos x="48912746" y="13964061"/>
                              </a:cxn>
                              <a:cxn ang="0">
                                <a:pos x="72054192" y="93533735"/>
                              </a:cxn>
                              <a:cxn ang="0">
                                <a:pos x="72054192" y="93533735"/>
                              </a:cxn>
                              <a:cxn ang="0">
                                <a:pos x="60483761" y="93533735"/>
                              </a:cxn>
                              <a:cxn ang="0">
                                <a:pos x="60483761" y="79569673"/>
                              </a:cxn>
                              <a:cxn ang="0">
                                <a:pos x="2366519" y="79569673"/>
                              </a:cxn>
                              <a:cxn ang="0">
                                <a:pos x="4470287" y="100384293"/>
                              </a:cxn>
                              <a:cxn ang="0">
                                <a:pos x="16304054" y="111977187"/>
                              </a:cxn>
                              <a:cxn ang="0">
                                <a:pos x="114129547" y="111977187"/>
                              </a:cxn>
                              <a:cxn ang="0">
                                <a:pos x="125700562" y="100384293"/>
                              </a:cxn>
                              <a:cxn ang="0">
                                <a:pos x="128067082" y="79569673"/>
                              </a:cxn>
                              <a:cxn ang="0">
                                <a:pos x="72054192" y="79569673"/>
                              </a:cxn>
                              <a:cxn ang="0">
                                <a:pos x="72054192" y="93533735"/>
                              </a:cxn>
                            </a:cxnLst>
                            <a:rect l="0" t="0" r="0" b="0"/>
                            <a:pathLst>
                              <a:path w="497" h="426">
                                <a:moveTo>
                                  <a:pt x="230" y="231"/>
                                </a:moveTo>
                                <a:lnTo>
                                  <a:pt x="230" y="231"/>
                                </a:lnTo>
                                <a:cubicBezTo>
                                  <a:pt x="274" y="231"/>
                                  <a:pt x="274" y="231"/>
                                  <a:pt x="274" y="231"/>
                                </a:cubicBezTo>
                                <a:cubicBezTo>
                                  <a:pt x="274" y="275"/>
                                  <a:pt x="274" y="275"/>
                                  <a:pt x="274" y="275"/>
                                </a:cubicBezTo>
                                <a:cubicBezTo>
                                  <a:pt x="496" y="275"/>
                                  <a:pt x="496" y="275"/>
                                  <a:pt x="496" y="275"/>
                                </a:cubicBezTo>
                                <a:cubicBezTo>
                                  <a:pt x="496" y="275"/>
                                  <a:pt x="496" y="168"/>
                                  <a:pt x="487" y="133"/>
                                </a:cubicBezTo>
                                <a:cubicBezTo>
                                  <a:pt x="487" y="97"/>
                                  <a:pt x="478" y="80"/>
                                  <a:pt x="443" y="80"/>
                                </a:cubicBezTo>
                                <a:cubicBezTo>
                                  <a:pt x="363" y="80"/>
                                  <a:pt x="363" y="80"/>
                                  <a:pt x="363" y="80"/>
                                </a:cubicBezTo>
                                <a:cubicBezTo>
                                  <a:pt x="345" y="53"/>
                                  <a:pt x="337" y="27"/>
                                  <a:pt x="337" y="27"/>
                                </a:cubicBezTo>
                                <a:cubicBezTo>
                                  <a:pt x="328" y="9"/>
                                  <a:pt x="319" y="0"/>
                                  <a:pt x="300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77" y="0"/>
                                  <a:pt x="168" y="9"/>
                                  <a:pt x="168" y="27"/>
                                </a:cubicBezTo>
                                <a:cubicBezTo>
                                  <a:pt x="159" y="27"/>
                                  <a:pt x="150" y="53"/>
                                  <a:pt x="133" y="80"/>
                                </a:cubicBezTo>
                                <a:cubicBezTo>
                                  <a:pt x="53" y="80"/>
                                  <a:pt x="53" y="80"/>
                                  <a:pt x="53" y="80"/>
                                </a:cubicBezTo>
                                <a:cubicBezTo>
                                  <a:pt x="17" y="80"/>
                                  <a:pt x="9" y="97"/>
                                  <a:pt x="9" y="133"/>
                                </a:cubicBezTo>
                                <a:cubicBezTo>
                                  <a:pt x="0" y="168"/>
                                  <a:pt x="0" y="275"/>
                                  <a:pt x="0" y="275"/>
                                </a:cubicBezTo>
                                <a:cubicBezTo>
                                  <a:pt x="230" y="275"/>
                                  <a:pt x="230" y="275"/>
                                  <a:pt x="230" y="275"/>
                                </a:cubicBezTo>
                                <a:lnTo>
                                  <a:pt x="230" y="231"/>
                                </a:lnTo>
                                <a:close/>
                                <a:moveTo>
                                  <a:pt x="186" y="53"/>
                                </a:moveTo>
                                <a:lnTo>
                                  <a:pt x="186" y="53"/>
                                </a:lnTo>
                                <a:cubicBezTo>
                                  <a:pt x="194" y="44"/>
                                  <a:pt x="194" y="36"/>
                                  <a:pt x="212" y="36"/>
                                </a:cubicBezTo>
                                <a:cubicBezTo>
                                  <a:pt x="284" y="36"/>
                                  <a:pt x="284" y="36"/>
                                  <a:pt x="284" y="36"/>
                                </a:cubicBezTo>
                                <a:cubicBezTo>
                                  <a:pt x="300" y="36"/>
                                  <a:pt x="300" y="44"/>
                                  <a:pt x="309" y="53"/>
                                </a:cubicBezTo>
                                <a:cubicBezTo>
                                  <a:pt x="309" y="53"/>
                                  <a:pt x="319" y="71"/>
                                  <a:pt x="319" y="80"/>
                                </a:cubicBezTo>
                                <a:cubicBezTo>
                                  <a:pt x="177" y="80"/>
                                  <a:pt x="177" y="80"/>
                                  <a:pt x="177" y="80"/>
                                </a:cubicBezTo>
                                <a:cubicBezTo>
                                  <a:pt x="186" y="71"/>
                                  <a:pt x="186" y="53"/>
                                  <a:pt x="186" y="53"/>
                                </a:cubicBezTo>
                                <a:close/>
                                <a:moveTo>
                                  <a:pt x="274" y="355"/>
                                </a:moveTo>
                                <a:lnTo>
                                  <a:pt x="274" y="355"/>
                                </a:lnTo>
                                <a:cubicBezTo>
                                  <a:pt x="230" y="355"/>
                                  <a:pt x="230" y="355"/>
                                  <a:pt x="230" y="355"/>
                                </a:cubicBezTo>
                                <a:cubicBezTo>
                                  <a:pt x="230" y="302"/>
                                  <a:pt x="230" y="302"/>
                                  <a:pt x="230" y="302"/>
                                </a:cubicBezTo>
                                <a:cubicBezTo>
                                  <a:pt x="9" y="302"/>
                                  <a:pt x="9" y="302"/>
                                  <a:pt x="9" y="302"/>
                                </a:cubicBezTo>
                                <a:cubicBezTo>
                                  <a:pt x="9" y="302"/>
                                  <a:pt x="17" y="346"/>
                                  <a:pt x="17" y="381"/>
                                </a:cubicBezTo>
                                <a:cubicBezTo>
                                  <a:pt x="17" y="399"/>
                                  <a:pt x="26" y="425"/>
                                  <a:pt x="62" y="425"/>
                                </a:cubicBezTo>
                                <a:cubicBezTo>
                                  <a:pt x="434" y="425"/>
                                  <a:pt x="434" y="425"/>
                                  <a:pt x="434" y="425"/>
                                </a:cubicBezTo>
                                <a:cubicBezTo>
                                  <a:pt x="469" y="425"/>
                                  <a:pt x="478" y="399"/>
                                  <a:pt x="478" y="381"/>
                                </a:cubicBezTo>
                                <a:cubicBezTo>
                                  <a:pt x="478" y="346"/>
                                  <a:pt x="487" y="302"/>
                                  <a:pt x="487" y="302"/>
                                </a:cubicBezTo>
                                <a:cubicBezTo>
                                  <a:pt x="274" y="302"/>
                                  <a:pt x="274" y="302"/>
                                  <a:pt x="274" y="302"/>
                                </a:cubicBezTo>
                                <a:lnTo>
                                  <a:pt x="274" y="3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25pt;margin-top:217.55pt;height:31.9pt;width:523pt;z-index:251667456;mso-width-relative:page;mso-height-relative:page;" coordorigin="1762,7668" coordsize="10460,638" o:gfxdata="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">
                <o:lock v:ext="edit" aspectratio="f"/>
                <v:group id="组合 15" o:spid="_x0000_s1026" o:spt="203" style="position:absolute;left:1762;top:7668;height:638;width:10460;" coordorigin="1802,5088" coordsize="10460,638" o:gfxdata="UEsDBAoAAAAAAIdO4kAAAAAAAAAAAAAAAAAEAAAAZHJzL1BLAwQUAAAACACHTuJAfoyPI7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OoP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+jI8j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14" o:spid="_x0000_s1026" o:spt="203" style="position:absolute;left:3793;top:5474;height:120;width:8469;" coordorigin="4870,2120" coordsize="6750,0" o:gfxdata="UEsDBAoAAAAAAIdO4kAAAAAAAAAAAAAAAAAEAAAAZHJzL1BLAwQUAAAACACHTuJAEcAqu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aAz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RwCq4vAAAANwAAAAPAAAAAAAAAAEAIAAAACIAAABkcnMvZG93bnJldi54bWxQ&#10;SwECFAAUAAAACACHTuJAMy8FnjsAAAA5AAAAFQAAAAAAAAABACAAAAALAQAAZHJzL2dyb3Vwc2hh&#10;cGV4bWwueG1sUEsFBgAAAAAGAAYAYAEAAMgDAAAAAA==&#10;">
                    <o:lock v:ext="edit" aspectratio="f"/>
                    <v:line id="直接连接符 10" o:spid="_x0000_s1026" o:spt="20" style="position:absolute;left:4870;top:2120;height:0;width:6750;" filled="f" stroked="t" coordsize="21600,21600" o:gfxdata="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DEu37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3pt" color="#6DA1B6 [3204]" miterlimit="8" joinstyle="round" dashstyle="1 1" endcap="round"/>
                      <v:imagedata o:title=""/>
                      <o:lock v:ext="edit" aspectratio="f"/>
                    </v:line>
                    <v:line id="直接连接符 11" o:spid="_x0000_s1026" o:spt="20" style="position:absolute;left:4870;top:2120;height:0;width:1870;" filled="f" stroked="t" coordsize="21600,21600" o:gfxdata="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68d0+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3pt" color="#E3A28F [3204]" miterlimit="8" joinstyle="round" dashstyle="1 1" endcap="round"/>
                      <v:imagedata o:title=""/>
                      <o:lock v:ext="edit" aspectratio="f"/>
                    </v:line>
                  </v:group>
                  <v:shape id="文本框 17" o:spid="_x0000_s1026" o:spt="202" type="#_x0000_t202" style="position:absolute;left:2432;top:5088;height:638;width:1809;" filled="f" stroked="f" coordsize="21600,21600" o:gfxdata="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UOLDr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50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roundrect id="圆角矩形 61" o:spid="_x0000_s1026" o:spt="2" style="position:absolute;left:1802;top:5246;height:480;width:539;v-text-anchor:middle;" fillcolor="#6DA1B6" filled="t" stroked="f" coordsize="21600,21600" arcsize="0.166666666666667" o:gfxdata="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uyxT+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Camille16" o:spid="_x0000_s1026" o:spt="100" style="position:absolute;left:1834;top:7895;height:325;width:378;" fillcolor="#FFFFFF [3212]" filled="t" stroked="f" coordsize="497,426" o:gfxdata="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ZFQLLsAAADb&#10;AAAADwAAAAAAAAABACAAAAAiAAAAZHJzL2Rvd25yZXYueG1sUEsBAhQAFAAAAAgAh07iQDMvBZ47&#10;AAAAOQAAABAAAAAAAAAAAQAgAAAACgEAAGRycy9zaGFwZXhtbC54bWxQSwUGAAAAAAYABgBbAQAA&#10;tAMAAAAA&#10;" path="m230,231l230,231c274,231,274,231,274,231c274,275,274,275,274,275c496,275,496,275,496,275c496,275,496,168,487,133c487,97,478,80,443,80c363,80,363,80,363,80c345,53,337,27,337,27c328,9,319,0,300,0c194,0,194,0,194,0c177,0,168,9,168,27c159,27,150,53,133,80c53,80,53,80,53,80c17,80,9,97,9,133c0,168,0,275,0,275c230,275,230,275,230,275l230,231xm186,53l186,53c194,44,194,36,212,36c284,36,284,36,284,36c300,36,300,44,309,53c309,53,319,71,319,80c177,80,177,80,177,80c186,71,186,53,186,53xm274,355l274,355c230,355,230,355,230,355c230,302,230,302,230,302c9,302,9,302,9,302c9,302,17,346,17,381c17,399,26,425,62,425c434,425,434,425,434,425c469,425,478,399,478,381c478,346,487,302,487,302c274,302,274,302,274,302l274,355xe">
                  <v:path o:connectlocs="60483761,60862692;60483761,60862692;72054192,60862692;72054192,72455586;130434186,72455586;128067082,35042209;116496651,21078148;95458973,21078148;88621582,7114086;78891583,0;51016514,0;44179123,7114086;34975212,21078148;13937534,21078148;2366519,35042209;0,72455586;60483761,72455586;60483761,60862692;48912746,13964061;48912746,13964061;55750138,9485254;74684048,9485254;81258103,13964061;83887959,21078148;46546226,21078148;48912746,13964061;72054192,93533735;72054192,93533735;60483761,93533735;60483761,79569673;2366519,79569673;4470287,100384293;16304054,111977187;114129547,111977187;125700562,100384293;128067082,79569673;72054192,79569673;72054192,93533735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-682625</wp:posOffset>
                </wp:positionH>
                <wp:positionV relativeFrom="paragraph">
                  <wp:posOffset>7582535</wp:posOffset>
                </wp:positionV>
                <wp:extent cx="6642100" cy="405130"/>
                <wp:effectExtent l="0" t="0" r="0" b="1270"/>
                <wp:wrapNone/>
                <wp:docPr id="175" name="组合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405130"/>
                          <a:chOff x="1782" y="13268"/>
                          <a:chExt cx="10460" cy="638"/>
                        </a:xfrm>
                      </wpg:grpSpPr>
                      <wpg:grpSp>
                        <wpg:cNvPr id="176" name="组合 15"/>
                        <wpg:cNvGrpSpPr/>
                        <wpg:grpSpPr>
                          <a:xfrm rot="0">
                            <a:off x="1782" y="13268"/>
                            <a:ext cx="10460" cy="638"/>
                            <a:chOff x="1802" y="5088"/>
                            <a:chExt cx="10460" cy="638"/>
                          </a:xfrm>
                        </wpg:grpSpPr>
                        <wpg:grpSp>
                          <wpg:cNvPr id="48" name="组合 14"/>
                          <wpg:cNvGrpSpPr/>
                          <wpg:grpSpPr>
                            <a:xfrm rot="0">
                              <a:off x="3793" y="5474"/>
                              <a:ext cx="8469" cy="120"/>
                              <a:chOff x="4870" y="2120"/>
                              <a:chExt cx="6750" cy="0"/>
                            </a:xfrm>
                          </wpg:grpSpPr>
                          <wps:wsp>
                            <wps:cNvPr id="49" name="直接连接符 10"/>
                            <wps:cNvCnPr/>
                            <wps:spPr>
                              <a:xfrm>
                                <a:off x="4870" y="2120"/>
                                <a:ext cx="6750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6DA1B6"/>
                                </a:solidFill>
                                <a:prstDash val="sysDot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" name="直接连接符 11"/>
                            <wps:cNvCnPr/>
                            <wps:spPr>
                              <a:xfrm>
                                <a:off x="4870" y="2120"/>
                                <a:ext cx="1870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E3A28F"/>
                                </a:solidFill>
                                <a:prstDash val="sysDot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8" name="文本框 17"/>
                          <wps:cNvSpPr txBox="1"/>
                          <wps:spPr>
                            <a:xfrm>
                              <a:off x="2432" y="5088"/>
                              <a:ext cx="1809" cy="6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50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79" name="圆角矩形 61"/>
                          <wps:cNvSpPr/>
                          <wps:spPr>
                            <a:xfrm>
                              <a:off x="1802" y="5246"/>
                              <a:ext cx="539" cy="480"/>
                            </a:xfrm>
                            <a:prstGeom prst="roundRect">
                              <a:avLst/>
                            </a:prstGeom>
                            <a:solidFill>
                              <a:srgbClr val="6DA1B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1" name="Camille8"/>
                        <wps:cNvSpPr/>
                        <wps:spPr>
                          <a:xfrm>
                            <a:off x="1916" y="13484"/>
                            <a:ext cx="274" cy="3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4566864" y="46602108"/>
                              </a:cxn>
                              <a:cxn ang="0">
                                <a:pos x="74566864" y="46602108"/>
                              </a:cxn>
                              <a:cxn ang="0">
                                <a:pos x="84052302" y="4712612"/>
                              </a:cxn>
                              <a:cxn ang="0">
                                <a:pos x="53751402" y="35082584"/>
                              </a:cxn>
                              <a:cxn ang="0">
                                <a:pos x="25821860" y="60478229"/>
                              </a:cxn>
                              <a:cxn ang="0">
                                <a:pos x="25821860" y="104724323"/>
                              </a:cxn>
                              <a:cxn ang="0">
                                <a:pos x="81680943" y="120956459"/>
                              </a:cxn>
                              <a:cxn ang="0">
                                <a:pos x="102759500" y="58121632"/>
                              </a:cxn>
                              <a:cxn ang="0">
                                <a:pos x="74566864" y="46602108"/>
                              </a:cxn>
                              <a:cxn ang="0">
                                <a:pos x="18707782" y="46602108"/>
                              </a:cxn>
                              <a:cxn ang="0">
                                <a:pos x="18707782" y="46602108"/>
                              </a:cxn>
                              <a:cxn ang="0">
                                <a:pos x="0" y="67285141"/>
                              </a:cxn>
                              <a:cxn ang="0">
                                <a:pos x="0" y="97393399"/>
                              </a:cxn>
                              <a:cxn ang="0">
                                <a:pos x="18707782" y="118599862"/>
                              </a:cxn>
                              <a:cxn ang="0">
                                <a:pos x="11593118" y="104724323"/>
                              </a:cxn>
                              <a:cxn ang="0">
                                <a:pos x="11593118" y="62834244"/>
                              </a:cxn>
                              <a:cxn ang="0">
                                <a:pos x="18707782" y="46602108"/>
                              </a:cxn>
                            </a:cxnLst>
                            <a:rect l="0" t="0" r="0" b="0"/>
                            <a:pathLst>
                              <a:path w="391" h="463">
                                <a:moveTo>
                                  <a:pt x="283" y="178"/>
                                </a:moveTo>
                                <a:lnTo>
                                  <a:pt x="283" y="178"/>
                                </a:lnTo>
                                <a:cubicBezTo>
                                  <a:pt x="283" y="169"/>
                                  <a:pt x="373" y="89"/>
                                  <a:pt x="319" y="18"/>
                                </a:cubicBezTo>
                                <a:cubicBezTo>
                                  <a:pt x="310" y="0"/>
                                  <a:pt x="266" y="98"/>
                                  <a:pt x="204" y="134"/>
                                </a:cubicBezTo>
                                <a:cubicBezTo>
                                  <a:pt x="169" y="160"/>
                                  <a:pt x="98" y="204"/>
                                  <a:pt x="98" y="231"/>
                                </a:cubicBezTo>
                                <a:cubicBezTo>
                                  <a:pt x="98" y="400"/>
                                  <a:pt x="98" y="400"/>
                                  <a:pt x="98" y="400"/>
                                </a:cubicBezTo>
                                <a:cubicBezTo>
                                  <a:pt x="98" y="435"/>
                                  <a:pt x="213" y="462"/>
                                  <a:pt x="310" y="462"/>
                                </a:cubicBezTo>
                                <a:cubicBezTo>
                                  <a:pt x="345" y="462"/>
                                  <a:pt x="390" y="249"/>
                                  <a:pt x="390" y="222"/>
                                </a:cubicBezTo>
                                <a:cubicBezTo>
                                  <a:pt x="390" y="187"/>
                                  <a:pt x="292" y="187"/>
                                  <a:pt x="283" y="178"/>
                                </a:cubicBezTo>
                                <a:close/>
                                <a:moveTo>
                                  <a:pt x="71" y="178"/>
                                </a:moveTo>
                                <a:lnTo>
                                  <a:pt x="71" y="178"/>
                                </a:lnTo>
                                <a:cubicBezTo>
                                  <a:pt x="54" y="178"/>
                                  <a:pt x="0" y="187"/>
                                  <a:pt x="0" y="257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0" y="444"/>
                                  <a:pt x="54" y="453"/>
                                  <a:pt x="71" y="453"/>
                                </a:cubicBezTo>
                                <a:cubicBezTo>
                                  <a:pt x="89" y="453"/>
                                  <a:pt x="44" y="435"/>
                                  <a:pt x="44" y="400"/>
                                </a:cubicBezTo>
                                <a:cubicBezTo>
                                  <a:pt x="44" y="240"/>
                                  <a:pt x="44" y="240"/>
                                  <a:pt x="44" y="240"/>
                                </a:cubicBezTo>
                                <a:cubicBezTo>
                                  <a:pt x="44" y="196"/>
                                  <a:pt x="89" y="178"/>
                                  <a:pt x="71" y="1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75pt;margin-top:597.05pt;height:31.9pt;width:523pt;z-index:251670528;mso-width-relative:page;mso-height-relative:page;" coordorigin="1782,13268" coordsize="10460,638" o:gfxdata="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">
                <o:lock v:ext="edit" aspectratio="f"/>
                <v:group id="组合 15" o:spid="_x0000_s1026" o:spt="203" style="position:absolute;left:1782;top:13268;height:638;width:10460;" coordorigin="1802,5088" coordsize="10460,638" o:gfxdata="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TnTQ7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14" o:spid="_x0000_s1026" o:spt="203" style="position:absolute;left:3793;top:5474;height:120;width:8469;" coordorigin="4870,2120" coordsize="6750,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line id="直接连接符 10" o:spid="_x0000_s1026" o:spt="20" style="position:absolute;left:4870;top:2120;height:0;width:6750;" filled="f" stroked="t" coordsize="21600,21600" o:gfxdata="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RMCu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3pt" color="#6DA1B6 [3204]" miterlimit="8" joinstyle="round" dashstyle="1 1" endcap="round"/>
                      <v:imagedata o:title=""/>
                      <o:lock v:ext="edit" aspectratio="f"/>
                    </v:line>
                    <v:line id="直接连接符 11" o:spid="_x0000_s1026" o:spt="20" style="position:absolute;left:4870;top:2120;height:0;width:1870;" filled="f" stroked="t" coordsize="21600,21600" o:gfxdata="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lr9d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3pt" color="#E3A28F [3204]" miterlimit="8" joinstyle="round" dashstyle="1 1" endcap="round"/>
                      <v:imagedata o:title=""/>
                      <o:lock v:ext="edit" aspectratio="f"/>
                    </v:line>
                  </v:group>
                  <v:shape id="文本框 17" o:spid="_x0000_s1026" o:spt="202" type="#_x0000_t202" style="position:absolute;left:2432;top:5088;height:638;width:1809;" filled="f" stroked="f" coordsize="21600,21600" o:gfxdata="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unL1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50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roundrect id="圆角矩形 61" o:spid="_x0000_s1026" o:spt="2" style="position:absolute;left:1802;top:5246;height:480;width:539;v-text-anchor:middle;" fillcolor="#6DA1B6" filled="t" stroked="f" coordsize="21600,21600" arcsize="0.166666666666667" o:gfxdata="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Ufp/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Camille8" o:spid="_x0000_s1026" o:spt="100" style="position:absolute;left:1916;top:13484;height:324;width:274;" fillcolor="#FFFFFF [3212]" filled="t" stroked="f" coordsize="391,463" o:gfxdata="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RJMt7sAAADb&#10;AAAADwAAAAAAAAABACAAAAAiAAAAZHJzL2Rvd25yZXYueG1sUEsBAhQAFAAAAAgAh07iQDMvBZ47&#10;AAAAOQAAABAAAAAAAAAAAQAgAAAACgEAAGRycy9zaGFwZXhtbC54bWxQSwUGAAAAAAYABgBbAQAA&#10;tAMAAAAA&#10;" path="m283,178l283,178c283,169,373,89,319,18c310,0,266,98,204,134c169,160,98,204,98,231c98,400,98,400,98,400c98,435,213,462,310,462c345,462,390,249,390,222c390,187,292,187,283,178xm71,178l71,178c54,178,0,187,0,257c0,372,0,372,0,372c0,444,54,453,71,453c89,453,44,435,44,400c44,240,44,240,44,240c44,196,89,178,71,178xe">
                  <v:path o:connectlocs="74566864,46602108;74566864,46602108;84052302,4712612;53751402,35082584;25821860,60478229;25821860,104724323;81680943,120956459;102759500,58121632;74566864,46602108;18707782,46602108;18707782,46602108;0,67285141;0,97393399;18707782,118599862;11593118,104724323;11593118,62834244;18707782,46602108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-682625</wp:posOffset>
                </wp:positionH>
                <wp:positionV relativeFrom="paragraph">
                  <wp:posOffset>1080135</wp:posOffset>
                </wp:positionV>
                <wp:extent cx="6641465" cy="405130"/>
                <wp:effectExtent l="0" t="0" r="635" b="1270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465" cy="405130"/>
                          <a:chOff x="1802" y="39330"/>
                          <a:chExt cx="10459" cy="638"/>
                        </a:xfrm>
                      </wpg:grpSpPr>
                      <wpg:grpSp>
                        <wpg:cNvPr id="8" name="组合 14"/>
                        <wpg:cNvGrpSpPr/>
                        <wpg:grpSpPr>
                          <a:xfrm rot="0">
                            <a:off x="3793" y="39716"/>
                            <a:ext cx="8469" cy="120"/>
                            <a:chOff x="4870" y="2120"/>
                            <a:chExt cx="6750" cy="0"/>
                          </a:xfrm>
                        </wpg:grpSpPr>
                        <wps:wsp>
                          <wps:cNvPr id="10" name="直接连接符 10"/>
                          <wps:cNvCnPr/>
                          <wps:spPr>
                            <a:xfrm>
                              <a:off x="4870" y="2120"/>
                              <a:ext cx="6750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rgbClr val="6DA1B6"/>
                              </a:solidFill>
                              <a:prstDash val="sysDot"/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直接连接符 11"/>
                          <wps:cNvCnPr/>
                          <wps:spPr>
                            <a:xfrm>
                              <a:off x="4870" y="2120"/>
                              <a:ext cx="1870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rgbClr val="E3A28F"/>
                              </a:solidFill>
                              <a:prstDash val="sysDot"/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2" name="文本框 17"/>
                        <wps:cNvSpPr txBox="1"/>
                        <wps:spPr>
                          <a:xfrm>
                            <a:off x="2432" y="39330"/>
                            <a:ext cx="1809" cy="6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50" name="组合 150"/>
                        <wpg:cNvGrpSpPr/>
                        <wpg:grpSpPr>
                          <a:xfrm rot="0">
                            <a:off x="1802" y="39488"/>
                            <a:ext cx="539" cy="480"/>
                            <a:chOff x="1762" y="3956"/>
                            <a:chExt cx="450" cy="400"/>
                          </a:xfrm>
                        </wpg:grpSpPr>
                        <wps:wsp>
                          <wps:cNvPr id="61" name="圆角矩形 61"/>
                          <wps:cNvSpPr/>
                          <wps:spPr>
                            <a:xfrm>
                              <a:off x="1762" y="3956"/>
                              <a:ext cx="450" cy="400"/>
                            </a:xfrm>
                            <a:prstGeom prst="roundRect">
                              <a:avLst/>
                            </a:prstGeom>
                            <a:solidFill>
                              <a:srgbClr val="6DA1B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1" name="Camille4"/>
                          <wps:cNvSpPr/>
                          <wps:spPr>
                            <a:xfrm>
                              <a:off x="1827" y="4033"/>
                              <a:ext cx="320" cy="24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1037677" y="64759693"/>
                                </a:cxn>
                                <a:cxn ang="0">
                                  <a:pos x="21037677" y="64759693"/>
                                </a:cxn>
                                <a:cxn ang="0">
                                  <a:pos x="41812603" y="85650030"/>
                                </a:cxn>
                                <a:cxn ang="0">
                                  <a:pos x="65216801" y="99489456"/>
                                </a:cxn>
                                <a:cxn ang="0">
                                  <a:pos x="88621582" y="87999945"/>
                                </a:cxn>
                                <a:cxn ang="0">
                                  <a:pos x="102559117" y="67370840"/>
                                </a:cxn>
                                <a:cxn ang="0">
                                  <a:pos x="65216801" y="85650030"/>
                                </a:cxn>
                                <a:cxn ang="0">
                                  <a:pos x="21037677" y="64759693"/>
                                </a:cxn>
                                <a:cxn ang="0">
                                  <a:pos x="128067082" y="32379846"/>
                                </a:cxn>
                                <a:cxn ang="0">
                                  <a:pos x="128067082" y="32379846"/>
                                </a:cxn>
                                <a:cxn ang="0">
                                  <a:pos x="72054192" y="2349915"/>
                                </a:cxn>
                                <a:cxn ang="0">
                                  <a:pos x="58116657" y="2349915"/>
                                </a:cxn>
                                <a:cxn ang="0">
                                  <a:pos x="2366519" y="32379846"/>
                                </a:cxn>
                                <a:cxn ang="0">
                                  <a:pos x="2366519" y="41780672"/>
                                </a:cxn>
                                <a:cxn ang="0">
                                  <a:pos x="58116657" y="71810022"/>
                                </a:cxn>
                                <a:cxn ang="0">
                                  <a:pos x="72054192" y="71810022"/>
                                </a:cxn>
                                <a:cxn ang="0">
                                  <a:pos x="107292740" y="50919685"/>
                                </a:cxn>
                                <a:cxn ang="0">
                                  <a:pos x="69950424" y="41780672"/>
                                </a:cxn>
                                <a:cxn ang="0">
                                  <a:pos x="65216801" y="43869357"/>
                                </a:cxn>
                                <a:cxn ang="0">
                                  <a:pos x="53383034" y="34729762"/>
                                </a:cxn>
                                <a:cxn ang="0">
                                  <a:pos x="65216801" y="27940664"/>
                                </a:cxn>
                                <a:cxn ang="0">
                                  <a:pos x="77050567" y="32379846"/>
                                </a:cxn>
                                <a:cxn ang="0">
                                  <a:pos x="116496651" y="46219272"/>
                                </a:cxn>
                                <a:cxn ang="0">
                                  <a:pos x="128067082" y="41780672"/>
                                </a:cxn>
                                <a:cxn ang="0">
                                  <a:pos x="128067082" y="32379846"/>
                                </a:cxn>
                                <a:cxn ang="0">
                                  <a:pos x="111763028" y="90349861"/>
                                </a:cxn>
                                <a:cxn ang="0">
                                  <a:pos x="111763028" y="90349861"/>
                                </a:cxn>
                                <a:cxn ang="0">
                                  <a:pos x="121229691" y="87999945"/>
                                </a:cxn>
                                <a:cxn ang="0">
                                  <a:pos x="116496651" y="46219272"/>
                                </a:cxn>
                                <a:cxn ang="0">
                                  <a:pos x="107292740" y="50919685"/>
                                </a:cxn>
                                <a:cxn ang="0">
                                  <a:pos x="111763028" y="90349861"/>
                                </a:cxn>
                              </a:cxnLst>
                              <a:rect l="0" t="0" r="0" b="0"/>
                              <a:pathLst>
                                <a:path w="497" h="382">
                                  <a:moveTo>
                                    <a:pt x="80" y="248"/>
                                  </a:moveTo>
                                  <a:lnTo>
                                    <a:pt x="80" y="248"/>
                                  </a:lnTo>
                                  <a:cubicBezTo>
                                    <a:pt x="97" y="293"/>
                                    <a:pt x="106" y="311"/>
                                    <a:pt x="159" y="328"/>
                                  </a:cubicBezTo>
                                  <a:cubicBezTo>
                                    <a:pt x="203" y="355"/>
                                    <a:pt x="230" y="381"/>
                                    <a:pt x="248" y="381"/>
                                  </a:cubicBezTo>
                                  <a:cubicBezTo>
                                    <a:pt x="266" y="381"/>
                                    <a:pt x="293" y="355"/>
                                    <a:pt x="337" y="337"/>
                                  </a:cubicBezTo>
                                  <a:cubicBezTo>
                                    <a:pt x="390" y="311"/>
                                    <a:pt x="372" y="311"/>
                                    <a:pt x="390" y="258"/>
                                  </a:cubicBezTo>
                                  <a:cubicBezTo>
                                    <a:pt x="248" y="328"/>
                                    <a:pt x="248" y="328"/>
                                    <a:pt x="248" y="328"/>
                                  </a:cubicBezTo>
                                  <a:lnTo>
                                    <a:pt x="80" y="248"/>
                                  </a:lnTo>
                                  <a:close/>
                                  <a:moveTo>
                                    <a:pt x="487" y="124"/>
                                  </a:moveTo>
                                  <a:lnTo>
                                    <a:pt x="487" y="124"/>
                                  </a:lnTo>
                                  <a:cubicBezTo>
                                    <a:pt x="274" y="9"/>
                                    <a:pt x="274" y="9"/>
                                    <a:pt x="274" y="9"/>
                                  </a:cubicBezTo>
                                  <a:cubicBezTo>
                                    <a:pt x="266" y="0"/>
                                    <a:pt x="239" y="0"/>
                                    <a:pt x="221" y="9"/>
                                  </a:cubicBezTo>
                                  <a:cubicBezTo>
                                    <a:pt x="9" y="124"/>
                                    <a:pt x="9" y="124"/>
                                    <a:pt x="9" y="124"/>
                                  </a:cubicBezTo>
                                  <a:cubicBezTo>
                                    <a:pt x="0" y="133"/>
                                    <a:pt x="0" y="142"/>
                                    <a:pt x="9" y="160"/>
                                  </a:cubicBezTo>
                                  <a:cubicBezTo>
                                    <a:pt x="221" y="275"/>
                                    <a:pt x="221" y="275"/>
                                    <a:pt x="221" y="275"/>
                                  </a:cubicBezTo>
                                  <a:cubicBezTo>
                                    <a:pt x="239" y="284"/>
                                    <a:pt x="266" y="284"/>
                                    <a:pt x="274" y="275"/>
                                  </a:cubicBezTo>
                                  <a:cubicBezTo>
                                    <a:pt x="408" y="195"/>
                                    <a:pt x="408" y="195"/>
                                    <a:pt x="408" y="195"/>
                                  </a:cubicBezTo>
                                  <a:cubicBezTo>
                                    <a:pt x="266" y="160"/>
                                    <a:pt x="266" y="160"/>
                                    <a:pt x="266" y="160"/>
                                  </a:cubicBezTo>
                                  <a:cubicBezTo>
                                    <a:pt x="257" y="160"/>
                                    <a:pt x="257" y="168"/>
                                    <a:pt x="248" y="168"/>
                                  </a:cubicBezTo>
                                  <a:cubicBezTo>
                                    <a:pt x="221" y="168"/>
                                    <a:pt x="203" y="151"/>
                                    <a:pt x="203" y="133"/>
                                  </a:cubicBezTo>
                                  <a:cubicBezTo>
                                    <a:pt x="203" y="124"/>
                                    <a:pt x="221" y="107"/>
                                    <a:pt x="248" y="107"/>
                                  </a:cubicBezTo>
                                  <a:cubicBezTo>
                                    <a:pt x="266" y="107"/>
                                    <a:pt x="284" y="115"/>
                                    <a:pt x="293" y="124"/>
                                  </a:cubicBezTo>
                                  <a:cubicBezTo>
                                    <a:pt x="443" y="177"/>
                                    <a:pt x="443" y="177"/>
                                    <a:pt x="443" y="177"/>
                                  </a:cubicBezTo>
                                  <a:cubicBezTo>
                                    <a:pt x="487" y="160"/>
                                    <a:pt x="487" y="160"/>
                                    <a:pt x="487" y="160"/>
                                  </a:cubicBezTo>
                                  <a:cubicBezTo>
                                    <a:pt x="496" y="142"/>
                                    <a:pt x="496" y="133"/>
                                    <a:pt x="487" y="124"/>
                                  </a:cubicBezTo>
                                  <a:close/>
                                  <a:moveTo>
                                    <a:pt x="425" y="346"/>
                                  </a:moveTo>
                                  <a:lnTo>
                                    <a:pt x="425" y="346"/>
                                  </a:lnTo>
                                  <a:cubicBezTo>
                                    <a:pt x="416" y="355"/>
                                    <a:pt x="452" y="364"/>
                                    <a:pt x="461" y="337"/>
                                  </a:cubicBezTo>
                                  <a:cubicBezTo>
                                    <a:pt x="469" y="213"/>
                                    <a:pt x="443" y="177"/>
                                    <a:pt x="443" y="177"/>
                                  </a:cubicBezTo>
                                  <a:cubicBezTo>
                                    <a:pt x="408" y="195"/>
                                    <a:pt x="408" y="195"/>
                                    <a:pt x="408" y="195"/>
                                  </a:cubicBezTo>
                                  <a:cubicBezTo>
                                    <a:pt x="408" y="195"/>
                                    <a:pt x="443" y="222"/>
                                    <a:pt x="425" y="3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75pt;margin-top:85.05pt;height:31.9pt;width:522.95pt;z-index:251666432;mso-width-relative:page;mso-height-relative:page;" coordorigin="1802,39330" coordsize="10459,638" o:gfxdata="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">
                <o:lock v:ext="edit" aspectratio="f"/>
                <v:group id="组合 14" o:spid="_x0000_s1026" o:spt="203" style="position:absolute;left:3793;top:39716;height:120;width:8469;" coordorigin="4870,2120" coordsize="6750,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4870;top:2120;height:0;width:6750;" filled="f" stroked="t" coordsize="21600,21600" o:gfxdata="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2La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3pt" color="#6DA1B6 [3204]" miterlimit="8" joinstyle="round" dashstyle="1 1" endcap="round"/>
                    <v:imagedata o:title=""/>
                    <o:lock v:ext="edit" aspectratio="f"/>
                  </v:line>
                  <v:line id="直接连接符 11" o:spid="_x0000_s1026" o:spt="20" style="position:absolute;left:4870;top:2120;height:0;width:1870;" filled="f" stroked="t" coordsize="21600,21600" o:gfxdata="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BjlP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3pt" color="#E3A28F [3204]" miterlimit="8" joinstyle="round" dashstyle="1 1" endcap="round"/>
                    <v:imagedata o:title=""/>
                    <o:lock v:ext="edit" aspectratio="f"/>
                  </v:line>
                </v:group>
                <v:shape id="文本框 17" o:spid="_x0000_s1026" o:spt="202" type="#_x0000_t202" style="position:absolute;left:2432;top:39330;height:638;width:1809;" filled="f" stroked="f" coordsize="21600,21600" o:gfxdata="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xl/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group id="_x0000_s1026" o:spid="_x0000_s1026" o:spt="203" style="position:absolute;left:1802;top:39488;height:480;width:539;" coordorigin="1762,3956" coordsize="450,400" o:gfxdata="UEsDBAoAAAAAAIdO4kAAAAAAAAAAAAAAAAAEAAAAZHJzL1BLAwQUAAAACACHTuJAnimyzL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PD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4pssy+AAAA3AAAAA8AAAAAAAAAAQAgAAAAIgAAAGRycy9kb3ducmV2Lnht&#10;bFBLAQIUABQAAAAIAIdO4kAzLwWeOwAAADkAAAAVAAAAAAAAAAEAIAAAAA0BAABkcnMvZ3JvdXBz&#10;aGFwZXhtbC54bWxQSwUGAAAAAAYABgBgAQAAygMAAAAA&#10;">
                  <o:lock v:ext="edit" aspectratio="f"/>
                  <v:roundrect id="_x0000_s1026" o:spid="_x0000_s1026" o:spt="2" style="position:absolute;left:1762;top:3956;height:400;width:450;v-text-anchor:middle;" fillcolor="#6DA1B6" filled="t" stroked="f" coordsize="21600,21600" arcsize="0.166666666666667" o:gfxdata="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0szS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Camille4" o:spid="_x0000_s1026" o:spt="100" style="position:absolute;left:1827;top:4033;height:246;width:320;" fillcolor="#FFFFFF [3212]" filled="t" stroked="f" coordsize="497,382" o:gfxdata="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ZzLkugAAANwA&#10;AAAPAAAAAAAAAAEAIAAAACIAAABkcnMvZG93bnJldi54bWxQSwECFAAUAAAACACHTuJAMy8FnjsA&#10;AAA5AAAAEAAAAAAAAAABACAAAAAJAQAAZHJzL3NoYXBleG1sLnhtbFBLBQYAAAAABgAGAFsBAACz&#10;AwAAAAA=&#10;" path="m80,248l80,248c97,293,106,311,159,328c203,355,230,381,248,381c266,381,293,355,337,337c390,311,372,311,390,258c248,328,248,328,248,328l80,248xm487,124l487,124c274,9,274,9,274,9c266,0,239,0,221,9c9,124,9,124,9,124c0,133,0,142,9,160c221,275,221,275,221,275c239,284,266,284,274,275c408,195,408,195,408,195c266,160,266,160,266,160c257,160,257,168,248,168c221,168,203,151,203,133c203,124,221,107,248,107c266,107,284,115,293,124c443,177,443,177,443,177c487,160,487,160,487,160c496,142,496,133,487,124xm425,346l425,346c416,355,452,364,461,337c469,213,443,177,443,177c408,195,408,195,408,195c408,195,443,222,425,346xe">
                    <v:path o:connectlocs="21037677,64759693;21037677,64759693;41812603,85650030;65216801,99489456;88621582,87999945;102559117,67370840;65216801,85650030;21037677,64759693;128067082,32379846;128067082,32379846;72054192,2349915;58116657,2349915;2366519,32379846;2366519,41780672;58116657,71810022;72054192,71810022;107292740,50919685;69950424,41780672;65216801,43869357;53383034,34729762;65216801,27940664;77050567,32379846;116496651,46219272;128067082,41780672;128067082,32379846;111763028,90349861;111763028,90349861;121229691,87999945;116496651,46219272;107292740,50919685;111763028,90349861" o:connectangles="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-1156335</wp:posOffset>
            </wp:positionH>
            <wp:positionV relativeFrom="paragraph">
              <wp:posOffset>-920115</wp:posOffset>
            </wp:positionV>
            <wp:extent cx="7643495" cy="10848340"/>
            <wp:effectExtent l="0" t="0" r="1905" b="1016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43495" cy="1084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1563370</wp:posOffset>
            </wp:positionH>
            <wp:positionV relativeFrom="paragraph">
              <wp:posOffset>2131060</wp:posOffset>
            </wp:positionV>
            <wp:extent cx="2591435" cy="2579370"/>
            <wp:effectExtent l="12700" t="12700" r="24765" b="24130"/>
            <wp:wrapNone/>
            <wp:docPr id="15" name="图片 7" descr="D:\常用资料\稻壳模板\素材\简历头像规范\用于圆形和方形头像500x500\03.jpg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 descr="D:\常用资料\稻壳模板\素材\简历头像规范\用于圆形和方形头像500x500\03.jpg0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2579370"/>
                    </a:xfrm>
                    <a:prstGeom prst="ellipse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4729480</wp:posOffset>
                </wp:positionV>
                <wp:extent cx="5605145" cy="1332865"/>
                <wp:effectExtent l="0" t="0" r="0" b="0"/>
                <wp:wrapNone/>
                <wp:docPr id="98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5145" cy="1332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12"/>
                                <w:szCs w:val="11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12"/>
                                <w:szCs w:val="11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期待您的答复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.7pt;margin-top:372.4pt;height:104.95pt;width:441.35pt;z-index:251659264;mso-width-relative:page;mso-height-relative:page;" filled="f" stroked="f" coordsize="21600,21600" o:gfxdata="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1tQQPaAAAACQEAAA8AAAAAAAAAAQAgAAAAIgAA&#10;AGRycy9kb3ducmV2LnhtbFBLAQIUABQAAAAIAIdO4kBlbBOVPwIAAGkEAAAOAAAAAAAAAAEAIAAA&#10;ACk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12"/>
                          <w:szCs w:val="11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12"/>
                          <w:szCs w:val="11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期待您的答复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思源黑体—05">
    <w:altName w:val="黑体"/>
    <w:panose1 w:val="020B0400000000000000"/>
    <w:charset w:val="86"/>
    <w:family w:val="auto"/>
    <w:pitch w:val="default"/>
    <w:sig w:usb0="00000000" w:usb1="00000000" w:usb2="00000016" w:usb3="00000000" w:csb0="60060107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5D6840"/>
    <w:rsid w:val="0AB60A61"/>
    <w:rsid w:val="105D6840"/>
    <w:rsid w:val="11555F35"/>
    <w:rsid w:val="2C68270B"/>
    <w:rsid w:val="43DC78D7"/>
    <w:rsid w:val="4CAC3C12"/>
    <w:rsid w:val="65741E18"/>
    <w:rsid w:val="747F3F85"/>
    <w:rsid w:val="75315812"/>
    <w:rsid w:val="7D3E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sv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ille%20Tsai\AppData\Roaming\kingsoft\office6\templates\download\ab11e6b8-9c9b-487a-b144-a78c7d2e3eca\&#33707;&#20848;&#36842;&#27700;&#24425;&#31616;&#21382;&#24212;&#23626;&#27605;&#19994;&#29983;&#20250;&#35745;&#21161;&#29702;&#31616;&#21382;&#22871;&#35013;&#21547;&#33258;&#33616;&#20449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莫兰迪水彩简历应届毕业生会计助理简历套装含自荐信.docx</Template>
  <Pages>5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2021-05-28T06:57:00Z</dcterms:created>
  <dc:creator>camille</dc:creator>
  <cp:lastModifiedBy>慕岑</cp:lastModifiedBy>
  <dcterms:modified xsi:type="dcterms:W3CDTF">2022-01-21T15:35:37Z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v1.0_mb_B2SkY4GI47JcWwcSnOEemg==</vt:lpwstr>
  </property>
  <property fmtid="{D5CDD505-2E9C-101B-9397-08002B2CF9AE}" pid="4" name="ICV">
    <vt:lpwstr>B8B3531A66664F02B55BC8D3D47B40D0</vt:lpwstr>
  </property>
</Properties>
</file>