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-1190625</wp:posOffset>
            </wp:positionH>
            <wp:positionV relativeFrom="paragraph">
              <wp:posOffset>-930275</wp:posOffset>
            </wp:positionV>
            <wp:extent cx="7599680" cy="10735945"/>
            <wp:effectExtent l="0" t="0" r="7620" b="8255"/>
            <wp:wrapNone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9680" cy="107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-1168400</wp:posOffset>
                </wp:positionH>
                <wp:positionV relativeFrom="paragraph">
                  <wp:posOffset>1333500</wp:posOffset>
                </wp:positionV>
                <wp:extent cx="7611110" cy="18319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3965" y="2274570"/>
                          <a:ext cx="7611110" cy="183197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旗黑-75S" w:hAnsi="汉仪旗黑-75S" w:eastAsia="汉仪旗黑-75S" w:cs="汉仪旗黑-75S"/>
                                <w:color w:val="404040" w:themeColor="text1" w:themeTint="BF"/>
                                <w:sz w:val="192"/>
                                <w:szCs w:val="19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192"/>
                                <w:szCs w:val="19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pt;margin-top:105pt;height:144.25pt;width:599.3pt;z-index:251667456;mso-width-relative:page;mso-height-relative:page;" filled="f" stroked="f" coordsize="21600,21600" o:gfxdata="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oo6Q+3gAAAA0BAAAPAAAA&#10;AAAAAAEAIAAAACIAAABkcnMvZG93bnJldi54bWxQSwECFAAUAAAACACHTuJA6tV6bUgCAAB0BAAA&#10;DgAAAAAAAAABACAAAAAtAQAAZHJzL2Uyb0RvYy54bWxQSwUGAAAAAAYABgBZAQAA5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汉仪旗黑-75S" w:hAnsi="汉仪旗黑-75S" w:eastAsia="汉仪旗黑-75S" w:cs="汉仪旗黑-75S"/>
                          <w:color w:val="404040" w:themeColor="text1" w:themeTint="BF"/>
                          <w:sz w:val="192"/>
                          <w:szCs w:val="19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192"/>
                          <w:szCs w:val="19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2920365</wp:posOffset>
                </wp:positionV>
                <wp:extent cx="7569835" cy="883920"/>
                <wp:effectExtent l="0" t="0" r="0" b="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130" y="4140835"/>
                          <a:ext cx="756983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404040" w:themeColor="text1" w:themeTint="BF"/>
                                <w:kern w:val="24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——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rsonal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 xml:space="preserve">Resume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404040" w:themeColor="text1" w:themeTint="BF"/>
                                <w:kern w:val="24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——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91.95pt;margin-top:229.95pt;height:69.6pt;width:596.05pt;z-index:251666432;mso-width-relative:page;mso-height-relative:page;" filled="f" stroked="f" coordsize="21600,21600" o:gfxdata="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EdUcd9sAAAANAQAADwAAAAAAAAABACAAAAAiAAAAZHJzL2Rvd25yZXYueG1sUEsBAhQAFAAAAAgA&#10;h07iQHMaLvewAQAARw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404040" w:themeColor="text1" w:themeTint="BF"/>
                          <w:kern w:val="24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——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56"/>
                          <w:szCs w:val="56"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56"/>
                          <w:szCs w:val="56"/>
                          <w:lang w:val="en-US" w:eastAsia="zh-CN"/>
                        </w:rPr>
                        <w:t>rsonal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56"/>
                          <w:szCs w:val="56"/>
                          <w:lang w:val="en-US" w:eastAsia="zh-CN"/>
                        </w:rPr>
                        <w:t xml:space="preserve">Resume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404040" w:themeColor="text1" w:themeTint="BF"/>
                          <w:kern w:val="24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旗黑-75S" w:hAnsi="汉仪旗黑-75S" w:eastAsia="汉仪旗黑-75S" w:cs="汉仪旗黑-75S"/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6125210</wp:posOffset>
                </wp:positionV>
                <wp:extent cx="3159760" cy="136017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760" cy="1360170"/>
                          <a:chOff x="4926" y="11796"/>
                          <a:chExt cx="4976" cy="2142"/>
                        </a:xfrm>
                      </wpg:grpSpPr>
                      <wps:wsp>
                        <wps:cNvPr id="84" name="文本框 14"/>
                        <wps:cNvSpPr txBox="1"/>
                        <wps:spPr>
                          <a:xfrm>
                            <a:off x="5458" y="11796"/>
                            <a:ext cx="4444" cy="2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default" w:ascii="汉仪旗黑-75S" w:hAnsi="汉仪旗黑-75S" w:eastAsia="汉仪旗黑-75S" w:cs="汉仪旗黑-75S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：佰通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188-XXXX-8888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15"/>
                        <wpg:cNvGrpSpPr/>
                        <wpg:grpSpPr>
                          <a:xfrm rot="0">
                            <a:off x="4926" y="11988"/>
                            <a:ext cx="507" cy="1607"/>
                            <a:chOff x="4784" y="9153"/>
                            <a:chExt cx="596" cy="1891"/>
                          </a:xfrm>
                        </wpg:grpSpPr>
                        <wps:wsp>
                          <wps:cNvPr id="106" name="Camille29"/>
                          <wps:cNvSpPr>
                            <a:spLocks noEditPoints="1"/>
                          </wps:cNvSpPr>
                          <wps:spPr bwMode="auto">
                            <a:xfrm>
                              <a:off x="4884" y="9153"/>
                              <a:ext cx="397" cy="457"/>
                            </a:xfrm>
                            <a:custGeom>
                              <a:avLst/>
                              <a:gdLst>
                                <a:gd name="T0" fmla="*/ 74 w 93"/>
                                <a:gd name="T1" fmla="*/ 51 h 107"/>
                                <a:gd name="T2" fmla="*/ 67 w 93"/>
                                <a:gd name="T3" fmla="*/ 46 h 107"/>
                                <a:gd name="T4" fmla="*/ 65 w 93"/>
                                <a:gd name="T5" fmla="*/ 38 h 107"/>
                                <a:gd name="T6" fmla="*/ 68 w 93"/>
                                <a:gd name="T7" fmla="*/ 33 h 107"/>
                                <a:gd name="T8" fmla="*/ 70 w 93"/>
                                <a:gd name="T9" fmla="*/ 24 h 107"/>
                                <a:gd name="T10" fmla="*/ 46 w 93"/>
                                <a:gd name="T11" fmla="*/ 0 h 107"/>
                                <a:gd name="T12" fmla="*/ 23 w 93"/>
                                <a:gd name="T13" fmla="*/ 24 h 107"/>
                                <a:gd name="T14" fmla="*/ 25 w 93"/>
                                <a:gd name="T15" fmla="*/ 34 h 107"/>
                                <a:gd name="T16" fmla="*/ 27 w 93"/>
                                <a:gd name="T17" fmla="*/ 39 h 107"/>
                                <a:gd name="T18" fmla="*/ 26 w 93"/>
                                <a:gd name="T19" fmla="*/ 46 h 107"/>
                                <a:gd name="T20" fmla="*/ 18 w 93"/>
                                <a:gd name="T21" fmla="*/ 51 h 107"/>
                                <a:gd name="T22" fmla="*/ 0 w 93"/>
                                <a:gd name="T23" fmla="*/ 88 h 107"/>
                                <a:gd name="T24" fmla="*/ 93 w 93"/>
                                <a:gd name="T25" fmla="*/ 88 h 107"/>
                                <a:gd name="T26" fmla="*/ 74 w 93"/>
                                <a:gd name="T27" fmla="*/ 51 h 107"/>
                                <a:gd name="T28" fmla="*/ 57 w 93"/>
                                <a:gd name="T29" fmla="*/ 91 h 107"/>
                                <a:gd name="T30" fmla="*/ 51 w 93"/>
                                <a:gd name="T31" fmla="*/ 96 h 107"/>
                                <a:gd name="T32" fmla="*/ 48 w 93"/>
                                <a:gd name="T33" fmla="*/ 98 h 107"/>
                                <a:gd name="T34" fmla="*/ 45 w 93"/>
                                <a:gd name="T35" fmla="*/ 98 h 107"/>
                                <a:gd name="T36" fmla="*/ 42 w 93"/>
                                <a:gd name="T37" fmla="*/ 96 h 107"/>
                                <a:gd name="T38" fmla="*/ 36 w 93"/>
                                <a:gd name="T39" fmla="*/ 91 h 107"/>
                                <a:gd name="T40" fmla="*/ 33 w 93"/>
                                <a:gd name="T41" fmla="*/ 84 h 107"/>
                                <a:gd name="T42" fmla="*/ 36 w 93"/>
                                <a:gd name="T43" fmla="*/ 76 h 107"/>
                                <a:gd name="T44" fmla="*/ 39 w 93"/>
                                <a:gd name="T45" fmla="*/ 68 h 107"/>
                                <a:gd name="T46" fmla="*/ 42 w 93"/>
                                <a:gd name="T47" fmla="*/ 61 h 107"/>
                                <a:gd name="T48" fmla="*/ 44 w 93"/>
                                <a:gd name="T49" fmla="*/ 57 h 107"/>
                                <a:gd name="T50" fmla="*/ 42 w 93"/>
                                <a:gd name="T51" fmla="*/ 55 h 107"/>
                                <a:gd name="T52" fmla="*/ 36 w 93"/>
                                <a:gd name="T53" fmla="*/ 51 h 107"/>
                                <a:gd name="T54" fmla="*/ 46 w 93"/>
                                <a:gd name="T55" fmla="*/ 46 h 107"/>
                                <a:gd name="T56" fmla="*/ 57 w 93"/>
                                <a:gd name="T57" fmla="*/ 51 h 107"/>
                                <a:gd name="T58" fmla="*/ 51 w 93"/>
                                <a:gd name="T59" fmla="*/ 55 h 107"/>
                                <a:gd name="T60" fmla="*/ 49 w 93"/>
                                <a:gd name="T61" fmla="*/ 57 h 107"/>
                                <a:gd name="T62" fmla="*/ 51 w 93"/>
                                <a:gd name="T63" fmla="*/ 61 h 107"/>
                                <a:gd name="T64" fmla="*/ 54 w 93"/>
                                <a:gd name="T65" fmla="*/ 68 h 107"/>
                                <a:gd name="T66" fmla="*/ 57 w 93"/>
                                <a:gd name="T67" fmla="*/ 76 h 107"/>
                                <a:gd name="T68" fmla="*/ 60 w 93"/>
                                <a:gd name="T69" fmla="*/ 84 h 107"/>
                                <a:gd name="T70" fmla="*/ 57 w 93"/>
                                <a:gd name="T71" fmla="*/ 91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93" h="107">
                                  <a:moveTo>
                                    <a:pt x="74" y="51"/>
                                  </a:moveTo>
                                  <a:cubicBezTo>
                                    <a:pt x="70" y="48"/>
                                    <a:pt x="67" y="46"/>
                                    <a:pt x="67" y="46"/>
                                  </a:cubicBezTo>
                                  <a:cubicBezTo>
                                    <a:pt x="63" y="45"/>
                                    <a:pt x="62" y="41"/>
                                    <a:pt x="65" y="38"/>
                                  </a:cubicBezTo>
                                  <a:cubicBezTo>
                                    <a:pt x="65" y="38"/>
                                    <a:pt x="67" y="37"/>
                                    <a:pt x="68" y="33"/>
                                  </a:cubicBezTo>
                                  <a:cubicBezTo>
                                    <a:pt x="70" y="30"/>
                                    <a:pt x="70" y="27"/>
                                    <a:pt x="70" y="24"/>
                                  </a:cubicBezTo>
                                  <a:cubicBezTo>
                                    <a:pt x="70" y="11"/>
                                    <a:pt x="60" y="0"/>
                                    <a:pt x="46" y="0"/>
                                  </a:cubicBezTo>
                                  <a:cubicBezTo>
                                    <a:pt x="33" y="0"/>
                                    <a:pt x="23" y="11"/>
                                    <a:pt x="23" y="24"/>
                                  </a:cubicBezTo>
                                  <a:cubicBezTo>
                                    <a:pt x="23" y="27"/>
                                    <a:pt x="23" y="31"/>
                                    <a:pt x="25" y="34"/>
                                  </a:cubicBezTo>
                                  <a:cubicBezTo>
                                    <a:pt x="27" y="38"/>
                                    <a:pt x="27" y="39"/>
                                    <a:pt x="27" y="39"/>
                                  </a:cubicBezTo>
                                  <a:cubicBezTo>
                                    <a:pt x="31" y="41"/>
                                    <a:pt x="30" y="45"/>
                                    <a:pt x="26" y="46"/>
                                  </a:cubicBezTo>
                                  <a:cubicBezTo>
                                    <a:pt x="26" y="46"/>
                                    <a:pt x="23" y="48"/>
                                    <a:pt x="18" y="51"/>
                                  </a:cubicBezTo>
                                  <a:cubicBezTo>
                                    <a:pt x="7" y="60"/>
                                    <a:pt x="0" y="73"/>
                                    <a:pt x="0" y="88"/>
                                  </a:cubicBezTo>
                                  <a:cubicBezTo>
                                    <a:pt x="0" y="106"/>
                                    <a:pt x="93" y="107"/>
                                    <a:pt x="93" y="88"/>
                                  </a:cubicBezTo>
                                  <a:cubicBezTo>
                                    <a:pt x="93" y="73"/>
                                    <a:pt x="86" y="59"/>
                                    <a:pt x="74" y="51"/>
                                  </a:cubicBezTo>
                                  <a:close/>
                                  <a:moveTo>
                                    <a:pt x="57" y="91"/>
                                  </a:moveTo>
                                  <a:cubicBezTo>
                                    <a:pt x="55" y="93"/>
                                    <a:pt x="53" y="95"/>
                                    <a:pt x="51" y="96"/>
                                  </a:cubicBezTo>
                                  <a:cubicBezTo>
                                    <a:pt x="49" y="97"/>
                                    <a:pt x="48" y="98"/>
                                    <a:pt x="48" y="98"/>
                                  </a:cubicBezTo>
                                  <a:cubicBezTo>
                                    <a:pt x="45" y="98"/>
                                    <a:pt x="45" y="98"/>
                                    <a:pt x="45" y="98"/>
                                  </a:cubicBezTo>
                                  <a:cubicBezTo>
                                    <a:pt x="45" y="98"/>
                                    <a:pt x="44" y="97"/>
                                    <a:pt x="42" y="96"/>
                                  </a:cubicBezTo>
                                  <a:cubicBezTo>
                                    <a:pt x="40" y="95"/>
                                    <a:pt x="38" y="93"/>
                                    <a:pt x="36" y="91"/>
                                  </a:cubicBezTo>
                                  <a:cubicBezTo>
                                    <a:pt x="35" y="89"/>
                                    <a:pt x="33" y="87"/>
                                    <a:pt x="33" y="84"/>
                                  </a:cubicBezTo>
                                  <a:cubicBezTo>
                                    <a:pt x="33" y="82"/>
                                    <a:pt x="35" y="79"/>
                                    <a:pt x="36" y="76"/>
                                  </a:cubicBezTo>
                                  <a:cubicBezTo>
                                    <a:pt x="37" y="74"/>
                                    <a:pt x="38" y="71"/>
                                    <a:pt x="39" y="68"/>
                                  </a:cubicBezTo>
                                  <a:cubicBezTo>
                                    <a:pt x="40" y="66"/>
                                    <a:pt x="41" y="63"/>
                                    <a:pt x="42" y="61"/>
                                  </a:cubicBezTo>
                                  <a:cubicBezTo>
                                    <a:pt x="43" y="60"/>
                                    <a:pt x="43" y="58"/>
                                    <a:pt x="44" y="57"/>
                                  </a:cubicBezTo>
                                  <a:cubicBezTo>
                                    <a:pt x="43" y="56"/>
                                    <a:pt x="43" y="56"/>
                                    <a:pt x="42" y="55"/>
                                  </a:cubicBezTo>
                                  <a:cubicBezTo>
                                    <a:pt x="40" y="54"/>
                                    <a:pt x="38" y="53"/>
                                    <a:pt x="36" y="51"/>
                                  </a:cubicBezTo>
                                  <a:cubicBezTo>
                                    <a:pt x="35" y="49"/>
                                    <a:pt x="42" y="46"/>
                                    <a:pt x="46" y="46"/>
                                  </a:cubicBezTo>
                                  <a:cubicBezTo>
                                    <a:pt x="51" y="46"/>
                                    <a:pt x="58" y="49"/>
                                    <a:pt x="57" y="51"/>
                                  </a:cubicBezTo>
                                  <a:cubicBezTo>
                                    <a:pt x="55" y="53"/>
                                    <a:pt x="53" y="54"/>
                                    <a:pt x="51" y="55"/>
                                  </a:cubicBezTo>
                                  <a:cubicBezTo>
                                    <a:pt x="50" y="56"/>
                                    <a:pt x="49" y="56"/>
                                    <a:pt x="49" y="57"/>
                                  </a:cubicBezTo>
                                  <a:cubicBezTo>
                                    <a:pt x="49" y="58"/>
                                    <a:pt x="50" y="60"/>
                                    <a:pt x="51" y="61"/>
                                  </a:cubicBezTo>
                                  <a:cubicBezTo>
                                    <a:pt x="52" y="63"/>
                                    <a:pt x="53" y="66"/>
                                    <a:pt x="54" y="68"/>
                                  </a:cubicBezTo>
                                  <a:cubicBezTo>
                                    <a:pt x="55" y="71"/>
                                    <a:pt x="56" y="74"/>
                                    <a:pt x="57" y="76"/>
                                  </a:cubicBezTo>
                                  <a:cubicBezTo>
                                    <a:pt x="57" y="79"/>
                                    <a:pt x="60" y="82"/>
                                    <a:pt x="60" y="84"/>
                                  </a:cubicBezTo>
                                  <a:cubicBezTo>
                                    <a:pt x="60" y="87"/>
                                    <a:pt x="58" y="89"/>
                                    <a:pt x="57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7" name="Camille21"/>
                          <wps:cNvSpPr>
                            <a:spLocks noEditPoints="1"/>
                          </wps:cNvSpPr>
                          <wps:spPr bwMode="auto">
                            <a:xfrm>
                              <a:off x="4784" y="9854"/>
                              <a:ext cx="596" cy="448"/>
                            </a:xfrm>
                            <a:custGeom>
                              <a:avLst/>
                              <a:gdLst>
                                <a:gd name="T0" fmla="*/ 3 w 236"/>
                                <a:gd name="T1" fmla="*/ 55 h 177"/>
                                <a:gd name="T2" fmla="*/ 15 w 236"/>
                                <a:gd name="T3" fmla="*/ 80 h 177"/>
                                <a:gd name="T4" fmla="*/ 25 w 236"/>
                                <a:gd name="T5" fmla="*/ 83 h 177"/>
                                <a:gd name="T6" fmla="*/ 59 w 236"/>
                                <a:gd name="T7" fmla="*/ 74 h 177"/>
                                <a:gd name="T8" fmla="*/ 66 w 236"/>
                                <a:gd name="T9" fmla="*/ 66 h 177"/>
                                <a:gd name="T10" fmla="*/ 66 w 236"/>
                                <a:gd name="T11" fmla="*/ 47 h 177"/>
                                <a:gd name="T12" fmla="*/ 170 w 236"/>
                                <a:gd name="T13" fmla="*/ 47 h 177"/>
                                <a:gd name="T14" fmla="*/ 169 w 236"/>
                                <a:gd name="T15" fmla="*/ 66 h 177"/>
                                <a:gd name="T16" fmla="*/ 176 w 236"/>
                                <a:gd name="T17" fmla="*/ 74 h 177"/>
                                <a:gd name="T18" fmla="*/ 211 w 236"/>
                                <a:gd name="T19" fmla="*/ 83 h 177"/>
                                <a:gd name="T20" fmla="*/ 220 w 236"/>
                                <a:gd name="T21" fmla="*/ 80 h 177"/>
                                <a:gd name="T22" fmla="*/ 232 w 236"/>
                                <a:gd name="T23" fmla="*/ 55 h 177"/>
                                <a:gd name="T24" fmla="*/ 229 w 236"/>
                                <a:gd name="T25" fmla="*/ 42 h 177"/>
                                <a:gd name="T26" fmla="*/ 6 w 236"/>
                                <a:gd name="T27" fmla="*/ 42 h 177"/>
                                <a:gd name="T28" fmla="*/ 3 w 236"/>
                                <a:gd name="T29" fmla="*/ 55 h 177"/>
                                <a:gd name="T30" fmla="*/ 82 w 236"/>
                                <a:gd name="T31" fmla="*/ 55 h 177"/>
                                <a:gd name="T32" fmla="*/ 119 w 236"/>
                                <a:gd name="T33" fmla="*/ 50 h 177"/>
                                <a:gd name="T34" fmla="*/ 155 w 236"/>
                                <a:gd name="T35" fmla="*/ 55 h 177"/>
                                <a:gd name="T36" fmla="*/ 155 w 236"/>
                                <a:gd name="T37" fmla="*/ 74 h 177"/>
                                <a:gd name="T38" fmla="*/ 166 w 236"/>
                                <a:gd name="T39" fmla="*/ 86 h 177"/>
                                <a:gd name="T40" fmla="*/ 196 w 236"/>
                                <a:gd name="T41" fmla="*/ 92 h 177"/>
                                <a:gd name="T42" fmla="*/ 205 w 236"/>
                                <a:gd name="T43" fmla="*/ 103 h 177"/>
                                <a:gd name="T44" fmla="*/ 205 w 236"/>
                                <a:gd name="T45" fmla="*/ 158 h 177"/>
                                <a:gd name="T46" fmla="*/ 119 w 236"/>
                                <a:gd name="T47" fmla="*/ 158 h 177"/>
                                <a:gd name="T48" fmla="*/ 32 w 236"/>
                                <a:gd name="T49" fmla="*/ 158 h 177"/>
                                <a:gd name="T50" fmla="*/ 32 w 236"/>
                                <a:gd name="T51" fmla="*/ 103 h 177"/>
                                <a:gd name="T52" fmla="*/ 42 w 236"/>
                                <a:gd name="T53" fmla="*/ 92 h 177"/>
                                <a:gd name="T54" fmla="*/ 72 w 236"/>
                                <a:gd name="T55" fmla="*/ 86 h 177"/>
                                <a:gd name="T56" fmla="*/ 82 w 236"/>
                                <a:gd name="T57" fmla="*/ 74 h 177"/>
                                <a:gd name="T58" fmla="*/ 82 w 236"/>
                                <a:gd name="T59" fmla="*/ 55 h 177"/>
                                <a:gd name="T60" fmla="*/ 119 w 236"/>
                                <a:gd name="T61" fmla="*/ 77 h 177"/>
                                <a:gd name="T62" fmla="*/ 144 w 236"/>
                                <a:gd name="T63" fmla="*/ 87 h 177"/>
                                <a:gd name="T64" fmla="*/ 155 w 236"/>
                                <a:gd name="T65" fmla="*/ 112 h 177"/>
                                <a:gd name="T66" fmla="*/ 151 w 236"/>
                                <a:gd name="T67" fmla="*/ 128 h 177"/>
                                <a:gd name="T68" fmla="*/ 137 w 236"/>
                                <a:gd name="T69" fmla="*/ 121 h 177"/>
                                <a:gd name="T70" fmla="*/ 139 w 236"/>
                                <a:gd name="T71" fmla="*/ 112 h 177"/>
                                <a:gd name="T72" fmla="*/ 133 w 236"/>
                                <a:gd name="T73" fmla="*/ 98 h 177"/>
                                <a:gd name="T74" fmla="*/ 119 w 236"/>
                                <a:gd name="T75" fmla="*/ 92 h 177"/>
                                <a:gd name="T76" fmla="*/ 105 w 236"/>
                                <a:gd name="T77" fmla="*/ 98 h 177"/>
                                <a:gd name="T78" fmla="*/ 99 w 236"/>
                                <a:gd name="T79" fmla="*/ 112 h 177"/>
                                <a:gd name="T80" fmla="*/ 105 w 236"/>
                                <a:gd name="T81" fmla="*/ 126 h 177"/>
                                <a:gd name="T82" fmla="*/ 119 w 236"/>
                                <a:gd name="T83" fmla="*/ 132 h 177"/>
                                <a:gd name="T84" fmla="*/ 132 w 236"/>
                                <a:gd name="T85" fmla="*/ 127 h 177"/>
                                <a:gd name="T86" fmla="*/ 143 w 236"/>
                                <a:gd name="T87" fmla="*/ 138 h 177"/>
                                <a:gd name="T88" fmla="*/ 119 w 236"/>
                                <a:gd name="T89" fmla="*/ 147 h 177"/>
                                <a:gd name="T90" fmla="*/ 94 w 236"/>
                                <a:gd name="T91" fmla="*/ 137 h 177"/>
                                <a:gd name="T92" fmla="*/ 84 w 236"/>
                                <a:gd name="T93" fmla="*/ 112 h 177"/>
                                <a:gd name="T94" fmla="*/ 94 w 236"/>
                                <a:gd name="T95" fmla="*/ 87 h 177"/>
                                <a:gd name="T96" fmla="*/ 119 w 236"/>
                                <a:gd name="T97" fmla="*/ 77 h 177"/>
                                <a:gd name="T98" fmla="*/ 194 w 236"/>
                                <a:gd name="T99" fmla="*/ 162 h 177"/>
                                <a:gd name="T100" fmla="*/ 173 w 236"/>
                                <a:gd name="T101" fmla="*/ 162 h 177"/>
                                <a:gd name="T102" fmla="*/ 173 w 236"/>
                                <a:gd name="T103" fmla="*/ 177 h 177"/>
                                <a:gd name="T104" fmla="*/ 188 w 236"/>
                                <a:gd name="T105" fmla="*/ 177 h 177"/>
                                <a:gd name="T106" fmla="*/ 194 w 236"/>
                                <a:gd name="T107" fmla="*/ 162 h 177"/>
                                <a:gd name="T108" fmla="*/ 44 w 236"/>
                                <a:gd name="T109" fmla="*/ 162 h 177"/>
                                <a:gd name="T110" fmla="*/ 65 w 236"/>
                                <a:gd name="T111" fmla="*/ 162 h 177"/>
                                <a:gd name="T112" fmla="*/ 65 w 236"/>
                                <a:gd name="T113" fmla="*/ 177 h 177"/>
                                <a:gd name="T114" fmla="*/ 50 w 236"/>
                                <a:gd name="T115" fmla="*/ 177 h 177"/>
                                <a:gd name="T116" fmla="*/ 44 w 236"/>
                                <a:gd name="T117" fmla="*/ 162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36" h="177">
                                  <a:moveTo>
                                    <a:pt x="3" y="55"/>
                                  </a:moveTo>
                                  <a:cubicBezTo>
                                    <a:pt x="7" y="63"/>
                                    <a:pt x="11" y="71"/>
                                    <a:pt x="15" y="80"/>
                                  </a:cubicBezTo>
                                  <a:cubicBezTo>
                                    <a:pt x="17" y="83"/>
                                    <a:pt x="20" y="84"/>
                                    <a:pt x="25" y="83"/>
                                  </a:cubicBezTo>
                                  <a:cubicBezTo>
                                    <a:pt x="36" y="80"/>
                                    <a:pt x="48" y="77"/>
                                    <a:pt x="59" y="74"/>
                                  </a:cubicBezTo>
                                  <a:cubicBezTo>
                                    <a:pt x="64" y="72"/>
                                    <a:pt x="66" y="69"/>
                                    <a:pt x="66" y="66"/>
                                  </a:cubicBezTo>
                                  <a:cubicBezTo>
                                    <a:pt x="66" y="60"/>
                                    <a:pt x="66" y="53"/>
                                    <a:pt x="66" y="47"/>
                                  </a:cubicBezTo>
                                  <a:cubicBezTo>
                                    <a:pt x="96" y="33"/>
                                    <a:pt x="139" y="33"/>
                                    <a:pt x="170" y="47"/>
                                  </a:cubicBezTo>
                                  <a:cubicBezTo>
                                    <a:pt x="170" y="53"/>
                                    <a:pt x="169" y="60"/>
                                    <a:pt x="169" y="66"/>
                                  </a:cubicBezTo>
                                  <a:cubicBezTo>
                                    <a:pt x="169" y="69"/>
                                    <a:pt x="171" y="72"/>
                                    <a:pt x="176" y="74"/>
                                  </a:cubicBezTo>
                                  <a:cubicBezTo>
                                    <a:pt x="188" y="77"/>
                                    <a:pt x="199" y="80"/>
                                    <a:pt x="211" y="83"/>
                                  </a:cubicBezTo>
                                  <a:cubicBezTo>
                                    <a:pt x="215" y="84"/>
                                    <a:pt x="219" y="83"/>
                                    <a:pt x="220" y="80"/>
                                  </a:cubicBezTo>
                                  <a:cubicBezTo>
                                    <a:pt x="224" y="71"/>
                                    <a:pt x="228" y="63"/>
                                    <a:pt x="232" y="55"/>
                                  </a:cubicBezTo>
                                  <a:cubicBezTo>
                                    <a:pt x="236" y="48"/>
                                    <a:pt x="234" y="45"/>
                                    <a:pt x="229" y="42"/>
                                  </a:cubicBezTo>
                                  <a:cubicBezTo>
                                    <a:pt x="155" y="0"/>
                                    <a:pt x="81" y="0"/>
                                    <a:pt x="6" y="42"/>
                                  </a:cubicBezTo>
                                  <a:cubicBezTo>
                                    <a:pt x="1" y="45"/>
                                    <a:pt x="0" y="48"/>
                                    <a:pt x="3" y="55"/>
                                  </a:cubicBezTo>
                                  <a:close/>
                                  <a:moveTo>
                                    <a:pt x="82" y="55"/>
                                  </a:moveTo>
                                  <a:cubicBezTo>
                                    <a:pt x="94" y="51"/>
                                    <a:pt x="106" y="49"/>
                                    <a:pt x="119" y="50"/>
                                  </a:cubicBezTo>
                                  <a:cubicBezTo>
                                    <a:pt x="131" y="49"/>
                                    <a:pt x="143" y="51"/>
                                    <a:pt x="155" y="55"/>
                                  </a:cubicBezTo>
                                  <a:cubicBezTo>
                                    <a:pt x="155" y="62"/>
                                    <a:pt x="155" y="68"/>
                                    <a:pt x="155" y="74"/>
                                  </a:cubicBezTo>
                                  <a:cubicBezTo>
                                    <a:pt x="156" y="82"/>
                                    <a:pt x="160" y="85"/>
                                    <a:pt x="166" y="86"/>
                                  </a:cubicBezTo>
                                  <a:cubicBezTo>
                                    <a:pt x="176" y="88"/>
                                    <a:pt x="186" y="90"/>
                                    <a:pt x="196" y="92"/>
                                  </a:cubicBezTo>
                                  <a:cubicBezTo>
                                    <a:pt x="202" y="93"/>
                                    <a:pt x="206" y="97"/>
                                    <a:pt x="205" y="103"/>
                                  </a:cubicBezTo>
                                  <a:cubicBezTo>
                                    <a:pt x="205" y="122"/>
                                    <a:pt x="205" y="140"/>
                                    <a:pt x="205" y="158"/>
                                  </a:cubicBezTo>
                                  <a:cubicBezTo>
                                    <a:pt x="119" y="158"/>
                                    <a:pt x="119" y="158"/>
                                    <a:pt x="119" y="158"/>
                                  </a:cubicBezTo>
                                  <a:cubicBezTo>
                                    <a:pt x="32" y="158"/>
                                    <a:pt x="32" y="158"/>
                                    <a:pt x="32" y="158"/>
                                  </a:cubicBezTo>
                                  <a:cubicBezTo>
                                    <a:pt x="32" y="140"/>
                                    <a:pt x="32" y="122"/>
                                    <a:pt x="32" y="103"/>
                                  </a:cubicBezTo>
                                  <a:cubicBezTo>
                                    <a:pt x="32" y="97"/>
                                    <a:pt x="36" y="93"/>
                                    <a:pt x="42" y="92"/>
                                  </a:cubicBezTo>
                                  <a:cubicBezTo>
                                    <a:pt x="52" y="90"/>
                                    <a:pt x="62" y="88"/>
                                    <a:pt x="72" y="86"/>
                                  </a:cubicBezTo>
                                  <a:cubicBezTo>
                                    <a:pt x="78" y="85"/>
                                    <a:pt x="82" y="82"/>
                                    <a:pt x="82" y="74"/>
                                  </a:cubicBezTo>
                                  <a:cubicBezTo>
                                    <a:pt x="82" y="68"/>
                                    <a:pt x="82" y="62"/>
                                    <a:pt x="82" y="55"/>
                                  </a:cubicBezTo>
                                  <a:close/>
                                  <a:moveTo>
                                    <a:pt x="119" y="77"/>
                                  </a:moveTo>
                                  <a:cubicBezTo>
                                    <a:pt x="129" y="77"/>
                                    <a:pt x="138" y="81"/>
                                    <a:pt x="144" y="87"/>
                                  </a:cubicBezTo>
                                  <a:cubicBezTo>
                                    <a:pt x="151" y="93"/>
                                    <a:pt x="155" y="102"/>
                                    <a:pt x="155" y="112"/>
                                  </a:cubicBezTo>
                                  <a:cubicBezTo>
                                    <a:pt x="155" y="118"/>
                                    <a:pt x="153" y="123"/>
                                    <a:pt x="151" y="128"/>
                                  </a:cubicBezTo>
                                  <a:cubicBezTo>
                                    <a:pt x="137" y="121"/>
                                    <a:pt x="137" y="121"/>
                                    <a:pt x="137" y="121"/>
                                  </a:cubicBezTo>
                                  <a:cubicBezTo>
                                    <a:pt x="138" y="119"/>
                                    <a:pt x="139" y="115"/>
                                    <a:pt x="139" y="112"/>
                                  </a:cubicBezTo>
                                  <a:cubicBezTo>
                                    <a:pt x="139" y="106"/>
                                    <a:pt x="137" y="102"/>
                                    <a:pt x="133" y="98"/>
                                  </a:cubicBezTo>
                                  <a:cubicBezTo>
                                    <a:pt x="130" y="94"/>
                                    <a:pt x="125" y="92"/>
                                    <a:pt x="119" y="92"/>
                                  </a:cubicBezTo>
                                  <a:cubicBezTo>
                                    <a:pt x="114" y="92"/>
                                    <a:pt x="109" y="94"/>
                                    <a:pt x="105" y="98"/>
                                  </a:cubicBezTo>
                                  <a:cubicBezTo>
                                    <a:pt x="102" y="102"/>
                                    <a:pt x="99" y="106"/>
                                    <a:pt x="99" y="112"/>
                                  </a:cubicBezTo>
                                  <a:cubicBezTo>
                                    <a:pt x="99" y="117"/>
                                    <a:pt x="102" y="122"/>
                                    <a:pt x="105" y="126"/>
                                  </a:cubicBezTo>
                                  <a:cubicBezTo>
                                    <a:pt x="109" y="130"/>
                                    <a:pt x="114" y="132"/>
                                    <a:pt x="119" y="132"/>
                                  </a:cubicBezTo>
                                  <a:cubicBezTo>
                                    <a:pt x="124" y="132"/>
                                    <a:pt x="128" y="130"/>
                                    <a:pt x="132" y="127"/>
                                  </a:cubicBezTo>
                                  <a:cubicBezTo>
                                    <a:pt x="143" y="138"/>
                                    <a:pt x="143" y="138"/>
                                    <a:pt x="143" y="138"/>
                                  </a:cubicBezTo>
                                  <a:cubicBezTo>
                                    <a:pt x="136" y="144"/>
                                    <a:pt x="128" y="147"/>
                                    <a:pt x="119" y="147"/>
                                  </a:cubicBezTo>
                                  <a:cubicBezTo>
                                    <a:pt x="109" y="147"/>
                                    <a:pt x="101" y="143"/>
                                    <a:pt x="94" y="137"/>
                                  </a:cubicBezTo>
                                  <a:cubicBezTo>
                                    <a:pt x="88" y="131"/>
                                    <a:pt x="84" y="122"/>
                                    <a:pt x="84" y="112"/>
                                  </a:cubicBezTo>
                                  <a:cubicBezTo>
                                    <a:pt x="84" y="102"/>
                                    <a:pt x="88" y="93"/>
                                    <a:pt x="94" y="87"/>
                                  </a:cubicBezTo>
                                  <a:cubicBezTo>
                                    <a:pt x="101" y="81"/>
                                    <a:pt x="109" y="77"/>
                                    <a:pt x="119" y="77"/>
                                  </a:cubicBezTo>
                                  <a:close/>
                                  <a:moveTo>
                                    <a:pt x="194" y="162"/>
                                  </a:moveTo>
                                  <a:cubicBezTo>
                                    <a:pt x="187" y="162"/>
                                    <a:pt x="180" y="162"/>
                                    <a:pt x="173" y="162"/>
                                  </a:cubicBezTo>
                                  <a:cubicBezTo>
                                    <a:pt x="173" y="167"/>
                                    <a:pt x="173" y="172"/>
                                    <a:pt x="173" y="177"/>
                                  </a:cubicBezTo>
                                  <a:cubicBezTo>
                                    <a:pt x="178" y="177"/>
                                    <a:pt x="183" y="177"/>
                                    <a:pt x="188" y="177"/>
                                  </a:cubicBezTo>
                                  <a:cubicBezTo>
                                    <a:pt x="190" y="172"/>
                                    <a:pt x="192" y="167"/>
                                    <a:pt x="194" y="162"/>
                                  </a:cubicBezTo>
                                  <a:close/>
                                  <a:moveTo>
                                    <a:pt x="44" y="162"/>
                                  </a:moveTo>
                                  <a:cubicBezTo>
                                    <a:pt x="51" y="162"/>
                                    <a:pt x="58" y="162"/>
                                    <a:pt x="65" y="162"/>
                                  </a:cubicBezTo>
                                  <a:cubicBezTo>
                                    <a:pt x="65" y="167"/>
                                    <a:pt x="65" y="172"/>
                                    <a:pt x="65" y="177"/>
                                  </a:cubicBezTo>
                                  <a:cubicBezTo>
                                    <a:pt x="60" y="177"/>
                                    <a:pt x="55" y="177"/>
                                    <a:pt x="50" y="177"/>
                                  </a:cubicBezTo>
                                  <a:cubicBezTo>
                                    <a:pt x="48" y="172"/>
                                    <a:pt x="46" y="167"/>
                                    <a:pt x="4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85" name="Camille2"/>
                          <wps:cNvSpPr>
                            <a:spLocks noEditPoints="1"/>
                          </wps:cNvSpPr>
                          <wps:spPr bwMode="auto">
                            <a:xfrm>
                              <a:off x="4849" y="10604"/>
                              <a:ext cx="466" cy="440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1" h="114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4pt;margin-top:482.3pt;height:107.1pt;width:248.8pt;z-index:251672576;mso-width-relative:page;mso-height-relative:page;" coordorigin="4926,11796" coordsize="4976,2142" o:gfxdata="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">
                <o:lock v:ext="edit" aspectratio="f"/>
                <v:shape id="文本框 14" o:spid="_x0000_s1026" o:spt="202" type="#_x0000_t202" style="position:absolute;left:5458;top:11796;height:2142;width:4444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default" w:ascii="汉仪旗黑-75S" w:hAnsi="汉仪旗黑-75S" w:eastAsia="汉仪旗黑-75S" w:cs="汉仪旗黑-75S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姓名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：佰通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188-XXXX-8888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XXXX@163.com</w:t>
                        </w:r>
                      </w:p>
                    </w:txbxContent>
                  </v:textbox>
                </v:shape>
                <v:group id="组合 15" o:spid="_x0000_s1026" o:spt="203" style="position:absolute;left:4926;top:11988;height:1607;width:507;" coordorigin="4784,9153" coordsize="596,1891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Camille29" o:spid="_x0000_s1026" o:spt="100" style="position:absolute;left:4884;top:9153;height:457;width:397;" fillcolor="#404040 [2429]" filled="t" stroked="f" coordsize="93,107" o:gfxdata="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zE2W8AAAA&#10;3AAAAA8AAAAAAAAAAQAgAAAAIgAAAGRycy9kb3ducmV2LnhtbFBLAQIUABQAAAAIAIdO4kAzLwWe&#10;OwAAADkAAAAQAAAAAAAAAAEAIAAAAAsBAABkcnMvc2hhcGV4bWwueG1sUEsFBgAAAAAGAAYAWwEA&#10;ALUDAAAAAA==&#10;" path="m74,51c70,48,67,46,67,46c63,45,62,41,65,38c65,38,67,37,68,33c70,30,70,27,70,24c70,11,60,0,46,0c33,0,23,11,23,24c23,27,23,31,25,34c27,38,27,39,27,39c31,41,30,45,26,46c26,46,23,48,18,51c7,60,0,73,0,88c0,106,93,107,93,88c93,73,86,59,74,51xm57,91c55,93,53,95,51,96c49,97,48,98,48,98c45,98,45,98,45,98c45,98,44,97,42,96c40,95,38,93,36,91c35,89,33,87,33,84c33,82,35,79,36,76c37,74,38,71,39,68c40,66,41,63,42,61c43,60,43,58,44,57c43,56,43,56,42,55c40,54,38,53,36,51c35,49,42,46,46,46c51,46,58,49,57,51c55,53,53,54,51,55c50,56,49,56,49,57c49,58,50,60,51,61c52,63,53,66,54,68c55,71,56,74,57,76c57,79,60,82,60,84c60,87,58,89,57,91xe">
                    <v:path o:connectlocs="315,217;286,196;277,162;290,140;298,102;196,0;98,102;106,145;115,166;110,196;76,217;0,375;397,375;315,217;243,388;217,410;204,418;192,418;179,410;153,388;140,358;153,324;166,290;179,260;187,243;179,234;153,217;196,196;243,217;217,234;209,243;217,260;230,290;243,324;256,358;243,38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1" o:spid="_x0000_s1026" o:spt="100" style="position:absolute;left:4784;top:9854;height:448;width:596;" fillcolor="#404040 [2429]" filled="t" stroked="f" coordsize="236,177" o:gfxdata="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sYLbsAAADc&#10;AAAADwAAAAAAAAABACAAAAAiAAAAZHJzL2Rvd25yZXYueG1sUEsBAhQAFAAAAAgAh07iQDMvBZ47&#10;AAAAOQAAABAAAAAAAAAAAQAgAAAACgEAAGRycy9zaGFwZXhtbC54bWxQSwUGAAAAAAYABgBbAQAA&#10;tAMAAAAA&#10;" path="m3,55c7,63,11,71,15,80c17,83,20,84,25,83c36,80,48,77,59,74c64,72,66,69,66,66c66,60,66,53,66,47c96,33,139,33,170,47c170,53,169,60,169,66c169,69,171,72,176,74c188,77,199,80,211,83c215,84,219,83,220,80c224,71,228,63,232,55c236,48,234,45,229,42c155,0,81,0,6,42c1,45,0,48,3,55xm82,55c94,51,106,49,119,50c131,49,143,51,155,55c155,62,155,68,155,74c156,82,160,85,166,86c176,88,186,90,196,92c202,93,206,97,205,103c205,122,205,140,205,158c119,158,119,158,119,158c32,158,32,158,32,158c32,140,32,122,32,103c32,97,36,93,42,92c52,90,62,88,72,86c78,85,82,82,82,74c82,68,82,62,82,55xm119,77c129,77,138,81,144,87c151,93,155,102,155,112c155,118,153,123,151,128c137,121,137,121,137,121c138,119,139,115,139,112c139,106,137,102,133,98c130,94,125,92,119,92c114,92,109,94,105,98c102,102,99,106,99,112c99,117,102,122,105,126c109,130,114,132,119,132c124,132,128,130,132,127c143,138,143,138,143,138c136,144,128,147,119,147c109,147,101,143,94,137c88,131,84,122,84,112c84,102,88,93,94,87c101,81,109,77,119,77xm194,162c187,162,180,162,173,162c173,167,173,172,173,177c178,177,183,177,188,177c190,172,192,167,194,162xm44,162c51,162,58,162,65,162c65,167,65,172,65,177c60,177,55,177,50,177c48,172,46,167,44,162xe">
                    <v:path o:connectlocs="7,139;37,202;63,210;149,187;166,167;166,118;429,118;426,167;444,187;532,210;555,202;585,139;578,106;15,106;7,139;207,139;300,126;391,139;391,187;419,217;494,232;517,260;517,399;300,399;80,399;80,260;106,232;181,217;207,187;207,139;300,194;363,220;391,283;381,323;345,306;351,283;335,248;300,232;265,248;250,283;265,318;300,334;333,321;361,349;300,372;237,346;212,283;237,220;300,194;489,410;436,410;436,448;474,448;489,410;111,410;164,410;164,448;126,448;111,410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" o:spid="_x0000_s1026" o:spt="100" style="position:absolute;left:4849;top:10604;height:440;width:466;" fillcolor="#404040 [2429]" filled="t" stroked="f" coordsize="121,114" o:gfxdata="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+e3b4A&#10;AADbAAAADwAAAAAAAAABACAAAAAiAAAAZHJzL2Rvd25yZXYueG1sUEsBAhQAFAAAAAgAh07iQDMv&#10;BZ47AAAAOQAAABAAAAAAAAAAAQAgAAAADQEAAGRycy9zaGFwZXhtbC54bWxQSwUGAAAAAAYABgBb&#10;AQAAtwMAAAAA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  <v:path o:connectlocs="146,162;146,181;292,169;335,123;134,135;146,142;342,135;335,123;146,84;134,100;335,108;342,96;73,405;396,405;34,385;157,285;431,382;431,204;61,185;34,142;50,135;61,185;404,135;427,138;431,162;184,262;100,204;100,100;138,38;365,77;365,135;365,208;231,227;323,0;61,77;50,100;0,397;419,440;466,142;404,100;323,0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9658985</wp:posOffset>
                </wp:positionV>
                <wp:extent cx="7889240" cy="11175365"/>
                <wp:effectExtent l="0" t="0" r="10160" b="63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03835" y="10771505"/>
                          <a:ext cx="7889240" cy="11175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05pt;margin-top:760.55pt;height:879.95pt;width:621.2pt;z-index:251671552;v-text-anchor:middle;mso-width-relative:page;mso-height-relative:page;" fillcolor="#FFFFFF [3212]" filled="t" stroked="f" coordsize="21600,21600" o:gfxdata="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mNf6twAAAAPAQAADwAAAAAAAAABACAA&#10;AAAiAAAAZHJzL2Rvd25yZXYueG1sUEsBAhQAFAAAAAgAh07iQDHH/dh7AgAA3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0</wp:posOffset>
                </wp:positionV>
                <wp:extent cx="7545705" cy="12338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0" y="878840"/>
                          <a:ext cx="7545705" cy="123380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144"/>
                                <w:szCs w:val="18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144"/>
                                <w:szCs w:val="18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汉仪旗黑-75S" w:hAnsi="汉仪旗黑-75S" w:eastAsia="汉仪旗黑-75S" w:cs="汉仪旗黑-75S"/>
                                <w:color w:val="413253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0pt;height:97.15pt;width:594.15pt;z-index:251669504;mso-width-relative:page;mso-height-relative:page;" filled="f" stroked="f" coordsize="21600,21600" o:gfxdata="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elWR7cAAAACgEAAA8AAAAAAAAA&#10;AQAgAAAAIgAAAGRycy9kb3ducmV2LnhtbFBLAQIUABQAAAAIAIdO4kBdApWuRgIAAHQEAAAOAAAA&#10;AAAAAAEAIAAAACsBAABkcnMvZTJvRG9jLnhtbFBLBQYAAAAABgAGAFkBAADj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144"/>
                          <w:szCs w:val="18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144"/>
                          <w:szCs w:val="18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  <w:p>
                      <w:pPr>
                        <w:jc w:val="center"/>
                        <w:rPr>
                          <w:rFonts w:hint="eastAsia" w:ascii="汉仪旗黑-75S" w:hAnsi="汉仪旗黑-75S" w:eastAsia="汉仪旗黑-75S" w:cs="汉仪旗黑-75S"/>
                          <w:color w:val="413253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-1167765</wp:posOffset>
            </wp:positionH>
            <wp:positionV relativeFrom="paragraph">
              <wp:posOffset>-930275</wp:posOffset>
            </wp:positionV>
            <wp:extent cx="7599680" cy="10735945"/>
            <wp:effectExtent l="0" t="0" r="7620" b="8255"/>
            <wp:wrapNone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599680" cy="107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873125</wp:posOffset>
                </wp:positionV>
                <wp:extent cx="7546975" cy="685800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250" y="2308225"/>
                          <a:ext cx="7546975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40"/>
                                <w:szCs w:val="40"/>
                              </w:rPr>
                              <w:t>L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36"/>
                                <w:szCs w:val="36"/>
                              </w:rPr>
                              <w:t>etter of recommendation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FF4D3A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——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89.95pt;margin-top:68.75pt;height:54pt;width:594.25pt;z-index:251670528;mso-width-relative:page;mso-height-relative:page;" filled="f" stroked="f" coordsize="21600,21600" o:gfxdata="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WQSUtwAAAANAQAADwAAAAAAAAABACAAAAAiAAAAZHJzL2Rvd25yZXYueG1sUEsB&#10;AhQAFAAAAAgAh07iQD1eysm4AQAAUg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40"/>
                          <w:szCs w:val="40"/>
                        </w:rPr>
                        <w:t>L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36"/>
                          <w:szCs w:val="36"/>
                        </w:rPr>
                        <w:t>etter of recommendation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FF4D3A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1713865</wp:posOffset>
                </wp:positionV>
                <wp:extent cx="6293485" cy="7153910"/>
                <wp:effectExtent l="6350" t="6350" r="12065" b="152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485" cy="7153910"/>
                          <a:chOff x="16733" y="4644"/>
                          <a:chExt cx="9911" cy="11266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16733" y="4644"/>
                            <a:ext cx="9911" cy="112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41325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24"/>
                        <wps:cNvSpPr txBox="1"/>
                        <wps:spPr>
                          <a:xfrm>
                            <a:off x="17324" y="5141"/>
                            <a:ext cx="8863" cy="10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尊敬的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公司领导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你好!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非常感谢您在百忙之中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抽空阅读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我的自荐书。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XX大学XX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专业的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毕业生稻小壳。在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积极参与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各种社会实践，提高了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自身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的综合素质，我获得了宝贵的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实践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经验，并在实习中取得优异成绩。这些都为我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进入职场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打下了坚实的基础。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我是一个有比较强的适应能力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希望通过我的这封自荐信，能使您对我有一个更全面深入的了解。我愿意以极大的热情与责任心投入到工作中，您的选择是我的期望!期待你的回复。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此致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敬礼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righ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自荐人：佰通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righ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20XX年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月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日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5pt;margin-top:134.95pt;height:563.3pt;width:495.55pt;z-index:251668480;mso-width-relative:page;mso-height-relative:page;" coordorigin="16733,4644" coordsize="9911,11266" o:gfxdata="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CHZSybcAAAADAEAAA8A&#10;AAAAAAAAAQAgAAAAIgAAAGRycy9kb3ducmV2LnhtbFBLAQIUABQAAAAIAIdO4kDc7DxGaQMAAMEI&#10;AAAOAAAAAAAAAAEAIAAAACsBAABkcnMvZTJvRG9jLnhtbFBLBQYAAAAABgAGAFkBAAAGBwAAAAA=&#10;">
                <o:lock v:ext="edit" aspectratio="f"/>
                <v:rect id="圆角矩形 23" o:spid="_x0000_s1026" o:spt="1" style="position:absolute;left:16733;top:4644;height:11266;width:9911;v-text-anchor:middle;" fillcolor="#FFFFFF [3212]" filled="t" stroked="t" coordsize="21600,21600" o:gfxdata="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2nsF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3253 [3204]" miterlimit="8" joinstyle="miter"/>
                  <v:imagedata o:title=""/>
                  <o:lock v:ext="edit" aspectratio="f"/>
                </v:rect>
                <v:shape id="文本框 24" o:spid="_x0000_s1026" o:spt="202" type="#_x0000_t202" style="position:absolute;left:17324;top:5141;height:10140;width:886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尊敬的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公司领导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你好!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非常感谢您在百忙之中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抽空阅读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我的自荐书。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XX大学XX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专业的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毕业生稻小壳。在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积极参与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各种社会实践，提高了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自身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的综合素质，我获得了宝贵的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实践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经验，并在实习中取得优异成绩。这些都为我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进入职场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打下了坚实的基础。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我是一个有比较强的适应能力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希望通过我的这封自荐信，能使您对我有一个更全面深入的了解。我愿意以极大的热情与责任心投入到工作中，您的选择是我的期望!期待你的回复。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此致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敬礼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righ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自荐人：佰通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righ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20XX年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月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日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-1304290</wp:posOffset>
                </wp:positionH>
                <wp:positionV relativeFrom="paragraph">
                  <wp:posOffset>-1010285</wp:posOffset>
                </wp:positionV>
                <wp:extent cx="7921625" cy="10978515"/>
                <wp:effectExtent l="0" t="0" r="3175" b="698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1625" cy="10978515"/>
                          <a:chOff x="3340" y="17529"/>
                          <a:chExt cx="12475" cy="17289"/>
                        </a:xfrm>
                      </wpg:grpSpPr>
                      <wps:wsp>
                        <wps:cNvPr id="110" name="矩形 110"/>
                        <wps:cNvSpPr/>
                        <wps:spPr>
                          <a:xfrm>
                            <a:off x="3340" y="17665"/>
                            <a:ext cx="12269" cy="171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47" y="30292"/>
                            <a:ext cx="10025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职业证书：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CET4、CET6、计算机MS office二级证书、普通话二级甲、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平面设计师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资格证等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办公技能：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熟练使用Office 办公软件、PS、AI、CorelDRAW等软件；具有优秀的用户体验设计能力，熟悉用户界面的设计，有成熟的上线作品。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7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47" y="32370"/>
                            <a:ext cx="10025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本人性格活泼开朗，有积极的人生态度，积极参加公益活动和社会实践，学习能力强，逻辑思维好，做事情有条不紊；有比较强的适应能力，能快速地融入、凝聚团队；富有责任心和团队协作精神，具有充满激情的工作态度；在今后的工作当中力求自己更大的进步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2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51" y="24747"/>
                            <a:ext cx="10025" cy="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12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.07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                 XX科技有限公司                          UI设计师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汉仪旗黑-75S" w:hAnsi="汉仪旗黑-75S" w:eastAsia="汉仪旗黑-75S" w:cs="汉仪旗黑-75S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1.负责公司创意和交互设计工作，根据产品需求，设计产品的整体视觉风格；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汉仪旗黑-75S" w:hAnsi="汉仪旗黑-75S" w:eastAsia="汉仪旗黑-75S" w:cs="汉仪旗黑-75S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2.完善UI规范，负责项目的交互界面、图标、LOGO、按钮等相关元素的设计与制作；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3.配合技术开发完成切图，推进界面及交互设计的最终实现，完善文档、规范输出、版本迭代和后期优化。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7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41" y="27825"/>
                            <a:ext cx="10025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20XX.08-20XX.02               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XX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大学学生会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学生会会长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组织多次校园活动，锻炼了自己的组织协调能力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对大型活动进行预算与规划，如购买各种舞台装置用品，请灯光老师等费用的支出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3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4541" y="22091"/>
                            <a:ext cx="100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12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.07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                XX大学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 /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本科                             电子商务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ascii="汉仪旗黑-75S" w:hAnsi="汉仪旗黑-75S" w:eastAsia="汉仪旗黑-75S" w:cs="汉仪旗黑-75S"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主修课程：管理学、微观经济学、宏观经济学、会计学、统计学、财务管理、经济法、市场营销学、营销策划案例、管理信息系统等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3F3F3F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3F3F3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8356" y="19011"/>
                            <a:ext cx="3218" cy="2042"/>
                            <a:chOff x="5355" y="1468"/>
                            <a:chExt cx="3218" cy="2042"/>
                          </a:xfrm>
                        </wpg:grpSpPr>
                        <wps:wsp>
                          <wps:cNvPr id="13" name="文本框 43"/>
                          <wps:cNvSpPr txBox="1"/>
                          <wps:spPr>
                            <a:xfrm>
                              <a:off x="5847" y="1468"/>
                              <a:ext cx="2726" cy="20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出生日期：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XX年X月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88-XXXX-XXXX  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instrText xml:space="preserve"> HYPERLINK "mailto:8888@163.com" </w:instrTex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XXXX</w:t>
                                </w:r>
                                <w:r>
                                  <w:rPr>
                                    <w:rStyle w:val="6"/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@</w:t>
                                </w:r>
                                <w:r>
                                  <w:rPr>
                                    <w:rStyle w:val="6"/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qq</w:t>
                                </w:r>
                                <w:r>
                                  <w:rPr>
                                    <w:rStyle w:val="6"/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.com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0" name="椭圆 3"/>
                          <wps:cNvSpPr/>
                          <wps:spPr>
                            <a:xfrm>
                              <a:off x="5355" y="1639"/>
                              <a:ext cx="441" cy="441"/>
                            </a:xfrm>
                            <a:prstGeom prst="ellipse">
                              <a:avLst/>
                            </a:prstGeom>
                            <a:solidFill>
                              <a:srgbClr val="FF4D3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1"/>
                          <wps:cNvSpPr/>
                          <wps:spPr>
                            <a:xfrm>
                              <a:off x="5456" y="1740"/>
                              <a:ext cx="238" cy="2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4887721" y="13932552"/>
                                </a:cxn>
                                <a:cxn ang="0">
                                  <a:pos x="104887721" y="13932552"/>
                                </a:cxn>
                                <a:cxn ang="0">
                                  <a:pos x="97790446" y="13932552"/>
                                </a:cxn>
                                <a:cxn ang="0">
                                  <a:pos x="97790446" y="25762121"/>
                                </a:cxn>
                                <a:cxn ang="0">
                                  <a:pos x="77022616" y="25762121"/>
                                </a:cxn>
                                <a:cxn ang="0">
                                  <a:pos x="77022616" y="13932552"/>
                                </a:cxn>
                                <a:cxn ang="0">
                                  <a:pos x="39694673" y="13932552"/>
                                </a:cxn>
                                <a:cxn ang="0">
                                  <a:pos x="39694673" y="25762121"/>
                                </a:cxn>
                                <a:cxn ang="0">
                                  <a:pos x="18664263" y="25762121"/>
                                </a:cxn>
                                <a:cxn ang="0">
                                  <a:pos x="18664263" y="13932552"/>
                                </a:cxn>
                                <a:cxn ang="0">
                                  <a:pos x="11829569" y="13932552"/>
                                </a:cxn>
                                <a:cxn ang="0">
                                  <a:pos x="0" y="25762121"/>
                                </a:cxn>
                                <a:cxn ang="0">
                                  <a:pos x="0" y="104887721"/>
                                </a:cxn>
                                <a:cxn ang="0">
                                  <a:pos x="11829569" y="116454125"/>
                                </a:cxn>
                                <a:cxn ang="0">
                                  <a:pos x="104887721" y="116454125"/>
                                </a:cxn>
                                <a:cxn ang="0">
                                  <a:pos x="116454125" y="104887721"/>
                                </a:cxn>
                                <a:cxn ang="0">
                                  <a:pos x="116454125" y="25762121"/>
                                </a:cxn>
                                <a:cxn ang="0">
                                  <a:pos x="104887721" y="13932552"/>
                                </a:cxn>
                                <a:cxn ang="0">
                                  <a:pos x="104887721" y="104887721"/>
                                </a:cxn>
                                <a:cxn ang="0">
                                  <a:pos x="104887721" y="104887721"/>
                                </a:cxn>
                                <a:cxn ang="0">
                                  <a:pos x="11829569" y="104887721"/>
                                </a:cxn>
                                <a:cxn ang="0">
                                  <a:pos x="11829569" y="51523659"/>
                                </a:cxn>
                                <a:cxn ang="0">
                                  <a:pos x="104887721" y="51523659"/>
                                </a:cxn>
                                <a:cxn ang="0">
                                  <a:pos x="104887721" y="104887721"/>
                                </a:cxn>
                                <a:cxn ang="0">
                                  <a:pos x="32596815" y="0"/>
                                </a:cxn>
                                <a:cxn ang="0">
                                  <a:pos x="32596815" y="0"/>
                                </a:cxn>
                                <a:cxn ang="0">
                                  <a:pos x="23395974" y="0"/>
                                </a:cxn>
                                <a:cxn ang="0">
                                  <a:pos x="23395974" y="23395974"/>
                                </a:cxn>
                                <a:cxn ang="0">
                                  <a:pos x="32596815" y="23395974"/>
                                </a:cxn>
                                <a:cxn ang="0">
                                  <a:pos x="32596815" y="0"/>
                                </a:cxn>
                                <a:cxn ang="0">
                                  <a:pos x="93058151" y="0"/>
                                </a:cxn>
                                <a:cxn ang="0">
                                  <a:pos x="93058151" y="0"/>
                                </a:cxn>
                                <a:cxn ang="0">
                                  <a:pos x="83857894" y="0"/>
                                </a:cxn>
                                <a:cxn ang="0">
                                  <a:pos x="83857894" y="23395974"/>
                                </a:cxn>
                                <a:cxn ang="0">
                                  <a:pos x="93058151" y="23395974"/>
                                </a:cxn>
                                <a:cxn ang="0">
                                  <a:pos x="93058151" y="0"/>
                                </a:cxn>
                              </a:cxnLst>
                              <a:rect l="0" t="0" r="0" b="0"/>
                              <a:pathLst>
                                <a:path w="444" h="444">
                                  <a:moveTo>
                                    <a:pt x="399" y="53"/>
                                  </a:moveTo>
                                  <a:lnTo>
                                    <a:pt x="399" y="53"/>
                                  </a:lnTo>
                                  <a:cubicBezTo>
                                    <a:pt x="372" y="53"/>
                                    <a:pt x="372" y="53"/>
                                    <a:pt x="372" y="53"/>
                                  </a:cubicBezTo>
                                  <a:cubicBezTo>
                                    <a:pt x="372" y="98"/>
                                    <a:pt x="372" y="98"/>
                                    <a:pt x="372" y="98"/>
                                  </a:cubicBezTo>
                                  <a:cubicBezTo>
                                    <a:pt x="293" y="98"/>
                                    <a:pt x="293" y="98"/>
                                    <a:pt x="293" y="98"/>
                                  </a:cubicBezTo>
                                  <a:cubicBezTo>
                                    <a:pt x="293" y="53"/>
                                    <a:pt x="293" y="53"/>
                                    <a:pt x="293" y="53"/>
                                  </a:cubicBezTo>
                                  <a:cubicBezTo>
                                    <a:pt x="151" y="53"/>
                                    <a:pt x="151" y="53"/>
                                    <a:pt x="151" y="53"/>
                                  </a:cubicBezTo>
                                  <a:cubicBezTo>
                                    <a:pt x="151" y="98"/>
                                    <a:pt x="151" y="98"/>
                                    <a:pt x="151" y="98"/>
                                  </a:cubicBezTo>
                                  <a:cubicBezTo>
                                    <a:pt x="71" y="98"/>
                                    <a:pt x="71" y="98"/>
                                    <a:pt x="71" y="98"/>
                                  </a:cubicBezTo>
                                  <a:cubicBezTo>
                                    <a:pt x="71" y="53"/>
                                    <a:pt x="71" y="53"/>
                                    <a:pt x="71" y="53"/>
                                  </a:cubicBezTo>
                                  <a:cubicBezTo>
                                    <a:pt x="45" y="53"/>
                                    <a:pt x="45" y="53"/>
                                    <a:pt x="45" y="53"/>
                                  </a:cubicBezTo>
                                  <a:cubicBezTo>
                                    <a:pt x="18" y="53"/>
                                    <a:pt x="0" y="71"/>
                                    <a:pt x="0" y="98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25"/>
                                    <a:pt x="18" y="443"/>
                                    <a:pt x="45" y="443"/>
                                  </a:cubicBezTo>
                                  <a:cubicBezTo>
                                    <a:pt x="399" y="443"/>
                                    <a:pt x="399" y="443"/>
                                    <a:pt x="399" y="443"/>
                                  </a:cubicBezTo>
                                  <a:cubicBezTo>
                                    <a:pt x="425" y="443"/>
                                    <a:pt x="443" y="425"/>
                                    <a:pt x="443" y="399"/>
                                  </a:cubicBezTo>
                                  <a:cubicBezTo>
                                    <a:pt x="443" y="98"/>
                                    <a:pt x="443" y="98"/>
                                    <a:pt x="443" y="98"/>
                                  </a:cubicBezTo>
                                  <a:cubicBezTo>
                                    <a:pt x="443" y="71"/>
                                    <a:pt x="425" y="53"/>
                                    <a:pt x="399" y="53"/>
                                  </a:cubicBezTo>
                                  <a:close/>
                                  <a:moveTo>
                                    <a:pt x="399" y="399"/>
                                  </a:moveTo>
                                  <a:lnTo>
                                    <a:pt x="399" y="399"/>
                                  </a:lnTo>
                                  <a:cubicBezTo>
                                    <a:pt x="45" y="399"/>
                                    <a:pt x="45" y="399"/>
                                    <a:pt x="45" y="399"/>
                                  </a:cubicBezTo>
                                  <a:cubicBezTo>
                                    <a:pt x="45" y="196"/>
                                    <a:pt x="45" y="196"/>
                                    <a:pt x="45" y="196"/>
                                  </a:cubicBezTo>
                                  <a:cubicBezTo>
                                    <a:pt x="399" y="196"/>
                                    <a:pt x="399" y="196"/>
                                    <a:pt x="399" y="196"/>
                                  </a:cubicBezTo>
                                  <a:lnTo>
                                    <a:pt x="399" y="399"/>
                                  </a:lnTo>
                                  <a:close/>
                                  <a:moveTo>
                                    <a:pt x="124" y="0"/>
                                  </a:moveTo>
                                  <a:lnTo>
                                    <a:pt x="124" y="0"/>
                                  </a:ln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89" y="89"/>
                                    <a:pt x="89" y="89"/>
                                    <a:pt x="89" y="89"/>
                                  </a:cubicBezTo>
                                  <a:cubicBezTo>
                                    <a:pt x="124" y="89"/>
                                    <a:pt x="124" y="89"/>
                                    <a:pt x="124" y="89"/>
                                  </a:cubicBezTo>
                                  <a:lnTo>
                                    <a:pt x="124" y="0"/>
                                  </a:lnTo>
                                  <a:close/>
                                  <a:moveTo>
                                    <a:pt x="354" y="0"/>
                                  </a:moveTo>
                                  <a:lnTo>
                                    <a:pt x="354" y="0"/>
                                  </a:lnTo>
                                  <a:cubicBezTo>
                                    <a:pt x="319" y="0"/>
                                    <a:pt x="319" y="0"/>
                                    <a:pt x="319" y="0"/>
                                  </a:cubicBezTo>
                                  <a:cubicBezTo>
                                    <a:pt x="319" y="89"/>
                                    <a:pt x="319" y="89"/>
                                    <a:pt x="319" y="89"/>
                                  </a:cubicBezTo>
                                  <a:cubicBezTo>
                                    <a:pt x="354" y="89"/>
                                    <a:pt x="354" y="89"/>
                                    <a:pt x="354" y="89"/>
                                  </a:cubicBezTo>
                                  <a:lnTo>
                                    <a:pt x="3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1" name="椭圆 3"/>
                          <wps:cNvSpPr/>
                          <wps:spPr>
                            <a:xfrm>
                              <a:off x="5355" y="2299"/>
                              <a:ext cx="441" cy="441"/>
                            </a:xfrm>
                            <a:prstGeom prst="ellipse">
                              <a:avLst/>
                            </a:prstGeom>
                            <a:solidFill>
                              <a:srgbClr val="FF4D3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1"/>
                          <wps:cNvSpPr>
                            <a:spLocks noEditPoints="1"/>
                          </wps:cNvSpPr>
                          <wps:spPr bwMode="auto">
                            <a:xfrm>
                              <a:off x="5459" y="2383"/>
                              <a:ext cx="233" cy="273"/>
                            </a:xfrm>
                            <a:custGeom>
                              <a:avLst/>
                              <a:gdLst>
                                <a:gd name="T0" fmla="*/ 69 w 86"/>
                                <a:gd name="T1" fmla="*/ 38 h 101"/>
                                <a:gd name="T2" fmla="*/ 68 w 86"/>
                                <a:gd name="T3" fmla="*/ 42 h 101"/>
                                <a:gd name="T4" fmla="*/ 46 w 86"/>
                                <a:gd name="T5" fmla="*/ 44 h 101"/>
                                <a:gd name="T6" fmla="*/ 49 w 86"/>
                                <a:gd name="T7" fmla="*/ 58 h 101"/>
                                <a:gd name="T8" fmla="*/ 68 w 86"/>
                                <a:gd name="T9" fmla="*/ 60 h 101"/>
                                <a:gd name="T10" fmla="*/ 71 w 86"/>
                                <a:gd name="T11" fmla="*/ 62 h 101"/>
                                <a:gd name="T12" fmla="*/ 85 w 86"/>
                                <a:gd name="T13" fmla="*/ 51 h 101"/>
                                <a:gd name="T14" fmla="*/ 85 w 86"/>
                                <a:gd name="T15" fmla="*/ 48 h 101"/>
                                <a:gd name="T16" fmla="*/ 71 w 86"/>
                                <a:gd name="T17" fmla="*/ 38 h 101"/>
                                <a:gd name="T18" fmla="*/ 60 w 86"/>
                                <a:gd name="T19" fmla="*/ 12 h 101"/>
                                <a:gd name="T20" fmla="*/ 46 w 86"/>
                                <a:gd name="T21" fmla="*/ 23 h 101"/>
                                <a:gd name="T22" fmla="*/ 60 w 86"/>
                                <a:gd name="T23" fmla="*/ 35 h 101"/>
                                <a:gd name="T24" fmla="*/ 63 w 86"/>
                                <a:gd name="T25" fmla="*/ 35 h 101"/>
                                <a:gd name="T26" fmla="*/ 64 w 86"/>
                                <a:gd name="T27" fmla="*/ 31 h 101"/>
                                <a:gd name="T28" fmla="*/ 86 w 86"/>
                                <a:gd name="T29" fmla="*/ 29 h 101"/>
                                <a:gd name="T30" fmla="*/ 83 w 86"/>
                                <a:gd name="T31" fmla="*/ 15 h 101"/>
                                <a:gd name="T32" fmla="*/ 64 w 86"/>
                                <a:gd name="T33" fmla="*/ 13 h 101"/>
                                <a:gd name="T34" fmla="*/ 62 w 86"/>
                                <a:gd name="T35" fmla="*/ 11 h 101"/>
                                <a:gd name="T36" fmla="*/ 10 w 86"/>
                                <a:gd name="T37" fmla="*/ 30 h 101"/>
                                <a:gd name="T38" fmla="*/ 19 w 86"/>
                                <a:gd name="T39" fmla="*/ 10 h 101"/>
                                <a:gd name="T40" fmla="*/ 20 w 86"/>
                                <a:gd name="T41" fmla="*/ 13 h 101"/>
                                <a:gd name="T42" fmla="*/ 13 w 86"/>
                                <a:gd name="T43" fmla="*/ 30 h 101"/>
                                <a:gd name="T44" fmla="*/ 11 w 86"/>
                                <a:gd name="T45" fmla="*/ 32 h 101"/>
                                <a:gd name="T46" fmla="*/ 23 w 86"/>
                                <a:gd name="T47" fmla="*/ 0 h 101"/>
                                <a:gd name="T48" fmla="*/ 33 w 86"/>
                                <a:gd name="T49" fmla="*/ 86 h 101"/>
                                <a:gd name="T50" fmla="*/ 60 w 86"/>
                                <a:gd name="T51" fmla="*/ 101 h 101"/>
                                <a:gd name="T52" fmla="*/ 80 w 86"/>
                                <a:gd name="T53" fmla="*/ 94 h 101"/>
                                <a:gd name="T54" fmla="*/ 61 w 86"/>
                                <a:gd name="T55" fmla="*/ 73 h 101"/>
                                <a:gd name="T56" fmla="*/ 59 w 86"/>
                                <a:gd name="T57" fmla="*/ 72 h 101"/>
                                <a:gd name="T58" fmla="*/ 51 w 86"/>
                                <a:gd name="T59" fmla="*/ 74 h 101"/>
                                <a:gd name="T60" fmla="*/ 41 w 86"/>
                                <a:gd name="T61" fmla="*/ 69 h 101"/>
                                <a:gd name="T62" fmla="*/ 33 w 86"/>
                                <a:gd name="T63" fmla="*/ 29 h 101"/>
                                <a:gd name="T64" fmla="*/ 27 w 86"/>
                                <a:gd name="T65" fmla="*/ 2 h 101"/>
                                <a:gd name="T66" fmla="*/ 25 w 86"/>
                                <a:gd name="T67" fmla="*/ 0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86" h="101">
                                  <a:moveTo>
                                    <a:pt x="71" y="38"/>
                                  </a:moveTo>
                                  <a:cubicBezTo>
                                    <a:pt x="70" y="38"/>
                                    <a:pt x="70" y="38"/>
                                    <a:pt x="69" y="38"/>
                                  </a:cubicBezTo>
                                  <a:cubicBezTo>
                                    <a:pt x="69" y="38"/>
                                    <a:pt x="68" y="39"/>
                                    <a:pt x="68" y="40"/>
                                  </a:cubicBez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49" y="42"/>
                                    <a:pt x="49" y="42"/>
                                    <a:pt x="49" y="42"/>
                                  </a:cubicBezTo>
                                  <a:cubicBezTo>
                                    <a:pt x="47" y="42"/>
                                    <a:pt x="46" y="43"/>
                                    <a:pt x="46" y="44"/>
                                  </a:cubicBezTo>
                                  <a:cubicBezTo>
                                    <a:pt x="46" y="56"/>
                                    <a:pt x="46" y="56"/>
                                    <a:pt x="46" y="56"/>
                                  </a:cubicBezTo>
                                  <a:cubicBezTo>
                                    <a:pt x="46" y="57"/>
                                    <a:pt x="47" y="58"/>
                                    <a:pt x="49" y="58"/>
                                  </a:cubicBezTo>
                                  <a:cubicBezTo>
                                    <a:pt x="68" y="58"/>
                                    <a:pt x="68" y="58"/>
                                    <a:pt x="68" y="58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60"/>
                                    <a:pt x="69" y="61"/>
                                    <a:pt x="69" y="61"/>
                                  </a:cubicBezTo>
                                  <a:cubicBezTo>
                                    <a:pt x="70" y="62"/>
                                    <a:pt x="70" y="62"/>
                                    <a:pt x="71" y="62"/>
                                  </a:cubicBezTo>
                                  <a:cubicBezTo>
                                    <a:pt x="71" y="62"/>
                                    <a:pt x="71" y="62"/>
                                    <a:pt x="72" y="61"/>
                                  </a:cubicBezTo>
                                  <a:cubicBezTo>
                                    <a:pt x="85" y="51"/>
                                    <a:pt x="85" y="51"/>
                                    <a:pt x="85" y="51"/>
                                  </a:cubicBezTo>
                                  <a:cubicBezTo>
                                    <a:pt x="85" y="51"/>
                                    <a:pt x="86" y="50"/>
                                    <a:pt x="86" y="50"/>
                                  </a:cubicBezTo>
                                  <a:cubicBezTo>
                                    <a:pt x="86" y="49"/>
                                    <a:pt x="85" y="48"/>
                                    <a:pt x="85" y="48"/>
                                  </a:cubicBezTo>
                                  <a:cubicBezTo>
                                    <a:pt x="72" y="38"/>
                                    <a:pt x="72" y="38"/>
                                    <a:pt x="72" y="38"/>
                                  </a:cubicBezTo>
                                  <a:cubicBezTo>
                                    <a:pt x="71" y="38"/>
                                    <a:pt x="71" y="38"/>
                                    <a:pt x="71" y="38"/>
                                  </a:cubicBezTo>
                                  <a:moveTo>
                                    <a:pt x="62" y="11"/>
                                  </a:moveTo>
                                  <a:cubicBezTo>
                                    <a:pt x="61" y="11"/>
                                    <a:pt x="61" y="11"/>
                                    <a:pt x="60" y="12"/>
                                  </a:cubicBezTo>
                                  <a:cubicBezTo>
                                    <a:pt x="47" y="22"/>
                                    <a:pt x="47" y="22"/>
                                    <a:pt x="47" y="22"/>
                                  </a:cubicBezTo>
                                  <a:cubicBezTo>
                                    <a:pt x="47" y="22"/>
                                    <a:pt x="46" y="23"/>
                                    <a:pt x="46" y="23"/>
                                  </a:cubicBezTo>
                                  <a:cubicBezTo>
                                    <a:pt x="46" y="24"/>
                                    <a:pt x="47" y="25"/>
                                    <a:pt x="47" y="25"/>
                                  </a:cubicBezTo>
                                  <a:cubicBezTo>
                                    <a:pt x="60" y="35"/>
                                    <a:pt x="60" y="35"/>
                                    <a:pt x="60" y="35"/>
                                  </a:cubicBezTo>
                                  <a:cubicBezTo>
                                    <a:pt x="61" y="35"/>
                                    <a:pt x="61" y="35"/>
                                    <a:pt x="62" y="35"/>
                                  </a:cubicBezTo>
                                  <a:cubicBezTo>
                                    <a:pt x="62" y="35"/>
                                    <a:pt x="62" y="35"/>
                                    <a:pt x="63" y="35"/>
                                  </a:cubicBezTo>
                                  <a:cubicBezTo>
                                    <a:pt x="63" y="35"/>
                                    <a:pt x="64" y="34"/>
                                    <a:pt x="64" y="33"/>
                                  </a:cubicBezTo>
                                  <a:cubicBezTo>
                                    <a:pt x="64" y="31"/>
                                    <a:pt x="64" y="31"/>
                                    <a:pt x="64" y="31"/>
                                  </a:cubicBezTo>
                                  <a:cubicBezTo>
                                    <a:pt x="83" y="31"/>
                                    <a:pt x="83" y="31"/>
                                    <a:pt x="83" y="31"/>
                                  </a:cubicBezTo>
                                  <a:cubicBezTo>
                                    <a:pt x="85" y="31"/>
                                    <a:pt x="86" y="30"/>
                                    <a:pt x="86" y="29"/>
                                  </a:cubicBezTo>
                                  <a:cubicBezTo>
                                    <a:pt x="86" y="17"/>
                                    <a:pt x="86" y="17"/>
                                    <a:pt x="86" y="17"/>
                                  </a:cubicBezTo>
                                  <a:cubicBezTo>
                                    <a:pt x="86" y="16"/>
                                    <a:pt x="85" y="15"/>
                                    <a:pt x="83" y="15"/>
                                  </a:cubicBezTo>
                                  <a:cubicBezTo>
                                    <a:pt x="64" y="15"/>
                                    <a:pt x="64" y="15"/>
                                    <a:pt x="64" y="15"/>
                                  </a:cubicBezTo>
                                  <a:cubicBezTo>
                                    <a:pt x="64" y="13"/>
                                    <a:pt x="64" y="13"/>
                                    <a:pt x="64" y="13"/>
                                  </a:cubicBezTo>
                                  <a:cubicBezTo>
                                    <a:pt x="64" y="13"/>
                                    <a:pt x="63" y="12"/>
                                    <a:pt x="63" y="12"/>
                                  </a:cubicBezTo>
                                  <a:cubicBezTo>
                                    <a:pt x="62" y="11"/>
                                    <a:pt x="62" y="11"/>
                                    <a:pt x="62" y="11"/>
                                  </a:cubicBezTo>
                                  <a:moveTo>
                                    <a:pt x="11" y="32"/>
                                  </a:moveTo>
                                  <a:cubicBezTo>
                                    <a:pt x="10" y="32"/>
                                    <a:pt x="10" y="31"/>
                                    <a:pt x="10" y="30"/>
                                  </a:cubicBezTo>
                                  <a:cubicBezTo>
                                    <a:pt x="10" y="23"/>
                                    <a:pt x="13" y="16"/>
                                    <a:pt x="18" y="11"/>
                                  </a:cubicBezTo>
                                  <a:cubicBezTo>
                                    <a:pt x="18" y="10"/>
                                    <a:pt x="18" y="10"/>
                                    <a:pt x="19" y="10"/>
                                  </a:cubicBezTo>
                                  <a:cubicBezTo>
                                    <a:pt x="19" y="10"/>
                                    <a:pt x="20" y="10"/>
                                    <a:pt x="20" y="10"/>
                                  </a:cubicBezTo>
                                  <a:cubicBezTo>
                                    <a:pt x="21" y="11"/>
                                    <a:pt x="21" y="12"/>
                                    <a:pt x="20" y="13"/>
                                  </a:cubicBezTo>
                                  <a:cubicBezTo>
                                    <a:pt x="16" y="18"/>
                                    <a:pt x="13" y="24"/>
                                    <a:pt x="13" y="30"/>
                                  </a:cubicBezTo>
                                  <a:cubicBezTo>
                                    <a:pt x="13" y="30"/>
                                    <a:pt x="13" y="30"/>
                                    <a:pt x="13" y="30"/>
                                  </a:cubicBezTo>
                                  <a:cubicBezTo>
                                    <a:pt x="13" y="31"/>
                                    <a:pt x="12" y="32"/>
                                    <a:pt x="11" y="32"/>
                                  </a:cubicBezTo>
                                  <a:cubicBezTo>
                                    <a:pt x="11" y="32"/>
                                    <a:pt x="11" y="32"/>
                                    <a:pt x="11" y="32"/>
                                  </a:cubicBezTo>
                                  <a:moveTo>
                                    <a:pt x="24" y="0"/>
                                  </a:moveTo>
                                  <a:cubicBezTo>
                                    <a:pt x="24" y="0"/>
                                    <a:pt x="23" y="0"/>
                                    <a:pt x="23" y="0"/>
                                  </a:cubicBezTo>
                                  <a:cubicBezTo>
                                    <a:pt x="6" y="10"/>
                                    <a:pt x="0" y="29"/>
                                    <a:pt x="9" y="44"/>
                                  </a:cubicBezTo>
                                  <a:cubicBezTo>
                                    <a:pt x="33" y="86"/>
                                    <a:pt x="33" y="86"/>
                                    <a:pt x="33" y="86"/>
                                  </a:cubicBezTo>
                                  <a:cubicBezTo>
                                    <a:pt x="37" y="93"/>
                                    <a:pt x="44" y="98"/>
                                    <a:pt x="51" y="100"/>
                                  </a:cubicBezTo>
                                  <a:cubicBezTo>
                                    <a:pt x="54" y="100"/>
                                    <a:pt x="57" y="101"/>
                                    <a:pt x="60" y="101"/>
                                  </a:cubicBezTo>
                                  <a:cubicBezTo>
                                    <a:pt x="66" y="101"/>
                                    <a:pt x="73" y="99"/>
                                    <a:pt x="79" y="96"/>
                                  </a:cubicBezTo>
                                  <a:cubicBezTo>
                                    <a:pt x="79" y="95"/>
                                    <a:pt x="80" y="95"/>
                                    <a:pt x="80" y="94"/>
                                  </a:cubicBezTo>
                                  <a:cubicBezTo>
                                    <a:pt x="80" y="93"/>
                                    <a:pt x="80" y="92"/>
                                    <a:pt x="79" y="91"/>
                                  </a:cubicBezTo>
                                  <a:cubicBezTo>
                                    <a:pt x="61" y="73"/>
                                    <a:pt x="61" y="73"/>
                                    <a:pt x="61" y="73"/>
                                  </a:cubicBezTo>
                                  <a:cubicBezTo>
                                    <a:pt x="61" y="73"/>
                                    <a:pt x="61" y="72"/>
                                    <a:pt x="60" y="72"/>
                                  </a:cubicBezTo>
                                  <a:cubicBezTo>
                                    <a:pt x="60" y="72"/>
                                    <a:pt x="60" y="72"/>
                                    <a:pt x="59" y="72"/>
                                  </a:cubicBezTo>
                                  <a:cubicBezTo>
                                    <a:pt x="59" y="72"/>
                                    <a:pt x="59" y="72"/>
                                    <a:pt x="59" y="72"/>
                                  </a:cubicBezTo>
                                  <a:cubicBezTo>
                                    <a:pt x="56" y="73"/>
                                    <a:pt x="53" y="74"/>
                                    <a:pt x="51" y="74"/>
                                  </a:cubicBezTo>
                                  <a:cubicBezTo>
                                    <a:pt x="50" y="74"/>
                                    <a:pt x="48" y="73"/>
                                    <a:pt x="47" y="73"/>
                                  </a:cubicBezTo>
                                  <a:cubicBezTo>
                                    <a:pt x="45" y="73"/>
                                    <a:pt x="42" y="71"/>
                                    <a:pt x="41" y="69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5" y="42"/>
                                    <a:pt x="27" y="35"/>
                                    <a:pt x="33" y="29"/>
                                  </a:cubicBezTo>
                                  <a:cubicBezTo>
                                    <a:pt x="34" y="28"/>
                                    <a:pt x="34" y="27"/>
                                    <a:pt x="34" y="26"/>
                                  </a:cubicBezTo>
                                  <a:cubicBezTo>
                                    <a:pt x="27" y="2"/>
                                    <a:pt x="27" y="2"/>
                                    <a:pt x="27" y="2"/>
                                  </a:cubicBezTo>
                                  <a:cubicBezTo>
                                    <a:pt x="26" y="1"/>
                                    <a:pt x="26" y="0"/>
                                    <a:pt x="25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25" y="0"/>
                                    <a:pt x="24" y="0"/>
                                    <a:pt x="24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2" name="椭圆 3"/>
                          <wps:cNvSpPr/>
                          <wps:spPr>
                            <a:xfrm>
                              <a:off x="5355" y="2899"/>
                              <a:ext cx="441" cy="441"/>
                            </a:xfrm>
                            <a:prstGeom prst="ellipse">
                              <a:avLst/>
                            </a:prstGeom>
                            <a:solidFill>
                              <a:srgbClr val="FF4D3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1"/>
                          <wps:cNvSpPr>
                            <a:spLocks noEditPoints="1"/>
                          </wps:cNvSpPr>
                          <wps:spPr bwMode="auto">
                            <a:xfrm>
                              <a:off x="5447" y="2998"/>
                              <a:ext cx="257" cy="243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1" h="114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44" name="矩形 144"/>
                        <wps:cNvSpPr/>
                        <wps:spPr>
                          <a:xfrm>
                            <a:off x="3516" y="17595"/>
                            <a:ext cx="12083" cy="490"/>
                          </a:xfrm>
                          <a:prstGeom prst="rect">
                            <a:avLst/>
                          </a:prstGeom>
                          <a:solidFill>
                            <a:srgbClr val="FF4D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3506" y="34245"/>
                            <a:ext cx="12309" cy="565"/>
                          </a:xfrm>
                          <a:prstGeom prst="rect">
                            <a:avLst/>
                          </a:prstGeom>
                          <a:solidFill>
                            <a:srgbClr val="FF4D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5" name="组合 12"/>
                        <wpg:cNvGrpSpPr/>
                        <wpg:grpSpPr>
                          <a:xfrm rot="0">
                            <a:off x="4606" y="19197"/>
                            <a:ext cx="2991" cy="1865"/>
                            <a:chOff x="11553" y="1745"/>
                            <a:chExt cx="2991" cy="1865"/>
                          </a:xfrm>
                        </wpg:grpSpPr>
                        <wps:wsp>
                          <wps:cNvPr id="146" name="文本框 6"/>
                          <wps:cNvSpPr txBox="1"/>
                          <wps:spPr>
                            <a:xfrm>
                              <a:off x="11571" y="1745"/>
                              <a:ext cx="2568" cy="13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52"/>
                                    <w:szCs w:val="5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文本框 8"/>
                          <wps:cNvSpPr txBox="1"/>
                          <wps:spPr>
                            <a:xfrm>
                              <a:off x="11553" y="2758"/>
                              <a:ext cx="2991" cy="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FF4D3A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FF4D3A"/>
                                    <w:sz w:val="28"/>
                                    <w:szCs w:val="28"/>
                                    <w:lang w:val="en-US" w:eastAsia="zh-CN"/>
                                  </w:rPr>
                                  <w:t>求职意向：UI设计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1921" y="17529"/>
                            <a:ext cx="2818" cy="3700"/>
                            <a:chOff x="8948" y="96"/>
                            <a:chExt cx="2818" cy="3700"/>
                          </a:xfrm>
                        </wpg:grpSpPr>
                        <wps:wsp>
                          <wps:cNvPr id="147" name="同侧圆角矩形 1"/>
                          <wps:cNvSpPr/>
                          <wps:spPr>
                            <a:xfrm rot="10800000">
                              <a:off x="8948" y="96"/>
                              <a:ext cx="2818" cy="37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2F2F2" w:themeColor="background1" w:themeShade="F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" name="图片 7" descr="D:\常用资料\稻壳模板\素材\简历头像规范\用于圆形和方形头像500x500\03.jpg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193" y="1165"/>
                              <a:ext cx="2348" cy="2337"/>
                            </a:xfrm>
                            <a:prstGeom prst="ellipse">
                              <a:avLst/>
                            </a:prstGeom>
                            <a:ln w="12700">
                              <a:noFill/>
                              <a:prstDash val="solid"/>
                            </a:ln>
                          </pic:spPr>
                        </pic:pic>
                      </wpg:grpSp>
                      <wps:wsp>
                        <wps:cNvPr id="9" name="文本框 8"/>
                        <wps:cNvSpPr txBox="1"/>
                        <wps:spPr>
                          <a:xfrm>
                            <a:off x="11909" y="17924"/>
                            <a:ext cx="2836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2.7pt;margin-top:-79.55pt;height:864.45pt;width:623.75pt;z-index:-251642880;mso-width-relative:page;mso-height-relative:page;" coordorigin="3340,17529" coordsize="12475,17289" o:gfxdata="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">
                <o:lock v:ext="edit" aspectratio="f"/>
                <v:rect id="_x0000_s1026" o:spid="_x0000_s1026" o:spt="1" style="position:absolute;left:3340;top:17665;height:17153;width:12269;v-text-anchor:middle;" fillcolor="#FFFFFF [3212]" filled="t" stroked="f" coordsize="21600,21600" o:gfxdata="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p36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7" o:spid="_x0000_s1026" o:spt="1" style="position:absolute;left:4547;top:30292;height:1336;width:10025;" filled="f" stroked="f" coordsize="21600,21600" o:gfxdata="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rMa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职业证书：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CET4、CET6、计算机MS office二级证书、普通话二级甲、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平面设计师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资格证等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办公技能：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熟练使用Office 办公软件、PS、AI、CorelDRAW等软件；具有优秀的用户体验设计能力，熟悉用户界面的设计，有成熟的上线作品。</w:t>
                        </w:r>
                      </w:p>
                    </w:txbxContent>
                  </v:textbox>
                </v:rect>
                <v:rect id="矩形 17" o:spid="_x0000_s1026" o:spt="1" style="position:absolute;left:4547;top:32370;height:1425;width:10025;" filled="f" stroked="f" coordsize="21600,21600" o:gfxdata="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ySN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本人性格活泼开朗，有积极的人生态度，积极参加公益活动和社会实践，学习能力强，逻辑思维好，做事情有条不紊；有比较强的适应能力，能快速地融入、凝聚团队；富有责任心和团队协作精神，具有充满激情的工作态度；在今后的工作当中力求自己更大的进步。</w:t>
                        </w:r>
                      </w:p>
                    </w:txbxContent>
                  </v:textbox>
                </v:rect>
                <v:rect id="矩形 17" o:spid="_x0000_s1026" o:spt="1" style="position:absolute;left:4551;top:24747;height:1976;width:10025;" filled="f" stroked="f" coordsize="21600,21600" o:gfxdata="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H+x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120" w:afterAutospacing="0" w:line="400" w:lineRule="exact"/>
                          <w:jc w:val="both"/>
                          <w:textAlignment w:val="baseline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.07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                   XX科技有限公司                          UI设计师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汉仪旗黑-75S" w:hAnsi="汉仪旗黑-75S" w:eastAsia="汉仪旗黑-75S" w:cs="汉仪旗黑-75S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3F3F3F"/>
                            <w:kern w:val="24"/>
                            <w:sz w:val="21"/>
                            <w:szCs w:val="21"/>
                          </w:rPr>
                          <w:t>1.负责公司创意和交互设计工作，根据产品需求，设计产品的整体视觉风格；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汉仪旗黑-75S" w:hAnsi="汉仪旗黑-75S" w:eastAsia="汉仪旗黑-75S" w:cs="汉仪旗黑-75S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3F3F3F"/>
                            <w:kern w:val="24"/>
                            <w:sz w:val="21"/>
                            <w:szCs w:val="21"/>
                          </w:rPr>
                          <w:t>2.完善UI规范，负责项目的交互界面、图标、LOGO、按钮等相关元素的设计与制作；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3F3F3F"/>
                            <w:kern w:val="24"/>
                            <w:sz w:val="21"/>
                            <w:szCs w:val="21"/>
                          </w:rPr>
                          <w:t>3.配合技术开发完成切图，推进界面及交互设计的最终实现，完善文档、规范输出、版本迭代和后期优化。</w:t>
                        </w:r>
                      </w:p>
                    </w:txbxContent>
                  </v:textbox>
                </v:rect>
                <v:rect id="矩形 17" o:spid="_x0000_s1026" o:spt="1" style="position:absolute;left:4541;top:27825;height:1375;width:10025;" filled="f" stroked="f" coordsize="21600,21600" o:gfxdata="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BYi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20XX.08-20XX.02               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XX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大学学生会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学生会会长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组织多次校园活动，锻炼了自己的组织协调能力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3F3F3F"/>
                            <w:kern w:val="24"/>
                            <w:sz w:val="21"/>
                            <w:szCs w:val="21"/>
                          </w:rPr>
                          <w:t>对大型活动进行预算与规划，如购买各种舞台装置用品，请灯光老师等费用的支出</w:t>
                        </w:r>
                      </w:p>
                    </w:txbxContent>
                  </v:textbox>
                </v:rect>
                <v:rect id="矩形 17" o:spid="_x0000_s1026" o:spt="1" style="position:absolute;left:4541;top:22091;height:1575;width:10025;" filled="f" stroked="f" coordsize="21600,21600" o:gfxdata="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pLI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120" w:afterAutospacing="0" w:line="400" w:lineRule="exact"/>
                          <w:jc w:val="both"/>
                          <w:textAlignment w:val="baseline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>.07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                  XX大学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 /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本科                             电子商务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ascii="汉仪旗黑-75S" w:hAnsi="汉仪旗黑-75S" w:eastAsia="汉仪旗黑-75S" w:cs="汉仪旗黑-75S"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3F3F3F"/>
                            <w:kern w:val="24"/>
                            <w:sz w:val="21"/>
                            <w:szCs w:val="21"/>
                          </w:rPr>
                          <w:t>主修课程：管理学、微观经济学、宏观经济学、会计学、统计学、财务管理、经济法、市场营销学、营销策划案例、管理信息系统等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3F3F3F"/>
                            <w:kern w:val="24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3F3F3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8356;top:19011;height:2042;width:3218;" coordorigin="5355,1468" coordsize="3218,204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43" o:spid="_x0000_s1026" o:spt="202" type="#_x0000_t202" style="position:absolute;left:5847;top:1468;height:2042;width:2726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出生日期：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XX年X月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88-XXXX-XXXX  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instrText xml:space="preserve"> HYPERLINK "mailto:8888@163.com" </w:instrTex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XXXX</w:t>
                          </w:r>
                          <w:r>
                            <w:rPr>
                              <w:rStyle w:val="6"/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@</w:t>
                          </w:r>
                          <w:r>
                            <w:rPr>
                              <w:rStyle w:val="6"/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qq</w:t>
                          </w:r>
                          <w:r>
                            <w:rPr>
                              <w:rStyle w:val="6"/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.com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椭圆 3" o:spid="_x0000_s1026" o:spt="3" type="#_x0000_t3" style="position:absolute;left:5355;top:1639;height:441;width:441;v-text-anchor:middle;" fillcolor="#FF4D3A" filled="t" stroked="f" coordsize="21600,21600" o:gfxdata="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ZYOu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1" o:spid="_x0000_s1026" o:spt="100" style="position:absolute;left:5456;top:1740;height:238;width:238;" fillcolor="#FFFFFF [3212]" filled="t" stroked="f" coordsize="444,444" o:gfxdata="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HpvLsAAADc&#10;AAAADwAAAAAAAAABACAAAAAiAAAAZHJzL2Rvd25yZXYueG1sUEsBAhQAFAAAAAgAh07iQDMvBZ47&#10;AAAAOQAAABAAAAAAAAAAAQAgAAAACgEAAGRycy9zaGFwZXhtbC54bWxQSwUGAAAAAAYABgBbAQAA&#10;tAMAAAAA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  <v:path o:connectlocs="104887721,13932552;104887721,13932552;97790446,13932552;97790446,25762121;77022616,25762121;77022616,13932552;39694673,13932552;39694673,25762121;18664263,25762121;18664263,13932552;11829569,13932552;0,25762121;0,104887721;11829569,116454125;104887721,116454125;116454125,104887721;116454125,25762121;104887721,13932552;104887721,104887721;104887721,104887721;11829569,104887721;11829569,51523659;104887721,51523659;104887721,104887721;32596815,0;32596815,0;23395974,0;23395974,23395974;32596815,23395974;32596815,0;93058151,0;93058151,0;83857894,0;83857894,23395974;93058151,23395974;93058151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3" o:spid="_x0000_s1026" o:spt="3" type="#_x0000_t3" style="position:absolute;left:5355;top:2299;height:441;width:441;v-text-anchor:middle;" fillcolor="#FF4D3A" filled="t" stroked="f" coordsize="21600,21600" o:gfxdata="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VxX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1" o:spid="_x0000_s1026" o:spt="100" style="position:absolute;left:5459;top:2383;height:273;width:233;" fillcolor="#FFFFFF [3212]" filled="t" stroked="f" coordsize="86,101" o:gfxdata="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pNr4ugAAANsA&#10;AAAPAAAAAAAAAAEAIAAAACIAAABkcnMvZG93bnJldi54bWxQSwECFAAUAAAACACHTuJAMy8FnjsA&#10;AAA5AAAAEAAAAAAAAAABACAAAAAJAQAAZHJzL3NoYXBleG1sLnhtbFBLBQYAAAAABgAGAFsBAACz&#10;AwAAAAA=&#10;" path="m71,38c70,38,70,38,69,38c69,38,68,39,68,40c68,42,68,42,68,42c49,42,49,42,49,42c47,42,46,43,46,44c46,56,46,56,46,56c46,57,47,58,49,58c68,58,68,58,68,58c68,60,68,60,68,60c68,60,69,61,69,61c70,62,70,62,71,62c71,62,71,62,72,61c85,51,85,51,85,51c85,51,86,50,86,50c86,49,85,48,85,48c72,38,72,38,72,38c71,38,71,38,71,38m62,11c61,11,61,11,60,12c47,22,47,22,47,22c47,22,46,23,46,23c46,24,47,25,47,25c60,35,60,35,60,35c61,35,61,35,62,35c62,35,62,35,63,35c63,35,64,34,64,33c64,31,64,31,64,31c83,31,83,31,83,31c85,31,86,30,86,29c86,17,86,17,86,17c86,16,85,15,83,15c64,15,64,15,64,15c64,13,64,13,64,13c64,13,63,12,63,12c62,11,62,11,62,11m11,32c10,32,10,31,10,30c10,23,13,16,18,11c18,10,18,10,19,10c19,10,20,10,20,10c21,11,21,12,20,13c16,18,13,24,13,30c13,30,13,30,13,30c13,31,12,32,11,32c11,32,11,32,11,32m24,0c24,0,23,0,23,0c6,10,0,29,9,44c33,86,33,86,33,86c37,93,44,98,51,100c54,100,57,101,60,101c66,101,73,99,79,96c79,95,80,95,80,94c80,93,80,92,79,91c61,73,61,73,61,73c61,73,61,72,60,72c60,72,60,72,59,72c59,72,59,72,59,72c56,73,53,74,51,74c50,74,48,73,47,73c45,73,42,71,41,69c28,46,28,46,28,46c25,42,27,35,33,29c34,28,34,27,34,26c27,2,27,2,27,2c26,1,26,0,25,0c25,0,25,0,25,0c25,0,24,0,24,0e">
                    <v:path o:connectlocs="186,102;184,113;124,118;132,156;184,162;192,167;230,137;230,129;192,102;162,32;124,62;162,94;170,94;173,83;233,78;224,40;173,35;167,29;27,81;51,27;54,35;35,81;29,86;62,0;89,232;162,273;216,254;165,197;159,194;138,200;111,186;89,78;73,5;67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3" o:spid="_x0000_s1026" o:spt="3" type="#_x0000_t3" style="position:absolute;left:5355;top:2899;height:441;width:441;v-text-anchor:middle;" fillcolor="#FF4D3A" filled="t" stroked="f" coordsize="21600,21600" o:gfxdata="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dbB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1" o:spid="_x0000_s1026" o:spt="100" style="position:absolute;left:5447;top:2998;height:243;width:257;" fillcolor="#FFFFFF [3212]" filled="t" stroked="f" coordsize="121,114" o:gfxdata="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mqovQAA&#10;ANwAAAAPAAAAAAAAAAEAIAAAACIAAABkcnMvZG93bnJldi54bWxQSwECFAAUAAAACACHTuJAMy8F&#10;njsAAAA5AAAAEAAAAAAAAAABACAAAAAMAQAAZHJzL3NoYXBleG1sLnhtbFBLBQYAAAAABgAGAFsB&#10;AAC2AwAAAAA=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  <v:path o:connectlocs="80,89;80,100;161,93;184,68;74,74;80,78;189,74;184,68;80,46;74,55;184,59;189,53;40,223;218,223;19,213;87,157;237,211;237,112;33,102;19,78;27,74;33,102;223,74;235,76;237,89;101,144;55,112;55,55;76,21;201,42;201,74;201,115;127,125;178,0;33,42;27,55;0,219;231,243;257,78;223,55;178,0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3516;top:17595;height:490;width:12083;v-text-anchor:middle;" fillcolor="#FF4D3A" filled="t" stroked="f" coordsize="21600,21600" o:gfxdata="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Q8Gkr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3506;top:34245;height:565;width:12309;v-text-anchor:middle;" fillcolor="#FF4D3A" filled="t" stroked="f" coordsize="21600,21600" o:gfxdata="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QV4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group id="组合 12" o:spid="_x0000_s1026" o:spt="203" style="position:absolute;left:4606;top:19197;height:1865;width:2991;" coordorigin="11553,1745" coordsize="2991,1865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11571;top:1745;height:1341;width:2568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52"/>
                              <w:szCs w:val="5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1553;top:2758;height:852;width:299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FF4D3A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FF4D3A"/>
                              <w:sz w:val="28"/>
                              <w:szCs w:val="28"/>
                              <w:lang w:val="en-US" w:eastAsia="zh-CN"/>
                            </w:rPr>
                            <w:t>求职意向：UI设计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921;top:17529;height:3700;width:2818;" coordorigin="8948,96" coordsize="2818,370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同侧圆角矩形 1" o:spid="_x0000_s1026" style="position:absolute;left:8948;top:96;height:3700;width:2818;rotation:11796480f;v-text-anchor:middle;" fillcolor="#404040 [2429]" filled="t" stroked="f" coordsize="2818,3700" o:gfxdata="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11i5vQAA&#10;ANwAAAAPAAAAAAAAAAEAIAAAACIAAABkcnMvZG93bnJldi54bWxQSwECFAAUAAAACACHTuJAMy8F&#10;njsAAAA5AAAAEAAAAAAAAAABACAAAAAMAQAAZHJzL3NoYXBleG1sLnhtbFBLBQYAAAAABgAGAFsB&#10;AAC2AwAAAAA=&#10;" path="m1409,0l1409,0c2187,0,2818,631,2818,1409l2818,3700,2818,3700,0,3700,0,3700,0,1409c0,631,631,0,1409,0xe">
                    <v:path textboxrect="0,0,2818,3700" o:connectlocs="2818,1850;1409,3700;0,1850;1409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</w:p>
                      </w:txbxContent>
                    </v:textbox>
                  </v:shape>
                  <v:shape id="图片 7" o:spid="_x0000_s1026" o:spt="75" alt="D:\常用资料\稻壳模板\素材\简历头像规范\用于圆形和方形头像500x500\03.jpg03" type="#_x0000_t75" style="position:absolute;left:9193;top:1165;height:2337;width:2348;" filled="f" o:preferrelative="t" stroked="f" coordsize="21600,21600" o:gfxdata="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pPP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/>
                    <v:imagedata r:id="rId5" o:title=""/>
                    <o:lock v:ext="edit" aspectratio="t"/>
                  </v:shape>
                </v:group>
                <v:shape id="文本框 8" o:spid="_x0000_s1026" o:spt="202" type="#_x0000_t202" style="position:absolute;left:11909;top:17924;height:852;width:2836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center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7670165</wp:posOffset>
                </wp:positionV>
                <wp:extent cx="361950" cy="361950"/>
                <wp:effectExtent l="0" t="0" r="6350" b="6350"/>
                <wp:wrapNone/>
                <wp:docPr id="3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rgbClr val="FF4D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4.4pt;margin-top:603.95pt;height:28.5pt;width:28.5pt;z-index:251659264;v-text-anchor:middle;mso-width-relative:page;mso-height-relative:page;" fillcolor="#FF4D3A" filled="t" stroked="f" coordsize="21600,21600" o:gfxdata="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1Dh43AAAAA4BAAAPAAAAAAAAAAEAIAAAACIAAABkcnMvZG93bnJl&#10;di54bWxQSwECFAAUAAAACACHTuJABhW9RGsCAADO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6387465</wp:posOffset>
                </wp:positionV>
                <wp:extent cx="361950" cy="361950"/>
                <wp:effectExtent l="0" t="0" r="6350" b="6350"/>
                <wp:wrapNone/>
                <wp:docPr id="31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rgbClr val="FF4D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4.4pt;margin-top:502.95pt;height:28.5pt;width:28.5pt;z-index:251660288;v-text-anchor:middle;mso-width-relative:page;mso-height-relative:page;" fillcolor="#FF4D3A" filled="t" stroked="f" coordsize="21600,21600" o:gfxdata="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rAHRNsAAAAOAQAADwAAAAAAAAABACAAAAAiAAAAZHJzL2Rvd25yZXYu&#10;eG1sUEsBAhQAFAAAAAgAh07iQP14YtZqAgAAzgQAAA4AAAAAAAAAAQAgAAAAK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4839970</wp:posOffset>
            </wp:positionV>
            <wp:extent cx="287020" cy="287020"/>
            <wp:effectExtent l="0" t="0" r="0" b="0"/>
            <wp:wrapNone/>
            <wp:docPr id="21" name="图片 5" descr="RFQ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RFQ-logo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4799965</wp:posOffset>
                </wp:positionV>
                <wp:extent cx="361950" cy="361950"/>
                <wp:effectExtent l="0" t="0" r="6350" b="6350"/>
                <wp:wrapNone/>
                <wp:docPr id="30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rgbClr val="FF4D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4.4pt;margin-top:377.95pt;height:28.5pt;width:28.5pt;z-index:251661312;v-text-anchor:middle;mso-width-relative:page;mso-height-relative:page;" fillcolor="#FF4D3A" filled="t" stroked="f" coordsize="21600,21600" o:gfxdata="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zgoU3cAAAADAEAAA8AAAAAAAAAAQAgAAAAIgAAAGRycy9kb3ducmV2&#10;LnhtbFBLAQIUABQAAAAIAIdO4kAgTbVyagIAAM4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2762885</wp:posOffset>
                </wp:positionV>
                <wp:extent cx="6583680" cy="405130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405130"/>
                          <a:chOff x="1854" y="7668"/>
                          <a:chExt cx="10368" cy="638"/>
                        </a:xfrm>
                      </wpg:grpSpPr>
                      <wpg:grpSp>
                        <wpg:cNvPr id="156" name="组合 15"/>
                        <wpg:cNvGrpSpPr/>
                        <wpg:grpSpPr>
                          <a:xfrm>
                            <a:off x="2392" y="7668"/>
                            <a:ext cx="9830" cy="638"/>
                            <a:chOff x="2432" y="5088"/>
                            <a:chExt cx="9830" cy="638"/>
                          </a:xfrm>
                        </wpg:grpSpPr>
                        <wpg:grpSp>
                          <wpg:cNvPr id="157" name="组合 14"/>
                          <wpg:cNvGrpSpPr/>
                          <wpg:grpSpPr>
                            <a:xfrm rot="0">
                              <a:off x="3793" y="5474"/>
                              <a:ext cx="8469" cy="120"/>
                              <a:chOff x="4870" y="2120"/>
                              <a:chExt cx="6750" cy="0"/>
                            </a:xfrm>
                          </wpg:grpSpPr>
                          <wps:wsp>
                            <wps:cNvPr id="17" name="直接连接符 10"/>
                            <wps:cNvCnPr/>
                            <wps:spPr>
                              <a:xfrm>
                                <a:off x="4870" y="2120"/>
                                <a:ext cx="67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接连接符 11"/>
                            <wps:cNvCnPr/>
                            <wps:spPr>
                              <a:xfrm>
                                <a:off x="4870" y="2120"/>
                                <a:ext cx="187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FF4D3A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9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0" name="Camille16"/>
                        <wps:cNvSpPr/>
                        <wps:spPr>
                          <a:xfrm>
                            <a:off x="1854" y="7895"/>
                            <a:ext cx="378" cy="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483761" y="60862692"/>
                              </a:cxn>
                              <a:cxn ang="0">
                                <a:pos x="60483761" y="60862692"/>
                              </a:cxn>
                              <a:cxn ang="0">
                                <a:pos x="72054192" y="60862692"/>
                              </a:cxn>
                              <a:cxn ang="0">
                                <a:pos x="72054192" y="72455586"/>
                              </a:cxn>
                              <a:cxn ang="0">
                                <a:pos x="130434186" y="72455586"/>
                              </a:cxn>
                              <a:cxn ang="0">
                                <a:pos x="128067082" y="35042209"/>
                              </a:cxn>
                              <a:cxn ang="0">
                                <a:pos x="116496651" y="21078148"/>
                              </a:cxn>
                              <a:cxn ang="0">
                                <a:pos x="95458973" y="21078148"/>
                              </a:cxn>
                              <a:cxn ang="0">
                                <a:pos x="88621582" y="7114086"/>
                              </a:cxn>
                              <a:cxn ang="0">
                                <a:pos x="78891583" y="0"/>
                              </a:cxn>
                              <a:cxn ang="0">
                                <a:pos x="51016514" y="0"/>
                              </a:cxn>
                              <a:cxn ang="0">
                                <a:pos x="44179123" y="7114086"/>
                              </a:cxn>
                              <a:cxn ang="0">
                                <a:pos x="34975212" y="21078148"/>
                              </a:cxn>
                              <a:cxn ang="0">
                                <a:pos x="13937534" y="21078148"/>
                              </a:cxn>
                              <a:cxn ang="0">
                                <a:pos x="2366519" y="35042209"/>
                              </a:cxn>
                              <a:cxn ang="0">
                                <a:pos x="0" y="72455586"/>
                              </a:cxn>
                              <a:cxn ang="0">
                                <a:pos x="60483761" y="72455586"/>
                              </a:cxn>
                              <a:cxn ang="0">
                                <a:pos x="60483761" y="60862692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55750138" y="9485254"/>
                              </a:cxn>
                              <a:cxn ang="0">
                                <a:pos x="74684048" y="9485254"/>
                              </a:cxn>
                              <a:cxn ang="0">
                                <a:pos x="81258103" y="13964061"/>
                              </a:cxn>
                              <a:cxn ang="0">
                                <a:pos x="83887959" y="21078148"/>
                              </a:cxn>
                              <a:cxn ang="0">
                                <a:pos x="46546226" y="21078148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72054192" y="93533735"/>
                              </a:cxn>
                              <a:cxn ang="0">
                                <a:pos x="72054192" y="93533735"/>
                              </a:cxn>
                              <a:cxn ang="0">
                                <a:pos x="60483761" y="93533735"/>
                              </a:cxn>
                              <a:cxn ang="0">
                                <a:pos x="60483761" y="79569673"/>
                              </a:cxn>
                              <a:cxn ang="0">
                                <a:pos x="2366519" y="79569673"/>
                              </a:cxn>
                              <a:cxn ang="0">
                                <a:pos x="4470287" y="100384293"/>
                              </a:cxn>
                              <a:cxn ang="0">
                                <a:pos x="16304054" y="111977187"/>
                              </a:cxn>
                              <a:cxn ang="0">
                                <a:pos x="114129547" y="111977187"/>
                              </a:cxn>
                              <a:cxn ang="0">
                                <a:pos x="125700562" y="100384293"/>
                              </a:cxn>
                              <a:cxn ang="0">
                                <a:pos x="128067082" y="79569673"/>
                              </a:cxn>
                              <a:cxn ang="0">
                                <a:pos x="72054192" y="79569673"/>
                              </a:cxn>
                              <a:cxn ang="0">
                                <a:pos x="72054192" y="93533735"/>
                              </a:cxn>
                            </a:cxnLst>
                            <a:rect l="0" t="0" r="0" b="0"/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5pt;margin-top:217.55pt;height:31.9pt;width:518.4pt;z-index:251675648;mso-width-relative:page;mso-height-relative:page;" coordorigin="1854,7668" coordsize="10368,638" o:gfxdata="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">
                <o:lock v:ext="edit" aspectratio="f"/>
                <v:group id="组合 15" o:spid="_x0000_s1026" o:spt="203" style="position:absolute;left:2392;top:7668;height:638;width:9830;" coordorigin="2432,5088" coordsize="9830,638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4" o:spid="_x0000_s1026" o:spt="203" style="position:absolute;left:3793;top:5474;height:120;width:8469;" coordorigin="4870,2120" coordsize="6750,0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0" o:spid="_x0000_s1026" o:spt="20" style="position:absolute;left:4870;top:2120;height:0;width:6750;" filled="f" stroked="t" coordsize="21600,21600" o:gfxdata="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aia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3pt" color="#404040 [2429]" miterlimit="8" joinstyle="round" dashstyle="1 1" endcap="round"/>
                      <v:imagedata o:title=""/>
                      <o:lock v:ext="edit" aspectratio="f"/>
                    </v:line>
                    <v:line id="直接连接符 11" o:spid="_x0000_s1026" o:spt="20" style="position:absolute;left:4870;top:2120;height:0;width:1870;" filled="f" stroked="t" coordsize="21600,21600" o:gfxdata="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1NO&#10;pMEAAADcAAAADwAAAAAAAAABACAAAAAiAAAAZHJzL2Rvd25yZXYueG1sUEsBAhQAFAAAAAgAh07i&#10;QDMvBZ47AAAAOQAAABAAAAAAAAAAAQAgAAAAEAEAAGRycy9zaGFwZXhtbC54bWxQSwUGAAAAAAYA&#10;BgBbAQAAugMAAAAA&#10;">
                      <v:fill on="f" focussize="0,0"/>
                      <v:stroke weight="3pt" color="#FF4D3A [3204]" miterlimit="8" joinstyle="round" dashstyle="1 1" endcap="round"/>
                      <v:imagedata o:title=""/>
                      <o:lock v:ext="edit" aspectratio="f"/>
                    </v:line>
                  </v:group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shape id="Camille16" o:spid="_x0000_s1026" o:spt="100" style="position:absolute;left:1854;top:7895;height:325;width:378;" fillcolor="#FFFFFF [3212]" filled="t" stroked="f" coordsize="497,426" o:gfxdata="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FQLLsAAADb&#10;AAAADwAAAAAAAAABACAAAAAiAAAAZHJzL2Rvd25yZXYueG1sUEsBAhQAFAAAAAgAh07iQDMvBZ47&#10;AAAAOQAAABAAAAAAAAAAAQAgAAAACgEAAGRycy9zaGFwZXhtbC54bWxQSwUGAAAAAAYABgBbAQAA&#10;tAM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locs="60483761,60862692;60483761,60862692;72054192,60862692;72054192,72455586;130434186,72455586;128067082,35042209;116496651,21078148;95458973,21078148;88621582,7114086;78891583,0;51016514,0;44179123,7114086;34975212,21078148;13937534,21078148;2366519,35042209;0,72455586;60483761,72455586;60483761,60862692;48912746,13964061;48912746,13964061;55750138,9485254;74684048,9485254;81258103,13964061;83887959,21078148;46546226,21078148;48912746,13964061;72054192,93533735;72054192,93533735;60483761,93533735;60483761,79569673;2366519,79569673;4470287,100384293;16304054,111977187;114129547,111977187;125700562,100384293;128067082,79569673;72054192,79569673;72054192,93533735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2837815</wp:posOffset>
                </wp:positionV>
                <wp:extent cx="361950" cy="361950"/>
                <wp:effectExtent l="0" t="0" r="6350" b="6350"/>
                <wp:wrapNone/>
                <wp:docPr id="28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rgbClr val="FF4D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4.4pt;margin-top:223.45pt;height:28.5pt;width:28.5pt;z-index:251662336;v-text-anchor:middle;mso-width-relative:page;mso-height-relative:page;" fillcolor="#FF4D3A" filled="t" stroked="f" coordsize="21600,21600" o:gfxdata="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IyC2zbAAAADAEAAA8AAAAAAAAAAQAgAAAAIgAAAGRycy9kb3ducmV2&#10;LnhtbFBLAQIUABQAAAAIAIdO4kBTiZ2sawIAAM4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1148715</wp:posOffset>
                </wp:positionV>
                <wp:extent cx="361950" cy="361950"/>
                <wp:effectExtent l="0" t="0" r="6350" b="6350"/>
                <wp:wrapNone/>
                <wp:docPr id="27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rgbClr val="FF4D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4.4pt;margin-top:90.45pt;height:28.5pt;width:28.5pt;z-index:251663360;v-text-anchor:middle;mso-width-relative:page;mso-height-relative:page;" fillcolor="#FF4D3A" filled="t" stroked="f" coordsize="21600,21600" o:gfxdata="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DLuiDbAAAADAEAAA8AAAAAAAAAAQAgAAAAIgAAAGRycy9kb3ducmV2&#10;LnhtbFBLAQIUABQAAAAIAIdO4kDtsbRCawIAAM4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7582535</wp:posOffset>
                </wp:positionV>
                <wp:extent cx="6557010" cy="405130"/>
                <wp:effectExtent l="0" t="0" r="0" b="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405130"/>
                          <a:chOff x="1916" y="13268"/>
                          <a:chExt cx="10326" cy="638"/>
                        </a:xfrm>
                      </wpg:grpSpPr>
                      <wpg:grpSp>
                        <wpg:cNvPr id="176" name="组合 15"/>
                        <wpg:cNvGrpSpPr/>
                        <wpg:grpSpPr>
                          <a:xfrm rot="0">
                            <a:off x="2412" y="13268"/>
                            <a:ext cx="9830" cy="638"/>
                            <a:chOff x="2432" y="5088"/>
                            <a:chExt cx="9830" cy="638"/>
                          </a:xfrm>
                        </wpg:grpSpPr>
                        <wpg:grpSp>
                          <wpg:cNvPr id="48" name="组合 14"/>
                          <wpg:cNvGrpSpPr/>
                          <wpg:grpSpPr>
                            <a:xfrm rot="0">
                              <a:off x="3793" y="5474"/>
                              <a:ext cx="8469" cy="120"/>
                              <a:chOff x="4870" y="2120"/>
                              <a:chExt cx="6750" cy="0"/>
                            </a:xfrm>
                          </wpg:grpSpPr>
                          <wps:wsp>
                            <wps:cNvPr id="49" name="直接连接符 10"/>
                            <wps:cNvCnPr/>
                            <wps:spPr>
                              <a:xfrm>
                                <a:off x="4870" y="2120"/>
                                <a:ext cx="67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直接连接符 11"/>
                            <wps:cNvCnPr/>
                            <wps:spPr>
                              <a:xfrm>
                                <a:off x="4870" y="2120"/>
                                <a:ext cx="187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FF4D3A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8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1" name="Camille8"/>
                        <wps:cNvSpPr/>
                        <wps:spPr>
                          <a:xfrm>
                            <a:off x="1916" y="13484"/>
                            <a:ext cx="274" cy="3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566864" y="46602108"/>
                              </a:cxn>
                              <a:cxn ang="0">
                                <a:pos x="74566864" y="46602108"/>
                              </a:cxn>
                              <a:cxn ang="0">
                                <a:pos x="84052302" y="4712612"/>
                              </a:cxn>
                              <a:cxn ang="0">
                                <a:pos x="53751402" y="35082584"/>
                              </a:cxn>
                              <a:cxn ang="0">
                                <a:pos x="25821860" y="60478229"/>
                              </a:cxn>
                              <a:cxn ang="0">
                                <a:pos x="25821860" y="104724323"/>
                              </a:cxn>
                              <a:cxn ang="0">
                                <a:pos x="81680943" y="120956459"/>
                              </a:cxn>
                              <a:cxn ang="0">
                                <a:pos x="102759500" y="58121632"/>
                              </a:cxn>
                              <a:cxn ang="0">
                                <a:pos x="74566864" y="46602108"/>
                              </a:cxn>
                              <a:cxn ang="0">
                                <a:pos x="18707782" y="46602108"/>
                              </a:cxn>
                              <a:cxn ang="0">
                                <a:pos x="18707782" y="46602108"/>
                              </a:cxn>
                              <a:cxn ang="0">
                                <a:pos x="0" y="67285141"/>
                              </a:cxn>
                              <a:cxn ang="0">
                                <a:pos x="0" y="97393399"/>
                              </a:cxn>
                              <a:cxn ang="0">
                                <a:pos x="18707782" y="118599862"/>
                              </a:cxn>
                              <a:cxn ang="0">
                                <a:pos x="11593118" y="104724323"/>
                              </a:cxn>
                              <a:cxn ang="0">
                                <a:pos x="11593118" y="62834244"/>
                              </a:cxn>
                              <a:cxn ang="0">
                                <a:pos x="18707782" y="46602108"/>
                              </a:cxn>
                            </a:cxnLst>
                            <a:rect l="0" t="0" r="0" b="0"/>
                            <a:pathLst>
                              <a:path w="391" h="463">
                                <a:moveTo>
                                  <a:pt x="283" y="178"/>
                                </a:moveTo>
                                <a:lnTo>
                                  <a:pt x="283" y="178"/>
                                </a:lnTo>
                                <a:cubicBezTo>
                                  <a:pt x="283" y="169"/>
                                  <a:pt x="373" y="89"/>
                                  <a:pt x="319" y="18"/>
                                </a:cubicBezTo>
                                <a:cubicBezTo>
                                  <a:pt x="310" y="0"/>
                                  <a:pt x="266" y="98"/>
                                  <a:pt x="204" y="134"/>
                                </a:cubicBezTo>
                                <a:cubicBezTo>
                                  <a:pt x="169" y="160"/>
                                  <a:pt x="98" y="204"/>
                                  <a:pt x="98" y="231"/>
                                </a:cubicBezTo>
                                <a:cubicBezTo>
                                  <a:pt x="98" y="400"/>
                                  <a:pt x="98" y="400"/>
                                  <a:pt x="98" y="400"/>
                                </a:cubicBezTo>
                                <a:cubicBezTo>
                                  <a:pt x="98" y="435"/>
                                  <a:pt x="213" y="462"/>
                                  <a:pt x="310" y="462"/>
                                </a:cubicBezTo>
                                <a:cubicBezTo>
                                  <a:pt x="345" y="462"/>
                                  <a:pt x="390" y="249"/>
                                  <a:pt x="390" y="222"/>
                                </a:cubicBezTo>
                                <a:cubicBezTo>
                                  <a:pt x="390" y="187"/>
                                  <a:pt x="292" y="187"/>
                                  <a:pt x="283" y="178"/>
                                </a:cubicBezTo>
                                <a:close/>
                                <a:moveTo>
                                  <a:pt x="71" y="178"/>
                                </a:moveTo>
                                <a:lnTo>
                                  <a:pt x="71" y="178"/>
                                </a:lnTo>
                                <a:cubicBezTo>
                                  <a:pt x="54" y="178"/>
                                  <a:pt x="0" y="187"/>
                                  <a:pt x="0" y="257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0" y="444"/>
                                  <a:pt x="54" y="453"/>
                                  <a:pt x="71" y="453"/>
                                </a:cubicBezTo>
                                <a:cubicBezTo>
                                  <a:pt x="89" y="453"/>
                                  <a:pt x="44" y="435"/>
                                  <a:pt x="44" y="400"/>
                                </a:cubicBezTo>
                                <a:cubicBezTo>
                                  <a:pt x="44" y="240"/>
                                  <a:pt x="44" y="240"/>
                                  <a:pt x="44" y="240"/>
                                </a:cubicBezTo>
                                <a:cubicBezTo>
                                  <a:pt x="44" y="196"/>
                                  <a:pt x="89" y="178"/>
                                  <a:pt x="71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05pt;margin-top:597.05pt;height:31.9pt;width:516.3pt;z-index:251678720;mso-width-relative:page;mso-height-relative:page;" coordorigin="1916,13268" coordsize="10326,638" o:gfxdata="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qVTtbdwAAAANAQAADwAAAAAAAAABACAAAAAiAAAAZHJzL2Rvd25yZXYueG1s&#10;UEsBAhQAFAAAAAgAh07iQC3ogbNoBgAAJhcAAA4AAAAAAAAAAQAgAAAAKwEAAGRycy9lMm9Eb2Mu&#10;eG1sUEsFBgAAAAAGAAYAWQEAAAUKAAAAAA==&#10;">
                <o:lock v:ext="edit" aspectratio="f"/>
                <v:group id="组合 15" o:spid="_x0000_s1026" o:spt="203" style="position:absolute;left:2412;top:13268;height:638;width:9830;" coordorigin="2432,5088" coordsize="9830,638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4" o:spid="_x0000_s1026" o:spt="203" style="position:absolute;left:3793;top:5474;height:120;width:8469;" coordorigin="4870,2120" coordsize="6750,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10" o:spid="_x0000_s1026" o:spt="20" style="position:absolute;left:4870;top:2120;height:0;width:6750;" filled="f" stroked="t" coordsize="21600,21600" o:gfxdata="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dryd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3pt" color="#404040 [2429]" miterlimit="8" joinstyle="round" dashstyle="1 1" endcap="round"/>
                      <v:imagedata o:title=""/>
                      <o:lock v:ext="edit" aspectratio="f"/>
                    </v:line>
                    <v:line id="直接连接符 11" o:spid="_x0000_s1026" o:spt="20" style="position:absolute;left:4870;top:2120;height:0;width:1870;" filled="f" stroked="t" coordsize="21600,21600" o:gfxdata="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mGt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3pt" color="#FF4D3A [3204]" miterlimit="8" joinstyle="round" dashstyle="1 1" endcap="round"/>
                      <v:imagedata o:title=""/>
                      <o:lock v:ext="edit" aspectratio="f"/>
                    </v:line>
                  </v:group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Cbpy9c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+F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unL1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Camille8" o:spid="_x0000_s1026" o:spt="100" style="position:absolute;left:1916;top:13484;height:324;width:274;" fillcolor="#FFFFFF [3212]" filled="t" stroked="f" coordsize="391,463" o:gfxdata="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JMt7sAAADb&#10;AAAADwAAAAAAAAABACAAAAAiAAAAZHJzL2Rvd25yZXYueG1sUEsBAhQAFAAAAAgAh07iQDMvBZ47&#10;AAAAOQAAABAAAAAAAAAAAQAgAAAACgEAAGRycy9zaGFwZXhtbC54bWxQSwUGAAAAAAYABgBbAQAA&#10;tAMAAAAA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<v:path o:connectlocs="74566864,46602108;74566864,46602108;84052302,4712612;53751402,35082584;25821860,60478229;25821860,104724323;81680943,120956459;102759500,58121632;74566864,46602108;18707782,46602108;18707782,46602108;0,67285141;0,97393399;18707782,118599862;11593118,104724323;11593118,62834244;18707782,46602108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6318885</wp:posOffset>
                </wp:positionV>
                <wp:extent cx="6578600" cy="405130"/>
                <wp:effectExtent l="0" t="0" r="0" b="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405130"/>
                          <a:chOff x="1862" y="10388"/>
                          <a:chExt cx="10360" cy="638"/>
                        </a:xfrm>
                      </wpg:grpSpPr>
                      <wpg:grpSp>
                        <wpg:cNvPr id="162" name="组合 15"/>
                        <wpg:cNvGrpSpPr/>
                        <wpg:grpSpPr>
                          <a:xfrm rot="0">
                            <a:off x="2392" y="10388"/>
                            <a:ext cx="9830" cy="638"/>
                            <a:chOff x="2432" y="5088"/>
                            <a:chExt cx="9830" cy="638"/>
                          </a:xfrm>
                        </wpg:grpSpPr>
                        <wpg:grpSp>
                          <wpg:cNvPr id="37" name="组合 14"/>
                          <wpg:cNvGrpSpPr/>
                          <wpg:grpSpPr>
                            <a:xfrm rot="0">
                              <a:off x="3793" y="5474"/>
                              <a:ext cx="8469" cy="120"/>
                              <a:chOff x="4870" y="2120"/>
                              <a:chExt cx="6750" cy="0"/>
                            </a:xfrm>
                          </wpg:grpSpPr>
                          <wps:wsp>
                            <wps:cNvPr id="163" name="直接连接符 10"/>
                            <wps:cNvCnPr/>
                            <wps:spPr>
                              <a:xfrm>
                                <a:off x="4870" y="2120"/>
                                <a:ext cx="67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接连接符 11"/>
                            <wps:cNvCnPr/>
                            <wps:spPr>
                              <a:xfrm>
                                <a:off x="4870" y="2120"/>
                                <a:ext cx="187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FF4D3A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4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技能荣誉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6" name="Camille22"/>
                        <wps:cNvSpPr>
                          <a:spLocks noEditPoints="1"/>
                        </wps:cNvSpPr>
                        <wps:spPr bwMode="auto">
                          <a:xfrm>
                            <a:off x="1862" y="10615"/>
                            <a:ext cx="341" cy="340"/>
                          </a:xfrm>
                          <a:custGeom>
                            <a:avLst/>
                            <a:gdLst>
                              <a:gd name="T0" fmla="*/ 272 w 1478"/>
                              <a:gd name="T1" fmla="*/ 155 h 1478"/>
                              <a:gd name="T2" fmla="*/ 500 w 1478"/>
                              <a:gd name="T3" fmla="*/ 160 h 1478"/>
                              <a:gd name="T4" fmla="*/ 626 w 1478"/>
                              <a:gd name="T5" fmla="*/ 0 h 1478"/>
                              <a:gd name="T6" fmla="*/ 822 w 1478"/>
                              <a:gd name="T7" fmla="*/ 118 h 1478"/>
                              <a:gd name="T8" fmla="*/ 1011 w 1478"/>
                              <a:gd name="T9" fmla="*/ 43 h 1478"/>
                              <a:gd name="T10" fmla="*/ 1121 w 1478"/>
                              <a:gd name="T11" fmla="*/ 243 h 1478"/>
                              <a:gd name="T12" fmla="*/ 1323 w 1478"/>
                              <a:gd name="T13" fmla="*/ 272 h 1478"/>
                              <a:gd name="T14" fmla="*/ 1318 w 1478"/>
                              <a:gd name="T15" fmla="*/ 500 h 1478"/>
                              <a:gd name="T16" fmla="*/ 1478 w 1478"/>
                              <a:gd name="T17" fmla="*/ 626 h 1478"/>
                              <a:gd name="T18" fmla="*/ 1360 w 1478"/>
                              <a:gd name="T19" fmla="*/ 822 h 1478"/>
                              <a:gd name="T20" fmla="*/ 1435 w 1478"/>
                              <a:gd name="T21" fmla="*/ 1011 h 1478"/>
                              <a:gd name="T22" fmla="*/ 1235 w 1478"/>
                              <a:gd name="T23" fmla="*/ 1121 h 1478"/>
                              <a:gd name="T24" fmla="*/ 1206 w 1478"/>
                              <a:gd name="T25" fmla="*/ 1323 h 1478"/>
                              <a:gd name="T26" fmla="*/ 978 w 1478"/>
                              <a:gd name="T27" fmla="*/ 1318 h 1478"/>
                              <a:gd name="T28" fmla="*/ 852 w 1478"/>
                              <a:gd name="T29" fmla="*/ 1478 h 1478"/>
                              <a:gd name="T30" fmla="*/ 656 w 1478"/>
                              <a:gd name="T31" fmla="*/ 1360 h 1478"/>
                              <a:gd name="T32" fmla="*/ 467 w 1478"/>
                              <a:gd name="T33" fmla="*/ 1435 h 1478"/>
                              <a:gd name="T34" fmla="*/ 357 w 1478"/>
                              <a:gd name="T35" fmla="*/ 1235 h 1478"/>
                              <a:gd name="T36" fmla="*/ 155 w 1478"/>
                              <a:gd name="T37" fmla="*/ 1206 h 1478"/>
                              <a:gd name="T38" fmla="*/ 160 w 1478"/>
                              <a:gd name="T39" fmla="*/ 978 h 1478"/>
                              <a:gd name="T40" fmla="*/ 0 w 1478"/>
                              <a:gd name="T41" fmla="*/ 852 h 1478"/>
                              <a:gd name="T42" fmla="*/ 118 w 1478"/>
                              <a:gd name="T43" fmla="*/ 656 h 1478"/>
                              <a:gd name="T44" fmla="*/ 43 w 1478"/>
                              <a:gd name="T45" fmla="*/ 467 h 1478"/>
                              <a:gd name="T46" fmla="*/ 243 w 1478"/>
                              <a:gd name="T47" fmla="*/ 357 h 1478"/>
                              <a:gd name="T48" fmla="*/ 659 w 1478"/>
                              <a:gd name="T49" fmla="*/ 440 h 1478"/>
                              <a:gd name="T50" fmla="*/ 819 w 1478"/>
                              <a:gd name="T51" fmla="*/ 1038 h 1478"/>
                              <a:gd name="T52" fmla="*/ 659 w 1478"/>
                              <a:gd name="T53" fmla="*/ 440 h 1478"/>
                              <a:gd name="T54" fmla="*/ 942 w 1478"/>
                              <a:gd name="T55" fmla="*/ 685 h 1478"/>
                              <a:gd name="T56" fmla="*/ 536 w 1478"/>
                              <a:gd name="T57" fmla="*/ 793 h 1478"/>
                              <a:gd name="T58" fmla="*/ 634 w 1478"/>
                              <a:gd name="T59" fmla="*/ 344 h 1478"/>
                              <a:gd name="T60" fmla="*/ 844 w 1478"/>
                              <a:gd name="T61" fmla="*/ 1135 h 1478"/>
                              <a:gd name="T62" fmla="*/ 634 w 1478"/>
                              <a:gd name="T63" fmla="*/ 344 h 1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478" h="1478">
                                <a:moveTo>
                                  <a:pt x="157" y="270"/>
                                </a:moveTo>
                                <a:lnTo>
                                  <a:pt x="272" y="155"/>
                                </a:lnTo>
                                <a:lnTo>
                                  <a:pt x="358" y="242"/>
                                </a:lnTo>
                                <a:cubicBezTo>
                                  <a:pt x="401" y="209"/>
                                  <a:pt x="449" y="181"/>
                                  <a:pt x="500" y="160"/>
                                </a:cubicBezTo>
                                <a:lnTo>
                                  <a:pt x="469" y="42"/>
                                </a:lnTo>
                                <a:lnTo>
                                  <a:pt x="626" y="0"/>
                                </a:lnTo>
                                <a:lnTo>
                                  <a:pt x="658" y="118"/>
                                </a:lnTo>
                                <a:cubicBezTo>
                                  <a:pt x="713" y="111"/>
                                  <a:pt x="768" y="111"/>
                                  <a:pt x="822" y="118"/>
                                </a:cubicBezTo>
                                <a:lnTo>
                                  <a:pt x="854" y="0"/>
                                </a:lnTo>
                                <a:lnTo>
                                  <a:pt x="1011" y="43"/>
                                </a:lnTo>
                                <a:lnTo>
                                  <a:pt x="979" y="161"/>
                                </a:lnTo>
                                <a:cubicBezTo>
                                  <a:pt x="1030" y="182"/>
                                  <a:pt x="1077" y="210"/>
                                  <a:pt x="1121" y="243"/>
                                </a:cubicBezTo>
                                <a:lnTo>
                                  <a:pt x="1208" y="157"/>
                                </a:lnTo>
                                <a:lnTo>
                                  <a:pt x="1323" y="272"/>
                                </a:lnTo>
                                <a:lnTo>
                                  <a:pt x="1236" y="358"/>
                                </a:lnTo>
                                <a:cubicBezTo>
                                  <a:pt x="1269" y="401"/>
                                  <a:pt x="1297" y="449"/>
                                  <a:pt x="1318" y="500"/>
                                </a:cubicBezTo>
                                <a:lnTo>
                                  <a:pt x="1436" y="469"/>
                                </a:lnTo>
                                <a:lnTo>
                                  <a:pt x="1478" y="626"/>
                                </a:lnTo>
                                <a:lnTo>
                                  <a:pt x="1360" y="658"/>
                                </a:lnTo>
                                <a:cubicBezTo>
                                  <a:pt x="1367" y="713"/>
                                  <a:pt x="1367" y="768"/>
                                  <a:pt x="1360" y="822"/>
                                </a:cubicBezTo>
                                <a:lnTo>
                                  <a:pt x="1478" y="854"/>
                                </a:lnTo>
                                <a:lnTo>
                                  <a:pt x="1435" y="1011"/>
                                </a:lnTo>
                                <a:lnTo>
                                  <a:pt x="1317" y="979"/>
                                </a:lnTo>
                                <a:cubicBezTo>
                                  <a:pt x="1296" y="1030"/>
                                  <a:pt x="1268" y="1077"/>
                                  <a:pt x="1235" y="1121"/>
                                </a:cubicBezTo>
                                <a:lnTo>
                                  <a:pt x="1322" y="1208"/>
                                </a:lnTo>
                                <a:lnTo>
                                  <a:pt x="1206" y="1323"/>
                                </a:lnTo>
                                <a:lnTo>
                                  <a:pt x="1120" y="1236"/>
                                </a:lnTo>
                                <a:cubicBezTo>
                                  <a:pt x="1077" y="1269"/>
                                  <a:pt x="1029" y="1297"/>
                                  <a:pt x="978" y="1318"/>
                                </a:cubicBezTo>
                                <a:lnTo>
                                  <a:pt x="1009" y="1436"/>
                                </a:lnTo>
                                <a:lnTo>
                                  <a:pt x="852" y="1478"/>
                                </a:lnTo>
                                <a:lnTo>
                                  <a:pt x="820" y="1360"/>
                                </a:lnTo>
                                <a:cubicBezTo>
                                  <a:pt x="765" y="1367"/>
                                  <a:pt x="710" y="1367"/>
                                  <a:pt x="656" y="1360"/>
                                </a:cubicBezTo>
                                <a:lnTo>
                                  <a:pt x="624" y="1478"/>
                                </a:lnTo>
                                <a:lnTo>
                                  <a:pt x="467" y="1435"/>
                                </a:lnTo>
                                <a:lnTo>
                                  <a:pt x="499" y="1317"/>
                                </a:lnTo>
                                <a:cubicBezTo>
                                  <a:pt x="448" y="1296"/>
                                  <a:pt x="401" y="1269"/>
                                  <a:pt x="357" y="1235"/>
                                </a:cubicBezTo>
                                <a:lnTo>
                                  <a:pt x="270" y="1322"/>
                                </a:lnTo>
                                <a:lnTo>
                                  <a:pt x="155" y="1206"/>
                                </a:lnTo>
                                <a:lnTo>
                                  <a:pt x="242" y="1120"/>
                                </a:lnTo>
                                <a:cubicBezTo>
                                  <a:pt x="209" y="1077"/>
                                  <a:pt x="181" y="1029"/>
                                  <a:pt x="160" y="978"/>
                                </a:cubicBezTo>
                                <a:lnTo>
                                  <a:pt x="42" y="1009"/>
                                </a:lnTo>
                                <a:lnTo>
                                  <a:pt x="0" y="852"/>
                                </a:lnTo>
                                <a:lnTo>
                                  <a:pt x="118" y="820"/>
                                </a:lnTo>
                                <a:cubicBezTo>
                                  <a:pt x="111" y="765"/>
                                  <a:pt x="111" y="710"/>
                                  <a:pt x="118" y="656"/>
                                </a:cubicBezTo>
                                <a:lnTo>
                                  <a:pt x="0" y="624"/>
                                </a:lnTo>
                                <a:lnTo>
                                  <a:pt x="43" y="467"/>
                                </a:lnTo>
                                <a:lnTo>
                                  <a:pt x="161" y="499"/>
                                </a:lnTo>
                                <a:cubicBezTo>
                                  <a:pt x="182" y="448"/>
                                  <a:pt x="210" y="401"/>
                                  <a:pt x="243" y="357"/>
                                </a:cubicBezTo>
                                <a:lnTo>
                                  <a:pt x="157" y="270"/>
                                </a:lnTo>
                                <a:close/>
                                <a:moveTo>
                                  <a:pt x="659" y="440"/>
                                </a:moveTo>
                                <a:cubicBezTo>
                                  <a:pt x="824" y="396"/>
                                  <a:pt x="994" y="495"/>
                                  <a:pt x="1038" y="659"/>
                                </a:cubicBezTo>
                                <a:cubicBezTo>
                                  <a:pt x="1082" y="824"/>
                                  <a:pt x="984" y="994"/>
                                  <a:pt x="819" y="1038"/>
                                </a:cubicBezTo>
                                <a:cubicBezTo>
                                  <a:pt x="654" y="1082"/>
                                  <a:pt x="484" y="984"/>
                                  <a:pt x="440" y="819"/>
                                </a:cubicBezTo>
                                <a:cubicBezTo>
                                  <a:pt x="396" y="654"/>
                                  <a:pt x="495" y="484"/>
                                  <a:pt x="659" y="440"/>
                                </a:cubicBezTo>
                                <a:close/>
                                <a:moveTo>
                                  <a:pt x="685" y="536"/>
                                </a:moveTo>
                                <a:cubicBezTo>
                                  <a:pt x="797" y="507"/>
                                  <a:pt x="912" y="573"/>
                                  <a:pt x="942" y="685"/>
                                </a:cubicBezTo>
                                <a:cubicBezTo>
                                  <a:pt x="971" y="797"/>
                                  <a:pt x="905" y="912"/>
                                  <a:pt x="793" y="942"/>
                                </a:cubicBezTo>
                                <a:cubicBezTo>
                                  <a:pt x="681" y="971"/>
                                  <a:pt x="566" y="905"/>
                                  <a:pt x="536" y="793"/>
                                </a:cubicBezTo>
                                <a:cubicBezTo>
                                  <a:pt x="507" y="681"/>
                                  <a:pt x="573" y="566"/>
                                  <a:pt x="685" y="536"/>
                                </a:cubicBezTo>
                                <a:close/>
                                <a:moveTo>
                                  <a:pt x="634" y="344"/>
                                </a:moveTo>
                                <a:cubicBezTo>
                                  <a:pt x="852" y="285"/>
                                  <a:pt x="1076" y="415"/>
                                  <a:pt x="1135" y="634"/>
                                </a:cubicBezTo>
                                <a:cubicBezTo>
                                  <a:pt x="1193" y="852"/>
                                  <a:pt x="1063" y="1076"/>
                                  <a:pt x="844" y="1135"/>
                                </a:cubicBezTo>
                                <a:cubicBezTo>
                                  <a:pt x="626" y="1193"/>
                                  <a:pt x="402" y="1063"/>
                                  <a:pt x="343" y="844"/>
                                </a:cubicBezTo>
                                <a:cubicBezTo>
                                  <a:pt x="285" y="626"/>
                                  <a:pt x="415" y="402"/>
                                  <a:pt x="634" y="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25pt;margin-top:497.55pt;height:31.9pt;width:518pt;z-index:251676672;mso-width-relative:page;mso-height-relative:page;" coordorigin="1862,10388" coordsize="10360,638" o:gfxdata="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">
                <o:lock v:ext="edit" aspectratio="f"/>
                <v:group id="组合 15" o:spid="_x0000_s1026" o:spt="203" style="position:absolute;left:2392;top:10388;height:638;width:9830;" coordorigin="2432,5088" coordsize="9830,638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4" o:spid="_x0000_s1026" o:spt="203" style="position:absolute;left:3793;top:5474;height:120;width:8469;" coordorigin="4870,2120" coordsize="6750,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0" o:spid="_x0000_s1026" o:spt="20" style="position:absolute;left:4870;top:2120;height:0;width:6750;" filled="f" stroked="t" coordsize="21600,21600" o:gfxdata="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E7C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3pt" color="#404040 [2429]" miterlimit="8" joinstyle="round" dashstyle="1 1" endcap="round"/>
                      <v:imagedata o:title=""/>
                      <o:lock v:ext="edit" aspectratio="f"/>
                    </v:line>
                    <v:line id="直接连接符 11" o:spid="_x0000_s1026" o:spt="20" style="position:absolute;left:4870;top:2120;height:0;width:1870;" filled="f" stroked="t" coordsize="21600,21600" o:gfxdata="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wW5z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3pt" color="#FF4D3A [3204]" miterlimit="8" joinstyle="round" dashstyle="1 1" endcap="round"/>
                      <v:imagedata o:title=""/>
                      <o:lock v:ext="edit" aspectratio="f"/>
                    </v:line>
                  </v:group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DS7uL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u7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技能荣誉</w:t>
                          </w:r>
                        </w:p>
                      </w:txbxContent>
                    </v:textbox>
                  </v:shape>
                </v:group>
                <v:shape id="Camille22" o:spid="_x0000_s1026" o:spt="100" style="position:absolute;left:1862;top:10615;height:340;width:341;" fillcolor="#FFFFFF [3212]" filled="t" stroked="f" coordsize="1478,1478" o:gfxdata="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eEZi/&#10;AAAA3AAAAA8AAAAAAAAAAQAgAAAAIgAAAGRycy9kb3ducmV2LnhtbFBLAQIUABQAAAAIAIdO4kAz&#10;LwWeOwAAADkAAAAQAAAAAAAAAAEAIAAAAA4BAABkcnMvc2hhcGV4bWwueG1sUEsFBgAAAAAGAAYA&#10;WwEAALgDAAAAAA==&#10;" path="m157,270l272,155,358,242c401,209,449,181,500,160l469,42,626,0,658,118c713,111,768,111,822,118l854,0,1011,43,979,161c1030,182,1077,210,1121,243l1208,157,1323,272,1236,358c1269,401,1297,449,1318,500l1436,469,1478,626,1360,658c1367,713,1367,768,1360,822l1478,854,1435,1011,1317,979c1296,1030,1268,1077,1235,1121l1322,1208,1206,1323,1120,1236c1077,1269,1029,1297,978,1318l1009,1436,852,1478,820,1360c765,1367,710,1367,656,1360l624,1478,467,1435,499,1317c448,1296,401,1269,357,1235l270,1322,155,1206,242,1120c209,1077,181,1029,160,978l42,1009,0,852,118,820c111,765,111,710,118,656l0,624,43,467,161,499c182,448,210,401,243,357l157,270xm659,440c824,396,994,495,1038,659c1082,824,984,994,819,1038c654,1082,484,984,440,819c396,654,495,484,659,440xm685,536c797,507,912,573,942,685c971,797,905,912,793,942c681,971,566,905,536,793c507,681,573,566,685,536xm634,344c852,285,1076,415,1135,634c1193,852,1063,1076,844,1135c626,1193,402,1063,343,844c285,626,415,402,634,344xe">
                  <v:path o:connectlocs="62,35;115,36;144,0;189,27;233,9;258,55;305,62;304,115;341,144;313,189;331,232;284,257;278,304;225,303;196,340;151,312;107,330;82,284;35,277;36,224;0,195;27,150;9,107;56,82;152,101;188,238;152,101;217,157;123,182;146,79;194,261;146,79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4731385</wp:posOffset>
                </wp:positionV>
                <wp:extent cx="6242050" cy="405130"/>
                <wp:effectExtent l="0" t="0" r="6350" b="0"/>
                <wp:wrapNone/>
                <wp:docPr id="168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3075" y="6042025"/>
                          <a:ext cx="6242050" cy="405130"/>
                          <a:chOff x="2432" y="5088"/>
                          <a:chExt cx="9830" cy="638"/>
                        </a:xfrm>
                      </wpg:grpSpPr>
                      <wpg:grpSp>
                        <wpg:cNvPr id="169" name="组合 14"/>
                        <wpg:cNvGrpSpPr/>
                        <wpg:grpSpPr>
                          <a:xfrm rot="0">
                            <a:off x="3793" y="5474"/>
                            <a:ext cx="8469" cy="120"/>
                            <a:chOff x="4870" y="2120"/>
                            <a:chExt cx="6750" cy="0"/>
                          </a:xfrm>
                        </wpg:grpSpPr>
                        <wps:wsp>
                          <wps:cNvPr id="170" name="直接连接符 10"/>
                          <wps:cNvCnPr/>
                          <wps:spPr>
                            <a:xfrm>
                              <a:off x="4870" y="2120"/>
                              <a:ext cx="67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接连接符 11"/>
                          <wps:cNvCnPr/>
                          <wps:spPr>
                            <a:xfrm>
                              <a:off x="4870" y="2120"/>
                              <a:ext cx="187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FF4D3A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文本框 17"/>
                        <wps:cNvSpPr txBox="1"/>
                        <wps:spPr>
                          <a:xfrm>
                            <a:off x="2432" y="5088"/>
                            <a:ext cx="1809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21.25pt;margin-top:372.55pt;height:31.9pt;width:491.5pt;z-index:251677696;mso-width-relative:page;mso-height-relative:page;" coordorigin="2432,5088" coordsize="9830,638" o:gfxdata="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Ho7dFNwAAAALAQAADwAAAAAAAAABACAAAAAi&#10;AAAAZHJzL2Rvd25yZXYueG1sUEsBAhQAFAAAAAgAh07iQPPrOjzOAwAAvQoAAA4AAAAAAAAAAQAg&#10;AAAAKwEAAGRycy9lMm9Eb2MueG1sUEsFBgAAAAAGAAYAWQEAAGsHAAAAAA==&#10;">
                <o:lock v:ext="edit" aspectratio="f"/>
                <v:group id="组合 14" o:spid="_x0000_s1026" o:spt="203" style="position:absolute;left:3793;top:5474;height:120;width:8469;" coordorigin="4870,2120" coordsize="6750,0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0" o:spid="_x0000_s1026" o:spt="20" style="position:absolute;left:4870;top:2120;height:0;width:6750;" filled="f" stroked="t" coordsize="21600,21600" o:gfxdata="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j+S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404040 [2429]" miterlimit="8" joinstyle="round" dashstyle="1 1" endcap="round"/>
                    <v:imagedata o:title=""/>
                    <o:lock v:ext="edit" aspectratio="f"/>
                  </v:line>
                  <v:line id="直接连接符 11" o:spid="_x0000_s1026" o:spt="20" style="position:absolute;left:4870;top:2120;height:0;width:1870;" filled="f" stroked="t" coordsize="21600,21600" o:gfxdata="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y7W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FF4D3A [3204]" miterlimit="8" joinstyle="round" dashstyle="1 1" endcap="round"/>
                    <v:imagedata o:title=""/>
                    <o:lock v:ext="edit" aspectratio="f"/>
                  </v:line>
                </v:group>
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1080135</wp:posOffset>
                </wp:positionV>
                <wp:extent cx="6592570" cy="405130"/>
                <wp:effectExtent l="0" t="0" r="0" b="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570" cy="405130"/>
                          <a:chOff x="1880" y="39330"/>
                          <a:chExt cx="10382" cy="638"/>
                        </a:xfrm>
                      </wpg:grpSpPr>
                      <wpg:grpSp>
                        <wpg:cNvPr id="8" name="组合 14"/>
                        <wpg:cNvGrpSpPr/>
                        <wpg:grpSpPr>
                          <a:xfrm rot="0">
                            <a:off x="3793" y="39716"/>
                            <a:ext cx="8469" cy="120"/>
                            <a:chOff x="4870" y="2120"/>
                            <a:chExt cx="6750" cy="0"/>
                          </a:xfrm>
                        </wpg:grpSpPr>
                        <wps:wsp>
                          <wps:cNvPr id="10" name="直接连接符 10"/>
                          <wps:cNvCnPr/>
                          <wps:spPr>
                            <a:xfrm>
                              <a:off x="4870" y="2120"/>
                              <a:ext cx="67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直接连接符 11"/>
                          <wps:cNvCnPr/>
                          <wps:spPr>
                            <a:xfrm>
                              <a:off x="4870" y="2120"/>
                              <a:ext cx="187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FF4D3A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文本框 17"/>
                        <wps:cNvSpPr txBox="1"/>
                        <wps:spPr>
                          <a:xfrm>
                            <a:off x="2432" y="39330"/>
                            <a:ext cx="1809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1" name="Camille4"/>
                        <wps:cNvSpPr/>
                        <wps:spPr>
                          <a:xfrm>
                            <a:off x="1880" y="39580"/>
                            <a:ext cx="383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037677" y="64759693"/>
                              </a:cxn>
                              <a:cxn ang="0">
                                <a:pos x="21037677" y="64759693"/>
                              </a:cxn>
                              <a:cxn ang="0">
                                <a:pos x="41812603" y="85650030"/>
                              </a:cxn>
                              <a:cxn ang="0">
                                <a:pos x="65216801" y="99489456"/>
                              </a:cxn>
                              <a:cxn ang="0">
                                <a:pos x="88621582" y="87999945"/>
                              </a:cxn>
                              <a:cxn ang="0">
                                <a:pos x="102559117" y="67370840"/>
                              </a:cxn>
                              <a:cxn ang="0">
                                <a:pos x="65216801" y="85650030"/>
                              </a:cxn>
                              <a:cxn ang="0">
                                <a:pos x="21037677" y="64759693"/>
                              </a:cxn>
                              <a:cxn ang="0">
                                <a:pos x="128067082" y="32379846"/>
                              </a:cxn>
                              <a:cxn ang="0">
                                <a:pos x="128067082" y="32379846"/>
                              </a:cxn>
                              <a:cxn ang="0">
                                <a:pos x="72054192" y="2349915"/>
                              </a:cxn>
                              <a:cxn ang="0">
                                <a:pos x="58116657" y="2349915"/>
                              </a:cxn>
                              <a:cxn ang="0">
                                <a:pos x="2366519" y="32379846"/>
                              </a:cxn>
                              <a:cxn ang="0">
                                <a:pos x="2366519" y="41780672"/>
                              </a:cxn>
                              <a:cxn ang="0">
                                <a:pos x="58116657" y="71810022"/>
                              </a:cxn>
                              <a:cxn ang="0">
                                <a:pos x="72054192" y="71810022"/>
                              </a:cxn>
                              <a:cxn ang="0">
                                <a:pos x="107292740" y="50919685"/>
                              </a:cxn>
                              <a:cxn ang="0">
                                <a:pos x="69950424" y="41780672"/>
                              </a:cxn>
                              <a:cxn ang="0">
                                <a:pos x="65216801" y="43869357"/>
                              </a:cxn>
                              <a:cxn ang="0">
                                <a:pos x="53383034" y="34729762"/>
                              </a:cxn>
                              <a:cxn ang="0">
                                <a:pos x="65216801" y="27940664"/>
                              </a:cxn>
                              <a:cxn ang="0">
                                <a:pos x="77050567" y="32379846"/>
                              </a:cxn>
                              <a:cxn ang="0">
                                <a:pos x="116496651" y="46219272"/>
                              </a:cxn>
                              <a:cxn ang="0">
                                <a:pos x="128067082" y="41780672"/>
                              </a:cxn>
                              <a:cxn ang="0">
                                <a:pos x="128067082" y="32379846"/>
                              </a:cxn>
                              <a:cxn ang="0">
                                <a:pos x="111763028" y="90349861"/>
                              </a:cxn>
                              <a:cxn ang="0">
                                <a:pos x="111763028" y="90349861"/>
                              </a:cxn>
                              <a:cxn ang="0">
                                <a:pos x="121229691" y="87999945"/>
                              </a:cxn>
                              <a:cxn ang="0">
                                <a:pos x="116496651" y="46219272"/>
                              </a:cxn>
                              <a:cxn ang="0">
                                <a:pos x="107292740" y="50919685"/>
                              </a:cxn>
                              <a:cxn ang="0">
                                <a:pos x="111763028" y="90349861"/>
                              </a:cxn>
                            </a:cxnLst>
                            <a:rect l="0" t="0" r="0" b="0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5pt;margin-top:85.05pt;height:31.9pt;width:519.1pt;z-index:251674624;mso-width-relative:page;mso-height-relative:page;" coordorigin="1880,39330" coordsize="10382,638" o:gfxdata="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">
                <o:lock v:ext="edit" aspectratio="f"/>
                <v:group id="组合 14" o:spid="_x0000_s1026" o:spt="203" style="position:absolute;left:3793;top:39716;height:120;width:8469;" coordorigin="4870,2120" coordsize="6750,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4870;top:2120;height:0;width:6750;" filled="f" stroked="t" coordsize="21600,21600" o:gfxdata="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/Oh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404040 [2429]" miterlimit="8" joinstyle="round" dashstyle="1 1" endcap="round"/>
                    <v:imagedata o:title=""/>
                    <o:lock v:ext="edit" aspectratio="f"/>
                  </v:line>
                  <v:line id="直接连接符 11" o:spid="_x0000_s1026" o:spt="20" style="position:absolute;left:4870;top:2120;height:0;width:1870;" filled="f" stroked="t" coordsize="21600,21600" o:gfxdata="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33N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FF4D3A [3204]" miterlimit="8" joinstyle="round" dashstyle="1 1" endcap="round"/>
                    <v:imagedata o:title=""/>
                    <o:lock v:ext="edit" aspectratio="f"/>
                  </v:line>
                </v:group>
                <v:shape id="文本框 17" o:spid="_x0000_s1026" o:spt="202" type="#_x0000_t202" style="position:absolute;left:2432;top:39330;height:638;width:1809;" filled="f" stroked="f" coordsize="21600,21600" o:gfxdata="UEsDBAoAAAAAAIdO4kAAAAAAAAAAAAAAAAAEAAAAZHJzL1BLAwQUAAAACACHTuJAI+cZf7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fxLD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xl/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Camille4" o:spid="_x0000_s1026" o:spt="100" style="position:absolute;left:1880;top:39580;height:295;width:383;" fillcolor="#FFFFFF [3212]" filled="t" stroked="f" coordsize="497,382" o:gfxdata="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zLkugAAANwA&#10;AAAPAAAAAAAAAAEAIAAAACIAAABkcnMvZG93bnJldi54bWxQSwECFAAUAAAACACHTuJAMy8FnjsA&#10;AAA5AAAAEAAAAAAAAAABACAAAAAJAQAAZHJzL3NoYXBleG1sLnhtbFBLBQYAAAAABgAGAFsBAACz&#10;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21037677,64759693;21037677,64759693;41812603,85650030;65216801,99489456;88621582,87999945;102559117,67370840;65216801,85650030;21037677,64759693;128067082,32379846;128067082,32379846;72054192,2349915;58116657,2349915;2366519,32379846;2366519,41780672;58116657,71810022;72054192,71810022;107292740,50919685;69950424,41780672;65216801,43869357;53383034,34729762;65216801,27940664;77050567,32379846;116496651,46219272;128067082,41780672;128067082,32379846;111763028,90349861;111763028,90349861;121229691,87999945;116496651,46219272;107292740,50919685;111763028,90349861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633730</wp:posOffset>
                </wp:positionV>
                <wp:extent cx="280035" cy="280035"/>
                <wp:effectExtent l="0" t="0" r="12065" b="12065"/>
                <wp:wrapNone/>
                <wp:docPr id="26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0035"/>
                        </a:xfrm>
                        <a:prstGeom prst="ellipse">
                          <a:avLst/>
                        </a:prstGeom>
                        <a:solidFill>
                          <a:srgbClr val="FF4D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433.6pt;margin-top:49.9pt;height:22.05pt;width:22.05pt;z-index:251683840;v-text-anchor:middle;mso-width-relative:page;mso-height-relative:page;" fillcolor="#FF4D3A" filled="t" stroked="f" coordsize="21600,21600" o:gfxdata="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H87Vv2gAAAAoBAAAPAAAAAAAAAAEAIAAAACIAAABkcnMvZG93bnJl&#10;di54bWxQSwECFAAUAAAACACHTuJAazhpC20CAADO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bookmarkStart w:id="0" w:name="_GoBack"/>
      <w:bookmarkEnd w:id="0"/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2131060</wp:posOffset>
            </wp:positionV>
            <wp:extent cx="2591435" cy="2579370"/>
            <wp:effectExtent l="12700" t="12700" r="24765" b="24130"/>
            <wp:wrapNone/>
            <wp:docPr id="15" name="图片 7" descr="D:\常用资料\稻壳模板\素材\简历头像规范\用于圆形和方形头像500x500\03.jp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D:\常用资料\稻壳模板\素材\简历头像规范\用于圆形和方形头像500x500\03.jpg0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57937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4729480</wp:posOffset>
                </wp:positionV>
                <wp:extent cx="5605145" cy="1332865"/>
                <wp:effectExtent l="0" t="0" r="0" b="0"/>
                <wp:wrapNone/>
                <wp:docPr id="9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133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期待您的答复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.7pt;margin-top:372.4pt;height:104.95pt;width:441.35pt;z-index:251665408;mso-width-relative:page;mso-height-relative:page;" filled="f" stroked="f" coordsize="21600,21600" o:gfxdata="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1tQQPaAAAACQEAAA8AAAAAAAAAAQAgAAAAIgAA&#10;AGRycy9kb3ducmV2LnhtbFBLAQIUABQAAAAIAIdO4kBlbBOVPwIAAGk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期待您的答复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-1199515</wp:posOffset>
            </wp:positionH>
            <wp:positionV relativeFrom="paragraph">
              <wp:posOffset>-1157605</wp:posOffset>
            </wp:positionV>
            <wp:extent cx="7599680" cy="10735945"/>
            <wp:effectExtent l="0" t="0" r="7620" b="8255"/>
            <wp:wrapNone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9680" cy="107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8F440B0D-5476-41E0-905A-A3860909E9D1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2" w:fontKey="{05BBBE04-DC9A-4869-9EF1-1A69F82C67AD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BB6B296B-E4CF-4512-9ACC-6725E0D99DBA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068C"/>
    <w:rsid w:val="0AB60A61"/>
    <w:rsid w:val="105D6840"/>
    <w:rsid w:val="11555F35"/>
    <w:rsid w:val="2BD13043"/>
    <w:rsid w:val="2C68270B"/>
    <w:rsid w:val="43DC78D7"/>
    <w:rsid w:val="4CAC3C12"/>
    <w:rsid w:val="5EC7068C"/>
    <w:rsid w:val="65741E18"/>
    <w:rsid w:val="75315812"/>
    <w:rsid w:val="75706640"/>
    <w:rsid w:val="7D3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198e499b-7d4d-48eb-a958-ce2efa52de5c\&#25758;&#33394;&#31616;&#32422;&#24212;&#23626;&#27605;&#19994;&#29983;ui&#35774;&#35745;&#24072;&#31616;&#21382;&#22871;&#35013;&#21547;&#33258;&#33616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撞色简约应届毕业生ui设计师简历套装含自荐信.docx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2021-10-18T00:20:00Z</dcterms:created>
  <dc:creator>camille</dc:creator>
  <cp:lastModifiedBy>慕岑</cp:lastModifiedBy>
  <dcterms:modified xsi:type="dcterms:W3CDTF">2022-01-21T15:37:58Z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v1.0_mb_Yzy2Kbvq2E3YbYuXhSJa1g==</vt:lpwstr>
  </property>
  <property fmtid="{D5CDD505-2E9C-101B-9397-08002B2CF9AE}" pid="4" name="ICV">
    <vt:lpwstr>BE7EAD93BC5148ACA9E66F7FD23B3C0B</vt:lpwstr>
  </property>
</Properties>
</file>