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-979170</wp:posOffset>
            </wp:positionV>
            <wp:extent cx="7588250" cy="10685145"/>
            <wp:effectExtent l="0" t="0" r="6350" b="825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3648075</wp:posOffset>
                </wp:positionV>
                <wp:extent cx="1422400" cy="1016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080" y="4760595"/>
                          <a:ext cx="1422400" cy="101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4pt;margin-top:287.25pt;height:8pt;width:112pt;z-index:251676672;v-text-anchor:middle;mso-width-relative:page;mso-height-relative:page;" fillcolor="#F2F2F2 [3052]" filled="t" stroked="f" coordsize="21600,21600" arcsize="0.5" o:gfxdata="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Q6g102gAAAAsBAAAPAAAAAAAAAAEAIAAAACIAAABkcnMv&#10;ZG93bnJldi54bWxQSwECFAAUAAAACACHTuJAoGnjxawCAAAyBQAADgAAAAAAAAABACAAAAAp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1174750</wp:posOffset>
                </wp:positionV>
                <wp:extent cx="5163820" cy="241744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820" cy="2417445"/>
                          <a:chOff x="3931" y="3885"/>
                          <a:chExt cx="8132" cy="3807"/>
                        </a:xfrm>
                      </wpg:grpSpPr>
                      <wps:wsp>
                        <wps:cNvPr id="6" name="矩形 31"/>
                        <wps:cNvSpPr/>
                        <wps:spPr>
                          <a:xfrm>
                            <a:off x="4437" y="6300"/>
                            <a:ext cx="7120" cy="13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</w:rPr>
                                <w:t>e</w:t>
                              </w: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rsonal</w:t>
                              </w: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/>
                                  <w:color w:val="00B3BE"/>
                                  <w:kern w:val="24"/>
                                  <w:sz w:val="72"/>
                                  <w:szCs w:val="72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931" y="3885"/>
                            <a:ext cx="8132" cy="31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 w:val="0"/>
                                  <w:bCs w:val="0"/>
                                  <w:color w:val="005A85"/>
                                  <w:sz w:val="192"/>
                                  <w:szCs w:val="19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铸字美心体简" w:hAnsi="汉仪铸字美心体简" w:eastAsia="汉仪铸字美心体简" w:cs="汉仪铸字美心体简"/>
                                  <w:b w:val="0"/>
                                  <w:bCs w:val="0"/>
                                  <w:color w:val="005A85"/>
                                  <w:sz w:val="192"/>
                                  <w:szCs w:val="192"/>
                                  <w:lang w:val="en-US" w:eastAsia="zh-CN"/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45pt;margin-top:92.5pt;height:190.35pt;width:406.6pt;z-index:251665408;mso-width-relative:page;mso-height-relative:page;" coordorigin="3931,3885" coordsize="8132,3807" o:gfxdata="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yfRiV2QAAAAkBAAAPAAAAAAAA&#10;AAEAIAAAACIAAABkcnMvZG93bnJldi54bWxQSwECFAAUAAAACACHTuJAbpevH/UCAAD3BgAADgAA&#10;AAAAAAABACAAAAAoAQAAZHJzL2Uyb0RvYy54bWxQSwUGAAAAAAYABgBZAQAAjwYAAAAA&#10;">
                <o:lock v:ext="edit" aspectratio="f"/>
                <v:rect id="矩形 31" o:spid="_x0000_s1026" o:spt="1" style="position:absolute;left:4437;top:6300;height:1392;width:7120;mso-wrap-style:none;" filled="f" stroked="f" coordsize="21600,21600" o:gfxdata="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tWV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P</w:t>
                        </w: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</w:rPr>
                          <w:t>e</w:t>
                        </w: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rsonal</w:t>
                        </w: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</w:rPr>
                          <w:t xml:space="preserve"> </w:t>
                        </w: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/>
                            <w:color w:val="00B3BE"/>
                            <w:kern w:val="24"/>
                            <w:sz w:val="72"/>
                            <w:szCs w:val="72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3931;top:3885;height:3100;width:8132;" filled="f" stroked="f" coordsize="21600,21600" o:gfxdata="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WXVy&#10;wAAAANoAAAAPAAAAAAAAAAEAIAAAACIAAABkcnMvZG93bnJldi54bWxQSwECFAAUAAAACACHTuJA&#10;My8FnjsAAAA5AAAAEAAAAAAAAAABACAAAAAPAQAAZHJzL3NoYXBleG1sLnhtbFBLBQYAAAAABgAG&#10;AFsBAAC5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汉仪铸字美心体简" w:hAnsi="汉仪铸字美心体简" w:eastAsia="汉仪铸字美心体简" w:cs="汉仪铸字美心体简"/>
                            <w:b w:val="0"/>
                            <w:bCs w:val="0"/>
                            <w:color w:val="005A85"/>
                            <w:sz w:val="192"/>
                            <w:szCs w:val="192"/>
                            <w:lang w:val="en-US" w:eastAsia="zh-CN"/>
                          </w:rPr>
                        </w:pPr>
                        <w:r>
                          <w:rPr>
                            <w:rFonts w:hint="eastAsia" w:ascii="汉仪铸字美心体简" w:hAnsi="汉仪铸字美心体简" w:eastAsia="汉仪铸字美心体简" w:cs="汉仪铸字美心体简"/>
                            <w:b w:val="0"/>
                            <w:bCs w:val="0"/>
                            <w:color w:val="005A85"/>
                            <w:sz w:val="192"/>
                            <w:szCs w:val="192"/>
                            <w:lang w:val="en-US" w:eastAsia="zh-CN"/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6156960</wp:posOffset>
                </wp:positionV>
                <wp:extent cx="2779395" cy="1360170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395" cy="1360170"/>
                          <a:chOff x="4926" y="11796"/>
                          <a:chExt cx="4377" cy="2142"/>
                        </a:xfrm>
                      </wpg:grpSpPr>
                      <wps:wsp>
                        <wps:cNvPr id="84" name="文本框 14"/>
                        <wps:cNvSpPr txBox="1"/>
                        <wps:spPr>
                          <a:xfrm>
                            <a:off x="5458" y="11796"/>
                            <a:ext cx="3845" cy="2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15"/>
                        <wpg:cNvGrpSpPr/>
                        <wpg:grpSpPr>
                          <a:xfrm rot="0">
                            <a:off x="4926" y="11988"/>
                            <a:ext cx="507" cy="1607"/>
                            <a:chOff x="4784" y="9153"/>
                            <a:chExt cx="596" cy="1891"/>
                          </a:xfrm>
                        </wpg:grpSpPr>
                        <wps:wsp>
                          <wps:cNvPr id="106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9153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3" h="107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7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54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6" h="177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5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604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21" h="114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484.8pt;height:107.1pt;width:218.85pt;z-index:251661312;mso-width-relative:page;mso-height-relative:page;" coordorigin="4926,11796" coordsize="4377,2142" o:gfxdata="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">
                <o:lock v:ext="edit" aspectratio="f"/>
                <v:shape id="文本框 14" o:spid="_x0000_s1026" o:spt="202" type="#_x0000_t202" style="position:absolute;left:5458;top:11796;height:2142;width:3845;" filled="f" stroked="f" coordsize="21600,21600" o:gfxdata="UEsDBAoAAAAAAIdO4kAAAAAAAAAAAAAAAAAEAAAAZHJzL1BLAwQUAAAACACHTuJAXBXaBL8AAADb&#10;AAAADwAAAGRycy9kb3ducmV2LnhtbEWPQWvCQBSE7wX/w/KE3uomo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V2g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group id="组合 15" o:spid="_x0000_s1026" o:spt="203" style="position:absolute;left:4926;top:11988;height:1607;width:507;" coordorigin="4784,9153" coordsize="596,1891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Camille29" o:spid="_x0000_s1026" o:spt="100" style="position:absolute;left:4884;top:9153;height:457;width:397;" fillcolor="#404040 [2429]" filled="t" stroked="f" coordsize="93,107" o:gfxdata="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zE2W8AAAA&#10;3AAAAA8AAAAAAAAAAQAgAAAAIgAAAGRycy9kb3ducmV2LnhtbFBLAQIUABQAAAAIAIdO4kAzLwWe&#10;OwAAADkAAAAQAAAAAAAAAAEAIAAAAAsBAABkcnMvc2hhcGV4bWwueG1sUEsFBgAAAAAGAAYAWwEA&#10;ALUDAAAAAA==&#10;" path="m74,51c70,48,67,46,67,46c63,45,62,41,65,38c65,38,67,37,68,33c70,30,70,27,70,24c70,11,60,0,46,0c33,0,23,11,23,24c23,27,23,31,25,34c27,38,27,39,27,39c31,41,30,45,26,46c26,46,23,48,18,51c7,60,0,73,0,88c0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>
                    <v:path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1" o:spid="_x0000_s1026" o:spt="100" style="position:absolute;left:4784;top:9854;height:448;width:596;" fillcolor="#404040 [2429]" filled="t" stroked="f" coordsize="236,177" o:gfxdata="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sYLbsAAADc&#10;AAAADwAAAAAAAAABACAAAAAiAAAAZHJzL2Rvd25yZXYueG1sUEsBAhQAFAAAAAgAh07iQDMvBZ47&#10;AAAAOQAAABAAAAAAAAAAAQAgAAAACgEAAGRycy9zaGFwZXhtbC54bWxQSwUGAAAAAAYABgBbAQAA&#10;tAMAAAAA&#10;" path="m3,55c7,63,11,71,15,80c17,83,20,84,25,83c36,80,48,77,59,74c64,72,66,69,66,66c66,60,66,53,66,47c96,33,139,33,170,47c170,53,169,60,169,66c169,69,171,72,176,74c188,77,199,80,211,83c215,84,219,83,220,80c224,71,228,63,232,55c236,48,234,45,229,42c155,0,81,0,6,42c1,45,0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>
                    <v:path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Camille2" o:spid="_x0000_s1026" o:spt="100" style="position:absolute;left:4849;top:10604;height:440;width:466;" fillcolor="#404040 [2429]" filled="t" stroked="f" coordsize="121,114" o:gfxdata="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+e3b4A&#10;AADbAAAADwAAAAAAAAABACAAAAAiAAAAZHJzL2Rvd25yZXYueG1sUEsBAhQAFAAAAAgAh07iQDMv&#10;BZ47AAAAOQAAABAAAAAAAAAAAQAgAAAADQEAAGRycy9zaGFwZXhtbC54bWxQSwUGAAAAAAYABgBb&#10;AQAAtwMAAAAA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  <v:path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9658985</wp:posOffset>
                </wp:positionV>
                <wp:extent cx="7889240" cy="11175365"/>
                <wp:effectExtent l="0" t="0" r="10160" b="6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03835" y="10771505"/>
                          <a:ext cx="7889240" cy="11175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05pt;margin-top:760.55pt;height:879.95pt;width:621.2pt;z-index:251666432;v-text-anchor:middle;mso-width-relative:page;mso-height-relative:page;" fillcolor="#FFFFFF [3212]" filled="t" stroked="f" coordsize="21600,21600" o:gfxdata="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mNf6twAAAAPAQAADwAAAAAAAAABACAA&#10;AAAiAAAAZHJzL2Rvd25yZXYueG1sUEsBAhQAFAAAAAgAh07iQDHH/dh7AgAA3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193040</wp:posOffset>
                </wp:positionV>
                <wp:extent cx="3354070" cy="13728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878840"/>
                          <a:ext cx="3354070" cy="137287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汉仪铸字美心体简" w:hAnsi="汉仪铸字美心体简" w:eastAsia="汉仪铸字美心体简" w:cs="汉仪铸字美心体简"/>
                                <w:b/>
                                <w:bCs/>
                                <w:color w:val="005A85"/>
                                <w:sz w:val="144"/>
                                <w:szCs w:val="1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铸字美心体简" w:hAnsi="汉仪铸字美心体简" w:eastAsia="汉仪铸字美心体简" w:cs="汉仪铸字美心体简"/>
                                <w:b/>
                                <w:bCs/>
                                <w:color w:val="005A85"/>
                                <w:sz w:val="144"/>
                                <w:szCs w:val="144"/>
                                <w:lang w:val="en-US" w:eastAsia="zh-CN"/>
                              </w:rPr>
                              <w:t>自荐信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铸字美心体简" w:hAnsi="汉仪铸字美心体简" w:eastAsia="汉仪铸字美心体简" w:cs="汉仪铸字美心体简"/>
                                <w:color w:val="005A85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15.2pt;height:108.1pt;width:264.1pt;z-index:251664384;mso-width-relative:page;mso-height-relative:page;" filled="f" stroked="f" coordsize="21600,21600" o:gfxdata="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2U5SU3AAAAAoBAAAPAAAAAAAA&#10;AAEAIAAAACIAAABkcnMvZG93bnJldi54bWxQSwECFAAUAAAACACHTuJAzTxnA0cCAAB0BAAADgAA&#10;AAAAAAABACAAAAArAQAAZHJzL2Uyb0RvYy54bWxQSwUGAAAAAAYABgBZAQAA5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汉仪铸字美心体简" w:hAnsi="汉仪铸字美心体简" w:eastAsia="汉仪铸字美心体简" w:cs="汉仪铸字美心体简"/>
                          <w:b/>
                          <w:bCs/>
                          <w:color w:val="005A85"/>
                          <w:sz w:val="144"/>
                          <w:szCs w:val="144"/>
                          <w:lang w:eastAsia="zh-CN"/>
                        </w:rPr>
                      </w:pPr>
                      <w:r>
                        <w:rPr>
                          <w:rFonts w:hint="eastAsia" w:ascii="汉仪铸字美心体简" w:hAnsi="汉仪铸字美心体简" w:eastAsia="汉仪铸字美心体简" w:cs="汉仪铸字美心体简"/>
                          <w:b/>
                          <w:bCs/>
                          <w:color w:val="005A85"/>
                          <w:sz w:val="144"/>
                          <w:szCs w:val="144"/>
                          <w:lang w:val="en-US" w:eastAsia="zh-CN"/>
                        </w:rPr>
                        <w:t>自荐信</w:t>
                      </w:r>
                    </w:p>
                    <w:p>
                      <w:pPr>
                        <w:jc w:val="left"/>
                        <w:rPr>
                          <w:rFonts w:hint="eastAsia" w:ascii="汉仪铸字美心体简" w:hAnsi="汉仪铸字美心体简" w:eastAsia="汉仪铸字美心体简" w:cs="汉仪铸字美心体简"/>
                          <w:color w:val="005A85"/>
                          <w:sz w:val="144"/>
                          <w:szCs w:val="1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-1130300</wp:posOffset>
            </wp:positionH>
            <wp:positionV relativeFrom="paragraph">
              <wp:posOffset>-939800</wp:posOffset>
            </wp:positionV>
            <wp:extent cx="7670800" cy="10803255"/>
            <wp:effectExtent l="0" t="0" r="0" b="4445"/>
            <wp:wrapNone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08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1650365</wp:posOffset>
                </wp:positionV>
                <wp:extent cx="6293485" cy="7153910"/>
                <wp:effectExtent l="31750" t="31750" r="37465" b="406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485" cy="7153910"/>
                          <a:chOff x="16733" y="4644"/>
                          <a:chExt cx="9911" cy="11266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6733" y="4644"/>
                            <a:ext cx="9911" cy="11266"/>
                          </a:xfrm>
                          <a:prstGeom prst="roundRect">
                            <a:avLst>
                              <a:gd name="adj" fmla="val 2441"/>
                            </a:avLst>
                          </a:prstGeom>
                          <a:solidFill>
                            <a:schemeClr val="bg1"/>
                          </a:solidFill>
                          <a:ln w="63500" cap="rnd">
                            <a:gradFill>
                              <a:gsLst>
                                <a:gs pos="0">
                                  <a:schemeClr val="bg1">
                                    <a:lumMod val="95000"/>
                                  </a:schemeClr>
                                </a:gs>
                                <a:gs pos="5800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5400000" scaled="1"/>
                            </a:gra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17324" y="5141"/>
                            <a:ext cx="8863" cy="1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尊敬的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公司领导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你好!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非常感谢您在百忙之中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抽空阅读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我的自荐书。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XX大学XX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毕业生稻小壳。在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积极参与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各种社会实践，提高了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的综合素质，我获得了宝贵的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经验，并在实习中取得优异成绩。这些都为我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进入职场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打下了坚实的基础。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firstLine="42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我是一个有比较强的适应能力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希望通过我的这封自荐信，能使您对我有一个更全面深入的了解。我愿意以极大的热情与责任心投入到工作中，您的选择是我的期望!期待你的回复。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此致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敬礼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自荐人：佰通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righ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　20XX年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129.95pt;height:563.3pt;width:495.55pt;z-index:251663360;mso-width-relative:page;mso-height-relative:page;" coordorigin="16733,4644" coordsize="9911,11266" o:gfxdata="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6kNca3AAAAAwBAAAPAAAAAAAAAAEAIAAAACIAAABk&#10;cnMvZG93bnJldi54bWxQSwECFAAUAAAACACHTuJAI5ESsMoDAAD1CQAADgAAAAAAAAABACAAAAAr&#10;AQAAZHJzL2Uyb0RvYy54bWxQSwUGAAAAAAYABgBZAQAAZwcAAAAA&#10;">
                <o:lock v:ext="edit" aspectratio="f"/>
                <v:roundrect id="_x0000_s1026" o:spid="_x0000_s1026" o:spt="2" style="position:absolute;left:16733;top:4644;height:11266;width:9911;v-text-anchor:middle;" fillcolor="#FFFFFF [3212]" filled="t" stroked="t" coordsize="21600,21600" arcsize="0.0243981481481481" o:gfxdata="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EdML4A&#10;AADbAAAADwAAAAAAAAABACAAAAAiAAAAZHJzL2Rvd25yZXYueG1sUEsBAhQAFAAAAAgAh07iQDMv&#10;BZ47AAAAOQAAABAAAAAAAAAAAQAgAAAADQEAAGRycy9zaGFwZXhtbC54bWxQSwUGAAAAAAYABgBb&#10;AQAAtwMAAAAA&#10;">
                  <v:fill on="t" focussize="0,0"/>
                  <v:stroke weight="5pt" color="#000000" miterlimit="8" joinstyle="round" endcap="round"/>
                  <v:imagedata o:title=""/>
                  <o:lock v:ext="edit" aspectratio="f"/>
                </v:roundrect>
                <v:shape id="文本框 24" o:spid="_x0000_s1026" o:spt="202" type="#_x0000_t202" style="position:absolute;left:17324;top:5141;height:10140;width:886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尊敬的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公司领导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你好!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非常感谢您在百忙之中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抽空阅读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我的自荐书。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XX大学XX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毕业生稻小壳。在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大学的四年时光里，我抓紧时间，刻苦学习，以优异的成绩完成了基础理论课的学习。在学好专业课的同时，我也注重综合知识和综合技能的培养与提高，此外，我还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积极参与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各种社会实践，提高了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的综合素质，我获得了宝贵的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经验，并在实习中取得优异成绩。这些都为我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进入职场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打下了坚实的基础。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firstLine="42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我是一个有比较强的适应能力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富有责任心和团队协作精神，具有充满激情的工作态度的人。我会对工作细心和耐心、主动积极，富有责任心，对工作充满热情，并具有团队精神和适应能力；具有良好的沟通能力、已有半年多的实习工作经验，在工作中学到了许多工作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希望通过我的这封自荐信，能使您对我有一个更全面深入的了解。我愿意以极大的热情与责任心投入到工作中，您的选择是我的期望!期待你的回复。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此致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敬礼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自荐人：佰通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righ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　20XX年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-75565</wp:posOffset>
                </wp:positionV>
                <wp:extent cx="2043430" cy="129667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23870" y="838835"/>
                          <a:ext cx="2043430" cy="1296670"/>
                          <a:chOff x="5355" y="1468"/>
                          <a:chExt cx="3218" cy="2042"/>
                        </a:xfrm>
                      </wpg:grpSpPr>
                      <wps:wsp>
                        <wps:cNvPr id="13" name="文本框 43"/>
                        <wps:cNvSpPr txBox="1"/>
                        <wps:spPr>
                          <a:xfrm>
                            <a:off x="5847" y="1468"/>
                            <a:ext cx="2726" cy="20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出生日期：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88-XXXX-XXXX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0" name="椭圆 3"/>
                        <wps:cNvSpPr/>
                        <wps:spPr>
                          <a:xfrm>
                            <a:off x="5355" y="1639"/>
                            <a:ext cx="441" cy="441"/>
                          </a:xfrm>
                          <a:prstGeom prst="roundRect">
                            <a:avLst/>
                          </a:prstGeom>
                          <a:solidFill>
                            <a:srgbClr val="00B3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1"/>
                        <wps:cNvSpPr/>
                        <wps:spPr>
                          <a:xfrm>
                            <a:off x="5456" y="1740"/>
                            <a:ext cx="238" cy="2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4887721" y="13932552"/>
                              </a:cxn>
                              <a:cxn ang="0">
                                <a:pos x="104887721" y="13932552"/>
                              </a:cxn>
                              <a:cxn ang="0">
                                <a:pos x="97790446" y="13932552"/>
                              </a:cxn>
                              <a:cxn ang="0">
                                <a:pos x="97790446" y="25762121"/>
                              </a:cxn>
                              <a:cxn ang="0">
                                <a:pos x="77022616" y="25762121"/>
                              </a:cxn>
                              <a:cxn ang="0">
                                <a:pos x="77022616" y="13932552"/>
                              </a:cxn>
                              <a:cxn ang="0">
                                <a:pos x="39694673" y="13932552"/>
                              </a:cxn>
                              <a:cxn ang="0">
                                <a:pos x="39694673" y="25762121"/>
                              </a:cxn>
                              <a:cxn ang="0">
                                <a:pos x="18664263" y="25762121"/>
                              </a:cxn>
                              <a:cxn ang="0">
                                <a:pos x="18664263" y="13932552"/>
                              </a:cxn>
                              <a:cxn ang="0">
                                <a:pos x="11829569" y="13932552"/>
                              </a:cxn>
                              <a:cxn ang="0">
                                <a:pos x="0" y="25762121"/>
                              </a:cxn>
                              <a:cxn ang="0">
                                <a:pos x="0" y="104887721"/>
                              </a:cxn>
                              <a:cxn ang="0">
                                <a:pos x="11829569" y="116454125"/>
                              </a:cxn>
                              <a:cxn ang="0">
                                <a:pos x="104887721" y="116454125"/>
                              </a:cxn>
                              <a:cxn ang="0">
                                <a:pos x="116454125" y="104887721"/>
                              </a:cxn>
                              <a:cxn ang="0">
                                <a:pos x="116454125" y="25762121"/>
                              </a:cxn>
                              <a:cxn ang="0">
                                <a:pos x="104887721" y="13932552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11829569" y="104887721"/>
                              </a:cxn>
                              <a:cxn ang="0">
                                <a:pos x="11829569" y="51523659"/>
                              </a:cxn>
                              <a:cxn ang="0">
                                <a:pos x="104887721" y="51523659"/>
                              </a:cxn>
                              <a:cxn ang="0">
                                <a:pos x="104887721" y="104887721"/>
                              </a:cxn>
                              <a:cxn ang="0">
                                <a:pos x="32596815" y="0"/>
                              </a:cxn>
                              <a:cxn ang="0">
                                <a:pos x="32596815" y="0"/>
                              </a:cxn>
                              <a:cxn ang="0">
                                <a:pos x="23395974" y="0"/>
                              </a:cxn>
                              <a:cxn ang="0">
                                <a:pos x="23395974" y="23395974"/>
                              </a:cxn>
                              <a:cxn ang="0">
                                <a:pos x="32596815" y="23395974"/>
                              </a:cxn>
                              <a:cxn ang="0">
                                <a:pos x="32596815" y="0"/>
                              </a:cxn>
                              <a:cxn ang="0">
                                <a:pos x="93058151" y="0"/>
                              </a:cxn>
                              <a:cxn ang="0">
                                <a:pos x="93058151" y="0"/>
                              </a:cxn>
                              <a:cxn ang="0">
                                <a:pos x="83857894" y="0"/>
                              </a:cxn>
                              <a:cxn ang="0">
                                <a:pos x="83857894" y="23395974"/>
                              </a:cxn>
                              <a:cxn ang="0">
                                <a:pos x="93058151" y="23395974"/>
                              </a:cxn>
                              <a:cxn ang="0">
                                <a:pos x="93058151" y="0"/>
                              </a:cxn>
                            </a:cxnLst>
                            <a:rect l="0" t="0" r="0" b="0"/>
                            <a:pathLst>
                              <a:path w="444" h="444">
                                <a:moveTo>
                                  <a:pt x="399" y="53"/>
                                </a:moveTo>
                                <a:lnTo>
                                  <a:pt x="399" y="53"/>
                                </a:lnTo>
                                <a:cubicBezTo>
                                  <a:pt x="372" y="53"/>
                                  <a:pt x="372" y="53"/>
                                  <a:pt x="372" y="53"/>
                                </a:cubicBezTo>
                                <a:cubicBezTo>
                                  <a:pt x="372" y="98"/>
                                  <a:pt x="372" y="98"/>
                                  <a:pt x="372" y="98"/>
                                </a:cubicBezTo>
                                <a:cubicBezTo>
                                  <a:pt x="293" y="98"/>
                                  <a:pt x="293" y="98"/>
                                  <a:pt x="293" y="98"/>
                                </a:cubicBezTo>
                                <a:cubicBezTo>
                                  <a:pt x="293" y="53"/>
                                  <a:pt x="293" y="53"/>
                                  <a:pt x="293" y="53"/>
                                </a:cubicBezTo>
                                <a:cubicBezTo>
                                  <a:pt x="151" y="53"/>
                                  <a:pt x="151" y="53"/>
                                  <a:pt x="151" y="53"/>
                                </a:cubicBezTo>
                                <a:cubicBezTo>
                                  <a:pt x="151" y="98"/>
                                  <a:pt x="151" y="98"/>
                                  <a:pt x="151" y="98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45" y="53"/>
                                  <a:pt x="45" y="53"/>
                                  <a:pt x="45" y="53"/>
                                </a:cubicBezTo>
                                <a:cubicBezTo>
                                  <a:pt x="18" y="53"/>
                                  <a:pt x="0" y="71"/>
                                  <a:pt x="0" y="98"/>
                                </a:cubicBezTo>
                                <a:cubicBezTo>
                                  <a:pt x="0" y="399"/>
                                  <a:pt x="0" y="399"/>
                                  <a:pt x="0" y="399"/>
                                </a:cubicBezTo>
                                <a:cubicBezTo>
                                  <a:pt x="0" y="425"/>
                                  <a:pt x="18" y="443"/>
                                  <a:pt x="45" y="443"/>
                                </a:cubicBezTo>
                                <a:cubicBezTo>
                                  <a:pt x="399" y="443"/>
                                  <a:pt x="399" y="443"/>
                                  <a:pt x="399" y="443"/>
                                </a:cubicBezTo>
                                <a:cubicBezTo>
                                  <a:pt x="425" y="443"/>
                                  <a:pt x="443" y="425"/>
                                  <a:pt x="443" y="399"/>
                                </a:cubicBezTo>
                                <a:cubicBezTo>
                                  <a:pt x="443" y="98"/>
                                  <a:pt x="443" y="98"/>
                                  <a:pt x="443" y="98"/>
                                </a:cubicBezTo>
                                <a:cubicBezTo>
                                  <a:pt x="443" y="71"/>
                                  <a:pt x="425" y="53"/>
                                  <a:pt x="399" y="53"/>
                                </a:cubicBezTo>
                                <a:close/>
                                <a:moveTo>
                                  <a:pt x="399" y="399"/>
                                </a:moveTo>
                                <a:lnTo>
                                  <a:pt x="399" y="399"/>
                                </a:lnTo>
                                <a:cubicBezTo>
                                  <a:pt x="45" y="399"/>
                                  <a:pt x="45" y="399"/>
                                  <a:pt x="45" y="399"/>
                                </a:cubicBezTo>
                                <a:cubicBezTo>
                                  <a:pt x="45" y="196"/>
                                  <a:pt x="45" y="196"/>
                                  <a:pt x="45" y="196"/>
                                </a:cubicBezTo>
                                <a:cubicBezTo>
                                  <a:pt x="399" y="196"/>
                                  <a:pt x="399" y="196"/>
                                  <a:pt x="399" y="196"/>
                                </a:cubicBezTo>
                                <a:lnTo>
                                  <a:pt x="399" y="399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124" y="0"/>
                                </a:ln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89" y="89"/>
                                  <a:pt x="89" y="89"/>
                                  <a:pt x="89" y="89"/>
                                </a:cubicBezTo>
                                <a:cubicBezTo>
                                  <a:pt x="124" y="89"/>
                                  <a:pt x="124" y="89"/>
                                  <a:pt x="124" y="89"/>
                                </a:cubicBezTo>
                                <a:lnTo>
                                  <a:pt x="124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354" y="0"/>
                                </a:lnTo>
                                <a:cubicBezTo>
                                  <a:pt x="319" y="0"/>
                                  <a:pt x="319" y="0"/>
                                  <a:pt x="319" y="0"/>
                                </a:cubicBezTo>
                                <a:cubicBezTo>
                                  <a:pt x="319" y="89"/>
                                  <a:pt x="319" y="89"/>
                                  <a:pt x="319" y="89"/>
                                </a:cubicBezTo>
                                <a:cubicBezTo>
                                  <a:pt x="354" y="89"/>
                                  <a:pt x="354" y="89"/>
                                  <a:pt x="354" y="89"/>
                                </a:cubicBezTo>
                                <a:lnTo>
                                  <a:pt x="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1" name="椭圆 3"/>
                        <wps:cNvSpPr/>
                        <wps:spPr>
                          <a:xfrm>
                            <a:off x="5355" y="2299"/>
                            <a:ext cx="441" cy="441"/>
                          </a:xfrm>
                          <a:prstGeom prst="roundRect">
                            <a:avLst/>
                          </a:prstGeom>
                          <a:solidFill>
                            <a:srgbClr val="00B3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1"/>
                        <wps:cNvSpPr>
                          <a:spLocks noEditPoints="1"/>
                        </wps:cNvSpPr>
                        <wps:spPr bwMode="auto">
                          <a:xfrm>
                            <a:off x="5459" y="2383"/>
                            <a:ext cx="233" cy="273"/>
                          </a:xfrm>
                          <a:custGeom>
                            <a:avLst/>
                            <a:gdLst>
                              <a:gd name="T0" fmla="*/ 69 w 86"/>
                              <a:gd name="T1" fmla="*/ 38 h 101"/>
                              <a:gd name="T2" fmla="*/ 68 w 86"/>
                              <a:gd name="T3" fmla="*/ 42 h 101"/>
                              <a:gd name="T4" fmla="*/ 46 w 86"/>
                              <a:gd name="T5" fmla="*/ 44 h 101"/>
                              <a:gd name="T6" fmla="*/ 49 w 86"/>
                              <a:gd name="T7" fmla="*/ 58 h 101"/>
                              <a:gd name="T8" fmla="*/ 68 w 86"/>
                              <a:gd name="T9" fmla="*/ 60 h 101"/>
                              <a:gd name="T10" fmla="*/ 71 w 86"/>
                              <a:gd name="T11" fmla="*/ 62 h 101"/>
                              <a:gd name="T12" fmla="*/ 85 w 86"/>
                              <a:gd name="T13" fmla="*/ 51 h 101"/>
                              <a:gd name="T14" fmla="*/ 85 w 86"/>
                              <a:gd name="T15" fmla="*/ 48 h 101"/>
                              <a:gd name="T16" fmla="*/ 71 w 86"/>
                              <a:gd name="T17" fmla="*/ 38 h 101"/>
                              <a:gd name="T18" fmla="*/ 60 w 86"/>
                              <a:gd name="T19" fmla="*/ 12 h 101"/>
                              <a:gd name="T20" fmla="*/ 46 w 86"/>
                              <a:gd name="T21" fmla="*/ 23 h 101"/>
                              <a:gd name="T22" fmla="*/ 60 w 86"/>
                              <a:gd name="T23" fmla="*/ 35 h 101"/>
                              <a:gd name="T24" fmla="*/ 63 w 86"/>
                              <a:gd name="T25" fmla="*/ 35 h 101"/>
                              <a:gd name="T26" fmla="*/ 64 w 86"/>
                              <a:gd name="T27" fmla="*/ 31 h 101"/>
                              <a:gd name="T28" fmla="*/ 86 w 86"/>
                              <a:gd name="T29" fmla="*/ 29 h 101"/>
                              <a:gd name="T30" fmla="*/ 83 w 86"/>
                              <a:gd name="T31" fmla="*/ 15 h 101"/>
                              <a:gd name="T32" fmla="*/ 64 w 86"/>
                              <a:gd name="T33" fmla="*/ 13 h 101"/>
                              <a:gd name="T34" fmla="*/ 62 w 86"/>
                              <a:gd name="T35" fmla="*/ 11 h 101"/>
                              <a:gd name="T36" fmla="*/ 10 w 86"/>
                              <a:gd name="T37" fmla="*/ 30 h 101"/>
                              <a:gd name="T38" fmla="*/ 19 w 86"/>
                              <a:gd name="T39" fmla="*/ 10 h 101"/>
                              <a:gd name="T40" fmla="*/ 20 w 86"/>
                              <a:gd name="T41" fmla="*/ 13 h 101"/>
                              <a:gd name="T42" fmla="*/ 13 w 86"/>
                              <a:gd name="T43" fmla="*/ 30 h 101"/>
                              <a:gd name="T44" fmla="*/ 11 w 86"/>
                              <a:gd name="T45" fmla="*/ 32 h 101"/>
                              <a:gd name="T46" fmla="*/ 23 w 86"/>
                              <a:gd name="T47" fmla="*/ 0 h 101"/>
                              <a:gd name="T48" fmla="*/ 33 w 86"/>
                              <a:gd name="T49" fmla="*/ 86 h 101"/>
                              <a:gd name="T50" fmla="*/ 60 w 86"/>
                              <a:gd name="T51" fmla="*/ 101 h 101"/>
                              <a:gd name="T52" fmla="*/ 80 w 86"/>
                              <a:gd name="T53" fmla="*/ 94 h 101"/>
                              <a:gd name="T54" fmla="*/ 61 w 86"/>
                              <a:gd name="T55" fmla="*/ 73 h 101"/>
                              <a:gd name="T56" fmla="*/ 59 w 86"/>
                              <a:gd name="T57" fmla="*/ 72 h 101"/>
                              <a:gd name="T58" fmla="*/ 51 w 86"/>
                              <a:gd name="T59" fmla="*/ 74 h 101"/>
                              <a:gd name="T60" fmla="*/ 41 w 86"/>
                              <a:gd name="T61" fmla="*/ 69 h 101"/>
                              <a:gd name="T62" fmla="*/ 33 w 86"/>
                              <a:gd name="T63" fmla="*/ 29 h 101"/>
                              <a:gd name="T64" fmla="*/ 27 w 86"/>
                              <a:gd name="T65" fmla="*/ 2 h 101"/>
                              <a:gd name="T66" fmla="*/ 25 w 86"/>
                              <a:gd name="T67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6" h="101">
                                <a:moveTo>
                                  <a:pt x="71" y="38"/>
                                </a:moveTo>
                                <a:cubicBezTo>
                                  <a:pt x="70" y="38"/>
                                  <a:pt x="70" y="38"/>
                                  <a:pt x="69" y="38"/>
                                </a:cubicBezTo>
                                <a:cubicBezTo>
                                  <a:pt x="69" y="38"/>
                                  <a:pt x="68" y="39"/>
                                  <a:pt x="68" y="40"/>
                                </a:cubicBezTo>
                                <a:cubicBezTo>
                                  <a:pt x="68" y="42"/>
                                  <a:pt x="68" y="42"/>
                                  <a:pt x="68" y="42"/>
                                </a:cubicBezTo>
                                <a:cubicBezTo>
                                  <a:pt x="49" y="42"/>
                                  <a:pt x="49" y="42"/>
                                  <a:pt x="49" y="42"/>
                                </a:cubicBezTo>
                                <a:cubicBezTo>
                                  <a:pt x="47" y="42"/>
                                  <a:pt x="46" y="43"/>
                                  <a:pt x="46" y="44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57"/>
                                  <a:pt x="47" y="58"/>
                                  <a:pt x="49" y="58"/>
                                </a:cubicBezTo>
                                <a:cubicBezTo>
                                  <a:pt x="68" y="58"/>
                                  <a:pt x="68" y="58"/>
                                  <a:pt x="68" y="58"/>
                                </a:cubicBezTo>
                                <a:cubicBezTo>
                                  <a:pt x="68" y="60"/>
                                  <a:pt x="68" y="60"/>
                                  <a:pt x="68" y="60"/>
                                </a:cubicBezTo>
                                <a:cubicBezTo>
                                  <a:pt x="68" y="60"/>
                                  <a:pt x="69" y="61"/>
                                  <a:pt x="69" y="61"/>
                                </a:cubicBezTo>
                                <a:cubicBezTo>
                                  <a:pt x="70" y="62"/>
                                  <a:pt x="70" y="62"/>
                                  <a:pt x="71" y="62"/>
                                </a:cubicBezTo>
                                <a:cubicBezTo>
                                  <a:pt x="71" y="62"/>
                                  <a:pt x="71" y="62"/>
                                  <a:pt x="72" y="61"/>
                                </a:cubicBezTo>
                                <a:cubicBezTo>
                                  <a:pt x="85" y="51"/>
                                  <a:pt x="85" y="51"/>
                                  <a:pt x="85" y="51"/>
                                </a:cubicBezTo>
                                <a:cubicBezTo>
                                  <a:pt x="85" y="51"/>
                                  <a:pt x="86" y="50"/>
                                  <a:pt x="86" y="50"/>
                                </a:cubicBezTo>
                                <a:cubicBezTo>
                                  <a:pt x="86" y="49"/>
                                  <a:pt x="85" y="48"/>
                                  <a:pt x="85" y="48"/>
                                </a:cubicBezTo>
                                <a:cubicBezTo>
                                  <a:pt x="72" y="38"/>
                                  <a:pt x="72" y="38"/>
                                  <a:pt x="72" y="38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moveTo>
                                  <a:pt x="62" y="11"/>
                                </a:moveTo>
                                <a:cubicBezTo>
                                  <a:pt x="61" y="11"/>
                                  <a:pt x="61" y="11"/>
                                  <a:pt x="60" y="12"/>
                                </a:cubicBezTo>
                                <a:cubicBezTo>
                                  <a:pt x="47" y="22"/>
                                  <a:pt x="47" y="22"/>
                                  <a:pt x="47" y="22"/>
                                </a:cubicBezTo>
                                <a:cubicBezTo>
                                  <a:pt x="47" y="22"/>
                                  <a:pt x="46" y="23"/>
                                  <a:pt x="46" y="23"/>
                                </a:cubicBezTo>
                                <a:cubicBezTo>
                                  <a:pt x="46" y="24"/>
                                  <a:pt x="47" y="25"/>
                                  <a:pt x="47" y="25"/>
                                </a:cubicBez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61" y="35"/>
                                  <a:pt x="61" y="35"/>
                                  <a:pt x="62" y="35"/>
                                </a:cubicBezTo>
                                <a:cubicBezTo>
                                  <a:pt x="62" y="35"/>
                                  <a:pt x="62" y="35"/>
                                  <a:pt x="63" y="35"/>
                                </a:cubicBezTo>
                                <a:cubicBezTo>
                                  <a:pt x="63" y="35"/>
                                  <a:pt x="64" y="34"/>
                                  <a:pt x="64" y="33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83" y="31"/>
                                  <a:pt x="83" y="31"/>
                                  <a:pt x="83" y="31"/>
                                </a:cubicBezTo>
                                <a:cubicBezTo>
                                  <a:pt x="85" y="31"/>
                                  <a:pt x="86" y="30"/>
                                  <a:pt x="86" y="29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cubicBezTo>
                                  <a:pt x="86" y="16"/>
                                  <a:pt x="85" y="15"/>
                                  <a:pt x="83" y="15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13"/>
                                  <a:pt x="64" y="13"/>
                                  <a:pt x="64" y="13"/>
                                </a:cubicBezTo>
                                <a:cubicBezTo>
                                  <a:pt x="64" y="13"/>
                                  <a:pt x="63" y="12"/>
                                  <a:pt x="63" y="12"/>
                                </a:cubicBezTo>
                                <a:cubicBezTo>
                                  <a:pt x="62" y="11"/>
                                  <a:pt x="62" y="11"/>
                                  <a:pt x="62" y="11"/>
                                </a:cubicBezTo>
                                <a:moveTo>
                                  <a:pt x="11" y="32"/>
                                </a:moveTo>
                                <a:cubicBezTo>
                                  <a:pt x="10" y="32"/>
                                  <a:pt x="10" y="31"/>
                                  <a:pt x="10" y="30"/>
                                </a:cubicBezTo>
                                <a:cubicBezTo>
                                  <a:pt x="10" y="23"/>
                                  <a:pt x="13" y="16"/>
                                  <a:pt x="18" y="11"/>
                                </a:cubicBezTo>
                                <a:cubicBezTo>
                                  <a:pt x="18" y="10"/>
                                  <a:pt x="18" y="10"/>
                                  <a:pt x="19" y="10"/>
                                </a:cubicBezTo>
                                <a:cubicBezTo>
                                  <a:pt x="19" y="10"/>
                                  <a:pt x="20" y="10"/>
                                  <a:pt x="20" y="10"/>
                                </a:cubicBezTo>
                                <a:cubicBezTo>
                                  <a:pt x="21" y="11"/>
                                  <a:pt x="21" y="12"/>
                                  <a:pt x="20" y="13"/>
                                </a:cubicBezTo>
                                <a:cubicBezTo>
                                  <a:pt x="16" y="18"/>
                                  <a:pt x="13" y="24"/>
                                  <a:pt x="13" y="30"/>
                                </a:cubicBezTo>
                                <a:cubicBezTo>
                                  <a:pt x="13" y="30"/>
                                  <a:pt x="13" y="30"/>
                                  <a:pt x="13" y="30"/>
                                </a:cubicBezTo>
                                <a:cubicBezTo>
                                  <a:pt x="13" y="31"/>
                                  <a:pt x="12" y="32"/>
                                  <a:pt x="11" y="32"/>
                                </a:cubicBezTo>
                                <a:cubicBezTo>
                                  <a:pt x="11" y="32"/>
                                  <a:pt x="11" y="32"/>
                                  <a:pt x="11" y="32"/>
                                </a:cubicBezTo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3" y="0"/>
                                  <a:pt x="23" y="0"/>
                                </a:cubicBezTo>
                                <a:cubicBezTo>
                                  <a:pt x="6" y="10"/>
                                  <a:pt x="0" y="29"/>
                                  <a:pt x="9" y="44"/>
                                </a:cubicBezTo>
                                <a:cubicBezTo>
                                  <a:pt x="33" y="86"/>
                                  <a:pt x="33" y="86"/>
                                  <a:pt x="33" y="86"/>
                                </a:cubicBezTo>
                                <a:cubicBezTo>
                                  <a:pt x="37" y="93"/>
                                  <a:pt x="44" y="98"/>
                                  <a:pt x="51" y="100"/>
                                </a:cubicBezTo>
                                <a:cubicBezTo>
                                  <a:pt x="54" y="100"/>
                                  <a:pt x="57" y="101"/>
                                  <a:pt x="60" y="101"/>
                                </a:cubicBezTo>
                                <a:cubicBezTo>
                                  <a:pt x="66" y="101"/>
                                  <a:pt x="73" y="99"/>
                                  <a:pt x="79" y="96"/>
                                </a:cubicBezTo>
                                <a:cubicBezTo>
                                  <a:pt x="79" y="95"/>
                                  <a:pt x="80" y="95"/>
                                  <a:pt x="80" y="94"/>
                                </a:cubicBezTo>
                                <a:cubicBezTo>
                                  <a:pt x="80" y="93"/>
                                  <a:pt x="80" y="92"/>
                                  <a:pt x="79" y="91"/>
                                </a:cubicBezTo>
                                <a:cubicBezTo>
                                  <a:pt x="61" y="73"/>
                                  <a:pt x="61" y="73"/>
                                  <a:pt x="61" y="73"/>
                                </a:cubicBezTo>
                                <a:cubicBezTo>
                                  <a:pt x="61" y="73"/>
                                  <a:pt x="61" y="72"/>
                                  <a:pt x="60" y="72"/>
                                </a:cubicBezTo>
                                <a:cubicBezTo>
                                  <a:pt x="60" y="72"/>
                                  <a:pt x="60" y="72"/>
                                  <a:pt x="59" y="72"/>
                                </a:cubicBezTo>
                                <a:cubicBezTo>
                                  <a:pt x="59" y="72"/>
                                  <a:pt x="59" y="72"/>
                                  <a:pt x="59" y="72"/>
                                </a:cubicBezTo>
                                <a:cubicBezTo>
                                  <a:pt x="56" y="73"/>
                                  <a:pt x="53" y="74"/>
                                  <a:pt x="51" y="74"/>
                                </a:cubicBezTo>
                                <a:cubicBezTo>
                                  <a:pt x="50" y="74"/>
                                  <a:pt x="48" y="73"/>
                                  <a:pt x="47" y="73"/>
                                </a:cubicBezTo>
                                <a:cubicBezTo>
                                  <a:pt x="45" y="73"/>
                                  <a:pt x="42" y="71"/>
                                  <a:pt x="41" y="69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5" y="42"/>
                                  <a:pt x="27" y="35"/>
                                  <a:pt x="33" y="29"/>
                                </a:cubicBezTo>
                                <a:cubicBezTo>
                                  <a:pt x="34" y="28"/>
                                  <a:pt x="34" y="27"/>
                                  <a:pt x="34" y="26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6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2" name="椭圆 3"/>
                        <wps:cNvSpPr/>
                        <wps:spPr>
                          <a:xfrm>
                            <a:off x="5355" y="2899"/>
                            <a:ext cx="441" cy="441"/>
                          </a:xfrm>
                          <a:prstGeom prst="roundRect">
                            <a:avLst/>
                          </a:prstGeom>
                          <a:solidFill>
                            <a:srgbClr val="00B3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1"/>
                        <wps:cNvSpPr>
                          <a:spLocks noEditPoints="1"/>
                        </wps:cNvSpPr>
                        <wps:spPr bwMode="auto">
                          <a:xfrm>
                            <a:off x="5447" y="2998"/>
                            <a:ext cx="257" cy="243"/>
                          </a:xfrm>
                          <a:custGeom>
                            <a:avLst/>
                            <a:gdLst>
                              <a:gd name="T0" fmla="*/ 38 w 121"/>
                              <a:gd name="T1" fmla="*/ 42 h 114"/>
                              <a:gd name="T2" fmla="*/ 38 w 121"/>
                              <a:gd name="T3" fmla="*/ 47 h 114"/>
                              <a:gd name="T4" fmla="*/ 76 w 121"/>
                              <a:gd name="T5" fmla="*/ 44 h 114"/>
                              <a:gd name="T6" fmla="*/ 87 w 121"/>
                              <a:gd name="T7" fmla="*/ 32 h 114"/>
                              <a:gd name="T8" fmla="*/ 35 w 121"/>
                              <a:gd name="T9" fmla="*/ 35 h 114"/>
                              <a:gd name="T10" fmla="*/ 38 w 121"/>
                              <a:gd name="T11" fmla="*/ 37 h 114"/>
                              <a:gd name="T12" fmla="*/ 89 w 121"/>
                              <a:gd name="T13" fmla="*/ 35 h 114"/>
                              <a:gd name="T14" fmla="*/ 87 w 121"/>
                              <a:gd name="T15" fmla="*/ 32 h 114"/>
                              <a:gd name="T16" fmla="*/ 38 w 121"/>
                              <a:gd name="T17" fmla="*/ 22 h 114"/>
                              <a:gd name="T18" fmla="*/ 35 w 121"/>
                              <a:gd name="T19" fmla="*/ 26 h 114"/>
                              <a:gd name="T20" fmla="*/ 87 w 121"/>
                              <a:gd name="T21" fmla="*/ 28 h 114"/>
                              <a:gd name="T22" fmla="*/ 89 w 121"/>
                              <a:gd name="T23" fmla="*/ 25 h 114"/>
                              <a:gd name="T24" fmla="*/ 19 w 121"/>
                              <a:gd name="T25" fmla="*/ 105 h 114"/>
                              <a:gd name="T26" fmla="*/ 103 w 121"/>
                              <a:gd name="T27" fmla="*/ 105 h 114"/>
                              <a:gd name="T28" fmla="*/ 9 w 121"/>
                              <a:gd name="T29" fmla="*/ 100 h 114"/>
                              <a:gd name="T30" fmla="*/ 41 w 121"/>
                              <a:gd name="T31" fmla="*/ 74 h 114"/>
                              <a:gd name="T32" fmla="*/ 112 w 121"/>
                              <a:gd name="T33" fmla="*/ 99 h 114"/>
                              <a:gd name="T34" fmla="*/ 112 w 121"/>
                              <a:gd name="T35" fmla="*/ 53 h 114"/>
                              <a:gd name="T36" fmla="*/ 16 w 121"/>
                              <a:gd name="T37" fmla="*/ 48 h 114"/>
                              <a:gd name="T38" fmla="*/ 9 w 121"/>
                              <a:gd name="T39" fmla="*/ 37 h 114"/>
                              <a:gd name="T40" fmla="*/ 13 w 121"/>
                              <a:gd name="T41" fmla="*/ 35 h 114"/>
                              <a:gd name="T42" fmla="*/ 16 w 121"/>
                              <a:gd name="T43" fmla="*/ 48 h 114"/>
                              <a:gd name="T44" fmla="*/ 105 w 121"/>
                              <a:gd name="T45" fmla="*/ 35 h 114"/>
                              <a:gd name="T46" fmla="*/ 111 w 121"/>
                              <a:gd name="T47" fmla="*/ 36 h 114"/>
                              <a:gd name="T48" fmla="*/ 112 w 121"/>
                              <a:gd name="T49" fmla="*/ 42 h 114"/>
                              <a:gd name="T50" fmla="*/ 48 w 121"/>
                              <a:gd name="T51" fmla="*/ 68 h 114"/>
                              <a:gd name="T52" fmla="*/ 26 w 121"/>
                              <a:gd name="T53" fmla="*/ 53 h 114"/>
                              <a:gd name="T54" fmla="*/ 26 w 121"/>
                              <a:gd name="T55" fmla="*/ 26 h 114"/>
                              <a:gd name="T56" fmla="*/ 36 w 121"/>
                              <a:gd name="T57" fmla="*/ 10 h 114"/>
                              <a:gd name="T58" fmla="*/ 95 w 121"/>
                              <a:gd name="T59" fmla="*/ 20 h 114"/>
                              <a:gd name="T60" fmla="*/ 95 w 121"/>
                              <a:gd name="T61" fmla="*/ 35 h 114"/>
                              <a:gd name="T62" fmla="*/ 95 w 121"/>
                              <a:gd name="T63" fmla="*/ 54 h 114"/>
                              <a:gd name="T64" fmla="*/ 60 w 121"/>
                              <a:gd name="T65" fmla="*/ 59 h 114"/>
                              <a:gd name="T66" fmla="*/ 84 w 121"/>
                              <a:gd name="T67" fmla="*/ 0 h 114"/>
                              <a:gd name="T68" fmla="*/ 16 w 121"/>
                              <a:gd name="T69" fmla="*/ 20 h 114"/>
                              <a:gd name="T70" fmla="*/ 13 w 121"/>
                              <a:gd name="T71" fmla="*/ 26 h 114"/>
                              <a:gd name="T72" fmla="*/ 0 w 121"/>
                              <a:gd name="T73" fmla="*/ 103 h 114"/>
                              <a:gd name="T74" fmla="*/ 109 w 121"/>
                              <a:gd name="T75" fmla="*/ 114 h 114"/>
                              <a:gd name="T76" fmla="*/ 121 w 121"/>
                              <a:gd name="T77" fmla="*/ 37 h 114"/>
                              <a:gd name="T78" fmla="*/ 105 w 121"/>
                              <a:gd name="T79" fmla="*/ 26 h 114"/>
                              <a:gd name="T80" fmla="*/ 84 w 121"/>
                              <a:gd name="T81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1" h="114">
                                <a:moveTo>
                                  <a:pt x="74" y="42"/>
                                </a:move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6" y="42"/>
                                  <a:pt x="35" y="43"/>
                                  <a:pt x="35" y="44"/>
                                </a:cubicBezTo>
                                <a:cubicBezTo>
                                  <a:pt x="35" y="46"/>
                                  <a:pt x="36" y="47"/>
                                  <a:pt x="38" y="47"/>
                                </a:cubicBezTo>
                                <a:cubicBezTo>
                                  <a:pt x="74" y="47"/>
                                  <a:pt x="74" y="47"/>
                                  <a:pt x="74" y="47"/>
                                </a:cubicBezTo>
                                <a:cubicBezTo>
                                  <a:pt x="75" y="47"/>
                                  <a:pt x="76" y="46"/>
                                  <a:pt x="76" y="44"/>
                                </a:cubicBezTo>
                                <a:cubicBezTo>
                                  <a:pt x="76" y="43"/>
                                  <a:pt x="75" y="42"/>
                                  <a:pt x="74" y="42"/>
                                </a:cubicBezTo>
                                <a:moveTo>
                                  <a:pt x="87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6" y="32"/>
                                  <a:pt x="35" y="33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6" y="37"/>
                                  <a:pt x="38" y="37"/>
                                </a:cubicBezTo>
                                <a:cubicBezTo>
                                  <a:pt x="87" y="37"/>
                                  <a:pt x="87" y="37"/>
                                  <a:pt x="87" y="37"/>
                                </a:cubicBezTo>
                                <a:cubicBezTo>
                                  <a:pt x="88" y="37"/>
                                  <a:pt x="89" y="36"/>
                                  <a:pt x="89" y="35"/>
                                </a:cubicBezTo>
                                <a:cubicBezTo>
                                  <a:pt x="89" y="35"/>
                                  <a:pt x="89" y="35"/>
                                  <a:pt x="89" y="35"/>
                                </a:cubicBezTo>
                                <a:cubicBezTo>
                                  <a:pt x="89" y="33"/>
                                  <a:pt x="88" y="32"/>
                                  <a:pt x="87" y="32"/>
                                </a:cubicBezTo>
                                <a:moveTo>
                                  <a:pt x="87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36" y="22"/>
                                  <a:pt x="35" y="24"/>
                                  <a:pt x="35" y="25"/>
                                </a:cubicBezTo>
                                <a:cubicBezTo>
                                  <a:pt x="35" y="25"/>
                                  <a:pt x="35" y="26"/>
                                  <a:pt x="35" y="26"/>
                                </a:cubicBezTo>
                                <a:cubicBezTo>
                                  <a:pt x="36" y="27"/>
                                  <a:pt x="37" y="28"/>
                                  <a:pt x="38" y="28"/>
                                </a:cubicBezTo>
                                <a:cubicBezTo>
                                  <a:pt x="87" y="28"/>
                                  <a:pt x="87" y="28"/>
                                  <a:pt x="87" y="28"/>
                                </a:cubicBezTo>
                                <a:cubicBezTo>
                                  <a:pt x="88" y="28"/>
                                  <a:pt x="89" y="27"/>
                                  <a:pt x="89" y="26"/>
                                </a:cubicBezTo>
                                <a:cubicBezTo>
                                  <a:pt x="89" y="26"/>
                                  <a:pt x="89" y="25"/>
                                  <a:pt x="89" y="25"/>
                                </a:cubicBezTo>
                                <a:cubicBezTo>
                                  <a:pt x="89" y="24"/>
                                  <a:pt x="88" y="22"/>
                                  <a:pt x="87" y="22"/>
                                </a:cubicBezTo>
                                <a:moveTo>
                                  <a:pt x="19" y="105"/>
                                </a:moveTo>
                                <a:cubicBezTo>
                                  <a:pt x="60" y="71"/>
                                  <a:pt x="60" y="71"/>
                                  <a:pt x="60" y="71"/>
                                </a:cubicBezTo>
                                <a:cubicBezTo>
                                  <a:pt x="103" y="105"/>
                                  <a:pt x="103" y="105"/>
                                  <a:pt x="103" y="105"/>
                                </a:cubicBezTo>
                                <a:cubicBezTo>
                                  <a:pt x="19" y="105"/>
                                  <a:pt x="19" y="105"/>
                                  <a:pt x="19" y="105"/>
                                </a:cubicBezTo>
                                <a:moveTo>
                                  <a:pt x="9" y="100"/>
                                </a:moveTo>
                                <a:cubicBezTo>
                                  <a:pt x="9" y="54"/>
                                  <a:pt x="9" y="54"/>
                                  <a:pt x="9" y="5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9" y="100"/>
                                  <a:pt x="9" y="100"/>
                                  <a:pt x="9" y="100"/>
                                </a:cubicBezTo>
                                <a:moveTo>
                                  <a:pt x="112" y="99"/>
                                </a:moveTo>
                                <a:cubicBezTo>
                                  <a:pt x="80" y="74"/>
                                  <a:pt x="80" y="74"/>
                                  <a:pt x="80" y="74"/>
                                </a:cubicBezTo>
                                <a:cubicBezTo>
                                  <a:pt x="112" y="53"/>
                                  <a:pt x="112" y="53"/>
                                  <a:pt x="112" y="53"/>
                                </a:cubicBezTo>
                                <a:cubicBezTo>
                                  <a:pt x="112" y="99"/>
                                  <a:pt x="112" y="99"/>
                                  <a:pt x="112" y="99"/>
                                </a:cubicBezTo>
                                <a:moveTo>
                                  <a:pt x="16" y="48"/>
                                </a:moveTo>
                                <a:cubicBezTo>
                                  <a:pt x="9" y="43"/>
                                  <a:pt x="9" y="43"/>
                                  <a:pt x="9" y="43"/>
                                </a:cubicBez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9" y="37"/>
                                  <a:pt x="10" y="37"/>
                                  <a:pt x="10" y="36"/>
                                </a:cubicBezTo>
                                <a:cubicBezTo>
                                  <a:pt x="11" y="36"/>
                                  <a:pt x="12" y="35"/>
                                  <a:pt x="13" y="35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6" y="48"/>
                                  <a:pt x="16" y="48"/>
                                  <a:pt x="16" y="48"/>
                                </a:cubicBezTo>
                                <a:moveTo>
                                  <a:pt x="105" y="47"/>
                                </a:moveTo>
                                <a:cubicBezTo>
                                  <a:pt x="105" y="35"/>
                                  <a:pt x="105" y="35"/>
                                  <a:pt x="105" y="35"/>
                                </a:cubicBezTo>
                                <a:cubicBezTo>
                                  <a:pt x="109" y="35"/>
                                  <a:pt x="109" y="35"/>
                                  <a:pt x="109" y="35"/>
                                </a:cubicBezTo>
                                <a:cubicBezTo>
                                  <a:pt x="110" y="35"/>
                                  <a:pt x="111" y="36"/>
                                  <a:pt x="111" y="36"/>
                                </a:cubicBezTo>
                                <a:cubicBezTo>
                                  <a:pt x="112" y="37"/>
                                  <a:pt x="112" y="37"/>
                                  <a:pt x="112" y="37"/>
                                </a:cubicBezTo>
                                <a:cubicBezTo>
                                  <a:pt x="112" y="42"/>
                                  <a:pt x="112" y="42"/>
                                  <a:pt x="112" y="42"/>
                                </a:cubicBezTo>
                                <a:cubicBezTo>
                                  <a:pt x="105" y="47"/>
                                  <a:pt x="105" y="47"/>
                                  <a:pt x="105" y="47"/>
                                </a:cubicBezTo>
                                <a:moveTo>
                                  <a:pt x="48" y="68"/>
                                </a:moveTo>
                                <a:cubicBezTo>
                                  <a:pt x="26" y="54"/>
                                  <a:pt x="26" y="54"/>
                                  <a:pt x="26" y="54"/>
                                </a:cubicBezTo>
                                <a:cubicBezTo>
                                  <a:pt x="26" y="54"/>
                                  <a:pt x="26" y="53"/>
                                  <a:pt x="26" y="53"/>
                                </a:cubicBez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  <a:cubicBezTo>
                                  <a:pt x="26" y="15"/>
                                  <a:pt x="30" y="10"/>
                                  <a:pt x="36" y="10"/>
                                </a:cubicBezTo>
                                <a:cubicBezTo>
                                  <a:pt x="84" y="10"/>
                                  <a:pt x="84" y="10"/>
                                  <a:pt x="84" y="10"/>
                                </a:cubicBezTo>
                                <a:cubicBezTo>
                                  <a:pt x="90" y="10"/>
                                  <a:pt x="95" y="15"/>
                                  <a:pt x="95" y="20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5" y="35"/>
                                  <a:pt x="95" y="35"/>
                                  <a:pt x="95" y="35"/>
                                </a:cubicBezTo>
                                <a:cubicBezTo>
                                  <a:pt x="95" y="53"/>
                                  <a:pt x="95" y="53"/>
                                  <a:pt x="95" y="53"/>
                                </a:cubicBezTo>
                                <a:cubicBezTo>
                                  <a:pt x="95" y="54"/>
                                  <a:pt x="95" y="54"/>
                                  <a:pt x="95" y="54"/>
                                </a:cubicBezTo>
                                <a:cubicBezTo>
                                  <a:pt x="72" y="68"/>
                                  <a:pt x="72" y="68"/>
                                  <a:pt x="72" y="68"/>
                                </a:cubicBezTo>
                                <a:cubicBezTo>
                                  <a:pt x="60" y="59"/>
                                  <a:pt x="60" y="59"/>
                                  <a:pt x="60" y="59"/>
                                </a:cubicBezTo>
                                <a:cubicBezTo>
                                  <a:pt x="48" y="68"/>
                                  <a:pt x="48" y="68"/>
                                  <a:pt x="48" y="68"/>
                                </a:cubicBezTo>
                                <a:moveTo>
                                  <a:pt x="84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5" y="0"/>
                                  <a:pt x="16" y="9"/>
                                  <a:pt x="16" y="20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7" y="26"/>
                                  <a:pt x="1" y="31"/>
                                  <a:pt x="0" y="37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1" y="109"/>
                                  <a:pt x="7" y="114"/>
                                  <a:pt x="13" y="114"/>
                                </a:cubicBezTo>
                                <a:cubicBezTo>
                                  <a:pt x="109" y="114"/>
                                  <a:pt x="109" y="114"/>
                                  <a:pt x="109" y="114"/>
                                </a:cubicBezTo>
                                <a:cubicBezTo>
                                  <a:pt x="115" y="114"/>
                                  <a:pt x="121" y="109"/>
                                  <a:pt x="121" y="103"/>
                                </a:cubicBezTo>
                                <a:cubicBezTo>
                                  <a:pt x="121" y="37"/>
                                  <a:pt x="121" y="37"/>
                                  <a:pt x="121" y="37"/>
                                </a:cubicBezTo>
                                <a:cubicBezTo>
                                  <a:pt x="121" y="31"/>
                                  <a:pt x="115" y="26"/>
                                  <a:pt x="109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5" y="20"/>
                                  <a:pt x="105" y="20"/>
                                  <a:pt x="105" y="20"/>
                                </a:cubicBezTo>
                                <a:cubicBezTo>
                                  <a:pt x="105" y="9"/>
                                  <a:pt x="95" y="0"/>
                                  <a:pt x="84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1pt;margin-top:-5.95pt;height:102.1pt;width:160.9pt;z-index:-251648000;mso-width-relative:page;mso-height-relative:page;" coordorigin="5355,1468" coordsize="3218,2042" o:gfxdata="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">
                <o:lock v:ext="edit" aspectratio="f"/>
                <v:shape id="文本框 43" o:spid="_x0000_s1026" o:spt="202" type="#_x0000_t202" style="position:absolute;left:5847;top:1468;height:2042;width:2726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出生日期：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88-XXXX-XXXX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oundrect id="椭圆 3" o:spid="_x0000_s1026" o:spt="2" style="position:absolute;left:5355;top:1639;height:441;width:441;v-text-anchor:middle;" fillcolor="#00B3BE" filled="t" stroked="f" coordsize="21600,21600" arcsize="0.166666666666667" o:gfxdata="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82Ny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1" o:spid="_x0000_s1026" o:spt="100" style="position:absolute;left:5456;top:1740;height:238;width:238;" fillcolor="#FFFFFF [3212]" filled="t" stroked="f" coordsize="444,444" o:gfxdata="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HpvLsAAADc&#10;AAAADwAAAAAAAAABACAAAAAiAAAAZHJzL2Rvd25yZXYueG1sUEsBAhQAFAAAAAgAh07iQDMvBZ47&#10;AAAAOQAAABAAAAAAAAAAAQAgAAAACgEAAGRycy9zaGFwZXhtbC54bWxQSwUGAAAAAAYABgBbAQAA&#10;tAMAAAAA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<v:path o:connectlocs="104887721,13932552;104887721,13932552;97790446,13932552;97790446,25762121;77022616,25762121;77022616,13932552;39694673,13932552;39694673,25762121;18664263,25762121;18664263,13932552;11829569,13932552;0,25762121;0,104887721;11829569,116454125;104887721,116454125;116454125,104887721;116454125,25762121;104887721,13932552;104887721,104887721;104887721,104887721;11829569,104887721;11829569,51523659;104887721,51523659;104887721,104887721;32596815,0;32596815,0;23395974,0;23395974,23395974;32596815,23395974;32596815,0;93058151,0;93058151,0;83857894,0;83857894,23395974;93058151,23395974;93058151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oundrect id="椭圆 3" o:spid="_x0000_s1026" o:spt="2" style="position:absolute;left:5355;top:2299;height:441;width:441;v-text-anchor:middle;" fillcolor="#00B3BE" filled="t" stroked="f" coordsize="21600,21600" arcsize="0.166666666666667" o:gfxdata="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wfU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1" o:spid="_x0000_s1026" o:spt="100" style="position:absolute;left:5459;top:2383;height:273;width:233;" fillcolor="#FFFFFF [3212]" filled="t" stroked="f" coordsize="86,101" o:gfxdata="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pNr4ugAAANsA&#10;AAAPAAAAAAAAAAEAIAAAACIAAABkcnMvZG93bnJldi54bWxQSwECFAAUAAAACACHTuJAMy8FnjsA&#10;AAA5AAAAEAAAAAAAAAABACAAAAAJAQAAZHJzL3NoYXBleG1sLnhtbFBLBQYAAAAABgAGAFsBAACz&#10;AwAAAAA=&#10;" path="m71,38c70,38,70,38,69,38c69,38,68,39,68,40c68,42,68,42,68,42c49,42,49,42,49,42c47,42,46,43,46,44c46,56,46,56,46,56c46,57,47,58,49,58c68,58,68,58,68,58c68,60,68,60,68,60c68,60,69,61,69,61c70,62,70,62,71,62c71,62,71,62,72,61c85,51,85,51,85,51c85,51,86,50,86,50c86,49,85,48,85,48c72,38,72,38,72,38c71,38,71,38,71,38m62,11c61,11,61,11,60,12c47,22,47,22,47,22c47,22,46,23,46,23c46,24,47,25,47,25c60,35,60,35,60,35c61,35,61,35,62,35c62,35,62,35,63,35c63,35,64,34,64,33c64,31,64,31,64,31c83,31,83,31,83,31c85,31,86,30,86,29c86,17,86,17,86,17c86,16,85,15,83,15c64,15,64,15,64,15c64,13,64,13,64,13c64,13,63,12,63,12c62,11,62,11,62,11m11,32c10,32,10,31,10,30c10,23,13,16,18,11c18,10,18,10,19,10c19,10,20,10,20,10c21,11,21,12,20,13c16,18,13,24,13,30c13,30,13,30,13,30c13,31,12,32,11,32c11,32,11,32,11,32m24,0c24,0,23,0,23,0c6,10,0,29,9,44c33,86,33,86,33,86c37,93,44,98,51,100c54,100,57,101,60,101c66,101,73,99,79,96c79,95,80,95,80,94c80,93,80,92,79,91c61,73,61,73,61,73c61,73,61,72,60,72c60,72,60,72,59,72c59,72,59,72,59,72c56,73,53,74,51,74c50,74,48,73,47,73c45,73,42,71,41,69c28,46,28,46,28,46c25,42,27,35,33,29c34,28,34,27,34,26c27,2,27,2,27,2c26,1,26,0,25,0c25,0,25,0,25,0c25,0,24,0,24,0e">
                  <v:path o:connectlocs="186,102;184,113;124,118;132,156;184,162;192,167;230,137;230,129;192,102;162,32;124,62;162,94;170,94;173,83;233,78;224,40;173,35;167,29;27,81;51,27;54,35;35,81;29,86;62,0;89,232;162,273;216,254;165,197;159,194;138,200;111,186;89,78;73,5;67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oundrect id="椭圆 3" o:spid="_x0000_s1026" o:spt="2" style="position:absolute;left:5355;top:2899;height:441;width:441;v-text-anchor:middle;" fillcolor="#00B3BE" filled="t" stroked="f" coordsize="21600,21600" arcsize="0.166666666666667" o:gfxdata="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LjM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1" o:spid="_x0000_s1026" o:spt="100" style="position:absolute;left:5447;top:2998;height:243;width:257;" fillcolor="#FFFFFF [3212]" filled="t" stroked="f" coordsize="121,114" o:gfxdata="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mqovQAA&#10;ANwAAAAPAAAAAAAAAAEAIAAAACIAAABkcnMvZG93bnJldi54bWxQSwECFAAUAAAACACHTuJAMy8F&#10;njsAAAA5AAAAEAAAAAAAAAABACAAAAAMAQAAZHJzL3NoYXBleG1sLnhtbFBLBQYAAAAABgAGAFsB&#10;AAC2AwAAAAA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  <v:path o:connectlocs="80,89;80,100;161,93;184,68;74,74;80,78;189,74;184,68;80,46;74,55;184,59;189,53;40,223;218,223;19,213;87,157;237,211;237,112;33,102;19,78;27,74;33,102;223,74;235,76;237,89;101,144;55,112;55,55;76,21;201,42;201,74;201,115;127,125;178,0;33,42;27,55;0,219;231,243;257,78;223,55;178,0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4300220</wp:posOffset>
            </wp:positionH>
            <wp:positionV relativeFrom="paragraph">
              <wp:posOffset>-299720</wp:posOffset>
            </wp:positionV>
            <wp:extent cx="1490980" cy="1483995"/>
            <wp:effectExtent l="38100" t="38100" r="45720" b="40005"/>
            <wp:wrapNone/>
            <wp:docPr id="148" name="图片 7" descr="D:\常用资料\稻壳模板\素材\简历头像规范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 descr="D:\常用资料\稻壳模板\素材\简历头像规范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5443220" y="614680"/>
                      <a:ext cx="1490980" cy="1483995"/>
                    </a:xfrm>
                    <a:prstGeom prst="ellipse">
                      <a:avLst/>
                    </a:prstGeom>
                    <a:ln w="38100">
                      <a:gradFill>
                        <a:gsLst>
                          <a:gs pos="0">
                            <a:schemeClr val="bg1">
                              <a:lumMod val="95000"/>
                            </a:schemeClr>
                          </a:gs>
                          <a:gs pos="58000">
                            <a:schemeClr val="bg1">
                              <a:lumMod val="75000"/>
                            </a:schemeClr>
                          </a:gs>
                          <a:gs pos="100000">
                            <a:schemeClr val="bg1">
                              <a:lumMod val="95000"/>
                            </a:schemeClr>
                          </a:gs>
                        </a:gsLst>
                        <a:lin ang="5400000" scaled="1"/>
                      </a:gra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42545</wp:posOffset>
                </wp:positionV>
                <wp:extent cx="1899285" cy="1184275"/>
                <wp:effectExtent l="0" t="0" r="0" b="0"/>
                <wp:wrapNone/>
                <wp:docPr id="14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2620" y="956945"/>
                          <a:ext cx="1899285" cy="1184275"/>
                          <a:chOff x="11553" y="1745"/>
                          <a:chExt cx="2991" cy="1865"/>
                        </a:xfrm>
                      </wpg:grpSpPr>
                      <wps:wsp>
                        <wps:cNvPr id="146" name="文本框 6"/>
                        <wps:cNvSpPr txBox="1"/>
                        <wps:spPr>
                          <a:xfrm>
                            <a:off x="11571" y="1745"/>
                            <a:ext cx="2568" cy="13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404040" w:themeColor="text1" w:themeTint="BF"/>
                                  <w:sz w:val="52"/>
                                  <w:szCs w:val="5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8"/>
                        <wps:cNvSpPr txBox="1"/>
                        <wps:spPr>
                          <a:xfrm>
                            <a:off x="11553" y="2758"/>
                            <a:ext cx="2991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求职意向：UI设计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39.4pt;margin-top:3.35pt;height:93.25pt;width:149.55pt;z-index:-251646976;mso-width-relative:page;mso-height-relative:page;" coordorigin="11553,1745" coordsize="2991,1865" o:gfxdata="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FEGwbnZAAAACQEAAA8AAAAA&#10;AAAAAQAgAAAAIgAAAGRycy9kb3ducmV2LnhtbFBLAQIUABQAAAAIAIdO4kCnFO4A9wIAADoIAAAO&#10;AAAAAAAAAAEAIAAAACgBAABkcnMvZTJvRG9jLnhtbFBLBQYAAAAABgAGAFkBAACRBgAAAAA=&#10;">
                <o:lock v:ext="edit" aspectratio="f"/>
                <v:shape id="文本框 6" o:spid="_x0000_s1026" o:spt="202" type="#_x0000_t202" style="position:absolute;left:11571;top:1745;height:1341;width:2568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404040" w:themeColor="text1" w:themeTint="BF"/>
                            <w:sz w:val="52"/>
                            <w:szCs w:val="5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1553;top:2758;height:852;width:299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 w:eastAsia="zh-CN"/>
                          </w:rPr>
                          <w:t>求职意向：UI设计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-1310640</wp:posOffset>
                </wp:positionH>
                <wp:positionV relativeFrom="paragraph">
                  <wp:posOffset>-930275</wp:posOffset>
                </wp:positionV>
                <wp:extent cx="7790815" cy="10892155"/>
                <wp:effectExtent l="0" t="0" r="6985" b="444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67640" y="-15875"/>
                          <a:ext cx="7790815" cy="10892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2pt;margin-top:-73.25pt;height:857.65pt;width:613.45pt;z-index:-251657216;v-text-anchor:middle;mso-width-relative:page;mso-height-relative:page;" fillcolor="#FFFFFF [3212]" filled="t" stroked="f" coordsize="21600,21600" o:gfxdata="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vxSYNwAAAAPAQAADwAAAAAAAAABACAAAAAi&#10;AAAAZHJzL2Rvd25yZXYueG1sUEsBAhQAFAAAAAgAh07iQMy3N+h4AgAA3A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3683000</wp:posOffset>
            </wp:positionH>
            <wp:positionV relativeFrom="paragraph">
              <wp:posOffset>-1950720</wp:posOffset>
            </wp:positionV>
            <wp:extent cx="6070600" cy="4495800"/>
            <wp:effectExtent l="0" t="0" r="0" b="0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1284605</wp:posOffset>
                </wp:positionV>
                <wp:extent cx="5231765" cy="76200"/>
                <wp:effectExtent l="0" t="0" r="635" b="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6905" y="2595880"/>
                          <a:ext cx="523176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pt;margin-top:101.15pt;height:6pt;width:411.95pt;z-index:251677696;v-text-anchor:middle;mso-width-relative:page;mso-height-relative:page;" fillcolor="#F2F2F2 [3052]" filled="t" stroked="f" coordsize="21600,21600" arcsize="0.5" o:gfxdata="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Ybh/q2AAAAAsBAAAPAAAAAAAAAAEAIAAAACIAAABkcnMvZG93&#10;bnJldi54bWxQSwECFAAUAAAACACHTuJAsfNQH6sCAAAxBQAADgAAAAAAAAABACAAAAAn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7812405</wp:posOffset>
                </wp:positionV>
                <wp:extent cx="5231765" cy="76200"/>
                <wp:effectExtent l="0" t="0" r="635" b="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pt;margin-top:615.15pt;height:6pt;width:411.95pt;z-index:251681792;v-text-anchor:middle;mso-width-relative:page;mso-height-relative:page;" fillcolor="#F2F2F2 [3052]" filled="t" stroked="f" coordsize="21600,21600" arcsize="0.5" o:gfxdata="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oZn5NkAAAANAQAADwAAAAAAAAABACAAAAAiAAAAZHJzL2Rvd25yZXYueG1s&#10;UEsBAhQAFAAAAAgAh07iQD/eysqiAgAAJQUAAA4AAAAAAAAAAQAgAAAAK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6529705</wp:posOffset>
                </wp:positionV>
                <wp:extent cx="5231765" cy="76200"/>
                <wp:effectExtent l="0" t="0" r="635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pt;margin-top:514.15pt;height:6pt;width:411.95pt;z-index:251680768;v-text-anchor:middle;mso-width-relative:page;mso-height-relative:page;" fillcolor="#F2F2F2 [3052]" filled="t" stroked="f" coordsize="21600,21600" arcsize="0.5" o:gfxdata="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pds4vdkAAAANAQAADwAAAAAAAAABACAAAAAiAAAAZHJzL2Rvd25yZXYueG1s&#10;UEsBAhQAFAAAAAgAh07iQNclEpOiAgAAJQUAAA4AAAAAAAAAAQAgAAAAKAEAAGRycy9lMm9Eb2Mu&#10;eG1sUEsFBgAAAAAGAAYAWQEAAD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4948555</wp:posOffset>
                </wp:positionV>
                <wp:extent cx="5231765" cy="76200"/>
                <wp:effectExtent l="0" t="0" r="635" b="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pt;margin-top:389.65pt;height:6pt;width:411.95pt;z-index:251679744;v-text-anchor:middle;mso-width-relative:page;mso-height-relative:page;" fillcolor="#F2F2F2 [3052]" filled="t" stroked="f" coordsize="21600,21600" arcsize="0.5" o:gfxdata="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GX2wY2gAAAAsBAAAPAAAAAAAAAAEAIAAAACIAAABkcnMvZG93bnJldi54bWxQ&#10;SwECFAAUAAAACACHTuJA7yl7eaACAAAlBQAADgAAAAAAAAABACAAAAAp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2980055</wp:posOffset>
                </wp:positionV>
                <wp:extent cx="5231765" cy="76200"/>
                <wp:effectExtent l="0" t="0" r="635" b="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76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pt;margin-top:234.65pt;height:6pt;width:411.95pt;z-index:251678720;v-text-anchor:middle;mso-width-relative:page;mso-height-relative:page;" fillcolor="#F2F2F2 [3052]" filled="t" stroked="f" coordsize="21600,21600" arcsize="0.5" o:gfxdata="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5yvva2gAAAAsBAAAPAAAAAAAAAAEAIAAAACIAAABkcnMvZG93bnJldi54bWxQ&#10;SwECFAAUAAAACACHTuJAB9KjIKACAAAlBQAADgAAAAAAAAABACAAAAAp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1483995</wp:posOffset>
                </wp:positionV>
                <wp:extent cx="6365875" cy="1012190"/>
                <wp:effectExtent l="0" t="0" r="0" b="0"/>
                <wp:wrapNone/>
                <wp:docPr id="133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1345" y="2794635"/>
                          <a:ext cx="6365875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XX大学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本科                             电子商务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主修课程：管理学、微观经济学、宏观经济学、会计学、统计学、财务管理、经济法、市场营销学、营销策划案例、管理信息系统等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42.65pt;margin-top:116.85pt;height:79.7pt;width:501.25pt;z-index:-251649024;mso-width-relative:page;mso-height-relative:page;" filled="f" stroked="f" coordsize="21600,21600" o:gfxdata="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hTT+3AAAAAsBAAAPAAAAAAAAAAEAIAAAACIAAABkcnMvZG93bnJldi54bWxQSwECFAAUAAAA&#10;CACHTuJAslInneoBAAC4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  XX大学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本科                             电子商务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  <w:t>主修课程：管理学、微观经济学、宏观经济学、会计学、统计学、财务管理、经济法、市场营销学、营销策划案例、管理信息系统等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5125085</wp:posOffset>
                </wp:positionV>
                <wp:extent cx="6365875" cy="873125"/>
                <wp:effectExtent l="0" t="0" r="0" b="0"/>
                <wp:wrapNone/>
                <wp:docPr id="12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1345" y="6435725"/>
                          <a:ext cx="636587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20XX.08-20XX.02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大学学生会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学生会会长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组织多次校园活动，锻炼了自己的组织协调能力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对大型活动进行预算与规划，如购买各种舞台装置用品，请灯光老师等费用的支出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42.65pt;margin-top:403.55pt;height:68.75pt;width:501.25pt;z-index:-251650048;mso-width-relative:page;mso-height-relative:page;" filled="f" stroked="f" coordsize="21600,21600" o:gfxdata="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/Xuqd0AAAALAQAADwAAAAAAAAABACAAAAAiAAAAZHJzL2Rvd25yZXYueG1sUEsBAhQAFAAAAAgA&#10;h07iQOgv7iLnAQAAtwMAAA4AAAAAAAAAAQAgAAAAL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 xml:space="preserve">20XX.08-20XX.02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大学学生会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学生会会长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组织多次校园活动，锻炼了自己的组织协调能力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对大型活动进行预算与规划，如购买各种舞台装置用品，请灯光老师等费用的支出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3170555</wp:posOffset>
                </wp:positionV>
                <wp:extent cx="6365875" cy="1254760"/>
                <wp:effectExtent l="0" t="0" r="0" b="0"/>
                <wp:wrapNone/>
                <wp:docPr id="122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7695" y="4481195"/>
                          <a:ext cx="6365875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XX科技有限公司                           UI设计师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1.负责公司创意和交互设计工作，根据产品需求，设计产品的整体视觉风格；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2.完善UI规范，负责项目的交互界面、图标、LOGO、按钮等相关元素的设计与制作；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3.配合技术开发完成切图，推进界面及交互设计的最终实现，完善文档、规范输出、版本迭代和后期优化。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42.15pt;margin-top:249.65pt;height:98.8pt;width:501.25pt;z-index:-251651072;mso-width-relative:page;mso-height-relative:page;" filled="f" stroked="f" coordsize="21600,21600" o:gfxdata="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Qi3atwAAAALAQAADwAAAAAAAAABACAAAAAiAAAAZHJzL2Rvd25yZXYueG1sUEsBAhQAFAAAAAgA&#10;h07iQIKq2UvoAQAAuAMAAA4AAAAAAAAAAQAgAAAAK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   XX科技有限公司                           UI设计师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  <w:t>1.负责公司创意和交互设计工作，根据产品需求，设计产品的整体视觉风格；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  <w:t>2.完善UI规范，负责项目的交互界面、图标、LOGO、按钮等相关元素的设计与制作；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1"/>
                          <w:szCs w:val="21"/>
                        </w:rPr>
                        <w:t>3.配合技术开发完成切图，推进界面及交互设计的最终实现，完善文档、规范输出、版本迭代和后期优化。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8011160</wp:posOffset>
                </wp:positionV>
                <wp:extent cx="6365875" cy="904875"/>
                <wp:effectExtent l="0" t="0" r="0" b="0"/>
                <wp:wrapNone/>
                <wp:docPr id="1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5155" y="9321800"/>
                          <a:ext cx="6365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42.35pt;margin-top:630.8pt;height:71.25pt;width:501.25pt;z-index:-251652096;mso-width-relative:page;mso-height-relative:page;" filled="f" stroked="f" coordsize="21600,21600" o:gfxdata="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fU&#10;lefdAAAADQEAAA8AAAAAAAAAAQAgAAAAIgAAAGRycy9kb3ducmV2LnhtbFBLAQIUABQAAAAIAIdO&#10;4kCr7fxs5QEAALcDAAAOAAAAAAAAAAEAIAAAACw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本人性格活泼开朗，有积极的人生态度，积极参加公益活动和社会实践，学习能力强，逻辑思维好，做事情有条不紊；有比较强的适应能力，能快速地融入、凝聚团队；富有责任心和团队协作精神，具有充满激情的工作态度；在今后的工作当中力求自己更大的进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6691630</wp:posOffset>
                </wp:positionV>
                <wp:extent cx="6365875" cy="848360"/>
                <wp:effectExtent l="0" t="0" r="0" b="0"/>
                <wp:wrapNone/>
                <wp:docPr id="112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5155" y="8002270"/>
                          <a:ext cx="636587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职业证书：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CET4、CET6、计算机MS office二级证书、普通话二级甲、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平面设计师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资格证等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熟练使用Office 办公软件、PS、AI、CorelDRAW等软件；具有优秀的用户体验设计能力，熟悉用户界面的设计，有成熟的上线作品。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42.35pt;margin-top:526.9pt;height:66.8pt;width:501.25pt;z-index:-251653120;mso-width-relative:page;mso-height-relative:page;" filled="f" stroked="f" coordsize="21600,21600" o:gfxdata="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JCMiN0AAAANAQAADwAAAAAAAAABACAAAAAiAAAAZHJzL2Rvd25yZXYueG1sUEsBAhQAFAAAAAgA&#10;h07iQBWPyf3nAQAAtwMAAA4AAAAAAAAAAQAgAAAAL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职业证书：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CET4、CET6、计算机MS office二级证书、普通话二级甲、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  <w:t>平面设计师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资格证等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kern w:val="24"/>
                          <w:sz w:val="21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kern w:val="24"/>
                          <w:sz w:val="21"/>
                          <w:szCs w:val="21"/>
                        </w:rPr>
                        <w:t>熟练使用Office 办公软件、PS、AI、CorelDRAW等软件；具有优秀的用户体验设计能力，熟悉用户界面的设计，有成熟的上线作品。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1080135</wp:posOffset>
                </wp:positionV>
                <wp:extent cx="1548765" cy="405130"/>
                <wp:effectExtent l="0" t="0" r="0" b="127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405130"/>
                          <a:chOff x="1802" y="39330"/>
                          <a:chExt cx="2439" cy="638"/>
                        </a:xfrm>
                      </wpg:grpSpPr>
                      <wps:wsp>
                        <wps:cNvPr id="152" name="文本框 17"/>
                        <wps:cNvSpPr txBox="1"/>
                        <wps:spPr>
                          <a:xfrm>
                            <a:off x="2432" y="39330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0" name="组合 150"/>
                        <wpg:cNvGrpSpPr/>
                        <wpg:grpSpPr>
                          <a:xfrm rot="0">
                            <a:off x="1802" y="39488"/>
                            <a:ext cx="539" cy="480"/>
                            <a:chOff x="1762" y="3956"/>
                            <a:chExt cx="450" cy="400"/>
                          </a:xfrm>
                        </wpg:grpSpPr>
                        <wps:wsp>
                          <wps:cNvPr id="61" name="圆角矩形 61"/>
                          <wps:cNvSpPr/>
                          <wps:spPr>
                            <a:xfrm>
                              <a:off x="1762" y="3956"/>
                              <a:ext cx="450" cy="400"/>
                            </a:xfrm>
                            <a:prstGeom prst="roundRect">
                              <a:avLst/>
                            </a:prstGeom>
                            <a:solidFill>
                              <a:srgbClr val="00B3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Camille4"/>
                          <wps:cNvSpPr/>
                          <wps:spPr>
                            <a:xfrm>
                              <a:off x="1827" y="4033"/>
                              <a:ext cx="320" cy="2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037677" y="64759693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41812603" y="85650030"/>
                                </a:cxn>
                                <a:cxn ang="0">
                                  <a:pos x="65216801" y="99489456"/>
                                </a:cxn>
                                <a:cxn ang="0">
                                  <a:pos x="88621582" y="87999945"/>
                                </a:cxn>
                                <a:cxn ang="0">
                                  <a:pos x="102559117" y="67370840"/>
                                </a:cxn>
                                <a:cxn ang="0">
                                  <a:pos x="65216801" y="85650030"/>
                                </a:cxn>
                                <a:cxn ang="0">
                                  <a:pos x="21037677" y="64759693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72054192" y="2349915"/>
                                </a:cxn>
                                <a:cxn ang="0">
                                  <a:pos x="58116657" y="2349915"/>
                                </a:cxn>
                                <a:cxn ang="0">
                                  <a:pos x="2366519" y="32379846"/>
                                </a:cxn>
                                <a:cxn ang="0">
                                  <a:pos x="2366519" y="41780672"/>
                                </a:cxn>
                                <a:cxn ang="0">
                                  <a:pos x="58116657" y="71810022"/>
                                </a:cxn>
                                <a:cxn ang="0">
                                  <a:pos x="72054192" y="7181002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69950424" y="41780672"/>
                                </a:cxn>
                                <a:cxn ang="0">
                                  <a:pos x="65216801" y="43869357"/>
                                </a:cxn>
                                <a:cxn ang="0">
                                  <a:pos x="53383034" y="34729762"/>
                                </a:cxn>
                                <a:cxn ang="0">
                                  <a:pos x="65216801" y="27940664"/>
                                </a:cxn>
                                <a:cxn ang="0">
                                  <a:pos x="77050567" y="32379846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28067082" y="41780672"/>
                                </a:cxn>
                                <a:cxn ang="0">
                                  <a:pos x="128067082" y="32379846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11763028" y="90349861"/>
                                </a:cxn>
                                <a:cxn ang="0">
                                  <a:pos x="121229691" y="87999945"/>
                                </a:cxn>
                                <a:cxn ang="0">
                                  <a:pos x="116496651" y="46219272"/>
                                </a:cxn>
                                <a:cxn ang="0">
                                  <a:pos x="107292740" y="50919685"/>
                                </a:cxn>
                                <a:cxn ang="0">
                                  <a:pos x="111763028" y="90349861"/>
                                </a:cxn>
                              </a:cxnLst>
                              <a:rect l="0" t="0" r="0" b="0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85.05pt;height:31.9pt;width:121.95pt;z-index:251667456;mso-width-relative:page;mso-height-relative:page;" coordorigin="1802,39330" coordsize="2439,638" o:gfxdata="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EeDS2zbAAAADAEAAA8AAAAAAAAAAQAgAAAAIgAA&#10;AGRycy9kb3ducmV2LnhtbFBLAQIUABQAAAAIAIdO4kAN75llXQcAAAcdAAAOAAAAAAAAAAEAIAAA&#10;ACoBAABkcnMvZTJvRG9jLnhtbFBLBQYAAAAABgAGAFkBAAD5CgAAAAA=&#10;">
                <o:lock v:ext="edit" aspectratio="f"/>
                <v:shape id="文本框 17" o:spid="_x0000_s1026" o:spt="202" type="#_x0000_t202" style="position:absolute;left:2432;top:39330;height:638;width:1809;" filled="f" stroked="f" coordsize="21600,21600" o:gfxdata="UEsDBAoAAAAAAIdO4kAAAAAAAAAAAAAAAAAEAAAAZHJzL1BLAwQUAAAACACHTuJAI+cZf7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fxLD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xl/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802;top:39488;height:480;width:539;" coordorigin="1762,3956" coordsize="450,40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1762;top:3956;height:400;width:450;v-text-anchor:middle;" fillcolor="#00B3BE" filled="t" stroked="f" coordsize="21600,21600" arcsize="0.166666666666667" o:gfxdata="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k3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Camille4" o:spid="_x0000_s1026" o:spt="100" style="position:absolute;left:1827;top:4033;height:246;width:320;" fillcolor="#FFFFFF [3212]" filled="t" stroked="f" coordsize="497,382" o:gfxdata="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zLkugAAANwA&#10;AAAPAAAAAAAAAAEAIAAAACIAAABkcnMvZG93bnJldi54bWxQSwECFAAUAAAACACHTuJAMy8FnjsA&#10;AAA5AAAAEAAAAAAAAAABACAAAAAJAQAAZHJzL3NoYXBleG1sLnhtbFBLBQYAAAAABgAGAFsBAACz&#10;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1037677,64759693;21037677,64759693;41812603,85650030;65216801,99489456;88621582,87999945;102559117,67370840;65216801,85650030;21037677,64759693;128067082,32379846;128067082,32379846;72054192,2349915;58116657,2349915;2366519,32379846;2366519,41780672;58116657,71810022;72054192,71810022;107292740,50919685;69950424,41780672;65216801,43869357;53383034,34729762;65216801,27940664;77050567,32379846;116496651,46219272;128067082,41780672;128067082,32379846;111763028,90349861;111763028,90349861;121229691,87999945;116496651,46219272;107292740,50919685;111763028,90349861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6318885</wp:posOffset>
                </wp:positionV>
                <wp:extent cx="1548765" cy="405130"/>
                <wp:effectExtent l="0" t="0" r="0" b="127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405130"/>
                          <a:chOff x="1762" y="10388"/>
                          <a:chExt cx="2439" cy="638"/>
                        </a:xfrm>
                      </wpg:grpSpPr>
                      <wpg:grpSp>
                        <wpg:cNvPr id="162" name="组合 15"/>
                        <wpg:cNvGrpSpPr/>
                        <wpg:grpSpPr>
                          <a:xfrm rot="0">
                            <a:off x="1762" y="10388"/>
                            <a:ext cx="2439" cy="638"/>
                            <a:chOff x="1802" y="5088"/>
                            <a:chExt cx="2439" cy="638"/>
                          </a:xfrm>
                        </wpg:grpSpPr>
                        <wps:wsp>
                          <wps:cNvPr id="164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  <w:t>技能荣誉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5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00B3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6" name="Camille22"/>
                        <wps:cNvSpPr>
                          <a:spLocks noEditPoints="1"/>
                        </wps:cNvSpPr>
                        <wps:spPr bwMode="auto">
                          <a:xfrm>
                            <a:off x="1862" y="10615"/>
                            <a:ext cx="341" cy="340"/>
                          </a:xfrm>
                          <a:custGeom>
                            <a:avLst/>
                            <a:gdLst>
                              <a:gd name="T0" fmla="*/ 272 w 1478"/>
                              <a:gd name="T1" fmla="*/ 155 h 1478"/>
                              <a:gd name="T2" fmla="*/ 500 w 1478"/>
                              <a:gd name="T3" fmla="*/ 160 h 1478"/>
                              <a:gd name="T4" fmla="*/ 626 w 1478"/>
                              <a:gd name="T5" fmla="*/ 0 h 1478"/>
                              <a:gd name="T6" fmla="*/ 822 w 1478"/>
                              <a:gd name="T7" fmla="*/ 118 h 1478"/>
                              <a:gd name="T8" fmla="*/ 1011 w 1478"/>
                              <a:gd name="T9" fmla="*/ 43 h 1478"/>
                              <a:gd name="T10" fmla="*/ 1121 w 1478"/>
                              <a:gd name="T11" fmla="*/ 243 h 1478"/>
                              <a:gd name="T12" fmla="*/ 1323 w 1478"/>
                              <a:gd name="T13" fmla="*/ 272 h 1478"/>
                              <a:gd name="T14" fmla="*/ 1318 w 1478"/>
                              <a:gd name="T15" fmla="*/ 500 h 1478"/>
                              <a:gd name="T16" fmla="*/ 1478 w 1478"/>
                              <a:gd name="T17" fmla="*/ 626 h 1478"/>
                              <a:gd name="T18" fmla="*/ 1360 w 1478"/>
                              <a:gd name="T19" fmla="*/ 822 h 1478"/>
                              <a:gd name="T20" fmla="*/ 1435 w 1478"/>
                              <a:gd name="T21" fmla="*/ 1011 h 1478"/>
                              <a:gd name="T22" fmla="*/ 1235 w 1478"/>
                              <a:gd name="T23" fmla="*/ 1121 h 1478"/>
                              <a:gd name="T24" fmla="*/ 1206 w 1478"/>
                              <a:gd name="T25" fmla="*/ 1323 h 1478"/>
                              <a:gd name="T26" fmla="*/ 978 w 1478"/>
                              <a:gd name="T27" fmla="*/ 1318 h 1478"/>
                              <a:gd name="T28" fmla="*/ 852 w 1478"/>
                              <a:gd name="T29" fmla="*/ 1478 h 1478"/>
                              <a:gd name="T30" fmla="*/ 656 w 1478"/>
                              <a:gd name="T31" fmla="*/ 1360 h 1478"/>
                              <a:gd name="T32" fmla="*/ 467 w 1478"/>
                              <a:gd name="T33" fmla="*/ 1435 h 1478"/>
                              <a:gd name="T34" fmla="*/ 357 w 1478"/>
                              <a:gd name="T35" fmla="*/ 1235 h 1478"/>
                              <a:gd name="T36" fmla="*/ 155 w 1478"/>
                              <a:gd name="T37" fmla="*/ 1206 h 1478"/>
                              <a:gd name="T38" fmla="*/ 160 w 1478"/>
                              <a:gd name="T39" fmla="*/ 978 h 1478"/>
                              <a:gd name="T40" fmla="*/ 0 w 1478"/>
                              <a:gd name="T41" fmla="*/ 852 h 1478"/>
                              <a:gd name="T42" fmla="*/ 118 w 1478"/>
                              <a:gd name="T43" fmla="*/ 656 h 1478"/>
                              <a:gd name="T44" fmla="*/ 43 w 1478"/>
                              <a:gd name="T45" fmla="*/ 467 h 1478"/>
                              <a:gd name="T46" fmla="*/ 243 w 1478"/>
                              <a:gd name="T47" fmla="*/ 357 h 1478"/>
                              <a:gd name="T48" fmla="*/ 659 w 1478"/>
                              <a:gd name="T49" fmla="*/ 440 h 1478"/>
                              <a:gd name="T50" fmla="*/ 819 w 1478"/>
                              <a:gd name="T51" fmla="*/ 1038 h 1478"/>
                              <a:gd name="T52" fmla="*/ 659 w 1478"/>
                              <a:gd name="T53" fmla="*/ 440 h 1478"/>
                              <a:gd name="T54" fmla="*/ 942 w 1478"/>
                              <a:gd name="T55" fmla="*/ 685 h 1478"/>
                              <a:gd name="T56" fmla="*/ 536 w 1478"/>
                              <a:gd name="T57" fmla="*/ 793 h 1478"/>
                              <a:gd name="T58" fmla="*/ 634 w 1478"/>
                              <a:gd name="T59" fmla="*/ 344 h 1478"/>
                              <a:gd name="T60" fmla="*/ 844 w 1478"/>
                              <a:gd name="T61" fmla="*/ 1135 h 1478"/>
                              <a:gd name="T62" fmla="*/ 634 w 1478"/>
                              <a:gd name="T63" fmla="*/ 344 h 1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78" h="1478">
                                <a:moveTo>
                                  <a:pt x="157" y="270"/>
                                </a:moveTo>
                                <a:lnTo>
                                  <a:pt x="272" y="155"/>
                                </a:lnTo>
                                <a:lnTo>
                                  <a:pt x="358" y="242"/>
                                </a:lnTo>
                                <a:cubicBezTo>
                                  <a:pt x="401" y="209"/>
                                  <a:pt x="449" y="181"/>
                                  <a:pt x="500" y="160"/>
                                </a:cubicBezTo>
                                <a:lnTo>
                                  <a:pt x="469" y="42"/>
                                </a:lnTo>
                                <a:lnTo>
                                  <a:pt x="626" y="0"/>
                                </a:lnTo>
                                <a:lnTo>
                                  <a:pt x="658" y="118"/>
                                </a:lnTo>
                                <a:cubicBezTo>
                                  <a:pt x="713" y="111"/>
                                  <a:pt x="768" y="111"/>
                                  <a:pt x="822" y="118"/>
                                </a:cubicBezTo>
                                <a:lnTo>
                                  <a:pt x="854" y="0"/>
                                </a:lnTo>
                                <a:lnTo>
                                  <a:pt x="1011" y="43"/>
                                </a:lnTo>
                                <a:lnTo>
                                  <a:pt x="979" y="161"/>
                                </a:lnTo>
                                <a:cubicBezTo>
                                  <a:pt x="1030" y="182"/>
                                  <a:pt x="1077" y="210"/>
                                  <a:pt x="1121" y="243"/>
                                </a:cubicBezTo>
                                <a:lnTo>
                                  <a:pt x="1208" y="157"/>
                                </a:lnTo>
                                <a:lnTo>
                                  <a:pt x="1323" y="272"/>
                                </a:lnTo>
                                <a:lnTo>
                                  <a:pt x="1236" y="358"/>
                                </a:lnTo>
                                <a:cubicBezTo>
                                  <a:pt x="1269" y="401"/>
                                  <a:pt x="1297" y="449"/>
                                  <a:pt x="1318" y="500"/>
                                </a:cubicBezTo>
                                <a:lnTo>
                                  <a:pt x="1436" y="469"/>
                                </a:lnTo>
                                <a:lnTo>
                                  <a:pt x="1478" y="626"/>
                                </a:lnTo>
                                <a:lnTo>
                                  <a:pt x="1360" y="658"/>
                                </a:lnTo>
                                <a:cubicBezTo>
                                  <a:pt x="1367" y="713"/>
                                  <a:pt x="1367" y="768"/>
                                  <a:pt x="1360" y="822"/>
                                </a:cubicBezTo>
                                <a:lnTo>
                                  <a:pt x="1478" y="854"/>
                                </a:lnTo>
                                <a:lnTo>
                                  <a:pt x="1435" y="1011"/>
                                </a:lnTo>
                                <a:lnTo>
                                  <a:pt x="1317" y="979"/>
                                </a:lnTo>
                                <a:cubicBezTo>
                                  <a:pt x="1296" y="1030"/>
                                  <a:pt x="1268" y="1077"/>
                                  <a:pt x="1235" y="1121"/>
                                </a:cubicBezTo>
                                <a:lnTo>
                                  <a:pt x="1322" y="1208"/>
                                </a:lnTo>
                                <a:lnTo>
                                  <a:pt x="1206" y="1323"/>
                                </a:lnTo>
                                <a:lnTo>
                                  <a:pt x="1120" y="1236"/>
                                </a:lnTo>
                                <a:cubicBezTo>
                                  <a:pt x="1077" y="1269"/>
                                  <a:pt x="1029" y="1297"/>
                                  <a:pt x="978" y="1318"/>
                                </a:cubicBezTo>
                                <a:lnTo>
                                  <a:pt x="1009" y="1436"/>
                                </a:lnTo>
                                <a:lnTo>
                                  <a:pt x="852" y="1478"/>
                                </a:lnTo>
                                <a:lnTo>
                                  <a:pt x="820" y="1360"/>
                                </a:lnTo>
                                <a:cubicBezTo>
                                  <a:pt x="765" y="1367"/>
                                  <a:pt x="710" y="1367"/>
                                  <a:pt x="656" y="1360"/>
                                </a:cubicBezTo>
                                <a:lnTo>
                                  <a:pt x="624" y="1478"/>
                                </a:lnTo>
                                <a:lnTo>
                                  <a:pt x="467" y="1435"/>
                                </a:lnTo>
                                <a:lnTo>
                                  <a:pt x="499" y="1317"/>
                                </a:lnTo>
                                <a:cubicBezTo>
                                  <a:pt x="448" y="1296"/>
                                  <a:pt x="401" y="1269"/>
                                  <a:pt x="357" y="1235"/>
                                </a:cubicBezTo>
                                <a:lnTo>
                                  <a:pt x="270" y="1322"/>
                                </a:lnTo>
                                <a:lnTo>
                                  <a:pt x="155" y="1206"/>
                                </a:lnTo>
                                <a:lnTo>
                                  <a:pt x="242" y="1120"/>
                                </a:lnTo>
                                <a:cubicBezTo>
                                  <a:pt x="209" y="1077"/>
                                  <a:pt x="181" y="1029"/>
                                  <a:pt x="160" y="978"/>
                                </a:cubicBezTo>
                                <a:lnTo>
                                  <a:pt x="42" y="1009"/>
                                </a:lnTo>
                                <a:lnTo>
                                  <a:pt x="0" y="852"/>
                                </a:lnTo>
                                <a:lnTo>
                                  <a:pt x="118" y="820"/>
                                </a:lnTo>
                                <a:cubicBezTo>
                                  <a:pt x="111" y="765"/>
                                  <a:pt x="111" y="710"/>
                                  <a:pt x="118" y="656"/>
                                </a:cubicBezTo>
                                <a:lnTo>
                                  <a:pt x="0" y="624"/>
                                </a:lnTo>
                                <a:lnTo>
                                  <a:pt x="43" y="467"/>
                                </a:lnTo>
                                <a:lnTo>
                                  <a:pt x="161" y="499"/>
                                </a:lnTo>
                                <a:cubicBezTo>
                                  <a:pt x="182" y="448"/>
                                  <a:pt x="210" y="401"/>
                                  <a:pt x="243" y="357"/>
                                </a:cubicBezTo>
                                <a:lnTo>
                                  <a:pt x="157" y="270"/>
                                </a:lnTo>
                                <a:close/>
                                <a:moveTo>
                                  <a:pt x="659" y="440"/>
                                </a:moveTo>
                                <a:cubicBezTo>
                                  <a:pt x="824" y="396"/>
                                  <a:pt x="994" y="495"/>
                                  <a:pt x="1038" y="659"/>
                                </a:cubicBezTo>
                                <a:cubicBezTo>
                                  <a:pt x="1082" y="824"/>
                                  <a:pt x="984" y="994"/>
                                  <a:pt x="819" y="1038"/>
                                </a:cubicBezTo>
                                <a:cubicBezTo>
                                  <a:pt x="654" y="1082"/>
                                  <a:pt x="484" y="984"/>
                                  <a:pt x="440" y="819"/>
                                </a:cubicBezTo>
                                <a:cubicBezTo>
                                  <a:pt x="396" y="654"/>
                                  <a:pt x="495" y="484"/>
                                  <a:pt x="659" y="440"/>
                                </a:cubicBezTo>
                                <a:close/>
                                <a:moveTo>
                                  <a:pt x="685" y="536"/>
                                </a:moveTo>
                                <a:cubicBezTo>
                                  <a:pt x="797" y="507"/>
                                  <a:pt x="912" y="573"/>
                                  <a:pt x="942" y="685"/>
                                </a:cubicBezTo>
                                <a:cubicBezTo>
                                  <a:pt x="971" y="797"/>
                                  <a:pt x="905" y="912"/>
                                  <a:pt x="793" y="942"/>
                                </a:cubicBezTo>
                                <a:cubicBezTo>
                                  <a:pt x="681" y="971"/>
                                  <a:pt x="566" y="905"/>
                                  <a:pt x="536" y="793"/>
                                </a:cubicBezTo>
                                <a:cubicBezTo>
                                  <a:pt x="507" y="681"/>
                                  <a:pt x="573" y="566"/>
                                  <a:pt x="685" y="536"/>
                                </a:cubicBezTo>
                                <a:close/>
                                <a:moveTo>
                                  <a:pt x="634" y="344"/>
                                </a:moveTo>
                                <a:cubicBezTo>
                                  <a:pt x="852" y="285"/>
                                  <a:pt x="1076" y="415"/>
                                  <a:pt x="1135" y="634"/>
                                </a:cubicBezTo>
                                <a:cubicBezTo>
                                  <a:pt x="1193" y="852"/>
                                  <a:pt x="1063" y="1076"/>
                                  <a:pt x="844" y="1135"/>
                                </a:cubicBezTo>
                                <a:cubicBezTo>
                                  <a:pt x="626" y="1193"/>
                                  <a:pt x="402" y="1063"/>
                                  <a:pt x="343" y="844"/>
                                </a:cubicBezTo>
                                <a:cubicBezTo>
                                  <a:pt x="285" y="626"/>
                                  <a:pt x="415" y="402"/>
                                  <a:pt x="634" y="3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497.55pt;height:31.9pt;width:121.95pt;z-index:251669504;mso-width-relative:page;mso-height-relative:page;" coordorigin="1762,10388" coordsize="2439,638" o:gfxdata="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AAAAAGRycy9QSwECFAAUAAAACACHTuJAEMbrnd0AAAANAQAADwAA&#10;AAAAAAABACAAAAAiAAAAZHJzL2Rvd25yZXYueG1sUEsBAhQAFAAAAAgAh07iQAmljh75CgAAgSsA&#10;AA4AAAAAAAAAAQAgAAAALAEAAGRycy9lMm9Eb2MueG1sUEsFBgAAAAAGAAYAWQEAAJcOAAAAAA==&#10;">
                <o:lock v:ext="edit" aspectratio="f"/>
                <v:group id="组合 15" o:spid="_x0000_s1026" o:spt="203" style="position:absolute;left:1762;top:10388;height:638;width:2439;" coordorigin="1802,5088" coordsize="2439,638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  <w:t>技能荣誉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00B3BE" filled="t" stroked="f" coordsize="21600,21600" arcsize="0.166666666666667" o:gfxdata="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+Jy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22" o:spid="_x0000_s1026" o:spt="100" style="position:absolute;left:1862;top:10615;height:340;width:341;" fillcolor="#FFFFFF [3212]" filled="t" stroked="f" coordsize="1478,1478" o:gfxdata="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eEZi/&#10;AAAA3AAAAA8AAAAAAAAAAQAgAAAAIgAAAGRycy9kb3ducmV2LnhtbFBLAQIUABQAAAAIAIdO4kAz&#10;LwWeOwAAADkAAAAQAAAAAAAAAAEAIAAAAA4BAABkcnMvc2hhcGV4bWwueG1sUEsFBgAAAAAGAAYA&#10;WwEAALgDAAAAAA==&#10;" path="m157,270l272,155,358,242c401,209,449,181,500,160l469,42,626,0,658,118c713,111,768,111,822,118l854,0,1011,43,979,161c1030,182,1077,210,1121,243l1208,157,1323,272,1236,358c1269,401,1297,449,1318,500l1436,469,1478,626,1360,658c1367,713,1367,768,1360,822l1478,854,1435,1011,1317,979c1296,1030,1268,1077,1235,1121l1322,1208,1206,1323,1120,1236c1077,1269,1029,1297,978,1318l1009,1436,852,1478,820,1360c765,1367,710,1367,656,1360l624,1478,467,1435,499,1317c448,1296,401,1269,357,1235l270,1322,155,1206,242,1120c209,1077,181,1029,160,978l42,1009,0,852,118,820c111,765,111,710,118,656l0,624,43,467,161,499c182,448,210,401,243,357l157,270xm659,440c824,396,994,495,1038,659c1082,824,984,994,819,1038c654,1082,484,984,440,819c396,654,495,484,659,440xm685,536c797,507,912,573,942,685c971,797,905,912,793,942c681,971,566,905,536,793c507,681,573,566,685,536xm634,344c852,285,1076,415,1135,634c1193,852,1063,1076,844,1135c626,1193,402,1063,343,844c285,626,415,402,634,344xe">
                  <v:path o:connectlocs="62,35;115,36;144,0;189,27;233,9;258,55;305,62;304,115;341,144;313,189;331,232;284,257;278,304;225,303;196,340;151,312;107,330;82,284;35,277;36,224;0,195;27,150;9,107;56,82;152,101;188,238;152,101;217,157;123,182;146,79;194,261;146,7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4839970</wp:posOffset>
            </wp:positionV>
            <wp:extent cx="287020" cy="287020"/>
            <wp:effectExtent l="0" t="0" r="0" b="0"/>
            <wp:wrapNone/>
            <wp:docPr id="21" name="图片 5" descr="RFQ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RFQ-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4731385</wp:posOffset>
                </wp:positionV>
                <wp:extent cx="1548765" cy="405130"/>
                <wp:effectExtent l="0" t="0" r="0" b="1270"/>
                <wp:wrapNone/>
                <wp:docPr id="16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73075" y="6042025"/>
                          <a:ext cx="1548765" cy="405130"/>
                          <a:chOff x="1802" y="5088"/>
                          <a:chExt cx="2439" cy="638"/>
                        </a:xfrm>
                      </wpg:grpSpPr>
                      <wps:wsp>
                        <wps:cNvPr id="172" name="文本框 17"/>
                        <wps:cNvSpPr txBox="1"/>
                        <wps:spPr>
                          <a:xfrm>
                            <a:off x="2432" y="5088"/>
                            <a:ext cx="1809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5A85"/>
                                  <w:sz w:val="28"/>
                                  <w:szCs w:val="28"/>
                                  <w:lang w:val="en-US"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3" name="圆角矩形 61"/>
                        <wps:cNvSpPr/>
                        <wps:spPr>
                          <a:xfrm>
                            <a:off x="1802" y="5246"/>
                            <a:ext cx="539" cy="480"/>
                          </a:xfrm>
                          <a:prstGeom prst="roundRect">
                            <a:avLst/>
                          </a:prstGeom>
                          <a:solidFill>
                            <a:srgbClr val="00B3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2.75pt;margin-top:372.55pt;height:31.9pt;width:121.95pt;z-index:251670528;mso-width-relative:page;mso-height-relative:page;" coordorigin="1802,5088" coordsize="2439,638" o:gfxdata="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EtPjmNwA&#10;AAAMAQAADwAAAAAAAAABACAAAAAiAAAAZHJzL2Rvd25yZXYueG1sUEsBAhQAFAAAAAgAh07iQNDL&#10;cb5xAwAAqAgAAA4AAAAAAAAAAQAgAAAAKwEAAGRycy9lMm9Eb2MueG1sUEsFBgAAAAAGAAYAWQEA&#10;AA4HAAAAAA==&#10;">
                <o:lock v:ext="edit" aspectratio="f"/>
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5A85"/>
                            <w:sz w:val="28"/>
                            <w:szCs w:val="28"/>
                            <w:lang w:val="en-US" w:eastAsia="zh-CN"/>
                          </w:rPr>
                          <w:t>校园经历</w:t>
                        </w:r>
                      </w:p>
                    </w:txbxContent>
                  </v:textbox>
                </v:shape>
                <v:roundrect id="圆角矩形 61" o:spid="_x0000_s1026" o:spt="2" style="position:absolute;left:1802;top:5246;height:480;width:539;v-text-anchor:middle;" fillcolor="#00B3BE" filled="t" stroked="f" coordsize="21600,21600" arcsize="0.166666666666667" o:gfxdata="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QowW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2762885</wp:posOffset>
                </wp:positionV>
                <wp:extent cx="1548765" cy="405130"/>
                <wp:effectExtent l="0" t="0" r="0" b="127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405130"/>
                          <a:chOff x="1762" y="7668"/>
                          <a:chExt cx="2439" cy="638"/>
                        </a:xfrm>
                      </wpg:grpSpPr>
                      <wpg:grpSp>
                        <wpg:cNvPr id="156" name="组合 15"/>
                        <wpg:cNvGrpSpPr/>
                        <wpg:grpSpPr>
                          <a:xfrm>
                            <a:off x="1762" y="7668"/>
                            <a:ext cx="2439" cy="638"/>
                            <a:chOff x="1802" y="5088"/>
                            <a:chExt cx="2439" cy="638"/>
                          </a:xfrm>
                        </wpg:grpSpPr>
                        <wps:wsp>
                          <wps:cNvPr id="159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0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00B3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Camille16"/>
                        <wps:cNvSpPr/>
                        <wps:spPr>
                          <a:xfrm>
                            <a:off x="1834" y="7895"/>
                            <a:ext cx="378" cy="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483761" y="60862692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72054192" y="60862692"/>
                              </a:cxn>
                              <a:cxn ang="0">
                                <a:pos x="72054192" y="72455586"/>
                              </a:cxn>
                              <a:cxn ang="0">
                                <a:pos x="130434186" y="72455586"/>
                              </a:cxn>
                              <a:cxn ang="0">
                                <a:pos x="128067082" y="35042209"/>
                              </a:cxn>
                              <a:cxn ang="0">
                                <a:pos x="116496651" y="21078148"/>
                              </a:cxn>
                              <a:cxn ang="0">
                                <a:pos x="95458973" y="21078148"/>
                              </a:cxn>
                              <a:cxn ang="0">
                                <a:pos x="88621582" y="7114086"/>
                              </a:cxn>
                              <a:cxn ang="0">
                                <a:pos x="78891583" y="0"/>
                              </a:cxn>
                              <a:cxn ang="0">
                                <a:pos x="51016514" y="0"/>
                              </a:cxn>
                              <a:cxn ang="0">
                                <a:pos x="44179123" y="7114086"/>
                              </a:cxn>
                              <a:cxn ang="0">
                                <a:pos x="34975212" y="21078148"/>
                              </a:cxn>
                              <a:cxn ang="0">
                                <a:pos x="13937534" y="21078148"/>
                              </a:cxn>
                              <a:cxn ang="0">
                                <a:pos x="2366519" y="35042209"/>
                              </a:cxn>
                              <a:cxn ang="0">
                                <a:pos x="0" y="72455586"/>
                              </a:cxn>
                              <a:cxn ang="0">
                                <a:pos x="60483761" y="72455586"/>
                              </a:cxn>
                              <a:cxn ang="0">
                                <a:pos x="60483761" y="60862692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55750138" y="9485254"/>
                              </a:cxn>
                              <a:cxn ang="0">
                                <a:pos x="74684048" y="9485254"/>
                              </a:cxn>
                              <a:cxn ang="0">
                                <a:pos x="81258103" y="13964061"/>
                              </a:cxn>
                              <a:cxn ang="0">
                                <a:pos x="83887959" y="21078148"/>
                              </a:cxn>
                              <a:cxn ang="0">
                                <a:pos x="46546226" y="21078148"/>
                              </a:cxn>
                              <a:cxn ang="0">
                                <a:pos x="48912746" y="13964061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72054192" y="93533735"/>
                              </a:cxn>
                              <a:cxn ang="0">
                                <a:pos x="60483761" y="93533735"/>
                              </a:cxn>
                              <a:cxn ang="0">
                                <a:pos x="60483761" y="79569673"/>
                              </a:cxn>
                              <a:cxn ang="0">
                                <a:pos x="2366519" y="79569673"/>
                              </a:cxn>
                              <a:cxn ang="0">
                                <a:pos x="4470287" y="100384293"/>
                              </a:cxn>
                              <a:cxn ang="0">
                                <a:pos x="16304054" y="111977187"/>
                              </a:cxn>
                              <a:cxn ang="0">
                                <a:pos x="114129547" y="111977187"/>
                              </a:cxn>
                              <a:cxn ang="0">
                                <a:pos x="125700562" y="100384293"/>
                              </a:cxn>
                              <a:cxn ang="0">
                                <a:pos x="128067082" y="79569673"/>
                              </a:cxn>
                              <a:cxn ang="0">
                                <a:pos x="72054192" y="79569673"/>
                              </a:cxn>
                              <a:cxn ang="0">
                                <a:pos x="72054192" y="93533735"/>
                              </a:cxn>
                            </a:cxnLst>
                            <a:rect l="0" t="0" r="0" b="0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217.55pt;height:31.9pt;width:121.95pt;z-index:251668480;mso-width-relative:page;mso-height-relative:page;" coordorigin="1762,7668" coordsize="2439,638" o:gfxdata="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AhYSiv3AAAAAwBAAAPAAAAAAAAAAEAIAAAACIAAABkcnMvZG93bnJldi54bWxQSwECFAAUAAAA&#10;CACHTuJAAjYBxLQHAACxIAAADgAAAAAAAAABACAAAAArAQAAZHJzL2Uyb0RvYy54bWxQSwUGAAAA&#10;AAYABgBZAQAAUQsAAAAA&#10;">
                <o:lock v:ext="edit" aspectratio="f"/>
                <v:group id="组合 15" o:spid="_x0000_s1026" o:spt="203" style="position:absolute;left:1762;top:7668;height:638;width:2439;" coordorigin="1802,5088" coordsize="2439,638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00B3BE" filled="t" stroked="f" coordsize="21600,21600" arcsize="0.166666666666667" o:gfxdata="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JhL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16" o:spid="_x0000_s1026" o:spt="100" style="position:absolute;left:1834;top:7895;height:325;width:378;" fillcolor="#FFFFFF [3212]" filled="t" stroked="f" coordsize="497,426" o:gfxdata="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FQLLsAAADb&#10;AAAADwAAAAAAAAABACAAAAAiAAAAZHJzL2Rvd25yZXYueG1sUEsBAhQAFAAAAAgAh07iQDMvBZ47&#10;AAAAOQAAABAAAAAAAAAAAQAgAAAACgEAAGRycy9zaGFwZXhtbC54bWxQSwUGAAAAAAYABgBbAQAA&#10;tAM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60483761,60862692;60483761,60862692;72054192,60862692;72054192,72455586;130434186,72455586;128067082,35042209;116496651,21078148;95458973,21078148;88621582,7114086;78891583,0;51016514,0;44179123,7114086;34975212,21078148;13937534,21078148;2366519,35042209;0,72455586;60483761,72455586;60483761,60862692;48912746,13964061;48912746,13964061;55750138,9485254;74684048,9485254;81258103,13964061;83887959,21078148;46546226,21078148;48912746,13964061;72054192,93533735;72054192,93533735;60483761,93533735;60483761,79569673;2366519,79569673;4470287,100384293;16304054,111977187;114129547,111977187;125700562,100384293;128067082,79569673;72054192,79569673;72054192,93533735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7582535</wp:posOffset>
                </wp:positionV>
                <wp:extent cx="1548765" cy="405130"/>
                <wp:effectExtent l="0" t="0" r="0" b="127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765" cy="405130"/>
                          <a:chOff x="1782" y="13268"/>
                          <a:chExt cx="2439" cy="638"/>
                        </a:xfrm>
                      </wpg:grpSpPr>
                      <wpg:grpSp>
                        <wpg:cNvPr id="176" name="组合 15"/>
                        <wpg:cNvGrpSpPr/>
                        <wpg:grpSpPr>
                          <a:xfrm rot="0">
                            <a:off x="1782" y="13268"/>
                            <a:ext cx="2439" cy="638"/>
                            <a:chOff x="1802" y="5088"/>
                            <a:chExt cx="2439" cy="638"/>
                          </a:xfrm>
                        </wpg:grpSpPr>
                        <wps:wsp>
                          <wps:cNvPr id="178" name="文本框 17"/>
                          <wps:cNvSpPr txBox="1"/>
                          <wps:spPr>
                            <a:xfrm>
                              <a:off x="2432" y="5088"/>
                              <a:ext cx="1809" cy="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5A85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9" name="圆角矩形 61"/>
                          <wps:cNvSpPr/>
                          <wps:spPr>
                            <a:xfrm>
                              <a:off x="1802" y="5246"/>
                              <a:ext cx="539" cy="480"/>
                            </a:xfrm>
                            <a:prstGeom prst="roundRect">
                              <a:avLst/>
                            </a:prstGeom>
                            <a:solidFill>
                              <a:srgbClr val="00B3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Camille8"/>
                        <wps:cNvSpPr/>
                        <wps:spPr>
                          <a:xfrm>
                            <a:off x="1916" y="13484"/>
                            <a:ext cx="274" cy="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566864" y="46602108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84052302" y="4712612"/>
                              </a:cxn>
                              <a:cxn ang="0">
                                <a:pos x="53751402" y="35082584"/>
                              </a:cxn>
                              <a:cxn ang="0">
                                <a:pos x="25821860" y="60478229"/>
                              </a:cxn>
                              <a:cxn ang="0">
                                <a:pos x="25821860" y="104724323"/>
                              </a:cxn>
                              <a:cxn ang="0">
                                <a:pos x="81680943" y="120956459"/>
                              </a:cxn>
                              <a:cxn ang="0">
                                <a:pos x="102759500" y="58121632"/>
                              </a:cxn>
                              <a:cxn ang="0">
                                <a:pos x="74566864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18707782" y="46602108"/>
                              </a:cxn>
                              <a:cxn ang="0">
                                <a:pos x="0" y="67285141"/>
                              </a:cxn>
                              <a:cxn ang="0">
                                <a:pos x="0" y="97393399"/>
                              </a:cxn>
                              <a:cxn ang="0">
                                <a:pos x="18707782" y="118599862"/>
                              </a:cxn>
                              <a:cxn ang="0">
                                <a:pos x="11593118" y="104724323"/>
                              </a:cxn>
                              <a:cxn ang="0">
                                <a:pos x="11593118" y="62834244"/>
                              </a:cxn>
                              <a:cxn ang="0">
                                <a:pos x="18707782" y="46602108"/>
                              </a:cxn>
                            </a:cxnLst>
                            <a:rect l="0" t="0" r="0" b="0"/>
                            <a:pathLst>
                              <a:path w="391" h="463">
                                <a:moveTo>
                                  <a:pt x="283" y="178"/>
                                </a:moveTo>
                                <a:lnTo>
                                  <a:pt x="283" y="178"/>
                                </a:lnTo>
                                <a:cubicBezTo>
                                  <a:pt x="283" y="169"/>
                                  <a:pt x="373" y="89"/>
                                  <a:pt x="319" y="18"/>
                                </a:cubicBezTo>
                                <a:cubicBezTo>
                                  <a:pt x="310" y="0"/>
                                  <a:pt x="266" y="98"/>
                                  <a:pt x="204" y="134"/>
                                </a:cubicBezTo>
                                <a:cubicBezTo>
                                  <a:pt x="169" y="160"/>
                                  <a:pt x="98" y="204"/>
                                  <a:pt x="98" y="231"/>
                                </a:cubicBezTo>
                                <a:cubicBezTo>
                                  <a:pt x="98" y="400"/>
                                  <a:pt x="98" y="400"/>
                                  <a:pt x="98" y="400"/>
                                </a:cubicBezTo>
                                <a:cubicBezTo>
                                  <a:pt x="98" y="435"/>
                                  <a:pt x="213" y="462"/>
                                  <a:pt x="310" y="462"/>
                                </a:cubicBezTo>
                                <a:cubicBezTo>
                                  <a:pt x="345" y="462"/>
                                  <a:pt x="390" y="249"/>
                                  <a:pt x="390" y="222"/>
                                </a:cubicBezTo>
                                <a:cubicBezTo>
                                  <a:pt x="390" y="187"/>
                                  <a:pt x="292" y="187"/>
                                  <a:pt x="283" y="178"/>
                                </a:cubicBezTo>
                                <a:close/>
                                <a:moveTo>
                                  <a:pt x="71" y="178"/>
                                </a:moveTo>
                                <a:lnTo>
                                  <a:pt x="71" y="178"/>
                                </a:lnTo>
                                <a:cubicBezTo>
                                  <a:pt x="54" y="178"/>
                                  <a:pt x="0" y="187"/>
                                  <a:pt x="0" y="257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0" y="444"/>
                                  <a:pt x="54" y="453"/>
                                  <a:pt x="71" y="453"/>
                                </a:cubicBezTo>
                                <a:cubicBezTo>
                                  <a:pt x="89" y="453"/>
                                  <a:pt x="44" y="435"/>
                                  <a:pt x="44" y="400"/>
                                </a:cubicBezTo>
                                <a:cubicBezTo>
                                  <a:pt x="44" y="240"/>
                                  <a:pt x="44" y="240"/>
                                  <a:pt x="44" y="240"/>
                                </a:cubicBezTo>
                                <a:cubicBezTo>
                                  <a:pt x="44" y="196"/>
                                  <a:pt x="89" y="178"/>
                                  <a:pt x="71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597.05pt;height:31.9pt;width:121.95pt;z-index:251671552;mso-width-relative:page;mso-height-relative:page;" coordorigin="1782,13268" coordsize="2439,638" o:gfxdata="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BYnnbf3QAAAA4BAAAPAAAAAAAA&#10;AAEAIAAAACIAAABkcnMvZG93bnJldi54bWxQSwECFAAUAAAACACHTuJAW0KUaQ8GAAASFQAADgAA&#10;AAAAAAABACAAAAAsAQAAZHJzL2Uyb0RvYy54bWxQSwUGAAAAAAYABgBZAQAArQkAAAAA&#10;">
                <o:lock v:ext="edit" aspectratio="f"/>
                <v:group id="组合 15" o:spid="_x0000_s1026" o:spt="203" style="position:absolute;left:1782;top:13268;height:638;width:2439;" coordorigin="1802,5088" coordsize="2439,638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7" o:spid="_x0000_s1026" o:spt="202" type="#_x0000_t202" style="position:absolute;left:2432;top:5088;height:638;width:1809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5A85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圆角矩形 61" o:spid="_x0000_s1026" o:spt="2" style="position:absolute;left:1802;top:5246;height:480;width:539;v-text-anchor:middle;" fillcolor="#00B3BE" filled="t" stroked="f" coordsize="21600,21600" arcsize="0.166666666666667" o:gfxdata="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qrv8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Camille8" o:spid="_x0000_s1026" o:spt="100" style="position:absolute;left:1916;top:13484;height:324;width:274;" fillcolor="#FFFFFF [3212]" filled="t" stroked="f" coordsize="391,463" o:gfxdata="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JMt7sAAADb&#10;AAAADwAAAAAAAAABACAAAAAiAAAAZHJzL2Rvd25yZXYueG1sUEsBAhQAFAAAAAgAh07iQDMvBZ47&#10;AAAAOQAAABAAAAAAAAAAAQAgAAAACgEAAGRycy9zaGFwZXhtbC54bWxQSwUGAAAAAAYABgBbAQAA&#10;tAMAAAAA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<v:path o:connectlocs="74566864,46602108;74566864,46602108;84052302,4712612;53751402,35082584;25821860,60478229;25821860,104724323;81680943,120956459;102759500,58121632;74566864,46602108;18707782,46602108;18707782,46602108;0,67285141;0,97393399;18707782,118599862;11593118,104724323;11593118,62834244;18707782,46602108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bookmarkStart w:id="0" w:name="_GoBack"/>
      <w:bookmarkEnd w:id="0"/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-1174115</wp:posOffset>
            </wp:positionH>
            <wp:positionV relativeFrom="paragraph">
              <wp:posOffset>-1163955</wp:posOffset>
            </wp:positionV>
            <wp:extent cx="7588250" cy="10709910"/>
            <wp:effectExtent l="0" t="0" r="6350" b="889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107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2131060</wp:posOffset>
            </wp:positionV>
            <wp:extent cx="2591435" cy="2579370"/>
            <wp:effectExtent l="38100" t="38100" r="50165" b="49530"/>
            <wp:wrapNone/>
            <wp:docPr id="15" name="图片 7" descr="D:\常用资料\稻壳模板\素材\简历头像规范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D:\常用资料\稻壳模板\素材\简历头像规范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579370"/>
                    </a:xfrm>
                    <a:prstGeom prst="ellipse">
                      <a:avLst/>
                    </a:prstGeom>
                    <a:noFill/>
                    <a:ln w="38100">
                      <a:gradFill>
                        <a:gsLst>
                          <a:gs pos="0">
                            <a:schemeClr val="bg1">
                              <a:lumMod val="95000"/>
                            </a:schemeClr>
                          </a:gs>
                          <a:gs pos="58000">
                            <a:schemeClr val="bg1">
                              <a:lumMod val="75000"/>
                            </a:schemeClr>
                          </a:gs>
                          <a:gs pos="100000">
                            <a:schemeClr val="bg1">
                              <a:lumMod val="95000"/>
                            </a:schemeClr>
                          </a:gs>
                        </a:gsLst>
                        <a:lin ang="5400000" scaled="1"/>
                      </a:gra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4729480</wp:posOffset>
                </wp:positionV>
                <wp:extent cx="5605145" cy="1332865"/>
                <wp:effectExtent l="0" t="0" r="0" b="0"/>
                <wp:wrapNone/>
                <wp:docPr id="9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汉仪铸字美心体简" w:hAnsi="汉仪铸字美心体简" w:eastAsia="汉仪铸字美心体简" w:cs="汉仪铸字美心体简"/>
                                <w:b w:val="0"/>
                                <w:bCs w:val="0"/>
                                <w:color w:val="005A85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铸字美心体简" w:hAnsi="汉仪铸字美心体简" w:eastAsia="汉仪铸字美心体简" w:cs="汉仪铸字美心体简"/>
                                <w:b w:val="0"/>
                                <w:bCs w:val="0"/>
                                <w:color w:val="005A85"/>
                                <w:sz w:val="112"/>
                                <w:szCs w:val="112"/>
                                <w:lang w:val="en-US" w:eastAsia="zh-CN"/>
                              </w:rPr>
                              <w:t>期待您的答复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.7pt;margin-top:372.4pt;height:104.95pt;width:441.35pt;z-index:251662336;mso-width-relative:page;mso-height-relative:page;" filled="f" stroked="f" coordsize="21600,21600" o:gfxdata="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1tQQPaAAAACQEAAA8AAAAAAAAAAQAgAAAAIgAA&#10;AGRycy9kb3ducmV2LnhtbFBLAQIUABQAAAAIAIdO4kBlbBOVPwIAAGk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汉仪铸字美心体简" w:hAnsi="汉仪铸字美心体简" w:eastAsia="汉仪铸字美心体简" w:cs="汉仪铸字美心体简"/>
                          <w:b w:val="0"/>
                          <w:bCs w:val="0"/>
                          <w:color w:val="005A85"/>
                          <w:sz w:val="112"/>
                          <w:szCs w:val="112"/>
                          <w:lang w:val="en-US" w:eastAsia="zh-CN"/>
                        </w:rPr>
                      </w:pPr>
                      <w:r>
                        <w:rPr>
                          <w:rFonts w:hint="eastAsia" w:ascii="汉仪铸字美心体简" w:hAnsi="汉仪铸字美心体简" w:eastAsia="汉仪铸字美心体简" w:cs="汉仪铸字美心体简"/>
                          <w:b w:val="0"/>
                          <w:bCs w:val="0"/>
                          <w:color w:val="005A85"/>
                          <w:sz w:val="112"/>
                          <w:szCs w:val="112"/>
                          <w:lang w:val="en-US" w:eastAsia="zh-CN"/>
                        </w:rPr>
                        <w:t>期待您的答复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铸字美心体简">
    <w:panose1 w:val="00020600040101010101"/>
    <w:charset w:val="86"/>
    <w:family w:val="auto"/>
    <w:pitch w:val="default"/>
    <w:sig w:usb0="8000003F" w:usb1="0ACB7C5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思源黑体—05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B3D6A"/>
    <w:rsid w:val="059C3C2C"/>
    <w:rsid w:val="09812E48"/>
    <w:rsid w:val="0AB60A61"/>
    <w:rsid w:val="105D6840"/>
    <w:rsid w:val="11555F35"/>
    <w:rsid w:val="22E5415B"/>
    <w:rsid w:val="2C68270B"/>
    <w:rsid w:val="43DC78D7"/>
    <w:rsid w:val="4CAC3C12"/>
    <w:rsid w:val="4F8B3D6A"/>
    <w:rsid w:val="65741E18"/>
    <w:rsid w:val="75315812"/>
    <w:rsid w:val="7D3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198e499b-7d4d-48eb-a958-ce2efa52de5c\&#25758;&#33394;&#31616;&#32422;&#24212;&#23626;&#27605;&#19994;&#29983;ui&#35774;&#35745;&#24072;&#31616;&#21382;&#22871;&#35013;&#21547;&#33258;&#33616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撞色简约应届毕业生ui设计师简历套装含自荐信.docx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2021-07-05T07:17:00Z</dcterms:created>
  <dc:creator>camille</dc:creator>
  <cp:lastModifiedBy>慕岑</cp:lastModifiedBy>
  <dcterms:modified xsi:type="dcterms:W3CDTF">2022-01-21T15:36:45Z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v1.0_mb_MusrBRvQ3nnwEdaSfoc4DQ==</vt:lpwstr>
  </property>
  <property fmtid="{D5CDD505-2E9C-101B-9397-08002B2CF9AE}" pid="4" name="ICV">
    <vt:lpwstr>A31D7B02CCF243A9A8DEC084BBCC7B14</vt:lpwstr>
  </property>
</Properties>
</file>