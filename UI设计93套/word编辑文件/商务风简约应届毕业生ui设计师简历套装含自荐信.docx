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media/image1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-1077595</wp:posOffset>
            </wp:positionV>
            <wp:extent cx="7584440" cy="10965815"/>
            <wp:effectExtent l="0" t="0" r="10160" b="6985"/>
            <wp:wrapNone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1096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1427480</wp:posOffset>
                </wp:positionH>
                <wp:positionV relativeFrom="paragraph">
                  <wp:posOffset>6156960</wp:posOffset>
                </wp:positionV>
                <wp:extent cx="3191510" cy="1360170"/>
                <wp:effectExtent l="0" t="0" r="0" b="0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1510" cy="1360170"/>
                          <a:chOff x="4926" y="11796"/>
                          <a:chExt cx="5026" cy="2142"/>
                        </a:xfrm>
                      </wpg:grpSpPr>
                      <wps:wsp>
                        <wps:cNvPr id="84" name="文本框 14"/>
                        <wps:cNvSpPr txBox="1"/>
                        <wps:spPr>
                          <a:xfrm>
                            <a:off x="5458" y="11796"/>
                            <a:ext cx="4494" cy="21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line="360" w:lineRule="auto"/>
                                <w:jc w:val="left"/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404040" w:themeColor="text1" w:themeTint="BF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404040" w:themeColor="text1" w:themeTint="BF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姓名：佰通</w:t>
                              </w:r>
                            </w:p>
                            <w:p>
                              <w:pPr>
                                <w:spacing w:line="360" w:lineRule="auto"/>
                                <w:jc w:val="left"/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404040" w:themeColor="text1" w:themeTint="BF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404040" w:themeColor="text1" w:themeTint="BF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电话：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404040" w:themeColor="text1" w:themeTint="BF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188-XXXX-8888</w:t>
                              </w:r>
                            </w:p>
                            <w:p>
                              <w:pPr>
                                <w:spacing w:line="360" w:lineRule="auto"/>
                                <w:jc w:val="left"/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404040" w:themeColor="text1" w:themeTint="BF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404040" w:themeColor="text1" w:themeTint="BF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邮箱：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404040" w:themeColor="text1" w:themeTint="BF"/>
                                  <w:sz w:val="32"/>
                                  <w:szCs w:val="3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XXXX@163.com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g:grpSp>
                        <wpg:cNvPr id="14" name="组合 15"/>
                        <wpg:cNvGrpSpPr/>
                        <wpg:grpSpPr>
                          <a:xfrm rot="0">
                            <a:off x="4926" y="11988"/>
                            <a:ext cx="507" cy="1607"/>
                            <a:chOff x="4784" y="9153"/>
                            <a:chExt cx="596" cy="1891"/>
                          </a:xfrm>
                        </wpg:grpSpPr>
                        <wps:wsp>
                          <wps:cNvPr id="106" name="Camille29"/>
                          <wps:cNvSpPr>
                            <a:spLocks noEditPoints="1"/>
                          </wps:cNvSpPr>
                          <wps:spPr bwMode="auto">
                            <a:xfrm>
                              <a:off x="4884" y="9153"/>
                              <a:ext cx="397" cy="457"/>
                            </a:xfrm>
                            <a:custGeom>
                              <a:avLst/>
                              <a:gdLst>
                                <a:gd name="T0" fmla="*/ 74 w 93"/>
                                <a:gd name="T1" fmla="*/ 51 h 107"/>
                                <a:gd name="T2" fmla="*/ 67 w 93"/>
                                <a:gd name="T3" fmla="*/ 46 h 107"/>
                                <a:gd name="T4" fmla="*/ 65 w 93"/>
                                <a:gd name="T5" fmla="*/ 38 h 107"/>
                                <a:gd name="T6" fmla="*/ 68 w 93"/>
                                <a:gd name="T7" fmla="*/ 33 h 107"/>
                                <a:gd name="T8" fmla="*/ 70 w 93"/>
                                <a:gd name="T9" fmla="*/ 24 h 107"/>
                                <a:gd name="T10" fmla="*/ 46 w 93"/>
                                <a:gd name="T11" fmla="*/ 0 h 107"/>
                                <a:gd name="T12" fmla="*/ 23 w 93"/>
                                <a:gd name="T13" fmla="*/ 24 h 107"/>
                                <a:gd name="T14" fmla="*/ 25 w 93"/>
                                <a:gd name="T15" fmla="*/ 34 h 107"/>
                                <a:gd name="T16" fmla="*/ 27 w 93"/>
                                <a:gd name="T17" fmla="*/ 39 h 107"/>
                                <a:gd name="T18" fmla="*/ 26 w 93"/>
                                <a:gd name="T19" fmla="*/ 46 h 107"/>
                                <a:gd name="T20" fmla="*/ 18 w 93"/>
                                <a:gd name="T21" fmla="*/ 51 h 107"/>
                                <a:gd name="T22" fmla="*/ 0 w 93"/>
                                <a:gd name="T23" fmla="*/ 88 h 107"/>
                                <a:gd name="T24" fmla="*/ 93 w 93"/>
                                <a:gd name="T25" fmla="*/ 88 h 107"/>
                                <a:gd name="T26" fmla="*/ 74 w 93"/>
                                <a:gd name="T27" fmla="*/ 51 h 107"/>
                                <a:gd name="T28" fmla="*/ 57 w 93"/>
                                <a:gd name="T29" fmla="*/ 91 h 107"/>
                                <a:gd name="T30" fmla="*/ 51 w 93"/>
                                <a:gd name="T31" fmla="*/ 96 h 107"/>
                                <a:gd name="T32" fmla="*/ 48 w 93"/>
                                <a:gd name="T33" fmla="*/ 98 h 107"/>
                                <a:gd name="T34" fmla="*/ 45 w 93"/>
                                <a:gd name="T35" fmla="*/ 98 h 107"/>
                                <a:gd name="T36" fmla="*/ 42 w 93"/>
                                <a:gd name="T37" fmla="*/ 96 h 107"/>
                                <a:gd name="T38" fmla="*/ 36 w 93"/>
                                <a:gd name="T39" fmla="*/ 91 h 107"/>
                                <a:gd name="T40" fmla="*/ 33 w 93"/>
                                <a:gd name="T41" fmla="*/ 84 h 107"/>
                                <a:gd name="T42" fmla="*/ 36 w 93"/>
                                <a:gd name="T43" fmla="*/ 76 h 107"/>
                                <a:gd name="T44" fmla="*/ 39 w 93"/>
                                <a:gd name="T45" fmla="*/ 68 h 107"/>
                                <a:gd name="T46" fmla="*/ 42 w 93"/>
                                <a:gd name="T47" fmla="*/ 61 h 107"/>
                                <a:gd name="T48" fmla="*/ 44 w 93"/>
                                <a:gd name="T49" fmla="*/ 57 h 107"/>
                                <a:gd name="T50" fmla="*/ 42 w 93"/>
                                <a:gd name="T51" fmla="*/ 55 h 107"/>
                                <a:gd name="T52" fmla="*/ 36 w 93"/>
                                <a:gd name="T53" fmla="*/ 51 h 107"/>
                                <a:gd name="T54" fmla="*/ 46 w 93"/>
                                <a:gd name="T55" fmla="*/ 46 h 107"/>
                                <a:gd name="T56" fmla="*/ 57 w 93"/>
                                <a:gd name="T57" fmla="*/ 51 h 107"/>
                                <a:gd name="T58" fmla="*/ 51 w 93"/>
                                <a:gd name="T59" fmla="*/ 55 h 107"/>
                                <a:gd name="T60" fmla="*/ 49 w 93"/>
                                <a:gd name="T61" fmla="*/ 57 h 107"/>
                                <a:gd name="T62" fmla="*/ 51 w 93"/>
                                <a:gd name="T63" fmla="*/ 61 h 107"/>
                                <a:gd name="T64" fmla="*/ 54 w 93"/>
                                <a:gd name="T65" fmla="*/ 68 h 107"/>
                                <a:gd name="T66" fmla="*/ 57 w 93"/>
                                <a:gd name="T67" fmla="*/ 76 h 107"/>
                                <a:gd name="T68" fmla="*/ 60 w 93"/>
                                <a:gd name="T69" fmla="*/ 84 h 107"/>
                                <a:gd name="T70" fmla="*/ 57 w 93"/>
                                <a:gd name="T71" fmla="*/ 91 h 10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93" h="107">
                                  <a:moveTo>
                                    <a:pt x="74" y="51"/>
                                  </a:moveTo>
                                  <a:cubicBezTo>
                                    <a:pt x="70" y="48"/>
                                    <a:pt x="67" y="46"/>
                                    <a:pt x="67" y="46"/>
                                  </a:cubicBezTo>
                                  <a:cubicBezTo>
                                    <a:pt x="63" y="45"/>
                                    <a:pt x="62" y="41"/>
                                    <a:pt x="65" y="38"/>
                                  </a:cubicBezTo>
                                  <a:cubicBezTo>
                                    <a:pt x="65" y="38"/>
                                    <a:pt x="67" y="37"/>
                                    <a:pt x="68" y="33"/>
                                  </a:cubicBezTo>
                                  <a:cubicBezTo>
                                    <a:pt x="70" y="30"/>
                                    <a:pt x="70" y="27"/>
                                    <a:pt x="70" y="24"/>
                                  </a:cubicBezTo>
                                  <a:cubicBezTo>
                                    <a:pt x="70" y="11"/>
                                    <a:pt x="60" y="0"/>
                                    <a:pt x="46" y="0"/>
                                  </a:cubicBezTo>
                                  <a:cubicBezTo>
                                    <a:pt x="33" y="0"/>
                                    <a:pt x="23" y="11"/>
                                    <a:pt x="23" y="24"/>
                                  </a:cubicBezTo>
                                  <a:cubicBezTo>
                                    <a:pt x="23" y="27"/>
                                    <a:pt x="23" y="31"/>
                                    <a:pt x="25" y="34"/>
                                  </a:cubicBezTo>
                                  <a:cubicBezTo>
                                    <a:pt x="27" y="38"/>
                                    <a:pt x="27" y="39"/>
                                    <a:pt x="27" y="39"/>
                                  </a:cubicBezTo>
                                  <a:cubicBezTo>
                                    <a:pt x="31" y="41"/>
                                    <a:pt x="30" y="45"/>
                                    <a:pt x="26" y="46"/>
                                  </a:cubicBezTo>
                                  <a:cubicBezTo>
                                    <a:pt x="26" y="46"/>
                                    <a:pt x="23" y="48"/>
                                    <a:pt x="18" y="51"/>
                                  </a:cubicBezTo>
                                  <a:cubicBezTo>
                                    <a:pt x="7" y="60"/>
                                    <a:pt x="0" y="73"/>
                                    <a:pt x="0" y="88"/>
                                  </a:cubicBezTo>
                                  <a:cubicBezTo>
                                    <a:pt x="0" y="106"/>
                                    <a:pt x="93" y="107"/>
                                    <a:pt x="93" y="88"/>
                                  </a:cubicBezTo>
                                  <a:cubicBezTo>
                                    <a:pt x="93" y="73"/>
                                    <a:pt x="86" y="59"/>
                                    <a:pt x="74" y="51"/>
                                  </a:cubicBezTo>
                                  <a:close/>
                                  <a:moveTo>
                                    <a:pt x="57" y="91"/>
                                  </a:moveTo>
                                  <a:cubicBezTo>
                                    <a:pt x="55" y="93"/>
                                    <a:pt x="53" y="95"/>
                                    <a:pt x="51" y="96"/>
                                  </a:cubicBezTo>
                                  <a:cubicBezTo>
                                    <a:pt x="49" y="97"/>
                                    <a:pt x="48" y="98"/>
                                    <a:pt x="48" y="98"/>
                                  </a:cubicBezTo>
                                  <a:cubicBezTo>
                                    <a:pt x="45" y="98"/>
                                    <a:pt x="45" y="98"/>
                                    <a:pt x="45" y="98"/>
                                  </a:cubicBezTo>
                                  <a:cubicBezTo>
                                    <a:pt x="45" y="98"/>
                                    <a:pt x="44" y="97"/>
                                    <a:pt x="42" y="96"/>
                                  </a:cubicBezTo>
                                  <a:cubicBezTo>
                                    <a:pt x="40" y="95"/>
                                    <a:pt x="38" y="93"/>
                                    <a:pt x="36" y="91"/>
                                  </a:cubicBezTo>
                                  <a:cubicBezTo>
                                    <a:pt x="35" y="89"/>
                                    <a:pt x="33" y="87"/>
                                    <a:pt x="33" y="84"/>
                                  </a:cubicBezTo>
                                  <a:cubicBezTo>
                                    <a:pt x="33" y="82"/>
                                    <a:pt x="35" y="79"/>
                                    <a:pt x="36" y="76"/>
                                  </a:cubicBezTo>
                                  <a:cubicBezTo>
                                    <a:pt x="37" y="74"/>
                                    <a:pt x="38" y="71"/>
                                    <a:pt x="39" y="68"/>
                                  </a:cubicBezTo>
                                  <a:cubicBezTo>
                                    <a:pt x="40" y="66"/>
                                    <a:pt x="41" y="63"/>
                                    <a:pt x="42" y="61"/>
                                  </a:cubicBezTo>
                                  <a:cubicBezTo>
                                    <a:pt x="43" y="60"/>
                                    <a:pt x="43" y="58"/>
                                    <a:pt x="44" y="57"/>
                                  </a:cubicBezTo>
                                  <a:cubicBezTo>
                                    <a:pt x="43" y="56"/>
                                    <a:pt x="43" y="56"/>
                                    <a:pt x="42" y="55"/>
                                  </a:cubicBezTo>
                                  <a:cubicBezTo>
                                    <a:pt x="40" y="54"/>
                                    <a:pt x="38" y="53"/>
                                    <a:pt x="36" y="51"/>
                                  </a:cubicBezTo>
                                  <a:cubicBezTo>
                                    <a:pt x="35" y="49"/>
                                    <a:pt x="42" y="46"/>
                                    <a:pt x="46" y="46"/>
                                  </a:cubicBezTo>
                                  <a:cubicBezTo>
                                    <a:pt x="51" y="46"/>
                                    <a:pt x="58" y="49"/>
                                    <a:pt x="57" y="51"/>
                                  </a:cubicBezTo>
                                  <a:cubicBezTo>
                                    <a:pt x="55" y="53"/>
                                    <a:pt x="53" y="54"/>
                                    <a:pt x="51" y="55"/>
                                  </a:cubicBezTo>
                                  <a:cubicBezTo>
                                    <a:pt x="50" y="56"/>
                                    <a:pt x="49" y="56"/>
                                    <a:pt x="49" y="57"/>
                                  </a:cubicBezTo>
                                  <a:cubicBezTo>
                                    <a:pt x="49" y="58"/>
                                    <a:pt x="50" y="60"/>
                                    <a:pt x="51" y="61"/>
                                  </a:cubicBezTo>
                                  <a:cubicBezTo>
                                    <a:pt x="52" y="63"/>
                                    <a:pt x="53" y="66"/>
                                    <a:pt x="54" y="68"/>
                                  </a:cubicBezTo>
                                  <a:cubicBezTo>
                                    <a:pt x="55" y="71"/>
                                    <a:pt x="56" y="74"/>
                                    <a:pt x="57" y="76"/>
                                  </a:cubicBezTo>
                                  <a:cubicBezTo>
                                    <a:pt x="57" y="79"/>
                                    <a:pt x="60" y="82"/>
                                    <a:pt x="60" y="84"/>
                                  </a:cubicBezTo>
                                  <a:cubicBezTo>
                                    <a:pt x="60" y="87"/>
                                    <a:pt x="58" y="89"/>
                                    <a:pt x="57" y="9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107" name="Camille21"/>
                          <wps:cNvSpPr>
                            <a:spLocks noEditPoints="1"/>
                          </wps:cNvSpPr>
                          <wps:spPr bwMode="auto">
                            <a:xfrm>
                              <a:off x="4784" y="9854"/>
                              <a:ext cx="596" cy="448"/>
                            </a:xfrm>
                            <a:custGeom>
                              <a:avLst/>
                              <a:gdLst>
                                <a:gd name="T0" fmla="*/ 3 w 236"/>
                                <a:gd name="T1" fmla="*/ 55 h 177"/>
                                <a:gd name="T2" fmla="*/ 15 w 236"/>
                                <a:gd name="T3" fmla="*/ 80 h 177"/>
                                <a:gd name="T4" fmla="*/ 25 w 236"/>
                                <a:gd name="T5" fmla="*/ 83 h 177"/>
                                <a:gd name="T6" fmla="*/ 59 w 236"/>
                                <a:gd name="T7" fmla="*/ 74 h 177"/>
                                <a:gd name="T8" fmla="*/ 66 w 236"/>
                                <a:gd name="T9" fmla="*/ 66 h 177"/>
                                <a:gd name="T10" fmla="*/ 66 w 236"/>
                                <a:gd name="T11" fmla="*/ 47 h 177"/>
                                <a:gd name="T12" fmla="*/ 170 w 236"/>
                                <a:gd name="T13" fmla="*/ 47 h 177"/>
                                <a:gd name="T14" fmla="*/ 169 w 236"/>
                                <a:gd name="T15" fmla="*/ 66 h 177"/>
                                <a:gd name="T16" fmla="*/ 176 w 236"/>
                                <a:gd name="T17" fmla="*/ 74 h 177"/>
                                <a:gd name="T18" fmla="*/ 211 w 236"/>
                                <a:gd name="T19" fmla="*/ 83 h 177"/>
                                <a:gd name="T20" fmla="*/ 220 w 236"/>
                                <a:gd name="T21" fmla="*/ 80 h 177"/>
                                <a:gd name="T22" fmla="*/ 232 w 236"/>
                                <a:gd name="T23" fmla="*/ 55 h 177"/>
                                <a:gd name="T24" fmla="*/ 229 w 236"/>
                                <a:gd name="T25" fmla="*/ 42 h 177"/>
                                <a:gd name="T26" fmla="*/ 6 w 236"/>
                                <a:gd name="T27" fmla="*/ 42 h 177"/>
                                <a:gd name="T28" fmla="*/ 3 w 236"/>
                                <a:gd name="T29" fmla="*/ 55 h 177"/>
                                <a:gd name="T30" fmla="*/ 82 w 236"/>
                                <a:gd name="T31" fmla="*/ 55 h 177"/>
                                <a:gd name="T32" fmla="*/ 119 w 236"/>
                                <a:gd name="T33" fmla="*/ 50 h 177"/>
                                <a:gd name="T34" fmla="*/ 155 w 236"/>
                                <a:gd name="T35" fmla="*/ 55 h 177"/>
                                <a:gd name="T36" fmla="*/ 155 w 236"/>
                                <a:gd name="T37" fmla="*/ 74 h 177"/>
                                <a:gd name="T38" fmla="*/ 166 w 236"/>
                                <a:gd name="T39" fmla="*/ 86 h 177"/>
                                <a:gd name="T40" fmla="*/ 196 w 236"/>
                                <a:gd name="T41" fmla="*/ 92 h 177"/>
                                <a:gd name="T42" fmla="*/ 205 w 236"/>
                                <a:gd name="T43" fmla="*/ 103 h 177"/>
                                <a:gd name="T44" fmla="*/ 205 w 236"/>
                                <a:gd name="T45" fmla="*/ 158 h 177"/>
                                <a:gd name="T46" fmla="*/ 119 w 236"/>
                                <a:gd name="T47" fmla="*/ 158 h 177"/>
                                <a:gd name="T48" fmla="*/ 32 w 236"/>
                                <a:gd name="T49" fmla="*/ 158 h 177"/>
                                <a:gd name="T50" fmla="*/ 32 w 236"/>
                                <a:gd name="T51" fmla="*/ 103 h 177"/>
                                <a:gd name="T52" fmla="*/ 42 w 236"/>
                                <a:gd name="T53" fmla="*/ 92 h 177"/>
                                <a:gd name="T54" fmla="*/ 72 w 236"/>
                                <a:gd name="T55" fmla="*/ 86 h 177"/>
                                <a:gd name="T56" fmla="*/ 82 w 236"/>
                                <a:gd name="T57" fmla="*/ 74 h 177"/>
                                <a:gd name="T58" fmla="*/ 82 w 236"/>
                                <a:gd name="T59" fmla="*/ 55 h 177"/>
                                <a:gd name="T60" fmla="*/ 119 w 236"/>
                                <a:gd name="T61" fmla="*/ 77 h 177"/>
                                <a:gd name="T62" fmla="*/ 144 w 236"/>
                                <a:gd name="T63" fmla="*/ 87 h 177"/>
                                <a:gd name="T64" fmla="*/ 155 w 236"/>
                                <a:gd name="T65" fmla="*/ 112 h 177"/>
                                <a:gd name="T66" fmla="*/ 151 w 236"/>
                                <a:gd name="T67" fmla="*/ 128 h 177"/>
                                <a:gd name="T68" fmla="*/ 137 w 236"/>
                                <a:gd name="T69" fmla="*/ 121 h 177"/>
                                <a:gd name="T70" fmla="*/ 139 w 236"/>
                                <a:gd name="T71" fmla="*/ 112 h 177"/>
                                <a:gd name="T72" fmla="*/ 133 w 236"/>
                                <a:gd name="T73" fmla="*/ 98 h 177"/>
                                <a:gd name="T74" fmla="*/ 119 w 236"/>
                                <a:gd name="T75" fmla="*/ 92 h 177"/>
                                <a:gd name="T76" fmla="*/ 105 w 236"/>
                                <a:gd name="T77" fmla="*/ 98 h 177"/>
                                <a:gd name="T78" fmla="*/ 99 w 236"/>
                                <a:gd name="T79" fmla="*/ 112 h 177"/>
                                <a:gd name="T80" fmla="*/ 105 w 236"/>
                                <a:gd name="T81" fmla="*/ 126 h 177"/>
                                <a:gd name="T82" fmla="*/ 119 w 236"/>
                                <a:gd name="T83" fmla="*/ 132 h 177"/>
                                <a:gd name="T84" fmla="*/ 132 w 236"/>
                                <a:gd name="T85" fmla="*/ 127 h 177"/>
                                <a:gd name="T86" fmla="*/ 143 w 236"/>
                                <a:gd name="T87" fmla="*/ 138 h 177"/>
                                <a:gd name="T88" fmla="*/ 119 w 236"/>
                                <a:gd name="T89" fmla="*/ 147 h 177"/>
                                <a:gd name="T90" fmla="*/ 94 w 236"/>
                                <a:gd name="T91" fmla="*/ 137 h 177"/>
                                <a:gd name="T92" fmla="*/ 84 w 236"/>
                                <a:gd name="T93" fmla="*/ 112 h 177"/>
                                <a:gd name="T94" fmla="*/ 94 w 236"/>
                                <a:gd name="T95" fmla="*/ 87 h 177"/>
                                <a:gd name="T96" fmla="*/ 119 w 236"/>
                                <a:gd name="T97" fmla="*/ 77 h 177"/>
                                <a:gd name="T98" fmla="*/ 194 w 236"/>
                                <a:gd name="T99" fmla="*/ 162 h 177"/>
                                <a:gd name="T100" fmla="*/ 173 w 236"/>
                                <a:gd name="T101" fmla="*/ 162 h 177"/>
                                <a:gd name="T102" fmla="*/ 173 w 236"/>
                                <a:gd name="T103" fmla="*/ 177 h 177"/>
                                <a:gd name="T104" fmla="*/ 188 w 236"/>
                                <a:gd name="T105" fmla="*/ 177 h 177"/>
                                <a:gd name="T106" fmla="*/ 194 w 236"/>
                                <a:gd name="T107" fmla="*/ 162 h 177"/>
                                <a:gd name="T108" fmla="*/ 44 w 236"/>
                                <a:gd name="T109" fmla="*/ 162 h 177"/>
                                <a:gd name="T110" fmla="*/ 65 w 236"/>
                                <a:gd name="T111" fmla="*/ 162 h 177"/>
                                <a:gd name="T112" fmla="*/ 65 w 236"/>
                                <a:gd name="T113" fmla="*/ 177 h 177"/>
                                <a:gd name="T114" fmla="*/ 50 w 236"/>
                                <a:gd name="T115" fmla="*/ 177 h 177"/>
                                <a:gd name="T116" fmla="*/ 44 w 236"/>
                                <a:gd name="T117" fmla="*/ 162 h 1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</a:cxnLst>
                              <a:rect l="0" t="0" r="r" b="b"/>
                              <a:pathLst>
                                <a:path w="236" h="177">
                                  <a:moveTo>
                                    <a:pt x="3" y="55"/>
                                  </a:moveTo>
                                  <a:cubicBezTo>
                                    <a:pt x="7" y="63"/>
                                    <a:pt x="11" y="71"/>
                                    <a:pt x="15" y="80"/>
                                  </a:cubicBezTo>
                                  <a:cubicBezTo>
                                    <a:pt x="17" y="83"/>
                                    <a:pt x="20" y="84"/>
                                    <a:pt x="25" y="83"/>
                                  </a:cubicBezTo>
                                  <a:cubicBezTo>
                                    <a:pt x="36" y="80"/>
                                    <a:pt x="48" y="77"/>
                                    <a:pt x="59" y="74"/>
                                  </a:cubicBezTo>
                                  <a:cubicBezTo>
                                    <a:pt x="64" y="72"/>
                                    <a:pt x="66" y="69"/>
                                    <a:pt x="66" y="66"/>
                                  </a:cubicBezTo>
                                  <a:cubicBezTo>
                                    <a:pt x="66" y="60"/>
                                    <a:pt x="66" y="53"/>
                                    <a:pt x="66" y="47"/>
                                  </a:cubicBezTo>
                                  <a:cubicBezTo>
                                    <a:pt x="96" y="33"/>
                                    <a:pt x="139" y="33"/>
                                    <a:pt x="170" y="47"/>
                                  </a:cubicBezTo>
                                  <a:cubicBezTo>
                                    <a:pt x="170" y="53"/>
                                    <a:pt x="169" y="60"/>
                                    <a:pt x="169" y="66"/>
                                  </a:cubicBezTo>
                                  <a:cubicBezTo>
                                    <a:pt x="169" y="69"/>
                                    <a:pt x="171" y="72"/>
                                    <a:pt x="176" y="74"/>
                                  </a:cubicBezTo>
                                  <a:cubicBezTo>
                                    <a:pt x="188" y="77"/>
                                    <a:pt x="199" y="80"/>
                                    <a:pt x="211" y="83"/>
                                  </a:cubicBezTo>
                                  <a:cubicBezTo>
                                    <a:pt x="215" y="84"/>
                                    <a:pt x="219" y="83"/>
                                    <a:pt x="220" y="80"/>
                                  </a:cubicBezTo>
                                  <a:cubicBezTo>
                                    <a:pt x="224" y="71"/>
                                    <a:pt x="228" y="63"/>
                                    <a:pt x="232" y="55"/>
                                  </a:cubicBezTo>
                                  <a:cubicBezTo>
                                    <a:pt x="236" y="48"/>
                                    <a:pt x="234" y="45"/>
                                    <a:pt x="229" y="42"/>
                                  </a:cubicBezTo>
                                  <a:cubicBezTo>
                                    <a:pt x="155" y="0"/>
                                    <a:pt x="81" y="0"/>
                                    <a:pt x="6" y="42"/>
                                  </a:cubicBezTo>
                                  <a:cubicBezTo>
                                    <a:pt x="1" y="45"/>
                                    <a:pt x="0" y="48"/>
                                    <a:pt x="3" y="55"/>
                                  </a:cubicBezTo>
                                  <a:close/>
                                  <a:moveTo>
                                    <a:pt x="82" y="55"/>
                                  </a:moveTo>
                                  <a:cubicBezTo>
                                    <a:pt x="94" y="51"/>
                                    <a:pt x="106" y="49"/>
                                    <a:pt x="119" y="50"/>
                                  </a:cubicBezTo>
                                  <a:cubicBezTo>
                                    <a:pt x="131" y="49"/>
                                    <a:pt x="143" y="51"/>
                                    <a:pt x="155" y="55"/>
                                  </a:cubicBezTo>
                                  <a:cubicBezTo>
                                    <a:pt x="155" y="62"/>
                                    <a:pt x="155" y="68"/>
                                    <a:pt x="155" y="74"/>
                                  </a:cubicBezTo>
                                  <a:cubicBezTo>
                                    <a:pt x="156" y="82"/>
                                    <a:pt x="160" y="85"/>
                                    <a:pt x="166" y="86"/>
                                  </a:cubicBezTo>
                                  <a:cubicBezTo>
                                    <a:pt x="176" y="88"/>
                                    <a:pt x="186" y="90"/>
                                    <a:pt x="196" y="92"/>
                                  </a:cubicBezTo>
                                  <a:cubicBezTo>
                                    <a:pt x="202" y="93"/>
                                    <a:pt x="206" y="97"/>
                                    <a:pt x="205" y="103"/>
                                  </a:cubicBezTo>
                                  <a:cubicBezTo>
                                    <a:pt x="205" y="122"/>
                                    <a:pt x="205" y="140"/>
                                    <a:pt x="205" y="158"/>
                                  </a:cubicBezTo>
                                  <a:cubicBezTo>
                                    <a:pt x="119" y="158"/>
                                    <a:pt x="119" y="158"/>
                                    <a:pt x="119" y="158"/>
                                  </a:cubicBezTo>
                                  <a:cubicBezTo>
                                    <a:pt x="32" y="158"/>
                                    <a:pt x="32" y="158"/>
                                    <a:pt x="32" y="158"/>
                                  </a:cubicBezTo>
                                  <a:cubicBezTo>
                                    <a:pt x="32" y="140"/>
                                    <a:pt x="32" y="122"/>
                                    <a:pt x="32" y="103"/>
                                  </a:cubicBezTo>
                                  <a:cubicBezTo>
                                    <a:pt x="32" y="97"/>
                                    <a:pt x="36" y="93"/>
                                    <a:pt x="42" y="92"/>
                                  </a:cubicBezTo>
                                  <a:cubicBezTo>
                                    <a:pt x="52" y="90"/>
                                    <a:pt x="62" y="88"/>
                                    <a:pt x="72" y="86"/>
                                  </a:cubicBezTo>
                                  <a:cubicBezTo>
                                    <a:pt x="78" y="85"/>
                                    <a:pt x="82" y="82"/>
                                    <a:pt x="82" y="74"/>
                                  </a:cubicBezTo>
                                  <a:cubicBezTo>
                                    <a:pt x="82" y="68"/>
                                    <a:pt x="82" y="62"/>
                                    <a:pt x="82" y="55"/>
                                  </a:cubicBezTo>
                                  <a:close/>
                                  <a:moveTo>
                                    <a:pt x="119" y="77"/>
                                  </a:moveTo>
                                  <a:cubicBezTo>
                                    <a:pt x="129" y="77"/>
                                    <a:pt x="138" y="81"/>
                                    <a:pt x="144" y="87"/>
                                  </a:cubicBezTo>
                                  <a:cubicBezTo>
                                    <a:pt x="151" y="93"/>
                                    <a:pt x="155" y="102"/>
                                    <a:pt x="155" y="112"/>
                                  </a:cubicBezTo>
                                  <a:cubicBezTo>
                                    <a:pt x="155" y="118"/>
                                    <a:pt x="153" y="123"/>
                                    <a:pt x="151" y="128"/>
                                  </a:cubicBezTo>
                                  <a:cubicBezTo>
                                    <a:pt x="137" y="121"/>
                                    <a:pt x="137" y="121"/>
                                    <a:pt x="137" y="121"/>
                                  </a:cubicBezTo>
                                  <a:cubicBezTo>
                                    <a:pt x="138" y="119"/>
                                    <a:pt x="139" y="115"/>
                                    <a:pt x="139" y="112"/>
                                  </a:cubicBezTo>
                                  <a:cubicBezTo>
                                    <a:pt x="139" y="106"/>
                                    <a:pt x="137" y="102"/>
                                    <a:pt x="133" y="98"/>
                                  </a:cubicBezTo>
                                  <a:cubicBezTo>
                                    <a:pt x="130" y="94"/>
                                    <a:pt x="125" y="92"/>
                                    <a:pt x="119" y="92"/>
                                  </a:cubicBezTo>
                                  <a:cubicBezTo>
                                    <a:pt x="114" y="92"/>
                                    <a:pt x="109" y="94"/>
                                    <a:pt x="105" y="98"/>
                                  </a:cubicBezTo>
                                  <a:cubicBezTo>
                                    <a:pt x="102" y="102"/>
                                    <a:pt x="99" y="106"/>
                                    <a:pt x="99" y="112"/>
                                  </a:cubicBezTo>
                                  <a:cubicBezTo>
                                    <a:pt x="99" y="117"/>
                                    <a:pt x="102" y="122"/>
                                    <a:pt x="105" y="126"/>
                                  </a:cubicBezTo>
                                  <a:cubicBezTo>
                                    <a:pt x="109" y="130"/>
                                    <a:pt x="114" y="132"/>
                                    <a:pt x="119" y="132"/>
                                  </a:cubicBezTo>
                                  <a:cubicBezTo>
                                    <a:pt x="124" y="132"/>
                                    <a:pt x="128" y="130"/>
                                    <a:pt x="132" y="127"/>
                                  </a:cubicBezTo>
                                  <a:cubicBezTo>
                                    <a:pt x="143" y="138"/>
                                    <a:pt x="143" y="138"/>
                                    <a:pt x="143" y="138"/>
                                  </a:cubicBezTo>
                                  <a:cubicBezTo>
                                    <a:pt x="136" y="144"/>
                                    <a:pt x="128" y="147"/>
                                    <a:pt x="119" y="147"/>
                                  </a:cubicBezTo>
                                  <a:cubicBezTo>
                                    <a:pt x="109" y="147"/>
                                    <a:pt x="101" y="143"/>
                                    <a:pt x="94" y="137"/>
                                  </a:cubicBezTo>
                                  <a:cubicBezTo>
                                    <a:pt x="88" y="131"/>
                                    <a:pt x="84" y="122"/>
                                    <a:pt x="84" y="112"/>
                                  </a:cubicBezTo>
                                  <a:cubicBezTo>
                                    <a:pt x="84" y="102"/>
                                    <a:pt x="88" y="93"/>
                                    <a:pt x="94" y="87"/>
                                  </a:cubicBezTo>
                                  <a:cubicBezTo>
                                    <a:pt x="101" y="81"/>
                                    <a:pt x="109" y="77"/>
                                    <a:pt x="119" y="77"/>
                                  </a:cubicBezTo>
                                  <a:close/>
                                  <a:moveTo>
                                    <a:pt x="194" y="162"/>
                                  </a:moveTo>
                                  <a:cubicBezTo>
                                    <a:pt x="187" y="162"/>
                                    <a:pt x="180" y="162"/>
                                    <a:pt x="173" y="162"/>
                                  </a:cubicBezTo>
                                  <a:cubicBezTo>
                                    <a:pt x="173" y="167"/>
                                    <a:pt x="173" y="172"/>
                                    <a:pt x="173" y="177"/>
                                  </a:cubicBezTo>
                                  <a:cubicBezTo>
                                    <a:pt x="178" y="177"/>
                                    <a:pt x="183" y="177"/>
                                    <a:pt x="188" y="177"/>
                                  </a:cubicBezTo>
                                  <a:cubicBezTo>
                                    <a:pt x="190" y="172"/>
                                    <a:pt x="192" y="167"/>
                                    <a:pt x="194" y="162"/>
                                  </a:cubicBezTo>
                                  <a:close/>
                                  <a:moveTo>
                                    <a:pt x="44" y="162"/>
                                  </a:moveTo>
                                  <a:cubicBezTo>
                                    <a:pt x="51" y="162"/>
                                    <a:pt x="58" y="162"/>
                                    <a:pt x="65" y="162"/>
                                  </a:cubicBezTo>
                                  <a:cubicBezTo>
                                    <a:pt x="65" y="167"/>
                                    <a:pt x="65" y="172"/>
                                    <a:pt x="65" y="177"/>
                                  </a:cubicBezTo>
                                  <a:cubicBezTo>
                                    <a:pt x="60" y="177"/>
                                    <a:pt x="55" y="177"/>
                                    <a:pt x="50" y="177"/>
                                  </a:cubicBezTo>
                                  <a:cubicBezTo>
                                    <a:pt x="48" y="172"/>
                                    <a:pt x="46" y="167"/>
                                    <a:pt x="44" y="16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85" name="Camille2"/>
                          <wps:cNvSpPr>
                            <a:spLocks noEditPoints="1"/>
                          </wps:cNvSpPr>
                          <wps:spPr bwMode="auto">
                            <a:xfrm>
                              <a:off x="4849" y="10604"/>
                              <a:ext cx="466" cy="440"/>
                            </a:xfrm>
                            <a:custGeom>
                              <a:avLst/>
                              <a:gdLst>
                                <a:gd name="T0" fmla="*/ 38 w 121"/>
                                <a:gd name="T1" fmla="*/ 42 h 114"/>
                                <a:gd name="T2" fmla="*/ 38 w 121"/>
                                <a:gd name="T3" fmla="*/ 47 h 114"/>
                                <a:gd name="T4" fmla="*/ 76 w 121"/>
                                <a:gd name="T5" fmla="*/ 44 h 114"/>
                                <a:gd name="T6" fmla="*/ 87 w 121"/>
                                <a:gd name="T7" fmla="*/ 32 h 114"/>
                                <a:gd name="T8" fmla="*/ 35 w 121"/>
                                <a:gd name="T9" fmla="*/ 35 h 114"/>
                                <a:gd name="T10" fmla="*/ 38 w 121"/>
                                <a:gd name="T11" fmla="*/ 37 h 114"/>
                                <a:gd name="T12" fmla="*/ 89 w 121"/>
                                <a:gd name="T13" fmla="*/ 35 h 114"/>
                                <a:gd name="T14" fmla="*/ 87 w 121"/>
                                <a:gd name="T15" fmla="*/ 32 h 114"/>
                                <a:gd name="T16" fmla="*/ 38 w 121"/>
                                <a:gd name="T17" fmla="*/ 22 h 114"/>
                                <a:gd name="T18" fmla="*/ 35 w 121"/>
                                <a:gd name="T19" fmla="*/ 26 h 114"/>
                                <a:gd name="T20" fmla="*/ 87 w 121"/>
                                <a:gd name="T21" fmla="*/ 28 h 114"/>
                                <a:gd name="T22" fmla="*/ 89 w 121"/>
                                <a:gd name="T23" fmla="*/ 25 h 114"/>
                                <a:gd name="T24" fmla="*/ 19 w 121"/>
                                <a:gd name="T25" fmla="*/ 105 h 114"/>
                                <a:gd name="T26" fmla="*/ 103 w 121"/>
                                <a:gd name="T27" fmla="*/ 105 h 114"/>
                                <a:gd name="T28" fmla="*/ 9 w 121"/>
                                <a:gd name="T29" fmla="*/ 100 h 114"/>
                                <a:gd name="T30" fmla="*/ 41 w 121"/>
                                <a:gd name="T31" fmla="*/ 74 h 114"/>
                                <a:gd name="T32" fmla="*/ 112 w 121"/>
                                <a:gd name="T33" fmla="*/ 99 h 114"/>
                                <a:gd name="T34" fmla="*/ 112 w 121"/>
                                <a:gd name="T35" fmla="*/ 53 h 114"/>
                                <a:gd name="T36" fmla="*/ 16 w 121"/>
                                <a:gd name="T37" fmla="*/ 48 h 114"/>
                                <a:gd name="T38" fmla="*/ 9 w 121"/>
                                <a:gd name="T39" fmla="*/ 37 h 114"/>
                                <a:gd name="T40" fmla="*/ 13 w 121"/>
                                <a:gd name="T41" fmla="*/ 35 h 114"/>
                                <a:gd name="T42" fmla="*/ 16 w 121"/>
                                <a:gd name="T43" fmla="*/ 48 h 114"/>
                                <a:gd name="T44" fmla="*/ 105 w 121"/>
                                <a:gd name="T45" fmla="*/ 35 h 114"/>
                                <a:gd name="T46" fmla="*/ 111 w 121"/>
                                <a:gd name="T47" fmla="*/ 36 h 114"/>
                                <a:gd name="T48" fmla="*/ 112 w 121"/>
                                <a:gd name="T49" fmla="*/ 42 h 114"/>
                                <a:gd name="T50" fmla="*/ 48 w 121"/>
                                <a:gd name="T51" fmla="*/ 68 h 114"/>
                                <a:gd name="T52" fmla="*/ 26 w 121"/>
                                <a:gd name="T53" fmla="*/ 53 h 114"/>
                                <a:gd name="T54" fmla="*/ 26 w 121"/>
                                <a:gd name="T55" fmla="*/ 26 h 114"/>
                                <a:gd name="T56" fmla="*/ 36 w 121"/>
                                <a:gd name="T57" fmla="*/ 10 h 114"/>
                                <a:gd name="T58" fmla="*/ 95 w 121"/>
                                <a:gd name="T59" fmla="*/ 20 h 114"/>
                                <a:gd name="T60" fmla="*/ 95 w 121"/>
                                <a:gd name="T61" fmla="*/ 35 h 114"/>
                                <a:gd name="T62" fmla="*/ 95 w 121"/>
                                <a:gd name="T63" fmla="*/ 54 h 114"/>
                                <a:gd name="T64" fmla="*/ 60 w 121"/>
                                <a:gd name="T65" fmla="*/ 59 h 114"/>
                                <a:gd name="T66" fmla="*/ 84 w 121"/>
                                <a:gd name="T67" fmla="*/ 0 h 114"/>
                                <a:gd name="T68" fmla="*/ 16 w 121"/>
                                <a:gd name="T69" fmla="*/ 20 h 114"/>
                                <a:gd name="T70" fmla="*/ 13 w 121"/>
                                <a:gd name="T71" fmla="*/ 26 h 114"/>
                                <a:gd name="T72" fmla="*/ 0 w 121"/>
                                <a:gd name="T73" fmla="*/ 103 h 114"/>
                                <a:gd name="T74" fmla="*/ 109 w 121"/>
                                <a:gd name="T75" fmla="*/ 114 h 114"/>
                                <a:gd name="T76" fmla="*/ 121 w 121"/>
                                <a:gd name="T77" fmla="*/ 37 h 114"/>
                                <a:gd name="T78" fmla="*/ 105 w 121"/>
                                <a:gd name="T79" fmla="*/ 26 h 114"/>
                                <a:gd name="T80" fmla="*/ 84 w 121"/>
                                <a:gd name="T81" fmla="*/ 0 h 11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121" h="114">
                                  <a:moveTo>
                                    <a:pt x="74" y="42"/>
                                  </a:moveTo>
                                  <a:cubicBezTo>
                                    <a:pt x="38" y="42"/>
                                    <a:pt x="38" y="42"/>
                                    <a:pt x="38" y="42"/>
                                  </a:cubicBezTo>
                                  <a:cubicBezTo>
                                    <a:pt x="36" y="42"/>
                                    <a:pt x="35" y="43"/>
                                    <a:pt x="35" y="44"/>
                                  </a:cubicBezTo>
                                  <a:cubicBezTo>
                                    <a:pt x="35" y="46"/>
                                    <a:pt x="36" y="47"/>
                                    <a:pt x="38" y="47"/>
                                  </a:cubicBezTo>
                                  <a:cubicBezTo>
                                    <a:pt x="74" y="47"/>
                                    <a:pt x="74" y="47"/>
                                    <a:pt x="74" y="47"/>
                                  </a:cubicBezTo>
                                  <a:cubicBezTo>
                                    <a:pt x="75" y="47"/>
                                    <a:pt x="76" y="46"/>
                                    <a:pt x="76" y="44"/>
                                  </a:cubicBezTo>
                                  <a:cubicBezTo>
                                    <a:pt x="76" y="43"/>
                                    <a:pt x="75" y="42"/>
                                    <a:pt x="74" y="42"/>
                                  </a:cubicBezTo>
                                  <a:moveTo>
                                    <a:pt x="87" y="32"/>
                                  </a:moveTo>
                                  <a:cubicBezTo>
                                    <a:pt x="38" y="32"/>
                                    <a:pt x="38" y="32"/>
                                    <a:pt x="38" y="32"/>
                                  </a:cubicBezTo>
                                  <a:cubicBezTo>
                                    <a:pt x="36" y="32"/>
                                    <a:pt x="35" y="33"/>
                                    <a:pt x="35" y="35"/>
                                  </a:cubicBezTo>
                                  <a:cubicBezTo>
                                    <a:pt x="35" y="35"/>
                                    <a:pt x="35" y="35"/>
                                    <a:pt x="35" y="35"/>
                                  </a:cubicBezTo>
                                  <a:cubicBezTo>
                                    <a:pt x="35" y="36"/>
                                    <a:pt x="36" y="37"/>
                                    <a:pt x="38" y="37"/>
                                  </a:cubicBezTo>
                                  <a:cubicBezTo>
                                    <a:pt x="87" y="37"/>
                                    <a:pt x="87" y="37"/>
                                    <a:pt x="87" y="37"/>
                                  </a:cubicBezTo>
                                  <a:cubicBezTo>
                                    <a:pt x="88" y="37"/>
                                    <a:pt x="89" y="36"/>
                                    <a:pt x="89" y="35"/>
                                  </a:cubicBezTo>
                                  <a:cubicBezTo>
                                    <a:pt x="89" y="35"/>
                                    <a:pt x="89" y="35"/>
                                    <a:pt x="89" y="35"/>
                                  </a:cubicBezTo>
                                  <a:cubicBezTo>
                                    <a:pt x="89" y="33"/>
                                    <a:pt x="88" y="32"/>
                                    <a:pt x="87" y="32"/>
                                  </a:cubicBezTo>
                                  <a:moveTo>
                                    <a:pt x="87" y="22"/>
                                  </a:moveTo>
                                  <a:cubicBezTo>
                                    <a:pt x="38" y="22"/>
                                    <a:pt x="38" y="22"/>
                                    <a:pt x="38" y="22"/>
                                  </a:cubicBezTo>
                                  <a:cubicBezTo>
                                    <a:pt x="36" y="22"/>
                                    <a:pt x="35" y="24"/>
                                    <a:pt x="35" y="25"/>
                                  </a:cubicBezTo>
                                  <a:cubicBezTo>
                                    <a:pt x="35" y="25"/>
                                    <a:pt x="35" y="26"/>
                                    <a:pt x="35" y="26"/>
                                  </a:cubicBezTo>
                                  <a:cubicBezTo>
                                    <a:pt x="36" y="27"/>
                                    <a:pt x="37" y="28"/>
                                    <a:pt x="38" y="28"/>
                                  </a:cubicBezTo>
                                  <a:cubicBezTo>
                                    <a:pt x="87" y="28"/>
                                    <a:pt x="87" y="28"/>
                                    <a:pt x="87" y="28"/>
                                  </a:cubicBezTo>
                                  <a:cubicBezTo>
                                    <a:pt x="88" y="28"/>
                                    <a:pt x="89" y="27"/>
                                    <a:pt x="89" y="26"/>
                                  </a:cubicBezTo>
                                  <a:cubicBezTo>
                                    <a:pt x="89" y="26"/>
                                    <a:pt x="89" y="25"/>
                                    <a:pt x="89" y="25"/>
                                  </a:cubicBezTo>
                                  <a:cubicBezTo>
                                    <a:pt x="89" y="24"/>
                                    <a:pt x="88" y="22"/>
                                    <a:pt x="87" y="22"/>
                                  </a:cubicBezTo>
                                  <a:moveTo>
                                    <a:pt x="19" y="105"/>
                                  </a:moveTo>
                                  <a:cubicBezTo>
                                    <a:pt x="60" y="71"/>
                                    <a:pt x="60" y="71"/>
                                    <a:pt x="60" y="71"/>
                                  </a:cubicBezTo>
                                  <a:cubicBezTo>
                                    <a:pt x="103" y="105"/>
                                    <a:pt x="103" y="105"/>
                                    <a:pt x="103" y="105"/>
                                  </a:cubicBezTo>
                                  <a:cubicBezTo>
                                    <a:pt x="19" y="105"/>
                                    <a:pt x="19" y="105"/>
                                    <a:pt x="19" y="105"/>
                                  </a:cubicBezTo>
                                  <a:moveTo>
                                    <a:pt x="9" y="100"/>
                                  </a:moveTo>
                                  <a:cubicBezTo>
                                    <a:pt x="9" y="54"/>
                                    <a:pt x="9" y="54"/>
                                    <a:pt x="9" y="54"/>
                                  </a:cubicBezTo>
                                  <a:cubicBezTo>
                                    <a:pt x="41" y="74"/>
                                    <a:pt x="41" y="74"/>
                                    <a:pt x="41" y="74"/>
                                  </a:cubicBezTo>
                                  <a:cubicBezTo>
                                    <a:pt x="9" y="100"/>
                                    <a:pt x="9" y="100"/>
                                    <a:pt x="9" y="100"/>
                                  </a:cubicBezTo>
                                  <a:moveTo>
                                    <a:pt x="112" y="99"/>
                                  </a:moveTo>
                                  <a:cubicBezTo>
                                    <a:pt x="80" y="74"/>
                                    <a:pt x="80" y="74"/>
                                    <a:pt x="80" y="74"/>
                                  </a:cubicBezTo>
                                  <a:cubicBezTo>
                                    <a:pt x="112" y="53"/>
                                    <a:pt x="112" y="53"/>
                                    <a:pt x="112" y="53"/>
                                  </a:cubicBezTo>
                                  <a:cubicBezTo>
                                    <a:pt x="112" y="99"/>
                                    <a:pt x="112" y="99"/>
                                    <a:pt x="112" y="99"/>
                                  </a:cubicBezTo>
                                  <a:moveTo>
                                    <a:pt x="16" y="48"/>
                                  </a:moveTo>
                                  <a:cubicBezTo>
                                    <a:pt x="9" y="43"/>
                                    <a:pt x="9" y="43"/>
                                    <a:pt x="9" y="43"/>
                                  </a:cubicBezTo>
                                  <a:cubicBezTo>
                                    <a:pt x="9" y="37"/>
                                    <a:pt x="9" y="37"/>
                                    <a:pt x="9" y="37"/>
                                  </a:cubicBezTo>
                                  <a:cubicBezTo>
                                    <a:pt x="9" y="37"/>
                                    <a:pt x="10" y="37"/>
                                    <a:pt x="10" y="36"/>
                                  </a:cubicBezTo>
                                  <a:cubicBezTo>
                                    <a:pt x="11" y="36"/>
                                    <a:pt x="12" y="35"/>
                                    <a:pt x="13" y="35"/>
                                  </a:cubicBezTo>
                                  <a:cubicBezTo>
                                    <a:pt x="16" y="35"/>
                                    <a:pt x="16" y="35"/>
                                    <a:pt x="16" y="35"/>
                                  </a:cubicBezTo>
                                  <a:cubicBezTo>
                                    <a:pt x="16" y="48"/>
                                    <a:pt x="16" y="48"/>
                                    <a:pt x="16" y="48"/>
                                  </a:cubicBezTo>
                                  <a:moveTo>
                                    <a:pt x="105" y="47"/>
                                  </a:moveTo>
                                  <a:cubicBezTo>
                                    <a:pt x="105" y="35"/>
                                    <a:pt x="105" y="35"/>
                                    <a:pt x="105" y="35"/>
                                  </a:cubicBezTo>
                                  <a:cubicBezTo>
                                    <a:pt x="109" y="35"/>
                                    <a:pt x="109" y="35"/>
                                    <a:pt x="109" y="35"/>
                                  </a:cubicBezTo>
                                  <a:cubicBezTo>
                                    <a:pt x="110" y="35"/>
                                    <a:pt x="111" y="36"/>
                                    <a:pt x="111" y="36"/>
                                  </a:cubicBezTo>
                                  <a:cubicBezTo>
                                    <a:pt x="112" y="37"/>
                                    <a:pt x="112" y="37"/>
                                    <a:pt x="112" y="37"/>
                                  </a:cubicBezTo>
                                  <a:cubicBezTo>
                                    <a:pt x="112" y="42"/>
                                    <a:pt x="112" y="42"/>
                                    <a:pt x="112" y="42"/>
                                  </a:cubicBezTo>
                                  <a:cubicBezTo>
                                    <a:pt x="105" y="47"/>
                                    <a:pt x="105" y="47"/>
                                    <a:pt x="105" y="47"/>
                                  </a:cubicBezTo>
                                  <a:moveTo>
                                    <a:pt x="48" y="68"/>
                                  </a:moveTo>
                                  <a:cubicBezTo>
                                    <a:pt x="26" y="54"/>
                                    <a:pt x="26" y="54"/>
                                    <a:pt x="26" y="54"/>
                                  </a:cubicBezTo>
                                  <a:cubicBezTo>
                                    <a:pt x="26" y="54"/>
                                    <a:pt x="26" y="53"/>
                                    <a:pt x="26" y="53"/>
                                  </a:cubicBezTo>
                                  <a:cubicBezTo>
                                    <a:pt x="26" y="35"/>
                                    <a:pt x="26" y="35"/>
                                    <a:pt x="26" y="35"/>
                                  </a:cubicBezTo>
                                  <a:cubicBezTo>
                                    <a:pt x="26" y="26"/>
                                    <a:pt x="26" y="26"/>
                                    <a:pt x="26" y="26"/>
                                  </a:cubicBezTo>
                                  <a:cubicBezTo>
                                    <a:pt x="26" y="20"/>
                                    <a:pt x="26" y="20"/>
                                    <a:pt x="26" y="20"/>
                                  </a:cubicBezTo>
                                  <a:cubicBezTo>
                                    <a:pt x="26" y="15"/>
                                    <a:pt x="30" y="10"/>
                                    <a:pt x="36" y="10"/>
                                  </a:cubicBezTo>
                                  <a:cubicBezTo>
                                    <a:pt x="84" y="10"/>
                                    <a:pt x="84" y="10"/>
                                    <a:pt x="84" y="10"/>
                                  </a:cubicBezTo>
                                  <a:cubicBezTo>
                                    <a:pt x="90" y="10"/>
                                    <a:pt x="95" y="15"/>
                                    <a:pt x="95" y="20"/>
                                  </a:cubicBezTo>
                                  <a:cubicBezTo>
                                    <a:pt x="95" y="26"/>
                                    <a:pt x="95" y="26"/>
                                    <a:pt x="95" y="26"/>
                                  </a:cubicBezTo>
                                  <a:cubicBezTo>
                                    <a:pt x="95" y="35"/>
                                    <a:pt x="95" y="35"/>
                                    <a:pt x="95" y="35"/>
                                  </a:cubicBezTo>
                                  <a:cubicBezTo>
                                    <a:pt x="95" y="53"/>
                                    <a:pt x="95" y="53"/>
                                    <a:pt x="95" y="53"/>
                                  </a:cubicBezTo>
                                  <a:cubicBezTo>
                                    <a:pt x="95" y="54"/>
                                    <a:pt x="95" y="54"/>
                                    <a:pt x="95" y="54"/>
                                  </a:cubicBezTo>
                                  <a:cubicBezTo>
                                    <a:pt x="72" y="68"/>
                                    <a:pt x="72" y="68"/>
                                    <a:pt x="72" y="68"/>
                                  </a:cubicBezTo>
                                  <a:cubicBezTo>
                                    <a:pt x="60" y="59"/>
                                    <a:pt x="60" y="59"/>
                                    <a:pt x="60" y="59"/>
                                  </a:cubicBezTo>
                                  <a:cubicBezTo>
                                    <a:pt x="48" y="68"/>
                                    <a:pt x="48" y="68"/>
                                    <a:pt x="48" y="68"/>
                                  </a:cubicBezTo>
                                  <a:moveTo>
                                    <a:pt x="84" y="0"/>
                                  </a:moveTo>
                                  <a:cubicBezTo>
                                    <a:pt x="36" y="0"/>
                                    <a:pt x="36" y="0"/>
                                    <a:pt x="36" y="0"/>
                                  </a:cubicBezTo>
                                  <a:cubicBezTo>
                                    <a:pt x="25" y="0"/>
                                    <a:pt x="16" y="9"/>
                                    <a:pt x="16" y="20"/>
                                  </a:cubicBezTo>
                                  <a:cubicBezTo>
                                    <a:pt x="16" y="26"/>
                                    <a:pt x="16" y="26"/>
                                    <a:pt x="16" y="26"/>
                                  </a:cubicBezTo>
                                  <a:cubicBezTo>
                                    <a:pt x="13" y="26"/>
                                    <a:pt x="13" y="26"/>
                                    <a:pt x="13" y="26"/>
                                  </a:cubicBezTo>
                                  <a:cubicBezTo>
                                    <a:pt x="7" y="26"/>
                                    <a:pt x="1" y="31"/>
                                    <a:pt x="0" y="37"/>
                                  </a:cubicBezTo>
                                  <a:cubicBezTo>
                                    <a:pt x="0" y="103"/>
                                    <a:pt x="0" y="103"/>
                                    <a:pt x="0" y="103"/>
                                  </a:cubicBezTo>
                                  <a:cubicBezTo>
                                    <a:pt x="1" y="109"/>
                                    <a:pt x="7" y="114"/>
                                    <a:pt x="13" y="114"/>
                                  </a:cubicBezTo>
                                  <a:cubicBezTo>
                                    <a:pt x="109" y="114"/>
                                    <a:pt x="109" y="114"/>
                                    <a:pt x="109" y="114"/>
                                  </a:cubicBezTo>
                                  <a:cubicBezTo>
                                    <a:pt x="115" y="114"/>
                                    <a:pt x="121" y="109"/>
                                    <a:pt x="121" y="103"/>
                                  </a:cubicBezTo>
                                  <a:cubicBezTo>
                                    <a:pt x="121" y="37"/>
                                    <a:pt x="121" y="37"/>
                                    <a:pt x="121" y="37"/>
                                  </a:cubicBezTo>
                                  <a:cubicBezTo>
                                    <a:pt x="121" y="31"/>
                                    <a:pt x="115" y="26"/>
                                    <a:pt x="109" y="26"/>
                                  </a:cubicBezTo>
                                  <a:cubicBezTo>
                                    <a:pt x="105" y="26"/>
                                    <a:pt x="105" y="26"/>
                                    <a:pt x="105" y="26"/>
                                  </a:cubicBezTo>
                                  <a:cubicBezTo>
                                    <a:pt x="105" y="20"/>
                                    <a:pt x="105" y="20"/>
                                    <a:pt x="105" y="20"/>
                                  </a:cubicBezTo>
                                  <a:cubicBezTo>
                                    <a:pt x="105" y="9"/>
                                    <a:pt x="95" y="0"/>
                                    <a:pt x="84" y="0"/>
                                  </a:cubicBezTo>
                                </a:path>
                              </a:pathLst>
                            </a:cu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12.4pt;margin-top:484.8pt;height:107.1pt;width:251.3pt;z-index:251664384;mso-width-relative:page;mso-height-relative:page;" coordorigin="4926,11796" coordsize="5026,2142" o:gfxdata="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">
                <o:lock v:ext="edit" aspectratio="f"/>
                <v:shape id="文本框 14" o:spid="_x0000_s1026" o:spt="202" type="#_x0000_t202" style="position:absolute;left:5458;top:11796;height:2142;width:4494;" filled="f" stroked="f" coordsize="21600,21600" o:gfxdata="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wV2gS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spacing w:line="360" w:lineRule="auto"/>
                          <w:jc w:val="left"/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404040" w:themeColor="text1" w:themeTint="BF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404040" w:themeColor="text1" w:themeTint="BF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姓名：佰通</w:t>
                        </w:r>
                      </w:p>
                      <w:p>
                        <w:pPr>
                          <w:spacing w:line="360" w:lineRule="auto"/>
                          <w:jc w:val="left"/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404040" w:themeColor="text1" w:themeTint="BF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404040" w:themeColor="text1" w:themeTint="BF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电话：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404040" w:themeColor="text1" w:themeTint="BF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188-XXXX-8888</w:t>
                        </w:r>
                      </w:p>
                      <w:p>
                        <w:pPr>
                          <w:spacing w:line="360" w:lineRule="auto"/>
                          <w:jc w:val="left"/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404040" w:themeColor="text1" w:themeTint="BF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404040" w:themeColor="text1" w:themeTint="BF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邮箱：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404040" w:themeColor="text1" w:themeTint="BF"/>
                            <w:sz w:val="32"/>
                            <w:szCs w:val="3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XXXX@163.com</w:t>
                        </w:r>
                      </w:p>
                    </w:txbxContent>
                  </v:textbox>
                </v:shape>
                <v:group id="组合 15" o:spid="_x0000_s1026" o:spt="203" style="position:absolute;left:4926;top:11988;height:1607;width:507;" coordorigin="4784,9153" coordsize="596,1891" o:gfxdata="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jTWXFr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Camille29" o:spid="_x0000_s1026" o:spt="100" style="position:absolute;left:4884;top:9153;height:457;width:397;" fillcolor="#404040 [2429]" filled="t" stroked="f" coordsize="93,107" o:gfxdata="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QzE2W8AAAA&#10;3AAAAA8AAAAAAAAAAQAgAAAAIgAAAGRycy9kb3ducmV2LnhtbFBLAQIUABQAAAAIAIdO4kAzLwWe&#10;OwAAADkAAAAQAAAAAAAAAAEAIAAAAAsBAABkcnMvc2hhcGV4bWwueG1sUEsFBgAAAAAGAAYAWwEA&#10;ALUDAAAAAA==&#10;" path="m74,51c70,48,67,46,67,46c63,45,62,41,65,38c65,38,67,37,68,33c70,30,70,27,70,24c70,11,60,0,46,0c33,0,23,11,23,24c23,27,23,31,25,34c27,38,27,39,27,39c31,41,30,45,26,46c26,46,23,48,18,51c7,60,0,73,0,88c0,106,93,107,93,88c93,73,86,59,74,51xm57,91c55,93,53,95,51,96c49,97,48,98,48,98c45,98,45,98,45,98c45,98,44,97,42,96c40,95,38,93,36,91c35,89,33,87,33,84c33,82,35,79,36,76c37,74,38,71,39,68c40,66,41,63,42,61c43,60,43,58,44,57c43,56,43,56,42,55c40,54,38,53,36,51c35,49,42,46,46,46c51,46,58,49,57,51c55,53,53,54,51,55c50,56,49,56,49,57c49,58,50,60,51,61c52,63,53,66,54,68c55,71,56,74,57,76c57,79,60,82,60,84c60,87,58,89,57,91xe">
                    <v:path o:connectlocs="315,217;286,196;277,162;290,140;298,102;196,0;98,102;106,145;115,166;110,196;76,217;0,375;397,375;315,217;243,388;217,410;204,418;192,418;179,410;153,388;140,358;153,324;166,290;179,260;187,243;179,234;153,217;196,196;243,217;217,234;209,243;217,260;230,290;243,324;256,358;243,388" o:connectangles="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Camille21" o:spid="_x0000_s1026" o:spt="100" style="position:absolute;left:4784;top:9854;height:448;width:596;" fillcolor="#404040 [2429]" filled="t" stroked="f" coordsize="236,177" o:gfxdata="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fsYLbsAAADc&#10;AAAADwAAAAAAAAABACAAAAAiAAAAZHJzL2Rvd25yZXYueG1sUEsBAhQAFAAAAAgAh07iQDMvBZ47&#10;AAAAOQAAABAAAAAAAAAAAQAgAAAACgEAAGRycy9zaGFwZXhtbC54bWxQSwUGAAAAAAYABgBbAQAA&#10;tAMAAAAA&#10;" path="m3,55c7,63,11,71,15,80c17,83,20,84,25,83c36,80,48,77,59,74c64,72,66,69,66,66c66,60,66,53,66,47c96,33,139,33,170,47c170,53,169,60,169,66c169,69,171,72,176,74c188,77,199,80,211,83c215,84,219,83,220,80c224,71,228,63,232,55c236,48,234,45,229,42c155,0,81,0,6,42c1,45,0,48,3,55xm82,55c94,51,106,49,119,50c131,49,143,51,155,55c155,62,155,68,155,74c156,82,160,85,166,86c176,88,186,90,196,92c202,93,206,97,205,103c205,122,205,140,205,158c119,158,119,158,119,158c32,158,32,158,32,158c32,140,32,122,32,103c32,97,36,93,42,92c52,90,62,88,72,86c78,85,82,82,82,74c82,68,82,62,82,55xm119,77c129,77,138,81,144,87c151,93,155,102,155,112c155,118,153,123,151,128c137,121,137,121,137,121c138,119,139,115,139,112c139,106,137,102,133,98c130,94,125,92,119,92c114,92,109,94,105,98c102,102,99,106,99,112c99,117,102,122,105,126c109,130,114,132,119,132c124,132,128,130,132,127c143,138,143,138,143,138c136,144,128,147,119,147c109,147,101,143,94,137c88,131,84,122,84,112c84,102,88,93,94,87c101,81,109,77,119,77xm194,162c187,162,180,162,173,162c173,167,173,172,173,177c178,177,183,177,188,177c190,172,192,167,194,162xm44,162c51,162,58,162,65,162c65,167,65,172,65,177c60,177,55,177,50,177c48,172,46,167,44,162xe">
                    <v:path o:connectlocs="7,139;37,202;63,210;149,187;166,167;166,118;429,118;426,167;444,187;532,210;555,202;585,139;578,106;15,106;7,139;207,139;300,126;391,139;391,187;419,217;494,232;517,260;517,399;300,399;80,399;80,260;106,232;181,217;207,187;207,139;300,194;363,220;391,283;381,323;345,306;351,283;335,248;300,232;265,248;250,283;265,318;300,334;333,321;361,349;300,372;237,346;212,283;237,220;300,194;489,410;436,410;436,448;474,448;489,410;111,410;164,410;164,448;126,448;111,410" o:connectangles="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Camille2" o:spid="_x0000_s1026" o:spt="100" style="position:absolute;left:4849;top:10604;height:440;width:466;" fillcolor="#404040 [2429]" filled="t" stroked="f" coordsize="121,114" o:gfxdata="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z+e3b4A&#10;AADbAAAADwAAAAAAAAABACAAAAAiAAAAZHJzL2Rvd25yZXYueG1sUEsBAhQAFAAAAAgAh07iQDMv&#10;BZ47AAAAOQAAABAAAAAAAAAAAQAgAAAADQEAAGRycy9zaGFwZXhtbC54bWxQSwUGAAAAAAYABgBb&#10;AQAAtwMAAAAA&#10;" path="m74,42c38,42,38,42,38,42c36,42,35,43,35,44c35,46,36,47,38,47c74,47,74,47,74,47c75,47,76,46,76,44c76,43,75,42,74,42m87,32c38,32,38,32,38,32c36,32,35,33,35,35c35,35,35,35,35,35c35,36,36,37,38,37c87,37,87,37,87,37c88,37,89,36,89,35c89,35,89,35,89,35c89,33,88,32,87,32m87,22c38,22,38,22,38,22c36,22,35,24,35,25c35,25,35,26,35,26c36,27,37,28,38,28c87,28,87,28,87,28c88,28,89,27,89,26c89,26,89,25,89,25c89,24,88,22,87,22m19,105c60,71,60,71,60,71c103,105,103,105,103,105c19,105,19,105,19,105m9,100c9,54,9,54,9,54c41,74,41,74,41,74c9,100,9,100,9,100m112,99c80,74,80,74,80,74c112,53,112,53,112,53c112,99,112,99,112,99m16,48c9,43,9,43,9,43c9,37,9,37,9,37c9,37,10,37,10,36c11,36,12,35,13,35c16,35,16,35,16,35c16,48,16,48,16,48m105,47c105,35,105,35,105,35c109,35,109,35,109,35c110,35,111,36,111,36c112,37,112,37,112,37c112,42,112,42,112,42c105,47,105,47,105,47m48,68c26,54,26,54,26,54c26,54,26,53,26,53c26,35,26,35,26,35c26,26,26,26,26,26c26,20,26,20,26,20c26,15,30,10,36,10c84,10,84,10,84,10c90,10,95,15,95,20c95,26,95,26,95,26c95,35,95,35,95,35c95,53,95,53,95,53c95,54,95,54,95,54c72,68,72,68,72,68c60,59,60,59,60,59c48,68,48,68,48,68m84,0c36,0,36,0,36,0c25,0,16,9,16,20c16,26,16,26,16,26c13,26,13,26,13,26c7,26,1,31,0,37c0,103,0,103,0,103c1,109,7,114,13,114c109,114,109,114,109,114c115,114,121,109,121,103c121,37,121,37,121,37c121,31,115,26,109,26c105,26,105,26,105,26c105,20,105,20,105,20c105,9,95,0,84,0e">
                    <v:path o:connectlocs="146,162;146,181;292,169;335,123;134,135;146,142;342,135;335,123;146,84;134,100;335,108;342,96;73,405;396,405;34,385;157,285;431,382;431,204;61,185;34,142;50,135;61,185;404,135;427,138;431,162;184,262;100,204;100,100;138,38;365,77;365,135;365,208;231,227;323,0;61,77;50,100;0,397;419,440;466,142;404,100;323,0" o:connectangles="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1162050</wp:posOffset>
                </wp:positionV>
                <wp:extent cx="5309870" cy="2536825"/>
                <wp:effectExtent l="0" t="0" r="0" b="0"/>
                <wp:wrapNone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9870" cy="2536825"/>
                          <a:chOff x="7316" y="4916"/>
                          <a:chExt cx="8362" cy="3995"/>
                        </a:xfrm>
                      </wpg:grpSpPr>
                      <wps:wsp>
                        <wps:cNvPr id="6" name="矩形 31"/>
                        <wps:cNvSpPr/>
                        <wps:spPr>
                          <a:xfrm>
                            <a:off x="8095" y="7519"/>
                            <a:ext cx="6760" cy="139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color w:val="CB5200"/>
                                  <w:kern w:val="24"/>
                                  <w:sz w:val="72"/>
                                  <w:szCs w:val="7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color w:val="CB5200"/>
                                  <w:kern w:val="24"/>
                                  <w:sz w:val="72"/>
                                  <w:szCs w:val="72"/>
                                  <w:lang w:val="en-US" w:eastAsia="zh-CN"/>
                                </w:rPr>
                                <w:t>P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color w:val="CB5200"/>
                                  <w:kern w:val="24"/>
                                  <w:sz w:val="72"/>
                                  <w:szCs w:val="72"/>
                                </w:rPr>
                                <w:t>e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color w:val="CB5200"/>
                                  <w:kern w:val="24"/>
                                  <w:sz w:val="72"/>
                                  <w:szCs w:val="72"/>
                                  <w:lang w:val="en-US" w:eastAsia="zh-CN"/>
                                </w:rPr>
                                <w:t>rsonal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color w:val="CB5200"/>
                                  <w:kern w:val="24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color w:val="CB5200"/>
                                  <w:kern w:val="24"/>
                                  <w:sz w:val="72"/>
                                  <w:szCs w:val="72"/>
                                  <w:lang w:val="en-US" w:eastAsia="zh-CN"/>
                                </w:rPr>
                                <w:t>Resume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7" name="文本框 7"/>
                        <wps:cNvSpPr txBox="1"/>
                        <wps:spPr>
                          <a:xfrm>
                            <a:off x="7316" y="4916"/>
                            <a:ext cx="8362" cy="3361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ascii="汉仪旗黑-75S" w:hAnsi="汉仪旗黑-75S" w:eastAsia="汉仪旗黑-75S" w:cs="汉仪旗黑-75S"/>
                                  <w:color w:val="0C1941"/>
                                  <w:sz w:val="192"/>
                                  <w:szCs w:val="19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0C1941"/>
                                  <w:sz w:val="192"/>
                                  <w:szCs w:val="192"/>
                                  <w:lang w:val="en-US" w:eastAsia="zh-CN"/>
                                </w:rPr>
                                <w:t>求职简历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.95pt;margin-top:91.5pt;height:199.75pt;width:418.1pt;z-index:251660288;mso-width-relative:page;mso-height-relative:page;" coordorigin="7316,4916" coordsize="8362,3995" o:gfxdata="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AAAAABkcnMvUEsBAhQAFAAAAAgAh07iQM+Vb2HZAAAACgEAAA8AAAAAAAAA&#10;AQAgAAAAIgAAAGRycy9kb3ducmV2LnhtbFBLAQIUABQAAAAIAIdO4kAVHbL29AIAAPUGAAAOAAAA&#10;AAAAAAEAIAAAACgBAABkcnMvZTJvRG9jLnhtbFBLBQYAAAAABgAGAFkBAACOBgAAAAA=&#10;">
                <o:lock v:ext="edit" aspectratio="f"/>
                <v:rect id="矩形 31" o:spid="_x0000_s1026" o:spt="1" style="position:absolute;left:8095;top:7519;height:1392;width:6760;mso-wrap-style:none;" filled="f" stroked="f" coordsize="21600,21600" o:gfxdata="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tWVl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jc w:val="center"/>
                          <w:rPr>
                            <w:rFonts w:hint="eastAsia" w:ascii="汉仪旗黑-75S" w:hAnsi="汉仪旗黑-75S" w:eastAsia="汉仪旗黑-75S" w:cs="汉仪旗黑-75S"/>
                            <w:b/>
                            <w:color w:val="CB5200"/>
                            <w:kern w:val="24"/>
                            <w:sz w:val="72"/>
                            <w:szCs w:val="72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color w:val="CB5200"/>
                            <w:kern w:val="24"/>
                            <w:sz w:val="72"/>
                            <w:szCs w:val="72"/>
                            <w:lang w:val="en-US" w:eastAsia="zh-CN"/>
                          </w:rPr>
                          <w:t>P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color w:val="CB5200"/>
                            <w:kern w:val="24"/>
                            <w:sz w:val="72"/>
                            <w:szCs w:val="72"/>
                          </w:rPr>
                          <w:t>e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color w:val="CB5200"/>
                            <w:kern w:val="24"/>
                            <w:sz w:val="72"/>
                            <w:szCs w:val="72"/>
                            <w:lang w:val="en-US" w:eastAsia="zh-CN"/>
                          </w:rPr>
                          <w:t>rsonal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color w:val="CB5200"/>
                            <w:kern w:val="24"/>
                            <w:sz w:val="72"/>
                            <w:szCs w:val="72"/>
                          </w:rPr>
                          <w:t xml:space="preserve"> 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color w:val="CB5200"/>
                            <w:kern w:val="24"/>
                            <w:sz w:val="72"/>
                            <w:szCs w:val="72"/>
                            <w:lang w:val="en-US" w:eastAsia="zh-CN"/>
                          </w:rPr>
                          <w:t>Resume</w:t>
                        </w:r>
                      </w:p>
                    </w:txbxContent>
                  </v:textbox>
                </v:rect>
                <v:shape id="_x0000_s1026" o:spid="_x0000_s1026" o:spt="202" type="#_x0000_t202" style="position:absolute;left:7316;top:4916;height:3361;width:8362;" filled="f" stroked="f" coordsize="21600,21600" o:gfxdata="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ZWXVy&#10;wAAAANoAAAAPAAAAAAAAAAEAIAAAACIAAABkcnMvZG93bnJldi54bWxQSwECFAAUAAAACACHTuJA&#10;My8FnjsAAAA5AAAAEAAAAAAAAAABACAAAAAPAQAAZHJzL3NoYXBleG1sLnhtbFBLBQYAAAAABgAG&#10;AFsBAAC5AwAAAAA=&#10;">
                  <v:fill on="f" focussize="0,0"/>
                  <v:stroke on="f" weight="2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ascii="汉仪旗黑-75S" w:hAnsi="汉仪旗黑-75S" w:eastAsia="汉仪旗黑-75S" w:cs="汉仪旗黑-75S"/>
                            <w:color w:val="0C1941"/>
                            <w:sz w:val="192"/>
                            <w:szCs w:val="192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0C1941"/>
                            <w:sz w:val="192"/>
                            <w:szCs w:val="192"/>
                            <w:lang w:val="en-US" w:eastAsia="zh-CN"/>
                          </w:rPr>
                          <w:t>求职简历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-1346835</wp:posOffset>
                </wp:positionH>
                <wp:positionV relativeFrom="paragraph">
                  <wp:posOffset>9658985</wp:posOffset>
                </wp:positionV>
                <wp:extent cx="7889240" cy="11175365"/>
                <wp:effectExtent l="0" t="0" r="10160" b="635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-203835" y="10771505"/>
                          <a:ext cx="7889240" cy="111753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06.05pt;margin-top:760.55pt;height:879.95pt;width:621.2pt;z-index:251663360;v-text-anchor:middle;mso-width-relative:page;mso-height-relative:page;" fillcolor="#FFFFFF [3212]" filled="t" stroked="f" coordsize="21600,21600" o:gfxdata="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AmNf6twAAAAPAQAADwAAAAAAAAABACAA&#10;AAAiAAAAZHJzL2Rvd25yZXYueG1sUEsBAhQAFAAAAAgAh07iQDHH/dh7AgAA3AQAAA4AAAAAAAAA&#10;AQAgAAAAKwEAAGRycy9lMm9Eb2MueG1sUEsFBgAAAAAGAAYAWQEAABg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-1167765</wp:posOffset>
            </wp:positionH>
            <wp:positionV relativeFrom="paragraph">
              <wp:posOffset>-1014095</wp:posOffset>
            </wp:positionV>
            <wp:extent cx="7584440" cy="10965815"/>
            <wp:effectExtent l="0" t="0" r="10160" b="6985"/>
            <wp:wrapNone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584440" cy="1096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-539750</wp:posOffset>
                </wp:positionH>
                <wp:positionV relativeFrom="paragraph">
                  <wp:posOffset>33020</wp:posOffset>
                </wp:positionV>
                <wp:extent cx="5095875" cy="1646555"/>
                <wp:effectExtent l="0" t="0" r="0" b="0"/>
                <wp:wrapNone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1646555"/>
                          <a:chOff x="20197" y="1634"/>
                          <a:chExt cx="8025" cy="2593"/>
                        </a:xfrm>
                      </wpg:grpSpPr>
                      <wps:wsp>
                        <wps:cNvPr id="25" name="文本框 25"/>
                        <wps:cNvSpPr txBox="1"/>
                        <wps:spPr>
                          <a:xfrm>
                            <a:off x="20197" y="1634"/>
                            <a:ext cx="3982" cy="1943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0" w:lineRule="atLeast"/>
                                <w:jc w:val="left"/>
                                <w:textAlignment w:val="auto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0C1941"/>
                                  <w:sz w:val="96"/>
                                  <w:szCs w:val="160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0C1941"/>
                                  <w:sz w:val="96"/>
                                  <w:szCs w:val="160"/>
                                  <w:lang w:eastAsia="zh-CN"/>
                                </w:rPr>
                                <w:t>自荐信</w:t>
                              </w:r>
                            </w:p>
                            <w:p>
                              <w:pPr>
                                <w:jc w:val="left"/>
                                <w:rPr>
                                  <w:rFonts w:hint="eastAsia" w:ascii="汉仪旗黑-75S" w:hAnsi="汉仪旗黑-75S" w:eastAsia="汉仪旗黑-75S" w:cs="汉仪旗黑-75S"/>
                                  <w:color w:val="0C1941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2" name="矩形 31"/>
                        <wps:cNvSpPr/>
                        <wps:spPr>
                          <a:xfrm>
                            <a:off x="20197" y="2835"/>
                            <a:ext cx="8025" cy="139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color w:val="CB5200"/>
                                  <w:kern w:val="24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color w:val="CB5200"/>
                                  <w:kern w:val="24"/>
                                  <w:sz w:val="72"/>
                                  <w:szCs w:val="72"/>
                                </w:rPr>
                                <w:t>L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color w:val="CB5200"/>
                                  <w:kern w:val="24"/>
                                  <w:sz w:val="56"/>
                                  <w:szCs w:val="56"/>
                                </w:rPr>
                                <w:t>etter of recommendation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2.5pt;margin-top:2.6pt;height:129.65pt;width:401.25pt;z-index:251662336;mso-width-relative:page;mso-height-relative:page;" coordorigin="20197,1634" coordsize="8025,2593" o:gfxdata="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">
                <o:lock v:ext="edit" aspectratio="f"/>
                <v:shape id="_x0000_s1026" o:spid="_x0000_s1026" o:spt="202" type="#_x0000_t202" style="position:absolute;left:20197;top:1634;height:1943;width:3982;" filled="f" stroked="f" coordsize="21600,21600" o:gfxdata="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AhaO&#10;wAAAANsAAAAPAAAAAAAAAAEAIAAAACIAAABkcnMvZG93bnJldi54bWxQSwECFAAUAAAACACHTuJA&#10;My8FnjsAAAA5AAAAEAAAAAAAAAABACAAAAAPAQAAZHJzL3NoYXBleG1sLnhtbFBLBQYAAAAABgAG&#10;AFsBAAC5AwAAAAA=&#10;">
                  <v:fill on="f" focussize="0,0"/>
                  <v:stroke on="f" weight="2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0" w:lineRule="atLeast"/>
                          <w:jc w:val="left"/>
                          <w:textAlignment w:val="auto"/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0C1941"/>
                            <w:sz w:val="96"/>
                            <w:szCs w:val="160"/>
                            <w:lang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0C1941"/>
                            <w:sz w:val="96"/>
                            <w:szCs w:val="160"/>
                            <w:lang w:eastAsia="zh-CN"/>
                          </w:rPr>
                          <w:t>自荐信</w:t>
                        </w:r>
                      </w:p>
                      <w:p>
                        <w:pPr>
                          <w:jc w:val="left"/>
                          <w:rPr>
                            <w:rFonts w:hint="eastAsia" w:ascii="汉仪旗黑-75S" w:hAnsi="汉仪旗黑-75S" w:eastAsia="汉仪旗黑-75S" w:cs="汉仪旗黑-75S"/>
                            <w:color w:val="0C1941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rect id="矩形 31" o:spid="_x0000_s1026" o:spt="1" style="position:absolute;left:20197;top:2835;height:1392;width:8025;mso-wrap-style:none;" filled="f" stroked="f" coordsize="21600,21600" o:gfxdata="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cUm9e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jc w:val="left"/>
                          <w:rPr>
                            <w:rFonts w:hint="eastAsia" w:ascii="汉仪旗黑-75S" w:hAnsi="汉仪旗黑-75S" w:eastAsia="汉仪旗黑-75S" w:cs="汉仪旗黑-75S"/>
                            <w:b/>
                            <w:color w:val="CB5200"/>
                            <w:kern w:val="24"/>
                            <w:sz w:val="56"/>
                            <w:szCs w:val="56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color w:val="CB5200"/>
                            <w:kern w:val="24"/>
                            <w:sz w:val="72"/>
                            <w:szCs w:val="72"/>
                          </w:rPr>
                          <w:t>L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color w:val="CB5200"/>
                            <w:kern w:val="24"/>
                            <w:sz w:val="56"/>
                            <w:szCs w:val="56"/>
                          </w:rPr>
                          <w:t>etter of recommendation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-135890</wp:posOffset>
                </wp:positionH>
                <wp:positionV relativeFrom="paragraph">
                  <wp:posOffset>2013585</wp:posOffset>
                </wp:positionV>
                <wp:extent cx="5628005" cy="6438900"/>
                <wp:effectExtent l="0" t="0" r="0" b="0"/>
                <wp:wrapNone/>
                <wp:docPr id="52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07110" y="3126105"/>
                          <a:ext cx="5628005" cy="6438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尊敬的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公司领导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420"/>
                              <w:jc w:val="lef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你好!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420"/>
                              <w:jc w:val="lef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非常感谢您在百忙之中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抽空阅读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我的自荐书。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420"/>
                              <w:jc w:val="lef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我是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XX大学XX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专业的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毕业生稻小壳。在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大学的四年时光里，我抓紧时间，刻苦学习，以优异的成绩完成了基础理论课的学习。在学好专业课的同时，我也注重综合知识和综合技能的培养与提高，此外，我还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积极参与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各种社会实践，提高了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自身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的综合素质，我获得了宝贵的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实践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经验，并在实习中取得优异成绩。这些都为我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进入职场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打下了坚实的基础。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firstLine="420"/>
                              <w:jc w:val="lef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我是一个有比较强的适应能力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，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富有责任心和团队协作精神，具有充满激情的工作态度的人。我会对工作细心和耐心、主动积极，富有责任心，对工作充满热情，并具有团队精神和适应能力；具有良好的沟通能力、已有半年多的实习工作经验，在工作中学到了许多工作技能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　　希望通过我的这封自荐信，能使您对我有一个更全面深入的了解。我愿意以极大的热情与责任心投入到工作中，您的选择是我的期望!期待你的回复。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　　此致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敬礼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right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自荐人：佰通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righ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　　20XX年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月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XX</w:t>
                            </w: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 w:ascii="汉仪旗黑-75S" w:hAnsi="汉仪旗黑-75S" w:eastAsia="汉仪旗黑-75S" w:cs="汉仪旗黑-75S"/>
                                <w:color w:val="404040" w:themeColor="text1" w:themeTint="BF"/>
                                <w:sz w:val="21"/>
                                <w:szCs w:val="21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4" o:spid="_x0000_s1026" o:spt="202" type="#_x0000_t202" style="position:absolute;left:0pt;margin-left:-10.7pt;margin-top:158.55pt;height:507pt;width:443.15pt;z-index:251661312;mso-width-relative:page;mso-height-relative:page;" filled="f" stroked="f" coordsize="21600,21600" o:gfxdata="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BCRSJd0AAAAMAQAADwAA&#10;AAAAAAABACAAAAAiAAAAZHJzL2Rvd25yZXYueG1sUEsBAhQAFAAAAAgAh07iQDqpFq1KAgAAdQQA&#10;AA4AAAAAAAAAAQAgAAAALAEAAGRycy9lMm9Eb2MueG1sUEsFBgAAAAAGAAYAWQEAAO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尊敬的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公司领导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：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420"/>
                        <w:jc w:val="lef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你好!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420"/>
                        <w:jc w:val="lef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非常感谢您在百忙之中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抽空阅读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我的自荐书。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420"/>
                        <w:jc w:val="lef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我是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XX大学XX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专业的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毕业生稻小壳。在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大学的四年时光里，我抓紧时间，刻苦学习，以优异的成绩完成了基础理论课的学习。在学好专业课的同时，我也注重综合知识和综合技能的培养与提高，此外，我还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积极参与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各种社会实践，提高了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自身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的综合素质，我获得了宝贵的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实践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经验，并在实习中取得优异成绩。这些都为我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进入职场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打下了坚实的基础。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firstLine="420"/>
                        <w:jc w:val="lef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我是一个有比较强的适应能力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，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富有责任心和团队协作精神，具有充满激情的工作态度的人。我会对工作细心和耐心、主动积极，富有责任心，对工作充满热情，并具有团队精神和适应能力；具有良好的沟通能力、已有半年多的实习工作经验，在工作中学到了许多工作技能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　　希望通过我的这封自荐信，能使您对我有一个更全面深入的了解。我愿意以极大的热情与责任心投入到工作中，您的选择是我的期望!期待你的回复。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　　此致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敬礼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right"/>
                        <w:textAlignment w:val="auto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自荐人：佰通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righ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　　20XX年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月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XX</w:t>
                      </w:r>
                      <w:r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日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 w:ascii="汉仪旗黑-75S" w:hAnsi="汉仪旗黑-75S" w:eastAsia="汉仪旗黑-75S" w:cs="汉仪旗黑-75S"/>
                          <w:color w:val="404040" w:themeColor="text1" w:themeTint="BF"/>
                          <w:sz w:val="21"/>
                          <w:szCs w:val="21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r>
        <w:rPr>
          <w:sz w:val="21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-1291590</wp:posOffset>
                </wp:positionH>
                <wp:positionV relativeFrom="paragraph">
                  <wp:posOffset>-1048385</wp:posOffset>
                </wp:positionV>
                <wp:extent cx="7908925" cy="11010265"/>
                <wp:effectExtent l="0" t="0" r="3175" b="635"/>
                <wp:wrapNone/>
                <wp:docPr id="149" name="组合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08925" cy="11010265"/>
                          <a:chOff x="3360" y="17479"/>
                          <a:chExt cx="12455" cy="17339"/>
                        </a:xfrm>
                      </wpg:grpSpPr>
                      <wps:wsp>
                        <wps:cNvPr id="110" name="矩形 110"/>
                        <wps:cNvSpPr/>
                        <wps:spPr>
                          <a:xfrm>
                            <a:off x="3360" y="17665"/>
                            <a:ext cx="12269" cy="1715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2" name="矩形 17"/>
                        <wps:cNvSpPr>
                          <a:spLocks noChangeArrowheads="1"/>
                        </wps:cNvSpPr>
                        <wps:spPr bwMode="auto">
                          <a:xfrm>
                            <a:off x="4547" y="30292"/>
                            <a:ext cx="10025" cy="1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jc w:val="left"/>
                                <w:textAlignment w:val="auto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职业证书：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CET4、CET6、计算机MS office二级证书、普通话二级甲、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>平面设计师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资格证等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jc w:val="left"/>
                                <w:textAlignment w:val="auto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办公技能：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熟练使用Office 办公软件、PS、AI、CorelDRAW等软件；具有优秀的用户体验设计能力，熟悉用户界面的设计，有成熟的上线作品。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17" name="矩形 17"/>
                        <wps:cNvSpPr>
                          <a:spLocks noChangeArrowheads="1"/>
                        </wps:cNvSpPr>
                        <wps:spPr bwMode="auto">
                          <a:xfrm>
                            <a:off x="4547" y="32370"/>
                            <a:ext cx="10025" cy="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jc w:val="left"/>
                                <w:textAlignment w:val="auto"/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本人性格活泼开朗，有积极的人生态度，积极参加公益活动和社会实践，学习能力强，逻辑思维好，做事情有条不紊；有比较强的适应能力，能快速地融入、凝聚团队；富有责任心和团队协作精神，具有充满激情的工作态度；在今后的工作当中力求自己更大的进步。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22" name="矩形 17"/>
                        <wps:cNvSpPr>
                          <a:spLocks noChangeArrowheads="1"/>
                        </wps:cNvSpPr>
                        <wps:spPr bwMode="auto">
                          <a:xfrm>
                            <a:off x="4551" y="24747"/>
                            <a:ext cx="10025" cy="1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Autospacing="0" w:after="120" w:afterAutospacing="0" w:line="400" w:lineRule="exact"/>
                                <w:jc w:val="both"/>
                                <w:textAlignment w:val="baseline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20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>XX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.09-20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>XX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.07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 xml:space="preserve">                       XX科技有限公司                           UI设计师</w:t>
                              </w:r>
                            </w:p>
                            <w:p>
                              <w:pPr>
                                <w:pStyle w:val="2"/>
                                <w:keepNext w:val="0"/>
                                <w:keepLines w:val="0"/>
                                <w:pageBreakBefore w:val="0"/>
                                <w:widowControl/>
                                <w:numPr>
                                  <w:ilvl w:val="0"/>
                                  <w:numId w:val="0"/>
                                </w:numPr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Autospacing="0" w:after="0" w:afterAutospacing="0" w:line="400" w:lineRule="exact"/>
                                <w:ind w:leftChars="0"/>
                                <w:jc w:val="left"/>
                                <w:textAlignment w:val="baseline"/>
                                <w:rPr>
                                  <w:rFonts w:hint="eastAsia" w:ascii="汉仪旗黑-75S" w:hAnsi="汉仪旗黑-75S" w:eastAsia="汉仪旗黑-75S" w:cs="汉仪旗黑-75S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负责公司创意和交互设计工作，根据产品需求，设计产品的整体视觉风格；</w:t>
                              </w:r>
                            </w:p>
                            <w:p>
                              <w:pPr>
                                <w:pStyle w:val="2"/>
                                <w:keepNext w:val="0"/>
                                <w:keepLines w:val="0"/>
                                <w:pageBreakBefore w:val="0"/>
                                <w:widowControl/>
                                <w:numPr>
                                  <w:ilvl w:val="0"/>
                                  <w:numId w:val="0"/>
                                </w:numPr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Autospacing="0" w:after="0" w:afterAutospacing="0" w:line="400" w:lineRule="exact"/>
                                <w:ind w:leftChars="0"/>
                                <w:jc w:val="left"/>
                                <w:textAlignment w:val="baseline"/>
                                <w:rPr>
                                  <w:rFonts w:hint="eastAsia" w:ascii="汉仪旗黑-75S" w:hAnsi="汉仪旗黑-75S" w:eastAsia="汉仪旗黑-75S" w:cs="汉仪旗黑-75S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完善UI规范，负责项目的交互界面、图标、LOGO、按钮等相关元素的设计与制作；</w:t>
                              </w:r>
                            </w:p>
                            <w:p>
                              <w:pPr>
                                <w:pStyle w:val="2"/>
                                <w:keepNext w:val="0"/>
                                <w:keepLines w:val="0"/>
                                <w:pageBreakBefore w:val="0"/>
                                <w:widowControl/>
                                <w:numPr>
                                  <w:ilvl w:val="0"/>
                                  <w:numId w:val="0"/>
                                </w:numPr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Autospacing="0" w:after="0" w:afterAutospacing="0" w:line="400" w:lineRule="exact"/>
                                <w:ind w:leftChars="0"/>
                                <w:jc w:val="left"/>
                                <w:textAlignment w:val="baseline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配合技术开发完成切图，推进界面及交互设计的最终实现，完善文档、规范输出、版本迭代和后期优化。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27" name="矩形 17"/>
                        <wps:cNvSpPr>
                          <a:spLocks noChangeArrowheads="1"/>
                        </wps:cNvSpPr>
                        <wps:spPr bwMode="auto">
                          <a:xfrm>
                            <a:off x="4541" y="27825"/>
                            <a:ext cx="10025" cy="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jc w:val="left"/>
                                <w:textAlignment w:val="auto"/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 xml:space="preserve">20XX.08-20XX.02                 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 xml:space="preserve">    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 xml:space="preserve">   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XX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>大学学生会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 xml:space="preserve">                    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 xml:space="preserve">  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 xml:space="preserve">    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>学生会会长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 xml:space="preserve">    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jc w:val="left"/>
                                <w:textAlignment w:val="auto"/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组织多次校园活动，锻炼了自己的组织协调能力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400" w:lineRule="exact"/>
                                <w:jc w:val="left"/>
                                <w:textAlignment w:val="auto"/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 w:val="0"/>
                                  <w:bCs w:val="0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对大型活动进行预算与规划，如购买各种舞台装置用品，请灯光老师等费用的支出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33" name="矩形 17"/>
                        <wps:cNvSpPr>
                          <a:spLocks noChangeArrowheads="1"/>
                        </wps:cNvSpPr>
                        <wps:spPr bwMode="auto">
                          <a:xfrm>
                            <a:off x="4541" y="22091"/>
                            <a:ext cx="10025" cy="1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2"/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Autospacing="0" w:after="120" w:afterAutospacing="0" w:line="400" w:lineRule="exact"/>
                                <w:jc w:val="both"/>
                                <w:textAlignment w:val="baseline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20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>XX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.09-20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>XX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.07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 xml:space="preserve">                       XX大学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 xml:space="preserve"> / 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  <w:t>本科                             电子商务</w:t>
                              </w:r>
                            </w:p>
                            <w:p>
                              <w:pPr>
                                <w:pStyle w:val="2"/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Autospacing="0" w:after="0" w:afterAutospacing="0" w:line="400" w:lineRule="exact"/>
                                <w:jc w:val="both"/>
                                <w:textAlignment w:val="baseline"/>
                                <w:rPr>
                                  <w:rFonts w:hint="eastAsia" w:ascii="汉仪旗黑-75S" w:hAnsi="汉仪旗黑-75S" w:eastAsia="汉仪旗黑-75S" w:cs="汉仪旗黑-75S"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color w:val="3F3F3F"/>
                                  <w:kern w:val="24"/>
                                  <w:sz w:val="21"/>
                                  <w:szCs w:val="21"/>
                                </w:rPr>
                                <w:t>主修课程：管理学、微观经济学、宏观经济学、会计学、统计学、财务管理、经济法、市场营销学、营销策划案例、管理信息系统等</w:t>
                              </w: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color w:val="3F3F3F"/>
                                  <w:kern w:val="24"/>
                                  <w:sz w:val="21"/>
                                  <w:szCs w:val="21"/>
                                  <w:lang w:eastAsia="zh-CN"/>
                                </w:rPr>
                                <w:t>。</w:t>
                              </w:r>
                            </w:p>
                            <w:p>
                              <w:pPr>
                                <w:pStyle w:val="2"/>
                                <w:keepNext w:val="0"/>
                                <w:keepLines w:val="0"/>
                                <w:pageBreakBefore w:val="0"/>
                                <w:widowControl/>
                                <w:tabs>
                                  <w:tab w:val="left" w:pos="420"/>
                                  <w:tab w:val="left" w:pos="1890"/>
                                  <w:tab w:val="left" w:pos="2100"/>
                                </w:tabs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before="0" w:beforeAutospacing="0" w:after="0" w:afterAutospacing="0" w:line="400" w:lineRule="exact"/>
                                <w:jc w:val="left"/>
                                <w:textAlignment w:val="baseline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3F3F3F"/>
                                  <w:kern w:val="24"/>
                                  <w:sz w:val="21"/>
                                  <w:szCs w:val="21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g:grpSp>
                        <wpg:cNvPr id="16" name="组合 16"/>
                        <wpg:cNvGrpSpPr/>
                        <wpg:grpSpPr>
                          <a:xfrm>
                            <a:off x="8356" y="19011"/>
                            <a:ext cx="3218" cy="2042"/>
                            <a:chOff x="5355" y="1468"/>
                            <a:chExt cx="3218" cy="2042"/>
                          </a:xfrm>
                        </wpg:grpSpPr>
                        <wps:wsp>
                          <wps:cNvPr id="13" name="文本框 43"/>
                          <wps:cNvSpPr txBox="1"/>
                          <wps:spPr>
                            <a:xfrm>
                              <a:off x="5847" y="1468"/>
                              <a:ext cx="2726" cy="204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both"/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404040" w:themeColor="text1" w:themeTint="BF"/>
                                    <w:sz w:val="21"/>
                                    <w:szCs w:val="21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404040" w:themeColor="text1" w:themeTint="BF"/>
                                    <w:sz w:val="21"/>
                                    <w:szCs w:val="21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出生日期：</w:t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XX年X月</w:t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404040" w:themeColor="text1" w:themeTint="BF"/>
                                    <w:sz w:val="21"/>
                                    <w:szCs w:val="21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 xml:space="preserve">       </w:t>
                                </w:r>
                              </w:p>
                              <w:p>
                                <w:pPr>
                                  <w:jc w:val="both"/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404040" w:themeColor="text1" w:themeTint="BF"/>
                                    <w:sz w:val="21"/>
                                    <w:szCs w:val="21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404040" w:themeColor="text1" w:themeTint="BF"/>
                                    <w:sz w:val="21"/>
                                    <w:szCs w:val="21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电话：</w:t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1</w:t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 xml:space="preserve">88-XXXX-XXXX   </w:t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404040" w:themeColor="text1" w:themeTint="BF"/>
                                    <w:sz w:val="21"/>
                                    <w:szCs w:val="21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 xml:space="preserve">  </w:t>
                                </w:r>
                              </w:p>
                              <w:p>
                                <w:pPr>
                                  <w:jc w:val="both"/>
                                  <w:rPr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404040" w:themeColor="text1" w:themeTint="BF"/>
                                    <w:sz w:val="21"/>
                                    <w:szCs w:val="21"/>
                                    <w:u w:val="none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邮箱：</w:t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u w:val="none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u w:val="none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instrText xml:space="preserve"> HYPERLINK "mailto:8888@163.com" </w:instrText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u w:val="none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XXXX</w:t>
                                </w:r>
                                <w:r>
                                  <w:rPr>
                                    <w:rStyle w:val="6"/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u w:val="none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@</w:t>
                                </w:r>
                                <w:r>
                                  <w:rPr>
                                    <w:rStyle w:val="6"/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u w:val="none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qq</w:t>
                                </w:r>
                                <w:r>
                                  <w:rPr>
                                    <w:rStyle w:val="6"/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u w:val="none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.com</w:t>
                                </w: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 w:val="0"/>
                                    <w:bCs w:val="0"/>
                                    <w:color w:val="404040" w:themeColor="text1" w:themeTint="BF"/>
                                    <w:sz w:val="21"/>
                                    <w:szCs w:val="21"/>
                                    <w:u w:val="none"/>
                                    <w:lang w:val="en-US" w:eastAsia="zh-C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fldChar w:fldCharType="end"/>
                                </w:r>
                              </w:p>
                              <w:p>
                                <w:pPr>
                                  <w:jc w:val="both"/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404040" w:themeColor="text1" w:themeTint="BF"/>
                                    <w:sz w:val="21"/>
                                    <w:szCs w:val="21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40" name="椭圆 3"/>
                          <wps:cNvSpPr/>
                          <wps:spPr>
                            <a:xfrm>
                              <a:off x="5355" y="1639"/>
                              <a:ext cx="441" cy="441"/>
                            </a:xfrm>
                            <a:prstGeom prst="ellipse">
                              <a:avLst/>
                            </a:prstGeom>
                            <a:solidFill>
                              <a:srgbClr val="0C194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92" name="1"/>
                          <wps:cNvSpPr/>
                          <wps:spPr>
                            <a:xfrm>
                              <a:off x="5456" y="1740"/>
                              <a:ext cx="238" cy="23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04887721" y="13932552"/>
                                </a:cxn>
                                <a:cxn ang="0">
                                  <a:pos x="104887721" y="13932552"/>
                                </a:cxn>
                                <a:cxn ang="0">
                                  <a:pos x="97790446" y="13932552"/>
                                </a:cxn>
                                <a:cxn ang="0">
                                  <a:pos x="97790446" y="25762121"/>
                                </a:cxn>
                                <a:cxn ang="0">
                                  <a:pos x="77022616" y="25762121"/>
                                </a:cxn>
                                <a:cxn ang="0">
                                  <a:pos x="77022616" y="13932552"/>
                                </a:cxn>
                                <a:cxn ang="0">
                                  <a:pos x="39694673" y="13932552"/>
                                </a:cxn>
                                <a:cxn ang="0">
                                  <a:pos x="39694673" y="25762121"/>
                                </a:cxn>
                                <a:cxn ang="0">
                                  <a:pos x="18664263" y="25762121"/>
                                </a:cxn>
                                <a:cxn ang="0">
                                  <a:pos x="18664263" y="13932552"/>
                                </a:cxn>
                                <a:cxn ang="0">
                                  <a:pos x="11829569" y="13932552"/>
                                </a:cxn>
                                <a:cxn ang="0">
                                  <a:pos x="0" y="25762121"/>
                                </a:cxn>
                                <a:cxn ang="0">
                                  <a:pos x="0" y="104887721"/>
                                </a:cxn>
                                <a:cxn ang="0">
                                  <a:pos x="11829569" y="116454125"/>
                                </a:cxn>
                                <a:cxn ang="0">
                                  <a:pos x="104887721" y="116454125"/>
                                </a:cxn>
                                <a:cxn ang="0">
                                  <a:pos x="116454125" y="104887721"/>
                                </a:cxn>
                                <a:cxn ang="0">
                                  <a:pos x="116454125" y="25762121"/>
                                </a:cxn>
                                <a:cxn ang="0">
                                  <a:pos x="104887721" y="13932552"/>
                                </a:cxn>
                                <a:cxn ang="0">
                                  <a:pos x="104887721" y="104887721"/>
                                </a:cxn>
                                <a:cxn ang="0">
                                  <a:pos x="104887721" y="104887721"/>
                                </a:cxn>
                                <a:cxn ang="0">
                                  <a:pos x="11829569" y="104887721"/>
                                </a:cxn>
                                <a:cxn ang="0">
                                  <a:pos x="11829569" y="51523659"/>
                                </a:cxn>
                                <a:cxn ang="0">
                                  <a:pos x="104887721" y="51523659"/>
                                </a:cxn>
                                <a:cxn ang="0">
                                  <a:pos x="104887721" y="104887721"/>
                                </a:cxn>
                                <a:cxn ang="0">
                                  <a:pos x="32596815" y="0"/>
                                </a:cxn>
                                <a:cxn ang="0">
                                  <a:pos x="32596815" y="0"/>
                                </a:cxn>
                                <a:cxn ang="0">
                                  <a:pos x="23395974" y="0"/>
                                </a:cxn>
                                <a:cxn ang="0">
                                  <a:pos x="23395974" y="23395974"/>
                                </a:cxn>
                                <a:cxn ang="0">
                                  <a:pos x="32596815" y="23395974"/>
                                </a:cxn>
                                <a:cxn ang="0">
                                  <a:pos x="32596815" y="0"/>
                                </a:cxn>
                                <a:cxn ang="0">
                                  <a:pos x="93058151" y="0"/>
                                </a:cxn>
                                <a:cxn ang="0">
                                  <a:pos x="93058151" y="0"/>
                                </a:cxn>
                                <a:cxn ang="0">
                                  <a:pos x="83857894" y="0"/>
                                </a:cxn>
                                <a:cxn ang="0">
                                  <a:pos x="83857894" y="23395974"/>
                                </a:cxn>
                                <a:cxn ang="0">
                                  <a:pos x="93058151" y="23395974"/>
                                </a:cxn>
                                <a:cxn ang="0">
                                  <a:pos x="93058151" y="0"/>
                                </a:cxn>
                              </a:cxnLst>
                              <a:rect l="0" t="0" r="0" b="0"/>
                              <a:pathLst>
                                <a:path w="444" h="444">
                                  <a:moveTo>
                                    <a:pt x="399" y="53"/>
                                  </a:moveTo>
                                  <a:lnTo>
                                    <a:pt x="399" y="53"/>
                                  </a:lnTo>
                                  <a:cubicBezTo>
                                    <a:pt x="372" y="53"/>
                                    <a:pt x="372" y="53"/>
                                    <a:pt x="372" y="53"/>
                                  </a:cubicBezTo>
                                  <a:cubicBezTo>
                                    <a:pt x="372" y="98"/>
                                    <a:pt x="372" y="98"/>
                                    <a:pt x="372" y="98"/>
                                  </a:cubicBezTo>
                                  <a:cubicBezTo>
                                    <a:pt x="293" y="98"/>
                                    <a:pt x="293" y="98"/>
                                    <a:pt x="293" y="98"/>
                                  </a:cubicBezTo>
                                  <a:cubicBezTo>
                                    <a:pt x="293" y="53"/>
                                    <a:pt x="293" y="53"/>
                                    <a:pt x="293" y="53"/>
                                  </a:cubicBezTo>
                                  <a:cubicBezTo>
                                    <a:pt x="151" y="53"/>
                                    <a:pt x="151" y="53"/>
                                    <a:pt x="151" y="53"/>
                                  </a:cubicBezTo>
                                  <a:cubicBezTo>
                                    <a:pt x="151" y="98"/>
                                    <a:pt x="151" y="98"/>
                                    <a:pt x="151" y="98"/>
                                  </a:cubicBezTo>
                                  <a:cubicBezTo>
                                    <a:pt x="71" y="98"/>
                                    <a:pt x="71" y="98"/>
                                    <a:pt x="71" y="98"/>
                                  </a:cubicBezTo>
                                  <a:cubicBezTo>
                                    <a:pt x="71" y="53"/>
                                    <a:pt x="71" y="53"/>
                                    <a:pt x="71" y="53"/>
                                  </a:cubicBezTo>
                                  <a:cubicBezTo>
                                    <a:pt x="45" y="53"/>
                                    <a:pt x="45" y="53"/>
                                    <a:pt x="45" y="53"/>
                                  </a:cubicBezTo>
                                  <a:cubicBezTo>
                                    <a:pt x="18" y="53"/>
                                    <a:pt x="0" y="71"/>
                                    <a:pt x="0" y="98"/>
                                  </a:cubicBezTo>
                                  <a:cubicBezTo>
                                    <a:pt x="0" y="399"/>
                                    <a:pt x="0" y="399"/>
                                    <a:pt x="0" y="399"/>
                                  </a:cubicBezTo>
                                  <a:cubicBezTo>
                                    <a:pt x="0" y="425"/>
                                    <a:pt x="18" y="443"/>
                                    <a:pt x="45" y="443"/>
                                  </a:cubicBezTo>
                                  <a:cubicBezTo>
                                    <a:pt x="399" y="443"/>
                                    <a:pt x="399" y="443"/>
                                    <a:pt x="399" y="443"/>
                                  </a:cubicBezTo>
                                  <a:cubicBezTo>
                                    <a:pt x="425" y="443"/>
                                    <a:pt x="443" y="425"/>
                                    <a:pt x="443" y="399"/>
                                  </a:cubicBezTo>
                                  <a:cubicBezTo>
                                    <a:pt x="443" y="98"/>
                                    <a:pt x="443" y="98"/>
                                    <a:pt x="443" y="98"/>
                                  </a:cubicBezTo>
                                  <a:cubicBezTo>
                                    <a:pt x="443" y="71"/>
                                    <a:pt x="425" y="53"/>
                                    <a:pt x="399" y="53"/>
                                  </a:cubicBezTo>
                                  <a:close/>
                                  <a:moveTo>
                                    <a:pt x="399" y="399"/>
                                  </a:moveTo>
                                  <a:lnTo>
                                    <a:pt x="399" y="399"/>
                                  </a:lnTo>
                                  <a:cubicBezTo>
                                    <a:pt x="45" y="399"/>
                                    <a:pt x="45" y="399"/>
                                    <a:pt x="45" y="399"/>
                                  </a:cubicBezTo>
                                  <a:cubicBezTo>
                                    <a:pt x="45" y="196"/>
                                    <a:pt x="45" y="196"/>
                                    <a:pt x="45" y="196"/>
                                  </a:cubicBezTo>
                                  <a:cubicBezTo>
                                    <a:pt x="399" y="196"/>
                                    <a:pt x="399" y="196"/>
                                    <a:pt x="399" y="196"/>
                                  </a:cubicBezTo>
                                  <a:lnTo>
                                    <a:pt x="399" y="399"/>
                                  </a:lnTo>
                                  <a:close/>
                                  <a:moveTo>
                                    <a:pt x="124" y="0"/>
                                  </a:moveTo>
                                  <a:lnTo>
                                    <a:pt x="124" y="0"/>
                                  </a:lnTo>
                                  <a:cubicBezTo>
                                    <a:pt x="89" y="0"/>
                                    <a:pt x="89" y="0"/>
                                    <a:pt x="89" y="0"/>
                                  </a:cubicBezTo>
                                  <a:cubicBezTo>
                                    <a:pt x="89" y="89"/>
                                    <a:pt x="89" y="89"/>
                                    <a:pt x="89" y="89"/>
                                  </a:cubicBezTo>
                                  <a:cubicBezTo>
                                    <a:pt x="124" y="89"/>
                                    <a:pt x="124" y="89"/>
                                    <a:pt x="124" y="89"/>
                                  </a:cubicBezTo>
                                  <a:lnTo>
                                    <a:pt x="124" y="0"/>
                                  </a:lnTo>
                                  <a:close/>
                                  <a:moveTo>
                                    <a:pt x="354" y="0"/>
                                  </a:moveTo>
                                  <a:lnTo>
                                    <a:pt x="354" y="0"/>
                                  </a:lnTo>
                                  <a:cubicBezTo>
                                    <a:pt x="319" y="0"/>
                                    <a:pt x="319" y="0"/>
                                    <a:pt x="319" y="0"/>
                                  </a:cubicBezTo>
                                  <a:cubicBezTo>
                                    <a:pt x="319" y="89"/>
                                    <a:pt x="319" y="89"/>
                                    <a:pt x="319" y="89"/>
                                  </a:cubicBezTo>
                                  <a:cubicBezTo>
                                    <a:pt x="354" y="89"/>
                                    <a:pt x="354" y="89"/>
                                    <a:pt x="354" y="89"/>
                                  </a:cubicBezTo>
                                  <a:lnTo>
                                    <a:pt x="3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141" name="椭圆 3"/>
                          <wps:cNvSpPr/>
                          <wps:spPr>
                            <a:xfrm>
                              <a:off x="5355" y="2299"/>
                              <a:ext cx="441" cy="441"/>
                            </a:xfrm>
                            <a:prstGeom prst="ellipse">
                              <a:avLst/>
                            </a:prstGeom>
                            <a:solidFill>
                              <a:srgbClr val="0C194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44" name="1"/>
                          <wps:cNvSpPr>
                            <a:spLocks noEditPoints="1"/>
                          </wps:cNvSpPr>
                          <wps:spPr bwMode="auto">
                            <a:xfrm>
                              <a:off x="5459" y="2383"/>
                              <a:ext cx="233" cy="273"/>
                            </a:xfrm>
                            <a:custGeom>
                              <a:avLst/>
                              <a:gdLst>
                                <a:gd name="T0" fmla="*/ 69 w 86"/>
                                <a:gd name="T1" fmla="*/ 38 h 101"/>
                                <a:gd name="T2" fmla="*/ 68 w 86"/>
                                <a:gd name="T3" fmla="*/ 42 h 101"/>
                                <a:gd name="T4" fmla="*/ 46 w 86"/>
                                <a:gd name="T5" fmla="*/ 44 h 101"/>
                                <a:gd name="T6" fmla="*/ 49 w 86"/>
                                <a:gd name="T7" fmla="*/ 58 h 101"/>
                                <a:gd name="T8" fmla="*/ 68 w 86"/>
                                <a:gd name="T9" fmla="*/ 60 h 101"/>
                                <a:gd name="T10" fmla="*/ 71 w 86"/>
                                <a:gd name="T11" fmla="*/ 62 h 101"/>
                                <a:gd name="T12" fmla="*/ 85 w 86"/>
                                <a:gd name="T13" fmla="*/ 51 h 101"/>
                                <a:gd name="T14" fmla="*/ 85 w 86"/>
                                <a:gd name="T15" fmla="*/ 48 h 101"/>
                                <a:gd name="T16" fmla="*/ 71 w 86"/>
                                <a:gd name="T17" fmla="*/ 38 h 101"/>
                                <a:gd name="T18" fmla="*/ 60 w 86"/>
                                <a:gd name="T19" fmla="*/ 12 h 101"/>
                                <a:gd name="T20" fmla="*/ 46 w 86"/>
                                <a:gd name="T21" fmla="*/ 23 h 101"/>
                                <a:gd name="T22" fmla="*/ 60 w 86"/>
                                <a:gd name="T23" fmla="*/ 35 h 101"/>
                                <a:gd name="T24" fmla="*/ 63 w 86"/>
                                <a:gd name="T25" fmla="*/ 35 h 101"/>
                                <a:gd name="T26" fmla="*/ 64 w 86"/>
                                <a:gd name="T27" fmla="*/ 31 h 101"/>
                                <a:gd name="T28" fmla="*/ 86 w 86"/>
                                <a:gd name="T29" fmla="*/ 29 h 101"/>
                                <a:gd name="T30" fmla="*/ 83 w 86"/>
                                <a:gd name="T31" fmla="*/ 15 h 101"/>
                                <a:gd name="T32" fmla="*/ 64 w 86"/>
                                <a:gd name="T33" fmla="*/ 13 h 101"/>
                                <a:gd name="T34" fmla="*/ 62 w 86"/>
                                <a:gd name="T35" fmla="*/ 11 h 101"/>
                                <a:gd name="T36" fmla="*/ 10 w 86"/>
                                <a:gd name="T37" fmla="*/ 30 h 101"/>
                                <a:gd name="T38" fmla="*/ 19 w 86"/>
                                <a:gd name="T39" fmla="*/ 10 h 101"/>
                                <a:gd name="T40" fmla="*/ 20 w 86"/>
                                <a:gd name="T41" fmla="*/ 13 h 101"/>
                                <a:gd name="T42" fmla="*/ 13 w 86"/>
                                <a:gd name="T43" fmla="*/ 30 h 101"/>
                                <a:gd name="T44" fmla="*/ 11 w 86"/>
                                <a:gd name="T45" fmla="*/ 32 h 101"/>
                                <a:gd name="T46" fmla="*/ 23 w 86"/>
                                <a:gd name="T47" fmla="*/ 0 h 101"/>
                                <a:gd name="T48" fmla="*/ 33 w 86"/>
                                <a:gd name="T49" fmla="*/ 86 h 101"/>
                                <a:gd name="T50" fmla="*/ 60 w 86"/>
                                <a:gd name="T51" fmla="*/ 101 h 101"/>
                                <a:gd name="T52" fmla="*/ 80 w 86"/>
                                <a:gd name="T53" fmla="*/ 94 h 101"/>
                                <a:gd name="T54" fmla="*/ 61 w 86"/>
                                <a:gd name="T55" fmla="*/ 73 h 101"/>
                                <a:gd name="T56" fmla="*/ 59 w 86"/>
                                <a:gd name="T57" fmla="*/ 72 h 101"/>
                                <a:gd name="T58" fmla="*/ 51 w 86"/>
                                <a:gd name="T59" fmla="*/ 74 h 101"/>
                                <a:gd name="T60" fmla="*/ 41 w 86"/>
                                <a:gd name="T61" fmla="*/ 69 h 101"/>
                                <a:gd name="T62" fmla="*/ 33 w 86"/>
                                <a:gd name="T63" fmla="*/ 29 h 101"/>
                                <a:gd name="T64" fmla="*/ 27 w 86"/>
                                <a:gd name="T65" fmla="*/ 2 h 101"/>
                                <a:gd name="T66" fmla="*/ 25 w 86"/>
                                <a:gd name="T67" fmla="*/ 0 h 1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86" h="101">
                                  <a:moveTo>
                                    <a:pt x="71" y="38"/>
                                  </a:moveTo>
                                  <a:cubicBezTo>
                                    <a:pt x="70" y="38"/>
                                    <a:pt x="70" y="38"/>
                                    <a:pt x="69" y="38"/>
                                  </a:cubicBezTo>
                                  <a:cubicBezTo>
                                    <a:pt x="69" y="38"/>
                                    <a:pt x="68" y="39"/>
                                    <a:pt x="68" y="40"/>
                                  </a:cubicBezTo>
                                  <a:cubicBezTo>
                                    <a:pt x="68" y="42"/>
                                    <a:pt x="68" y="42"/>
                                    <a:pt x="68" y="42"/>
                                  </a:cubicBezTo>
                                  <a:cubicBezTo>
                                    <a:pt x="49" y="42"/>
                                    <a:pt x="49" y="42"/>
                                    <a:pt x="49" y="42"/>
                                  </a:cubicBezTo>
                                  <a:cubicBezTo>
                                    <a:pt x="47" y="42"/>
                                    <a:pt x="46" y="43"/>
                                    <a:pt x="46" y="44"/>
                                  </a:cubicBezTo>
                                  <a:cubicBezTo>
                                    <a:pt x="46" y="56"/>
                                    <a:pt x="46" y="56"/>
                                    <a:pt x="46" y="56"/>
                                  </a:cubicBezTo>
                                  <a:cubicBezTo>
                                    <a:pt x="46" y="57"/>
                                    <a:pt x="47" y="58"/>
                                    <a:pt x="49" y="58"/>
                                  </a:cubicBezTo>
                                  <a:cubicBezTo>
                                    <a:pt x="68" y="58"/>
                                    <a:pt x="68" y="58"/>
                                    <a:pt x="68" y="58"/>
                                  </a:cubicBezTo>
                                  <a:cubicBezTo>
                                    <a:pt x="68" y="60"/>
                                    <a:pt x="68" y="60"/>
                                    <a:pt x="68" y="60"/>
                                  </a:cubicBezTo>
                                  <a:cubicBezTo>
                                    <a:pt x="68" y="60"/>
                                    <a:pt x="69" y="61"/>
                                    <a:pt x="69" y="61"/>
                                  </a:cubicBezTo>
                                  <a:cubicBezTo>
                                    <a:pt x="70" y="62"/>
                                    <a:pt x="70" y="62"/>
                                    <a:pt x="71" y="62"/>
                                  </a:cubicBezTo>
                                  <a:cubicBezTo>
                                    <a:pt x="71" y="62"/>
                                    <a:pt x="71" y="62"/>
                                    <a:pt x="72" y="61"/>
                                  </a:cubicBezTo>
                                  <a:cubicBezTo>
                                    <a:pt x="85" y="51"/>
                                    <a:pt x="85" y="51"/>
                                    <a:pt x="85" y="51"/>
                                  </a:cubicBezTo>
                                  <a:cubicBezTo>
                                    <a:pt x="85" y="51"/>
                                    <a:pt x="86" y="50"/>
                                    <a:pt x="86" y="50"/>
                                  </a:cubicBezTo>
                                  <a:cubicBezTo>
                                    <a:pt x="86" y="49"/>
                                    <a:pt x="85" y="48"/>
                                    <a:pt x="85" y="48"/>
                                  </a:cubicBezTo>
                                  <a:cubicBezTo>
                                    <a:pt x="72" y="38"/>
                                    <a:pt x="72" y="38"/>
                                    <a:pt x="72" y="38"/>
                                  </a:cubicBezTo>
                                  <a:cubicBezTo>
                                    <a:pt x="71" y="38"/>
                                    <a:pt x="71" y="38"/>
                                    <a:pt x="71" y="38"/>
                                  </a:cubicBezTo>
                                  <a:moveTo>
                                    <a:pt x="62" y="11"/>
                                  </a:moveTo>
                                  <a:cubicBezTo>
                                    <a:pt x="61" y="11"/>
                                    <a:pt x="61" y="11"/>
                                    <a:pt x="60" y="12"/>
                                  </a:cubicBezTo>
                                  <a:cubicBezTo>
                                    <a:pt x="47" y="22"/>
                                    <a:pt x="47" y="22"/>
                                    <a:pt x="47" y="22"/>
                                  </a:cubicBezTo>
                                  <a:cubicBezTo>
                                    <a:pt x="47" y="22"/>
                                    <a:pt x="46" y="23"/>
                                    <a:pt x="46" y="23"/>
                                  </a:cubicBezTo>
                                  <a:cubicBezTo>
                                    <a:pt x="46" y="24"/>
                                    <a:pt x="47" y="25"/>
                                    <a:pt x="47" y="25"/>
                                  </a:cubicBezTo>
                                  <a:cubicBezTo>
                                    <a:pt x="60" y="35"/>
                                    <a:pt x="60" y="35"/>
                                    <a:pt x="60" y="35"/>
                                  </a:cubicBezTo>
                                  <a:cubicBezTo>
                                    <a:pt x="61" y="35"/>
                                    <a:pt x="61" y="35"/>
                                    <a:pt x="62" y="35"/>
                                  </a:cubicBezTo>
                                  <a:cubicBezTo>
                                    <a:pt x="62" y="35"/>
                                    <a:pt x="62" y="35"/>
                                    <a:pt x="63" y="35"/>
                                  </a:cubicBezTo>
                                  <a:cubicBezTo>
                                    <a:pt x="63" y="35"/>
                                    <a:pt x="64" y="34"/>
                                    <a:pt x="64" y="33"/>
                                  </a:cubicBezTo>
                                  <a:cubicBezTo>
                                    <a:pt x="64" y="31"/>
                                    <a:pt x="64" y="31"/>
                                    <a:pt x="64" y="31"/>
                                  </a:cubicBezTo>
                                  <a:cubicBezTo>
                                    <a:pt x="83" y="31"/>
                                    <a:pt x="83" y="31"/>
                                    <a:pt x="83" y="31"/>
                                  </a:cubicBezTo>
                                  <a:cubicBezTo>
                                    <a:pt x="85" y="31"/>
                                    <a:pt x="86" y="30"/>
                                    <a:pt x="86" y="29"/>
                                  </a:cubicBezTo>
                                  <a:cubicBezTo>
                                    <a:pt x="86" y="17"/>
                                    <a:pt x="86" y="17"/>
                                    <a:pt x="86" y="17"/>
                                  </a:cubicBezTo>
                                  <a:cubicBezTo>
                                    <a:pt x="86" y="16"/>
                                    <a:pt x="85" y="15"/>
                                    <a:pt x="83" y="15"/>
                                  </a:cubicBezTo>
                                  <a:cubicBezTo>
                                    <a:pt x="64" y="15"/>
                                    <a:pt x="64" y="15"/>
                                    <a:pt x="64" y="15"/>
                                  </a:cubicBezTo>
                                  <a:cubicBezTo>
                                    <a:pt x="64" y="13"/>
                                    <a:pt x="64" y="13"/>
                                    <a:pt x="64" y="13"/>
                                  </a:cubicBezTo>
                                  <a:cubicBezTo>
                                    <a:pt x="64" y="13"/>
                                    <a:pt x="63" y="12"/>
                                    <a:pt x="63" y="12"/>
                                  </a:cubicBezTo>
                                  <a:cubicBezTo>
                                    <a:pt x="62" y="11"/>
                                    <a:pt x="62" y="11"/>
                                    <a:pt x="62" y="11"/>
                                  </a:cubicBezTo>
                                  <a:moveTo>
                                    <a:pt x="11" y="32"/>
                                  </a:moveTo>
                                  <a:cubicBezTo>
                                    <a:pt x="10" y="32"/>
                                    <a:pt x="10" y="31"/>
                                    <a:pt x="10" y="30"/>
                                  </a:cubicBezTo>
                                  <a:cubicBezTo>
                                    <a:pt x="10" y="23"/>
                                    <a:pt x="13" y="16"/>
                                    <a:pt x="18" y="11"/>
                                  </a:cubicBezTo>
                                  <a:cubicBezTo>
                                    <a:pt x="18" y="10"/>
                                    <a:pt x="18" y="10"/>
                                    <a:pt x="19" y="10"/>
                                  </a:cubicBezTo>
                                  <a:cubicBezTo>
                                    <a:pt x="19" y="10"/>
                                    <a:pt x="20" y="10"/>
                                    <a:pt x="20" y="10"/>
                                  </a:cubicBezTo>
                                  <a:cubicBezTo>
                                    <a:pt x="21" y="11"/>
                                    <a:pt x="21" y="12"/>
                                    <a:pt x="20" y="13"/>
                                  </a:cubicBezTo>
                                  <a:cubicBezTo>
                                    <a:pt x="16" y="18"/>
                                    <a:pt x="13" y="24"/>
                                    <a:pt x="13" y="30"/>
                                  </a:cubicBezTo>
                                  <a:cubicBezTo>
                                    <a:pt x="13" y="30"/>
                                    <a:pt x="13" y="30"/>
                                    <a:pt x="13" y="30"/>
                                  </a:cubicBezTo>
                                  <a:cubicBezTo>
                                    <a:pt x="13" y="31"/>
                                    <a:pt x="12" y="32"/>
                                    <a:pt x="11" y="32"/>
                                  </a:cubicBezTo>
                                  <a:cubicBezTo>
                                    <a:pt x="11" y="32"/>
                                    <a:pt x="11" y="32"/>
                                    <a:pt x="11" y="32"/>
                                  </a:cubicBezTo>
                                  <a:moveTo>
                                    <a:pt x="24" y="0"/>
                                  </a:moveTo>
                                  <a:cubicBezTo>
                                    <a:pt x="24" y="0"/>
                                    <a:pt x="23" y="0"/>
                                    <a:pt x="23" y="0"/>
                                  </a:cubicBezTo>
                                  <a:cubicBezTo>
                                    <a:pt x="6" y="10"/>
                                    <a:pt x="0" y="29"/>
                                    <a:pt x="9" y="44"/>
                                  </a:cubicBezTo>
                                  <a:cubicBezTo>
                                    <a:pt x="33" y="86"/>
                                    <a:pt x="33" y="86"/>
                                    <a:pt x="33" y="86"/>
                                  </a:cubicBezTo>
                                  <a:cubicBezTo>
                                    <a:pt x="37" y="93"/>
                                    <a:pt x="44" y="98"/>
                                    <a:pt x="51" y="100"/>
                                  </a:cubicBezTo>
                                  <a:cubicBezTo>
                                    <a:pt x="54" y="100"/>
                                    <a:pt x="57" y="101"/>
                                    <a:pt x="60" y="101"/>
                                  </a:cubicBezTo>
                                  <a:cubicBezTo>
                                    <a:pt x="66" y="101"/>
                                    <a:pt x="73" y="99"/>
                                    <a:pt x="79" y="96"/>
                                  </a:cubicBezTo>
                                  <a:cubicBezTo>
                                    <a:pt x="79" y="95"/>
                                    <a:pt x="80" y="95"/>
                                    <a:pt x="80" y="94"/>
                                  </a:cubicBezTo>
                                  <a:cubicBezTo>
                                    <a:pt x="80" y="93"/>
                                    <a:pt x="80" y="92"/>
                                    <a:pt x="79" y="91"/>
                                  </a:cubicBezTo>
                                  <a:cubicBezTo>
                                    <a:pt x="61" y="73"/>
                                    <a:pt x="61" y="73"/>
                                    <a:pt x="61" y="73"/>
                                  </a:cubicBezTo>
                                  <a:cubicBezTo>
                                    <a:pt x="61" y="73"/>
                                    <a:pt x="61" y="72"/>
                                    <a:pt x="60" y="72"/>
                                  </a:cubicBezTo>
                                  <a:cubicBezTo>
                                    <a:pt x="60" y="72"/>
                                    <a:pt x="60" y="72"/>
                                    <a:pt x="59" y="72"/>
                                  </a:cubicBezTo>
                                  <a:cubicBezTo>
                                    <a:pt x="59" y="72"/>
                                    <a:pt x="59" y="72"/>
                                    <a:pt x="59" y="72"/>
                                  </a:cubicBezTo>
                                  <a:cubicBezTo>
                                    <a:pt x="56" y="73"/>
                                    <a:pt x="53" y="74"/>
                                    <a:pt x="51" y="74"/>
                                  </a:cubicBezTo>
                                  <a:cubicBezTo>
                                    <a:pt x="50" y="74"/>
                                    <a:pt x="48" y="73"/>
                                    <a:pt x="47" y="73"/>
                                  </a:cubicBezTo>
                                  <a:cubicBezTo>
                                    <a:pt x="45" y="73"/>
                                    <a:pt x="42" y="71"/>
                                    <a:pt x="41" y="69"/>
                                  </a:cubicBezTo>
                                  <a:cubicBezTo>
                                    <a:pt x="28" y="46"/>
                                    <a:pt x="28" y="46"/>
                                    <a:pt x="28" y="46"/>
                                  </a:cubicBezTo>
                                  <a:cubicBezTo>
                                    <a:pt x="25" y="42"/>
                                    <a:pt x="27" y="35"/>
                                    <a:pt x="33" y="29"/>
                                  </a:cubicBezTo>
                                  <a:cubicBezTo>
                                    <a:pt x="34" y="28"/>
                                    <a:pt x="34" y="27"/>
                                    <a:pt x="34" y="26"/>
                                  </a:cubicBezTo>
                                  <a:cubicBezTo>
                                    <a:pt x="27" y="2"/>
                                    <a:pt x="27" y="2"/>
                                    <a:pt x="27" y="2"/>
                                  </a:cubicBezTo>
                                  <a:cubicBezTo>
                                    <a:pt x="26" y="1"/>
                                    <a:pt x="26" y="0"/>
                                    <a:pt x="25" y="0"/>
                                  </a:cubicBezTo>
                                  <a:cubicBezTo>
                                    <a:pt x="25" y="0"/>
                                    <a:pt x="25" y="0"/>
                                    <a:pt x="25" y="0"/>
                                  </a:cubicBezTo>
                                  <a:cubicBezTo>
                                    <a:pt x="25" y="0"/>
                                    <a:pt x="24" y="0"/>
                                    <a:pt x="24" y="0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  <wps:wsp>
                          <wps:cNvPr id="142" name="椭圆 3"/>
                          <wps:cNvSpPr/>
                          <wps:spPr>
                            <a:xfrm>
                              <a:off x="5355" y="2899"/>
                              <a:ext cx="441" cy="441"/>
                            </a:xfrm>
                            <a:prstGeom prst="ellipse">
                              <a:avLst/>
                            </a:prstGeom>
                            <a:solidFill>
                              <a:srgbClr val="0C194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43" name="1"/>
                          <wps:cNvSpPr>
                            <a:spLocks noEditPoints="1"/>
                          </wps:cNvSpPr>
                          <wps:spPr bwMode="auto">
                            <a:xfrm>
                              <a:off x="5447" y="2998"/>
                              <a:ext cx="257" cy="243"/>
                            </a:xfrm>
                            <a:custGeom>
                              <a:avLst/>
                              <a:gdLst>
                                <a:gd name="T0" fmla="*/ 38 w 121"/>
                                <a:gd name="T1" fmla="*/ 42 h 114"/>
                                <a:gd name="T2" fmla="*/ 38 w 121"/>
                                <a:gd name="T3" fmla="*/ 47 h 114"/>
                                <a:gd name="T4" fmla="*/ 76 w 121"/>
                                <a:gd name="T5" fmla="*/ 44 h 114"/>
                                <a:gd name="T6" fmla="*/ 87 w 121"/>
                                <a:gd name="T7" fmla="*/ 32 h 114"/>
                                <a:gd name="T8" fmla="*/ 35 w 121"/>
                                <a:gd name="T9" fmla="*/ 35 h 114"/>
                                <a:gd name="T10" fmla="*/ 38 w 121"/>
                                <a:gd name="T11" fmla="*/ 37 h 114"/>
                                <a:gd name="T12" fmla="*/ 89 w 121"/>
                                <a:gd name="T13" fmla="*/ 35 h 114"/>
                                <a:gd name="T14" fmla="*/ 87 w 121"/>
                                <a:gd name="T15" fmla="*/ 32 h 114"/>
                                <a:gd name="T16" fmla="*/ 38 w 121"/>
                                <a:gd name="T17" fmla="*/ 22 h 114"/>
                                <a:gd name="T18" fmla="*/ 35 w 121"/>
                                <a:gd name="T19" fmla="*/ 26 h 114"/>
                                <a:gd name="T20" fmla="*/ 87 w 121"/>
                                <a:gd name="T21" fmla="*/ 28 h 114"/>
                                <a:gd name="T22" fmla="*/ 89 w 121"/>
                                <a:gd name="T23" fmla="*/ 25 h 114"/>
                                <a:gd name="T24" fmla="*/ 19 w 121"/>
                                <a:gd name="T25" fmla="*/ 105 h 114"/>
                                <a:gd name="T26" fmla="*/ 103 w 121"/>
                                <a:gd name="T27" fmla="*/ 105 h 114"/>
                                <a:gd name="T28" fmla="*/ 9 w 121"/>
                                <a:gd name="T29" fmla="*/ 100 h 114"/>
                                <a:gd name="T30" fmla="*/ 41 w 121"/>
                                <a:gd name="T31" fmla="*/ 74 h 114"/>
                                <a:gd name="T32" fmla="*/ 112 w 121"/>
                                <a:gd name="T33" fmla="*/ 99 h 114"/>
                                <a:gd name="T34" fmla="*/ 112 w 121"/>
                                <a:gd name="T35" fmla="*/ 53 h 114"/>
                                <a:gd name="T36" fmla="*/ 16 w 121"/>
                                <a:gd name="T37" fmla="*/ 48 h 114"/>
                                <a:gd name="T38" fmla="*/ 9 w 121"/>
                                <a:gd name="T39" fmla="*/ 37 h 114"/>
                                <a:gd name="T40" fmla="*/ 13 w 121"/>
                                <a:gd name="T41" fmla="*/ 35 h 114"/>
                                <a:gd name="T42" fmla="*/ 16 w 121"/>
                                <a:gd name="T43" fmla="*/ 48 h 114"/>
                                <a:gd name="T44" fmla="*/ 105 w 121"/>
                                <a:gd name="T45" fmla="*/ 35 h 114"/>
                                <a:gd name="T46" fmla="*/ 111 w 121"/>
                                <a:gd name="T47" fmla="*/ 36 h 114"/>
                                <a:gd name="T48" fmla="*/ 112 w 121"/>
                                <a:gd name="T49" fmla="*/ 42 h 114"/>
                                <a:gd name="T50" fmla="*/ 48 w 121"/>
                                <a:gd name="T51" fmla="*/ 68 h 114"/>
                                <a:gd name="T52" fmla="*/ 26 w 121"/>
                                <a:gd name="T53" fmla="*/ 53 h 114"/>
                                <a:gd name="T54" fmla="*/ 26 w 121"/>
                                <a:gd name="T55" fmla="*/ 26 h 114"/>
                                <a:gd name="T56" fmla="*/ 36 w 121"/>
                                <a:gd name="T57" fmla="*/ 10 h 114"/>
                                <a:gd name="T58" fmla="*/ 95 w 121"/>
                                <a:gd name="T59" fmla="*/ 20 h 114"/>
                                <a:gd name="T60" fmla="*/ 95 w 121"/>
                                <a:gd name="T61" fmla="*/ 35 h 114"/>
                                <a:gd name="T62" fmla="*/ 95 w 121"/>
                                <a:gd name="T63" fmla="*/ 54 h 114"/>
                                <a:gd name="T64" fmla="*/ 60 w 121"/>
                                <a:gd name="T65" fmla="*/ 59 h 114"/>
                                <a:gd name="T66" fmla="*/ 84 w 121"/>
                                <a:gd name="T67" fmla="*/ 0 h 114"/>
                                <a:gd name="T68" fmla="*/ 16 w 121"/>
                                <a:gd name="T69" fmla="*/ 20 h 114"/>
                                <a:gd name="T70" fmla="*/ 13 w 121"/>
                                <a:gd name="T71" fmla="*/ 26 h 114"/>
                                <a:gd name="T72" fmla="*/ 0 w 121"/>
                                <a:gd name="T73" fmla="*/ 103 h 114"/>
                                <a:gd name="T74" fmla="*/ 109 w 121"/>
                                <a:gd name="T75" fmla="*/ 114 h 114"/>
                                <a:gd name="T76" fmla="*/ 121 w 121"/>
                                <a:gd name="T77" fmla="*/ 37 h 114"/>
                                <a:gd name="T78" fmla="*/ 105 w 121"/>
                                <a:gd name="T79" fmla="*/ 26 h 114"/>
                                <a:gd name="T80" fmla="*/ 84 w 121"/>
                                <a:gd name="T81" fmla="*/ 0 h 11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121" h="114">
                                  <a:moveTo>
                                    <a:pt x="74" y="42"/>
                                  </a:moveTo>
                                  <a:cubicBezTo>
                                    <a:pt x="38" y="42"/>
                                    <a:pt x="38" y="42"/>
                                    <a:pt x="38" y="42"/>
                                  </a:cubicBezTo>
                                  <a:cubicBezTo>
                                    <a:pt x="36" y="42"/>
                                    <a:pt x="35" y="43"/>
                                    <a:pt x="35" y="44"/>
                                  </a:cubicBezTo>
                                  <a:cubicBezTo>
                                    <a:pt x="35" y="46"/>
                                    <a:pt x="36" y="47"/>
                                    <a:pt x="38" y="47"/>
                                  </a:cubicBezTo>
                                  <a:cubicBezTo>
                                    <a:pt x="74" y="47"/>
                                    <a:pt x="74" y="47"/>
                                    <a:pt x="74" y="47"/>
                                  </a:cubicBezTo>
                                  <a:cubicBezTo>
                                    <a:pt x="75" y="47"/>
                                    <a:pt x="76" y="46"/>
                                    <a:pt x="76" y="44"/>
                                  </a:cubicBezTo>
                                  <a:cubicBezTo>
                                    <a:pt x="76" y="43"/>
                                    <a:pt x="75" y="42"/>
                                    <a:pt x="74" y="42"/>
                                  </a:cubicBezTo>
                                  <a:moveTo>
                                    <a:pt x="87" y="32"/>
                                  </a:moveTo>
                                  <a:cubicBezTo>
                                    <a:pt x="38" y="32"/>
                                    <a:pt x="38" y="32"/>
                                    <a:pt x="38" y="32"/>
                                  </a:cubicBezTo>
                                  <a:cubicBezTo>
                                    <a:pt x="36" y="32"/>
                                    <a:pt x="35" y="33"/>
                                    <a:pt x="35" y="35"/>
                                  </a:cubicBezTo>
                                  <a:cubicBezTo>
                                    <a:pt x="35" y="35"/>
                                    <a:pt x="35" y="35"/>
                                    <a:pt x="35" y="35"/>
                                  </a:cubicBezTo>
                                  <a:cubicBezTo>
                                    <a:pt x="35" y="36"/>
                                    <a:pt x="36" y="37"/>
                                    <a:pt x="38" y="37"/>
                                  </a:cubicBezTo>
                                  <a:cubicBezTo>
                                    <a:pt x="87" y="37"/>
                                    <a:pt x="87" y="37"/>
                                    <a:pt x="87" y="37"/>
                                  </a:cubicBezTo>
                                  <a:cubicBezTo>
                                    <a:pt x="88" y="37"/>
                                    <a:pt x="89" y="36"/>
                                    <a:pt x="89" y="35"/>
                                  </a:cubicBezTo>
                                  <a:cubicBezTo>
                                    <a:pt x="89" y="35"/>
                                    <a:pt x="89" y="35"/>
                                    <a:pt x="89" y="35"/>
                                  </a:cubicBezTo>
                                  <a:cubicBezTo>
                                    <a:pt x="89" y="33"/>
                                    <a:pt x="88" y="32"/>
                                    <a:pt x="87" y="32"/>
                                  </a:cubicBezTo>
                                  <a:moveTo>
                                    <a:pt x="87" y="22"/>
                                  </a:moveTo>
                                  <a:cubicBezTo>
                                    <a:pt x="38" y="22"/>
                                    <a:pt x="38" y="22"/>
                                    <a:pt x="38" y="22"/>
                                  </a:cubicBezTo>
                                  <a:cubicBezTo>
                                    <a:pt x="36" y="22"/>
                                    <a:pt x="35" y="24"/>
                                    <a:pt x="35" y="25"/>
                                  </a:cubicBezTo>
                                  <a:cubicBezTo>
                                    <a:pt x="35" y="25"/>
                                    <a:pt x="35" y="26"/>
                                    <a:pt x="35" y="26"/>
                                  </a:cubicBezTo>
                                  <a:cubicBezTo>
                                    <a:pt x="36" y="27"/>
                                    <a:pt x="37" y="28"/>
                                    <a:pt x="38" y="28"/>
                                  </a:cubicBezTo>
                                  <a:cubicBezTo>
                                    <a:pt x="87" y="28"/>
                                    <a:pt x="87" y="28"/>
                                    <a:pt x="87" y="28"/>
                                  </a:cubicBezTo>
                                  <a:cubicBezTo>
                                    <a:pt x="88" y="28"/>
                                    <a:pt x="89" y="27"/>
                                    <a:pt x="89" y="26"/>
                                  </a:cubicBezTo>
                                  <a:cubicBezTo>
                                    <a:pt x="89" y="26"/>
                                    <a:pt x="89" y="25"/>
                                    <a:pt x="89" y="25"/>
                                  </a:cubicBezTo>
                                  <a:cubicBezTo>
                                    <a:pt x="89" y="24"/>
                                    <a:pt x="88" y="22"/>
                                    <a:pt x="87" y="22"/>
                                  </a:cubicBezTo>
                                  <a:moveTo>
                                    <a:pt x="19" y="105"/>
                                  </a:moveTo>
                                  <a:cubicBezTo>
                                    <a:pt x="60" y="71"/>
                                    <a:pt x="60" y="71"/>
                                    <a:pt x="60" y="71"/>
                                  </a:cubicBezTo>
                                  <a:cubicBezTo>
                                    <a:pt x="103" y="105"/>
                                    <a:pt x="103" y="105"/>
                                    <a:pt x="103" y="105"/>
                                  </a:cubicBezTo>
                                  <a:cubicBezTo>
                                    <a:pt x="19" y="105"/>
                                    <a:pt x="19" y="105"/>
                                    <a:pt x="19" y="105"/>
                                  </a:cubicBezTo>
                                  <a:moveTo>
                                    <a:pt x="9" y="100"/>
                                  </a:moveTo>
                                  <a:cubicBezTo>
                                    <a:pt x="9" y="54"/>
                                    <a:pt x="9" y="54"/>
                                    <a:pt x="9" y="54"/>
                                  </a:cubicBezTo>
                                  <a:cubicBezTo>
                                    <a:pt x="41" y="74"/>
                                    <a:pt x="41" y="74"/>
                                    <a:pt x="41" y="74"/>
                                  </a:cubicBezTo>
                                  <a:cubicBezTo>
                                    <a:pt x="9" y="100"/>
                                    <a:pt x="9" y="100"/>
                                    <a:pt x="9" y="100"/>
                                  </a:cubicBezTo>
                                  <a:moveTo>
                                    <a:pt x="112" y="99"/>
                                  </a:moveTo>
                                  <a:cubicBezTo>
                                    <a:pt x="80" y="74"/>
                                    <a:pt x="80" y="74"/>
                                    <a:pt x="80" y="74"/>
                                  </a:cubicBezTo>
                                  <a:cubicBezTo>
                                    <a:pt x="112" y="53"/>
                                    <a:pt x="112" y="53"/>
                                    <a:pt x="112" y="53"/>
                                  </a:cubicBezTo>
                                  <a:cubicBezTo>
                                    <a:pt x="112" y="99"/>
                                    <a:pt x="112" y="99"/>
                                    <a:pt x="112" y="99"/>
                                  </a:cubicBezTo>
                                  <a:moveTo>
                                    <a:pt x="16" y="48"/>
                                  </a:moveTo>
                                  <a:cubicBezTo>
                                    <a:pt x="9" y="43"/>
                                    <a:pt x="9" y="43"/>
                                    <a:pt x="9" y="43"/>
                                  </a:cubicBezTo>
                                  <a:cubicBezTo>
                                    <a:pt x="9" y="37"/>
                                    <a:pt x="9" y="37"/>
                                    <a:pt x="9" y="37"/>
                                  </a:cubicBezTo>
                                  <a:cubicBezTo>
                                    <a:pt x="9" y="37"/>
                                    <a:pt x="10" y="37"/>
                                    <a:pt x="10" y="36"/>
                                  </a:cubicBezTo>
                                  <a:cubicBezTo>
                                    <a:pt x="11" y="36"/>
                                    <a:pt x="12" y="35"/>
                                    <a:pt x="13" y="35"/>
                                  </a:cubicBezTo>
                                  <a:cubicBezTo>
                                    <a:pt x="16" y="35"/>
                                    <a:pt x="16" y="35"/>
                                    <a:pt x="16" y="35"/>
                                  </a:cubicBezTo>
                                  <a:cubicBezTo>
                                    <a:pt x="16" y="48"/>
                                    <a:pt x="16" y="48"/>
                                    <a:pt x="16" y="48"/>
                                  </a:cubicBezTo>
                                  <a:moveTo>
                                    <a:pt x="105" y="47"/>
                                  </a:moveTo>
                                  <a:cubicBezTo>
                                    <a:pt x="105" y="35"/>
                                    <a:pt x="105" y="35"/>
                                    <a:pt x="105" y="35"/>
                                  </a:cubicBezTo>
                                  <a:cubicBezTo>
                                    <a:pt x="109" y="35"/>
                                    <a:pt x="109" y="35"/>
                                    <a:pt x="109" y="35"/>
                                  </a:cubicBezTo>
                                  <a:cubicBezTo>
                                    <a:pt x="110" y="35"/>
                                    <a:pt x="111" y="36"/>
                                    <a:pt x="111" y="36"/>
                                  </a:cubicBezTo>
                                  <a:cubicBezTo>
                                    <a:pt x="112" y="37"/>
                                    <a:pt x="112" y="37"/>
                                    <a:pt x="112" y="37"/>
                                  </a:cubicBezTo>
                                  <a:cubicBezTo>
                                    <a:pt x="112" y="42"/>
                                    <a:pt x="112" y="42"/>
                                    <a:pt x="112" y="42"/>
                                  </a:cubicBezTo>
                                  <a:cubicBezTo>
                                    <a:pt x="105" y="47"/>
                                    <a:pt x="105" y="47"/>
                                    <a:pt x="105" y="47"/>
                                  </a:cubicBezTo>
                                  <a:moveTo>
                                    <a:pt x="48" y="68"/>
                                  </a:moveTo>
                                  <a:cubicBezTo>
                                    <a:pt x="26" y="54"/>
                                    <a:pt x="26" y="54"/>
                                    <a:pt x="26" y="54"/>
                                  </a:cubicBezTo>
                                  <a:cubicBezTo>
                                    <a:pt x="26" y="54"/>
                                    <a:pt x="26" y="53"/>
                                    <a:pt x="26" y="53"/>
                                  </a:cubicBezTo>
                                  <a:cubicBezTo>
                                    <a:pt x="26" y="35"/>
                                    <a:pt x="26" y="35"/>
                                    <a:pt x="26" y="35"/>
                                  </a:cubicBezTo>
                                  <a:cubicBezTo>
                                    <a:pt x="26" y="26"/>
                                    <a:pt x="26" y="26"/>
                                    <a:pt x="26" y="26"/>
                                  </a:cubicBezTo>
                                  <a:cubicBezTo>
                                    <a:pt x="26" y="20"/>
                                    <a:pt x="26" y="20"/>
                                    <a:pt x="26" y="20"/>
                                  </a:cubicBezTo>
                                  <a:cubicBezTo>
                                    <a:pt x="26" y="15"/>
                                    <a:pt x="30" y="10"/>
                                    <a:pt x="36" y="10"/>
                                  </a:cubicBezTo>
                                  <a:cubicBezTo>
                                    <a:pt x="84" y="10"/>
                                    <a:pt x="84" y="10"/>
                                    <a:pt x="84" y="10"/>
                                  </a:cubicBezTo>
                                  <a:cubicBezTo>
                                    <a:pt x="90" y="10"/>
                                    <a:pt x="95" y="15"/>
                                    <a:pt x="95" y="20"/>
                                  </a:cubicBezTo>
                                  <a:cubicBezTo>
                                    <a:pt x="95" y="26"/>
                                    <a:pt x="95" y="26"/>
                                    <a:pt x="95" y="26"/>
                                  </a:cubicBezTo>
                                  <a:cubicBezTo>
                                    <a:pt x="95" y="35"/>
                                    <a:pt x="95" y="35"/>
                                    <a:pt x="95" y="35"/>
                                  </a:cubicBezTo>
                                  <a:cubicBezTo>
                                    <a:pt x="95" y="53"/>
                                    <a:pt x="95" y="53"/>
                                    <a:pt x="95" y="53"/>
                                  </a:cubicBezTo>
                                  <a:cubicBezTo>
                                    <a:pt x="95" y="54"/>
                                    <a:pt x="95" y="54"/>
                                    <a:pt x="95" y="54"/>
                                  </a:cubicBezTo>
                                  <a:cubicBezTo>
                                    <a:pt x="72" y="68"/>
                                    <a:pt x="72" y="68"/>
                                    <a:pt x="72" y="68"/>
                                  </a:cubicBezTo>
                                  <a:cubicBezTo>
                                    <a:pt x="60" y="59"/>
                                    <a:pt x="60" y="59"/>
                                    <a:pt x="60" y="59"/>
                                  </a:cubicBezTo>
                                  <a:cubicBezTo>
                                    <a:pt x="48" y="68"/>
                                    <a:pt x="48" y="68"/>
                                    <a:pt x="48" y="68"/>
                                  </a:cubicBezTo>
                                  <a:moveTo>
                                    <a:pt x="84" y="0"/>
                                  </a:moveTo>
                                  <a:cubicBezTo>
                                    <a:pt x="36" y="0"/>
                                    <a:pt x="36" y="0"/>
                                    <a:pt x="36" y="0"/>
                                  </a:cubicBezTo>
                                  <a:cubicBezTo>
                                    <a:pt x="25" y="0"/>
                                    <a:pt x="16" y="9"/>
                                    <a:pt x="16" y="20"/>
                                  </a:cubicBezTo>
                                  <a:cubicBezTo>
                                    <a:pt x="16" y="26"/>
                                    <a:pt x="16" y="26"/>
                                    <a:pt x="16" y="26"/>
                                  </a:cubicBezTo>
                                  <a:cubicBezTo>
                                    <a:pt x="13" y="26"/>
                                    <a:pt x="13" y="26"/>
                                    <a:pt x="13" y="26"/>
                                  </a:cubicBezTo>
                                  <a:cubicBezTo>
                                    <a:pt x="7" y="26"/>
                                    <a:pt x="1" y="31"/>
                                    <a:pt x="0" y="37"/>
                                  </a:cubicBezTo>
                                  <a:cubicBezTo>
                                    <a:pt x="0" y="103"/>
                                    <a:pt x="0" y="103"/>
                                    <a:pt x="0" y="103"/>
                                  </a:cubicBezTo>
                                  <a:cubicBezTo>
                                    <a:pt x="1" y="109"/>
                                    <a:pt x="7" y="114"/>
                                    <a:pt x="13" y="114"/>
                                  </a:cubicBezTo>
                                  <a:cubicBezTo>
                                    <a:pt x="109" y="114"/>
                                    <a:pt x="109" y="114"/>
                                    <a:pt x="109" y="114"/>
                                  </a:cubicBezTo>
                                  <a:cubicBezTo>
                                    <a:pt x="115" y="114"/>
                                    <a:pt x="121" y="109"/>
                                    <a:pt x="121" y="103"/>
                                  </a:cubicBezTo>
                                  <a:cubicBezTo>
                                    <a:pt x="121" y="37"/>
                                    <a:pt x="121" y="37"/>
                                    <a:pt x="121" y="37"/>
                                  </a:cubicBezTo>
                                  <a:cubicBezTo>
                                    <a:pt x="121" y="31"/>
                                    <a:pt x="115" y="26"/>
                                    <a:pt x="109" y="26"/>
                                  </a:cubicBezTo>
                                  <a:cubicBezTo>
                                    <a:pt x="105" y="26"/>
                                    <a:pt x="105" y="26"/>
                                    <a:pt x="105" y="26"/>
                                  </a:cubicBezTo>
                                  <a:cubicBezTo>
                                    <a:pt x="105" y="20"/>
                                    <a:pt x="105" y="20"/>
                                    <a:pt x="105" y="20"/>
                                  </a:cubicBezTo>
                                  <a:cubicBezTo>
                                    <a:pt x="105" y="9"/>
                                    <a:pt x="95" y="0"/>
                                    <a:pt x="84" y="0"/>
                                  </a:cubicBezTo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</wpg:grpSp>
                      <wps:wsp>
                        <wps:cNvPr id="144" name="矩形 144"/>
                        <wps:cNvSpPr/>
                        <wps:spPr>
                          <a:xfrm>
                            <a:off x="3516" y="17595"/>
                            <a:ext cx="12083" cy="490"/>
                          </a:xfrm>
                          <a:prstGeom prst="rect">
                            <a:avLst/>
                          </a:prstGeom>
                          <a:solidFill>
                            <a:srgbClr val="0C194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3" name="矩形 53"/>
                        <wps:cNvSpPr/>
                        <wps:spPr>
                          <a:xfrm>
                            <a:off x="3506" y="34245"/>
                            <a:ext cx="12309" cy="565"/>
                          </a:xfrm>
                          <a:prstGeom prst="rect">
                            <a:avLst/>
                          </a:prstGeom>
                          <a:solidFill>
                            <a:srgbClr val="0C194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g:grpSp>
                        <wpg:cNvPr id="145" name="组合 12"/>
                        <wpg:cNvGrpSpPr/>
                        <wpg:grpSpPr>
                          <a:xfrm rot="0">
                            <a:off x="4606" y="19197"/>
                            <a:ext cx="2991" cy="1865"/>
                            <a:chOff x="11553" y="1745"/>
                            <a:chExt cx="2991" cy="1865"/>
                          </a:xfrm>
                        </wpg:grpSpPr>
                        <wps:wsp>
                          <wps:cNvPr id="146" name="文本框 6"/>
                          <wps:cNvSpPr txBox="1"/>
                          <wps:spPr>
                            <a:xfrm>
                              <a:off x="11571" y="1745"/>
                              <a:ext cx="2568" cy="134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240" w:lineRule="auto"/>
                                  <w:jc w:val="left"/>
                                  <w:textAlignment w:val="auto"/>
                                  <w:rPr>
                                    <w:rFonts w:hint="eastAsia" w:ascii="微软雅黑" w:hAnsi="微软雅黑" w:eastAsia="微软雅黑" w:cs="微软雅黑"/>
                                    <w:color w:val="0C1941"/>
                                    <w:sz w:val="52"/>
                                    <w:szCs w:val="52"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eastAsia" w:ascii="微软雅黑" w:hAnsi="微软雅黑" w:eastAsia="微软雅黑" w:cs="微软雅黑"/>
                                    <w:b/>
                                    <w:bCs/>
                                    <w:color w:val="0C1941"/>
                                    <w:sz w:val="52"/>
                                    <w:szCs w:val="52"/>
                                    <w:lang w:val="en-US" w:eastAsia="zh-CN"/>
                                  </w:rPr>
                                  <w:t>佰通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3" name="文本框 8"/>
                          <wps:cNvSpPr txBox="1"/>
                          <wps:spPr>
                            <a:xfrm>
                              <a:off x="11553" y="2758"/>
                              <a:ext cx="2991" cy="85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240" w:lineRule="auto"/>
                                  <w:jc w:val="left"/>
                                  <w:textAlignment w:val="auto"/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CB520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CB5200"/>
                                    <w:sz w:val="28"/>
                                    <w:szCs w:val="28"/>
                                    <w:lang w:val="en-US" w:eastAsia="zh-CN"/>
                                  </w:rPr>
                                  <w:t>求职意向：UI设计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12" name="组合 12"/>
                        <wpg:cNvGrpSpPr/>
                        <wpg:grpSpPr>
                          <a:xfrm>
                            <a:off x="11921" y="17479"/>
                            <a:ext cx="2818" cy="3700"/>
                            <a:chOff x="8948" y="46"/>
                            <a:chExt cx="2818" cy="3700"/>
                          </a:xfrm>
                        </wpg:grpSpPr>
                        <wps:wsp>
                          <wps:cNvPr id="147" name="同侧圆角矩形 1"/>
                          <wps:cNvSpPr/>
                          <wps:spPr>
                            <a:xfrm rot="10800000">
                              <a:off x="8948" y="46"/>
                              <a:ext cx="2818" cy="3700"/>
                            </a:xfrm>
                            <a:prstGeom prst="round2SameRect">
                              <a:avLst>
                                <a:gd name="adj1" fmla="val 50000"/>
                                <a:gd name="adj2" fmla="val 0"/>
                              </a:avLst>
                            </a:prstGeom>
                            <a:solidFill>
                              <a:srgbClr val="CB52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color w:val="F2F2F2" w:themeColor="background1" w:themeShade="F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8" name="图片 7" descr="D:\常用资料\稻壳模板\素材\简历头像规范\用于圆形和方形头像500x500\03.jpg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193" y="1165"/>
                              <a:ext cx="2348" cy="2337"/>
                            </a:xfrm>
                            <a:prstGeom prst="ellipse">
                              <a:avLst/>
                            </a:prstGeom>
                            <a:ln w="12700">
                              <a:noFill/>
                              <a:prstDash val="solid"/>
                            </a:ln>
                          </pic:spPr>
                        </pic:pic>
                      </wpg:grpSp>
                      <wps:wsp>
                        <wps:cNvPr id="9" name="文本框 8"/>
                        <wps:cNvSpPr txBox="1"/>
                        <wps:spPr>
                          <a:xfrm>
                            <a:off x="11909" y="17924"/>
                            <a:ext cx="2836" cy="8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240" w:lineRule="auto"/>
                                <w:jc w:val="distribute"/>
                                <w:textAlignment w:val="auto"/>
                                <w:rPr>
                                  <w:rFonts w:hint="default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微软雅黑" w:hAnsi="微软雅黑" w:eastAsia="微软雅黑" w:cs="微软雅黑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PERSONAL RESUME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01.7pt;margin-top:-82.55pt;height:866.95pt;width:622.75pt;z-index:251665408;mso-width-relative:page;mso-height-relative:page;" coordorigin="3360,17479" coordsize="12455,17339" o:gfxdata="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">
                <o:lock v:ext="edit" aspectratio="f"/>
                <v:rect id="_x0000_s1026" o:spid="_x0000_s1026" o:spt="1" style="position:absolute;left:3360;top:17665;height:17153;width:12269;v-text-anchor:middle;" fillcolor="#FFFFFF [3212]" filled="t" stroked="f" coordsize="21600,21600" o:gfxdata="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kp36a/&#10;AAAA3AAAAA8AAAAAAAAAAQAgAAAAIgAAAGRycy9kb3ducmV2LnhtbFBLAQIUABQAAAAIAIdO4kAz&#10;LwWeOwAAADkAAAAQAAAAAAAAAAEAIAAAAA4BAABkcnMvc2hhcGV4bWwueG1sUEsFBgAAAAAGAAYA&#10;WwEAALg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17" o:spid="_x0000_s1026" o:spt="1" style="position:absolute;left:4547;top:30292;height:1336;width:10025;" filled="f" stroked="f" coordsize="21600,21600" o:gfxdata="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JrMa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jc w:val="left"/>
                          <w:textAlignment w:val="auto"/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>职业证书：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</w:rPr>
                          <w:t>CET4、CET6、计算机MS office二级证书、普通话二级甲、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>平面设计师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</w:rPr>
                          <w:t>资格证等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jc w:val="left"/>
                          <w:textAlignment w:val="auto"/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>办公技能：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</w:rPr>
                          <w:t>熟练使用Office 办公软件、PS、AI、CorelDRAW等软件；具有优秀的用户体验设计能力，熟悉用户界面的设计，有成熟的上线作品。</w:t>
                        </w:r>
                      </w:p>
                    </w:txbxContent>
                  </v:textbox>
                </v:rect>
                <v:rect id="矩形 17" o:spid="_x0000_s1026" o:spt="1" style="position:absolute;left:4547;top:32370;height:1425;width:10025;" filled="f" stroked="f" coordsize="21600,21600" o:gfxdata="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hySN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jc w:val="left"/>
                          <w:textAlignment w:val="auto"/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</w:rPr>
                          <w:t>本人性格活泼开朗，有积极的人生态度，积极参加公益活动和社会实践，学习能力强，逻辑思维好，做事情有条不紊；有比较强的适应能力，能快速地融入、凝聚团队；富有责任心和团队协作精神，具有充满激情的工作态度；在今后的工作当中力求自己更大的进步。</w:t>
                        </w:r>
                      </w:p>
                    </w:txbxContent>
                  </v:textbox>
                </v:rect>
                <v:rect id="矩形 17" o:spid="_x0000_s1026" o:spt="1" style="position:absolute;left:4551;top:24747;height:1976;width:10025;" filled="f" stroked="f" coordsize="21600,21600" o:gfxdata="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wH+x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Autospacing="0" w:after="120" w:afterAutospacing="0" w:line="400" w:lineRule="exact"/>
                          <w:jc w:val="both"/>
                          <w:textAlignment w:val="baseline"/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>20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>XX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>.09-20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>XX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>.07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 xml:space="preserve">                       XX科技有限公司                           UI设计师</w:t>
                        </w:r>
                      </w:p>
                      <w:p>
                        <w:pPr>
                          <w:pStyle w:val="2"/>
                          <w:keepNext w:val="0"/>
                          <w:keepLines w:val="0"/>
                          <w:pageBreakBefore w:val="0"/>
                          <w:widowControl/>
                          <w:numPr>
                            <w:ilvl w:val="0"/>
                            <w:numId w:val="0"/>
                          </w:numPr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Autospacing="0" w:after="0" w:afterAutospacing="0" w:line="400" w:lineRule="exact"/>
                          <w:ind w:leftChars="0"/>
                          <w:jc w:val="left"/>
                          <w:textAlignment w:val="baseline"/>
                          <w:rPr>
                            <w:rFonts w:hint="eastAsia" w:ascii="汉仪旗黑-75S" w:hAnsi="汉仪旗黑-75S" w:eastAsia="汉仪旗黑-75S" w:cs="汉仪旗黑-75S"/>
                            <w:color w:val="3F3F3F"/>
                            <w:kern w:val="24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color w:val="3F3F3F"/>
                            <w:kern w:val="24"/>
                            <w:sz w:val="21"/>
                            <w:szCs w:val="21"/>
                          </w:rPr>
                          <w:t>负责公司创意和交互设计工作，根据产品需求，设计产品的整体视觉风格；</w:t>
                        </w:r>
                      </w:p>
                      <w:p>
                        <w:pPr>
                          <w:pStyle w:val="2"/>
                          <w:keepNext w:val="0"/>
                          <w:keepLines w:val="0"/>
                          <w:pageBreakBefore w:val="0"/>
                          <w:widowControl/>
                          <w:numPr>
                            <w:ilvl w:val="0"/>
                            <w:numId w:val="0"/>
                          </w:numPr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Autospacing="0" w:after="0" w:afterAutospacing="0" w:line="400" w:lineRule="exact"/>
                          <w:ind w:leftChars="0"/>
                          <w:jc w:val="left"/>
                          <w:textAlignment w:val="baseline"/>
                          <w:rPr>
                            <w:rFonts w:hint="eastAsia" w:ascii="汉仪旗黑-75S" w:hAnsi="汉仪旗黑-75S" w:eastAsia="汉仪旗黑-75S" w:cs="汉仪旗黑-75S"/>
                            <w:color w:val="3F3F3F"/>
                            <w:kern w:val="24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color w:val="3F3F3F"/>
                            <w:kern w:val="24"/>
                            <w:sz w:val="21"/>
                            <w:szCs w:val="21"/>
                          </w:rPr>
                          <w:t>完善UI规范，负责项目的交互界面、图标、LOGO、按钮等相关元素的设计与制作；</w:t>
                        </w:r>
                      </w:p>
                      <w:p>
                        <w:pPr>
                          <w:pStyle w:val="2"/>
                          <w:keepNext w:val="0"/>
                          <w:keepLines w:val="0"/>
                          <w:pageBreakBefore w:val="0"/>
                          <w:widowControl/>
                          <w:numPr>
                            <w:ilvl w:val="0"/>
                            <w:numId w:val="0"/>
                          </w:numPr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Autospacing="0" w:after="0" w:afterAutospacing="0" w:line="400" w:lineRule="exact"/>
                          <w:ind w:leftChars="0"/>
                          <w:jc w:val="left"/>
                          <w:textAlignment w:val="baseline"/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color w:val="3F3F3F"/>
                            <w:kern w:val="24"/>
                            <w:sz w:val="21"/>
                            <w:szCs w:val="21"/>
                          </w:rPr>
                          <w:t>配合技术开发完成切图，推进界面及交互设计的最终实现，完善文档、规范输出、版本迭代和后期优化。</w:t>
                        </w:r>
                      </w:p>
                    </w:txbxContent>
                  </v:textbox>
                </v:rect>
                <v:rect id="矩形 17" o:spid="_x0000_s1026" o:spt="1" style="position:absolute;left:4541;top:27825;height:1375;width:10025;" filled="f" stroked="f" coordsize="21600,21600" o:gfxdata="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HBYi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jc w:val="left"/>
                          <w:textAlignment w:val="auto"/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 xml:space="preserve">20XX.08-20XX.02                 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 xml:space="preserve">    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 xml:space="preserve">   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>XX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>大学学生会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 xml:space="preserve">                    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 xml:space="preserve">  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 xml:space="preserve">    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>学生会会长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</w:rPr>
                          <w:t xml:space="preserve">    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jc w:val="left"/>
                          <w:textAlignment w:val="auto"/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</w:rPr>
                          <w:t>组织多次校园活动，锻炼了自己的组织协调能力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400" w:lineRule="exact"/>
                          <w:jc w:val="left"/>
                          <w:textAlignment w:val="auto"/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 w:val="0"/>
                            <w:bCs w:val="0"/>
                            <w:color w:val="3F3F3F"/>
                            <w:kern w:val="24"/>
                            <w:sz w:val="21"/>
                            <w:szCs w:val="21"/>
                          </w:rPr>
                          <w:t>对大型活动进行预算与规划，如购买各种舞台装置用品，请灯光老师等费用的支出</w:t>
                        </w:r>
                      </w:p>
                    </w:txbxContent>
                  </v:textbox>
                </v:rect>
                <v:rect id="矩形 17" o:spid="_x0000_s1026" o:spt="1" style="position:absolute;left:4541;top:22091;height:1594;width:10025;" filled="f" stroked="f" coordsize="21600,21600" o:gfxdata="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pLIV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pStyle w:val="2"/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Autospacing="0" w:after="120" w:afterAutospacing="0" w:line="400" w:lineRule="exact"/>
                          <w:jc w:val="both"/>
                          <w:textAlignment w:val="baseline"/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>20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>XX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>.09-20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>XX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>.07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 xml:space="preserve">                       XX大学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</w:rPr>
                          <w:t xml:space="preserve"> / 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  <w:t>本科                             电子商务</w:t>
                        </w:r>
                      </w:p>
                      <w:p>
                        <w:pPr>
                          <w:pStyle w:val="2"/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Autospacing="0" w:after="0" w:afterAutospacing="0" w:line="400" w:lineRule="exact"/>
                          <w:jc w:val="both"/>
                          <w:textAlignment w:val="baseline"/>
                          <w:rPr>
                            <w:rFonts w:hint="eastAsia" w:ascii="汉仪旗黑-75S" w:hAnsi="汉仪旗黑-75S" w:eastAsia="汉仪旗黑-75S" w:cs="汉仪旗黑-75S"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color w:val="3F3F3F"/>
                            <w:kern w:val="24"/>
                            <w:sz w:val="21"/>
                            <w:szCs w:val="21"/>
                          </w:rPr>
                          <w:t>主修课程：管理学、微观经济学、宏观经济学、会计学、统计学、财务管理、经济法、市场营销学、营销策划案例、管理信息系统等</w:t>
                        </w:r>
                        <w:r>
                          <w:rPr>
                            <w:rFonts w:hint="eastAsia" w:ascii="汉仪旗黑-75S" w:hAnsi="汉仪旗黑-75S" w:eastAsia="汉仪旗黑-75S" w:cs="汉仪旗黑-75S"/>
                            <w:color w:val="3F3F3F"/>
                            <w:kern w:val="24"/>
                            <w:sz w:val="21"/>
                            <w:szCs w:val="21"/>
                            <w:lang w:eastAsia="zh-CN"/>
                          </w:rPr>
                          <w:t>。</w:t>
                        </w:r>
                      </w:p>
                      <w:p>
                        <w:pPr>
                          <w:pStyle w:val="2"/>
                          <w:keepNext w:val="0"/>
                          <w:keepLines w:val="0"/>
                          <w:pageBreakBefore w:val="0"/>
                          <w:widowControl/>
                          <w:tabs>
                            <w:tab w:val="left" w:pos="420"/>
                            <w:tab w:val="left" w:pos="1890"/>
                            <w:tab w:val="left" w:pos="2100"/>
                          </w:tabs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before="0" w:beforeAutospacing="0" w:after="0" w:afterAutospacing="0" w:line="400" w:lineRule="exact"/>
                          <w:jc w:val="left"/>
                          <w:textAlignment w:val="baseline"/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3F3F3F"/>
                            <w:kern w:val="24"/>
                            <w:sz w:val="21"/>
                            <w:szCs w:val="21"/>
                            <w:lang w:val="en-US" w:eastAsia="zh-CN"/>
                          </w:rPr>
                        </w:pPr>
                      </w:p>
                    </w:txbxContent>
                  </v:textbox>
                </v:rect>
                <v:group id="_x0000_s1026" o:spid="_x0000_s1026" o:spt="203" style="position:absolute;left:8356;top:19011;height:2042;width:3218;" coordorigin="5355,1468" coordsize="3218,2042" o:gfxdata="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BKrrPq7AAAA2wAAAA8AAAAAAAAAAQAgAAAAIgAAAGRycy9kb3ducmV2LnhtbFBL&#10;AQIUABQAAAAIAIdO4kAzLwWeOwAAADkAAAAVAAAAAAAAAAEAIAAAAAoBAABkcnMvZ3JvdXBzaGFw&#10;ZXhtbC54bWxQSwUGAAAAAAYABgBgAQAAxwMAAAAA&#10;">
                  <o:lock v:ext="edit" aspectratio="f"/>
                  <v:shape id="文本框 43" o:spid="_x0000_s1026" o:spt="202" type="#_x0000_t202" style="position:absolute;left:5847;top:1468;height:2042;width:2726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both"/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404040" w:themeColor="text1" w:themeTint="BF"/>
                              <w:sz w:val="21"/>
                              <w:szCs w:val="21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404040" w:themeColor="text1" w:themeTint="BF"/>
                              <w:sz w:val="21"/>
                              <w:szCs w:val="21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出生日期：</w:t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XX年X月</w:t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404040" w:themeColor="text1" w:themeTint="BF"/>
                              <w:sz w:val="21"/>
                              <w:szCs w:val="21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 xml:space="preserve">       </w:t>
                          </w:r>
                        </w:p>
                        <w:p>
                          <w:pPr>
                            <w:jc w:val="both"/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404040" w:themeColor="text1" w:themeTint="BF"/>
                              <w:sz w:val="21"/>
                              <w:szCs w:val="21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404040" w:themeColor="text1" w:themeTint="BF"/>
                              <w:sz w:val="21"/>
                              <w:szCs w:val="21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电话：</w:t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1</w:t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 xml:space="preserve">88-XXXX-XXXX   </w:t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404040" w:themeColor="text1" w:themeTint="BF"/>
                              <w:sz w:val="21"/>
                              <w:szCs w:val="21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 xml:space="preserve">  </w:t>
                          </w:r>
                        </w:p>
                        <w:p>
                          <w:pPr>
                            <w:jc w:val="both"/>
                            <w:rPr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404040" w:themeColor="text1" w:themeTint="BF"/>
                              <w:sz w:val="21"/>
                              <w:szCs w:val="21"/>
                              <w:u w:val="none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邮箱：</w:t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u w:val="none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fldChar w:fldCharType="begin"/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u w:val="none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instrText xml:space="preserve"> HYPERLINK "mailto:8888@163.com" </w:instrText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u w:val="none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fldChar w:fldCharType="separate"/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XXXX</w:t>
                          </w:r>
                          <w:r>
                            <w:rPr>
                              <w:rStyle w:val="6"/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u w:val="none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@</w:t>
                          </w:r>
                          <w:r>
                            <w:rPr>
                              <w:rStyle w:val="6"/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u w:val="none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qq</w:t>
                          </w:r>
                          <w:r>
                            <w:rPr>
                              <w:rStyle w:val="6"/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u w:val="none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.com</w:t>
                          </w:r>
                          <w:r>
                            <w:rPr>
                              <w:rFonts w:hint="eastAsia" w:ascii="汉仪旗黑-75S" w:hAnsi="汉仪旗黑-75S" w:eastAsia="汉仪旗黑-75S" w:cs="汉仪旗黑-75S"/>
                              <w:b w:val="0"/>
                              <w:bCs w:val="0"/>
                              <w:color w:val="404040" w:themeColor="text1" w:themeTint="BF"/>
                              <w:sz w:val="21"/>
                              <w:szCs w:val="21"/>
                              <w:u w:val="none"/>
                              <w:lang w:val="en-US" w:eastAsia="zh-C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fldChar w:fldCharType="end"/>
                          </w:r>
                        </w:p>
                        <w:p>
                          <w:pPr>
                            <w:jc w:val="both"/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404040" w:themeColor="text1" w:themeTint="BF"/>
                              <w:sz w:val="21"/>
                              <w:szCs w:val="21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</v:shape>
                  <v:shape id="椭圆 3" o:spid="_x0000_s1026" o:spt="3" type="#_x0000_t3" style="position:absolute;left:5355;top:1639;height:441;width:441;v-text-anchor:middle;" fillcolor="#0C1941" filled="t" stroked="f" coordsize="21600,21600" o:gfxdata="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CeA7O8AAAA&#10;3AAAAA8AAAAAAAAAAQAgAAAAIgAAAGRycy9kb3ducmV2LnhtbFBLAQIUABQAAAAIAIdO4kAzLwWe&#10;OwAAADkAAAAQAAAAAAAAAAEAIAAAAAsBAABkcnMvc2hhcGV4bWwueG1sUEsFBgAAAAAGAAYAWwEA&#10;ALU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1" o:spid="_x0000_s1026" o:spt="100" style="position:absolute;left:5456;top:1740;height:238;width:238;" fillcolor="#FFFFFF [3212]" filled="t" stroked="f" coordsize="444,444" o:gfxdata="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+HpvLsAAADc&#10;AAAADwAAAAAAAAABACAAAAAiAAAAZHJzL2Rvd25yZXYueG1sUEsBAhQAFAAAAAgAh07iQDMvBZ47&#10;AAAAOQAAABAAAAAAAAAAAQAgAAAACgEAAGRycy9zaGFwZXhtbC54bWxQSwUGAAAAAAYABgBbAQAA&#10;tAMAAAAA&#10;" path="m399,53l399,53c372,53,372,53,372,53c372,98,372,98,372,98c293,98,293,98,293,98c293,53,293,53,293,53c151,53,151,53,151,53c151,98,151,98,151,98c71,98,71,98,71,98c71,53,71,53,71,53c45,53,45,53,45,53c18,53,0,71,0,98c0,399,0,399,0,399c0,425,18,443,45,443c399,443,399,443,399,443c425,443,443,425,443,399c443,98,443,98,443,98c443,71,425,53,399,53xm399,399l399,399c45,399,45,399,45,399c45,196,45,196,45,196c399,196,399,196,399,196l399,399xm124,0l124,0c89,0,89,0,89,0c89,89,89,89,89,89c124,89,124,89,124,89l124,0xm354,0l354,0c319,0,319,0,319,0c319,89,319,89,319,89c354,89,354,89,354,89l354,0xe">
                    <v:path o:connectlocs="104887721,13932552;104887721,13932552;97790446,13932552;97790446,25762121;77022616,25762121;77022616,13932552;39694673,13932552;39694673,25762121;18664263,25762121;18664263,13932552;11829569,13932552;0,25762121;0,104887721;11829569,116454125;104887721,116454125;116454125,104887721;116454125,25762121;104887721,13932552;104887721,104887721;104887721,104887721;11829569,104887721;11829569,51523659;104887721,51523659;104887721,104887721;32596815,0;32596815,0;23395974,0;23395974,23395974;32596815,23395974;32596815,0;93058151,0;93058151,0;83857894,0;83857894,23395974;93058151,23395974;93058151,0" o:connectangles="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椭圆 3" o:spid="_x0000_s1026" o:spt="3" type="#_x0000_t3" style="position:absolute;left:5355;top:2299;height:441;width:441;v-text-anchor:middle;" fillcolor="#0C1941" filled="t" stroked="f" coordsize="21600,21600" o:gfxdata="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E/Spii2AAAA3AAAAA8A&#10;AAAAAAAAAQAgAAAAIgAAAGRycy9kb3ducmV2LnhtbFBLAQIUABQAAAAIAIdO4kAzLwWeOwAAADkA&#10;AAAQAAAAAAAAAAEAIAAAAAUBAABkcnMvc2hhcGV4bWwueG1sUEsFBgAAAAAGAAYAWwEAAK8DAAAA&#10;AA==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1" o:spid="_x0000_s1026" o:spt="100" style="position:absolute;left:5459;top:2383;height:273;width:233;" fillcolor="#FFFFFF [3212]" filled="t" stroked="f" coordsize="86,101" o:gfxdata="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pNr4ugAAANsA&#10;AAAPAAAAAAAAAAEAIAAAACIAAABkcnMvZG93bnJldi54bWxQSwECFAAUAAAACACHTuJAMy8FnjsA&#10;AAA5AAAAEAAAAAAAAAABACAAAAAJAQAAZHJzL3NoYXBleG1sLnhtbFBLBQYAAAAABgAGAFsBAACz&#10;AwAAAAA=&#10;" path="m71,38c70,38,70,38,69,38c69,38,68,39,68,40c68,42,68,42,68,42c49,42,49,42,49,42c47,42,46,43,46,44c46,56,46,56,46,56c46,57,47,58,49,58c68,58,68,58,68,58c68,60,68,60,68,60c68,60,69,61,69,61c70,62,70,62,71,62c71,62,71,62,72,61c85,51,85,51,85,51c85,51,86,50,86,50c86,49,85,48,85,48c72,38,72,38,72,38c71,38,71,38,71,38m62,11c61,11,61,11,60,12c47,22,47,22,47,22c47,22,46,23,46,23c46,24,47,25,47,25c60,35,60,35,60,35c61,35,61,35,62,35c62,35,62,35,63,35c63,35,64,34,64,33c64,31,64,31,64,31c83,31,83,31,83,31c85,31,86,30,86,29c86,17,86,17,86,17c86,16,85,15,83,15c64,15,64,15,64,15c64,13,64,13,64,13c64,13,63,12,63,12c62,11,62,11,62,11m11,32c10,32,10,31,10,30c10,23,13,16,18,11c18,10,18,10,19,10c19,10,20,10,20,10c21,11,21,12,20,13c16,18,13,24,13,30c13,30,13,30,13,30c13,31,12,32,11,32c11,32,11,32,11,32m24,0c24,0,23,0,23,0c6,10,0,29,9,44c33,86,33,86,33,86c37,93,44,98,51,100c54,100,57,101,60,101c66,101,73,99,79,96c79,95,80,95,80,94c80,93,80,92,79,91c61,73,61,73,61,73c61,73,61,72,60,72c60,72,60,72,59,72c59,72,59,72,59,72c56,73,53,74,51,74c50,74,48,73,47,73c45,73,42,71,41,69c28,46,28,46,28,46c25,42,27,35,33,29c34,28,34,27,34,26c27,2,27,2,27,2c26,1,26,0,25,0c25,0,25,0,25,0c25,0,24,0,24,0e">
                    <v:path o:connectlocs="186,102;184,113;124,118;132,156;184,162;192,167;230,137;230,129;192,102;162,32;124,62;162,94;170,94;173,83;233,78;224,40;173,35;167,29;27,81;51,27;54,35;35,81;29,86;62,0;89,232;162,273;216,254;165,197;159,194;138,200;111,186;89,78;73,5;67,0" o:connectangles="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椭圆 3" o:spid="_x0000_s1026" o:spt="3" type="#_x0000_t3" style="position:absolute;left:5355;top:2899;height:441;width:441;v-text-anchor:middle;" fillcolor="#0C1941" filled="t" stroked="f" coordsize="21600,21600" o:gfxdata="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L8AOF+2AAAA3AAAAA8A&#10;AAAAAAAAAQAgAAAAIgAAAGRycy9kb3ducmV2LnhtbFBLAQIUABQAAAAIAIdO4kAzLwWeOwAAADkA&#10;AAAQAAAAAAAAAAEAIAAAAAUBAABkcnMvc2hhcGV4bWwueG1sUEsFBgAAAAAGAAYAWwEAAK8DAAAA&#10;AA==&#10;">
                    <v:fill on="t" focussize="0,0"/>
                    <v:stroke on="f" weight="1pt" miterlimit="8" joinstyle="miter"/>
                    <v:imagedata o:title=""/>
                    <o:lock v:ext="edit" aspectratio="f"/>
                  </v:shape>
                  <v:shape id="1" o:spid="_x0000_s1026" o:spt="100" style="position:absolute;left:5447;top:2998;height:243;width:257;" fillcolor="#FFFFFF [3212]" filled="t" stroked="f" coordsize="121,114" o:gfxdata="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2mqovQAA&#10;ANwAAAAPAAAAAAAAAAEAIAAAACIAAABkcnMvZG93bnJldi54bWxQSwECFAAUAAAACACHTuJAMy8F&#10;njsAAAA5AAAAEAAAAAAAAAABACAAAAAMAQAAZHJzL3NoYXBleG1sLnhtbFBLBQYAAAAABgAGAFsB&#10;AAC2AwAAAAA=&#10;" path="m74,42c38,42,38,42,38,42c36,42,35,43,35,44c35,46,36,47,38,47c74,47,74,47,74,47c75,47,76,46,76,44c76,43,75,42,74,42m87,32c38,32,38,32,38,32c36,32,35,33,35,35c35,35,35,35,35,35c35,36,36,37,38,37c87,37,87,37,87,37c88,37,89,36,89,35c89,35,89,35,89,35c89,33,88,32,87,32m87,22c38,22,38,22,38,22c36,22,35,24,35,25c35,25,35,26,35,26c36,27,37,28,38,28c87,28,87,28,87,28c88,28,89,27,89,26c89,26,89,25,89,25c89,24,88,22,87,22m19,105c60,71,60,71,60,71c103,105,103,105,103,105c19,105,19,105,19,105m9,100c9,54,9,54,9,54c41,74,41,74,41,74c9,100,9,100,9,100m112,99c80,74,80,74,80,74c112,53,112,53,112,53c112,99,112,99,112,99m16,48c9,43,9,43,9,43c9,37,9,37,9,37c9,37,10,37,10,36c11,36,12,35,13,35c16,35,16,35,16,35c16,48,16,48,16,48m105,47c105,35,105,35,105,35c109,35,109,35,109,35c110,35,111,36,111,36c112,37,112,37,112,37c112,42,112,42,112,42c105,47,105,47,105,47m48,68c26,54,26,54,26,54c26,54,26,53,26,53c26,35,26,35,26,35c26,26,26,26,26,26c26,20,26,20,26,20c26,15,30,10,36,10c84,10,84,10,84,10c90,10,95,15,95,20c95,26,95,26,95,26c95,35,95,35,95,35c95,53,95,53,95,53c95,54,95,54,95,54c72,68,72,68,72,68c60,59,60,59,60,59c48,68,48,68,48,68m84,0c36,0,36,0,36,0c25,0,16,9,16,20c16,26,16,26,16,26c13,26,13,26,13,26c7,26,1,31,0,37c0,103,0,103,0,103c1,109,7,114,13,114c109,114,109,114,109,114c115,114,121,109,121,103c121,37,121,37,121,37c121,31,115,26,109,26c105,26,105,26,105,26c105,20,105,20,105,20c105,9,95,0,84,0e">
                    <v:path o:connectlocs="80,89;80,100;161,93;184,68;74,74;80,78;189,74;184,68;80,46;74,55;184,59;189,53;40,223;218,223;19,213;87,157;237,211;237,112;33,102;19,78;27,74;33,102;223,74;235,76;237,89;101,144;55,112;55,55;76,21;201,42;201,74;201,115;127,125;178,0;33,42;27,55;0,219;231,243;257,78;223,55;178,0" o:connectangles="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  <v:rect id="_x0000_s1026" o:spid="_x0000_s1026" o:spt="1" style="position:absolute;left:3516;top:17595;height:490;width:12083;v-text-anchor:middle;" fillcolor="#0C1941" filled="t" stroked="f" coordsize="21600,21600" o:gfxdata="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LU578ugAAANw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rect>
                <v:rect id="_x0000_s1026" o:spid="_x0000_s1026" o:spt="1" style="position:absolute;left:3506;top:34245;height:565;width:12309;v-text-anchor:middle;" fillcolor="#0C1941" filled="t" stroked="f" coordsize="21600,21600" o:gfxdata="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WNU8Q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</w:p>
                    </w:txbxContent>
                  </v:textbox>
                </v:rect>
                <v:group id="组合 12" o:spid="_x0000_s1026" o:spt="203" style="position:absolute;left:4606;top:19197;height:1865;width:2991;" coordorigin="11553,1745" coordsize="2991,1865" o:gfxdata="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C4eHib0AAADcAAAADwAAAAAAAAABACAAAAAiAAAAZHJzL2Rvd25yZXYueG1s&#10;UEsBAhQAFAAAAAgAh07iQDMvBZ47AAAAOQAAABUAAAAAAAAAAQAgAAAADAEAAGRycy9ncm91cHNo&#10;YXBleG1sLnhtbFBLBQYAAAAABgAGAGABAADJAwAAAAA=&#10;">
                  <o:lock v:ext="edit" aspectratio="f"/>
                  <v:shape id="文本框 6" o:spid="_x0000_s1026" o:spt="202" type="#_x0000_t202" style="position:absolute;left:11571;top:1745;height:1341;width:2568;" filled="f" stroked="f" coordsize="21600,21600" o:gfxdata="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kFiaG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240" w:lineRule="auto"/>
                            <w:jc w:val="left"/>
                            <w:textAlignment w:val="auto"/>
                            <w:rPr>
                              <w:rFonts w:hint="eastAsia" w:ascii="微软雅黑" w:hAnsi="微软雅黑" w:eastAsia="微软雅黑" w:cs="微软雅黑"/>
                              <w:color w:val="0C1941"/>
                              <w:sz w:val="52"/>
                              <w:szCs w:val="52"/>
                              <w:lang w:val="en-US"/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b/>
                              <w:bCs/>
                              <w:color w:val="0C1941"/>
                              <w:sz w:val="52"/>
                              <w:szCs w:val="52"/>
                              <w:lang w:val="en-US" w:eastAsia="zh-CN"/>
                            </w:rPr>
                            <w:t>佰通</w:t>
                          </w:r>
                        </w:p>
                      </w:txbxContent>
                    </v:textbox>
                  </v:shape>
                  <v:shape id="文本框 8" o:spid="_x0000_s1026" o:spt="202" type="#_x0000_t202" style="position:absolute;left:11553;top:2758;height:852;width:2991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240" w:lineRule="auto"/>
                            <w:jc w:val="left"/>
                            <w:textAlignment w:val="auto"/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CB5200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CB5200"/>
                              <w:sz w:val="28"/>
                              <w:szCs w:val="28"/>
                              <w:lang w:val="en-US" w:eastAsia="zh-CN"/>
                            </w:rPr>
                            <w:t>求职意向：UI设计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11921;top:17479;height:3700;width:2818;" coordorigin="8948,46" coordsize="2818,3700" o:gfxdata="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tkKr5vAAAANsAAAAPAAAAAAAAAAEAIAAAACIAAABkcnMvZG93bnJldi54bWxQ&#10;SwECFAAUAAAACACHTuJAMy8FnjsAAAA5AAAAFQAAAAAAAAABACAAAAALAQAAZHJzL2dyb3Vwc2hh&#10;cGV4bWwueG1sUEsFBgAAAAAGAAYAYAEAAMgDAAAAAA==&#10;">
                  <o:lock v:ext="edit" aspectratio="f"/>
                  <v:shape id="同侧圆角矩形 1" o:spid="_x0000_s1026" style="position:absolute;left:8948;top:46;height:3700;width:2818;rotation:11796480f;v-text-anchor:middle;" fillcolor="#CB5200" filled="t" stroked="f" coordsize="2818,3700" o:gfxdata="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u+LwvQAA&#10;ANwAAAAPAAAAAAAAAAEAIAAAACIAAABkcnMvZG93bnJldi54bWxQSwECFAAUAAAACACHTuJAMy8F&#10;njsAAAA5AAAAEAAAAAAAAAABACAAAAAMAQAAZHJzL3NoYXBleG1sLnhtbFBLBQYAAAAABgAGAFsB&#10;AAC2AwAAAAA=&#10;" path="m1409,0l1409,0c2187,0,2818,631,2818,1409l2818,3700,2818,3700,0,3700,0,3700,0,1409c0,631,631,0,1409,0xe">
                    <v:path textboxrect="0,0,2818,3700" o:connectlocs="2818,1850;1409,3700;0,1850;1409,0" o:connectangles="0,82,164,247"/>
                    <v:fill on="t" focussize="0,0"/>
                    <v:stroke on="f" weight="1pt" miterlimit="8" joinstyle="miter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color w:val="F2F2F2" w:themeColor="background1" w:themeShade="F2"/>
                            </w:rPr>
                          </w:pPr>
                        </w:p>
                      </w:txbxContent>
                    </v:textbox>
                  </v:shape>
                  <v:shape id="图片 7" o:spid="_x0000_s1026" o:spt="75" alt="D:\常用资料\稻壳模板\素材\简历头像规范\用于圆形和方形头像500x500\03.jpg03" type="#_x0000_t75" style="position:absolute;left:9193;top:1165;height:2337;width:2348;" filled="f" o:preferrelative="t" stroked="f" coordsize="21600,21600" o:gfxdata="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apPPO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 weight="1pt"/>
                    <v:imagedata r:id="rId5" o:title=""/>
                    <o:lock v:ext="edit" aspectratio="t"/>
                  </v:shape>
                </v:group>
                <v:shape id="文本框 8" o:spid="_x0000_s1026" o:spt="202" type="#_x0000_t202" style="position:absolute;left:11909;top:17924;height:852;width:2836;" filled="f" stroked="f" coordsize="21600,21600" o:gfxdata="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QjGb4A&#10;AADa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240" w:lineRule="auto"/>
                          <w:jc w:val="distribute"/>
                          <w:textAlignment w:val="auto"/>
                          <w:rPr>
                            <w:rFonts w:hint="default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24"/>
                            <w:szCs w:val="2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微软雅黑" w:hAnsi="微软雅黑" w:eastAsia="微软雅黑" w:cs="微软雅黑"/>
                            <w:b/>
                            <w:bCs/>
                            <w:color w:val="FFFFFF" w:themeColor="background1"/>
                            <w:sz w:val="24"/>
                            <w:szCs w:val="2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PERSONAL RESUME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-669925</wp:posOffset>
                </wp:positionH>
                <wp:positionV relativeFrom="paragraph">
                  <wp:posOffset>7582535</wp:posOffset>
                </wp:positionV>
                <wp:extent cx="6642100" cy="405130"/>
                <wp:effectExtent l="0" t="0" r="0" b="1270"/>
                <wp:wrapNone/>
                <wp:docPr id="175" name="组合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2100" cy="405130"/>
                          <a:chOff x="1782" y="13268"/>
                          <a:chExt cx="10460" cy="638"/>
                        </a:xfrm>
                      </wpg:grpSpPr>
                      <wpg:grpSp>
                        <wpg:cNvPr id="176" name="组合 15"/>
                        <wpg:cNvGrpSpPr/>
                        <wpg:grpSpPr>
                          <a:xfrm rot="0">
                            <a:off x="1782" y="13268"/>
                            <a:ext cx="10460" cy="638"/>
                            <a:chOff x="1802" y="5088"/>
                            <a:chExt cx="10460" cy="638"/>
                          </a:xfrm>
                        </wpg:grpSpPr>
                        <wpg:grpSp>
                          <wpg:cNvPr id="48" name="组合 14"/>
                          <wpg:cNvGrpSpPr/>
                          <wpg:grpSpPr>
                            <a:xfrm rot="0">
                              <a:off x="3793" y="5474"/>
                              <a:ext cx="8469" cy="120"/>
                              <a:chOff x="4870" y="2120"/>
                              <a:chExt cx="6750" cy="0"/>
                            </a:xfrm>
                          </wpg:grpSpPr>
                          <wps:wsp>
                            <wps:cNvPr id="49" name="直接连接符 10"/>
                            <wps:cNvCnPr/>
                            <wps:spPr>
                              <a:xfrm>
                                <a:off x="4870" y="2120"/>
                                <a:ext cx="6750" cy="0"/>
                              </a:xfrm>
                              <a:prstGeom prst="line">
                                <a:avLst/>
                              </a:prstGeom>
                              <a:ln w="38100" cap="rnd">
                                <a:solidFill>
                                  <a:srgbClr val="0C1941"/>
                                </a:solidFill>
                                <a:prstDash val="sysDot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7" name="直接连接符 11"/>
                            <wps:cNvCnPr/>
                            <wps:spPr>
                              <a:xfrm>
                                <a:off x="4870" y="2120"/>
                                <a:ext cx="1870" cy="0"/>
                              </a:xfrm>
                              <a:prstGeom prst="line">
                                <a:avLst/>
                              </a:prstGeom>
                              <a:ln w="38100" cap="rnd">
                                <a:solidFill>
                                  <a:srgbClr val="CB5200"/>
                                </a:solidFill>
                                <a:prstDash val="sysDot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78" name="文本框 17"/>
                          <wps:cNvSpPr txBox="1"/>
                          <wps:spPr>
                            <a:xfrm>
                              <a:off x="2432" y="5088"/>
                              <a:ext cx="1809" cy="6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500" w:lineRule="exact"/>
                                  <w:jc w:val="left"/>
                                  <w:textAlignment w:val="auto"/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0C1941"/>
                                    <w:sz w:val="28"/>
                                    <w:szCs w:val="2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0C1941"/>
                                    <w:sz w:val="28"/>
                                    <w:szCs w:val="28"/>
                                    <w:lang w:val="en-US" w:eastAsia="zh-CN"/>
                                  </w:rPr>
                                  <w:t>自我评价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79" name="圆角矩形 61"/>
                          <wps:cNvSpPr/>
                          <wps:spPr>
                            <a:xfrm>
                              <a:off x="1802" y="5246"/>
                              <a:ext cx="539" cy="480"/>
                            </a:xfrm>
                            <a:prstGeom prst="roundRect">
                              <a:avLst/>
                            </a:prstGeom>
                            <a:solidFill>
                              <a:srgbClr val="0C194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81" name="Camille8"/>
                        <wps:cNvSpPr/>
                        <wps:spPr>
                          <a:xfrm>
                            <a:off x="1916" y="13484"/>
                            <a:ext cx="274" cy="32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74566864" y="46602108"/>
                              </a:cxn>
                              <a:cxn ang="0">
                                <a:pos x="74566864" y="46602108"/>
                              </a:cxn>
                              <a:cxn ang="0">
                                <a:pos x="84052302" y="4712612"/>
                              </a:cxn>
                              <a:cxn ang="0">
                                <a:pos x="53751402" y="35082584"/>
                              </a:cxn>
                              <a:cxn ang="0">
                                <a:pos x="25821860" y="60478229"/>
                              </a:cxn>
                              <a:cxn ang="0">
                                <a:pos x="25821860" y="104724323"/>
                              </a:cxn>
                              <a:cxn ang="0">
                                <a:pos x="81680943" y="120956459"/>
                              </a:cxn>
                              <a:cxn ang="0">
                                <a:pos x="102759500" y="58121632"/>
                              </a:cxn>
                              <a:cxn ang="0">
                                <a:pos x="74566864" y="46602108"/>
                              </a:cxn>
                              <a:cxn ang="0">
                                <a:pos x="18707782" y="46602108"/>
                              </a:cxn>
                              <a:cxn ang="0">
                                <a:pos x="18707782" y="46602108"/>
                              </a:cxn>
                              <a:cxn ang="0">
                                <a:pos x="0" y="67285141"/>
                              </a:cxn>
                              <a:cxn ang="0">
                                <a:pos x="0" y="97393399"/>
                              </a:cxn>
                              <a:cxn ang="0">
                                <a:pos x="18707782" y="118599862"/>
                              </a:cxn>
                              <a:cxn ang="0">
                                <a:pos x="11593118" y="104724323"/>
                              </a:cxn>
                              <a:cxn ang="0">
                                <a:pos x="11593118" y="62834244"/>
                              </a:cxn>
                              <a:cxn ang="0">
                                <a:pos x="18707782" y="46602108"/>
                              </a:cxn>
                            </a:cxnLst>
                            <a:rect l="0" t="0" r="0" b="0"/>
                            <a:pathLst>
                              <a:path w="391" h="463">
                                <a:moveTo>
                                  <a:pt x="283" y="178"/>
                                </a:moveTo>
                                <a:lnTo>
                                  <a:pt x="283" y="178"/>
                                </a:lnTo>
                                <a:cubicBezTo>
                                  <a:pt x="283" y="169"/>
                                  <a:pt x="373" y="89"/>
                                  <a:pt x="319" y="18"/>
                                </a:cubicBezTo>
                                <a:cubicBezTo>
                                  <a:pt x="310" y="0"/>
                                  <a:pt x="266" y="98"/>
                                  <a:pt x="204" y="134"/>
                                </a:cubicBezTo>
                                <a:cubicBezTo>
                                  <a:pt x="169" y="160"/>
                                  <a:pt x="98" y="204"/>
                                  <a:pt x="98" y="231"/>
                                </a:cubicBezTo>
                                <a:cubicBezTo>
                                  <a:pt x="98" y="400"/>
                                  <a:pt x="98" y="400"/>
                                  <a:pt x="98" y="400"/>
                                </a:cubicBezTo>
                                <a:cubicBezTo>
                                  <a:pt x="98" y="435"/>
                                  <a:pt x="213" y="462"/>
                                  <a:pt x="310" y="462"/>
                                </a:cubicBezTo>
                                <a:cubicBezTo>
                                  <a:pt x="345" y="462"/>
                                  <a:pt x="390" y="249"/>
                                  <a:pt x="390" y="222"/>
                                </a:cubicBezTo>
                                <a:cubicBezTo>
                                  <a:pt x="390" y="187"/>
                                  <a:pt x="292" y="187"/>
                                  <a:pt x="283" y="178"/>
                                </a:cubicBezTo>
                                <a:close/>
                                <a:moveTo>
                                  <a:pt x="71" y="178"/>
                                </a:moveTo>
                                <a:lnTo>
                                  <a:pt x="71" y="178"/>
                                </a:lnTo>
                                <a:cubicBezTo>
                                  <a:pt x="54" y="178"/>
                                  <a:pt x="0" y="187"/>
                                  <a:pt x="0" y="257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0" y="444"/>
                                  <a:pt x="54" y="453"/>
                                  <a:pt x="71" y="453"/>
                                </a:cubicBezTo>
                                <a:cubicBezTo>
                                  <a:pt x="89" y="453"/>
                                  <a:pt x="44" y="435"/>
                                  <a:pt x="44" y="400"/>
                                </a:cubicBezTo>
                                <a:cubicBezTo>
                                  <a:pt x="44" y="240"/>
                                  <a:pt x="44" y="240"/>
                                  <a:pt x="44" y="240"/>
                                </a:cubicBezTo>
                                <a:cubicBezTo>
                                  <a:pt x="44" y="196"/>
                                  <a:pt x="89" y="178"/>
                                  <a:pt x="71" y="17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2.75pt;margin-top:597.05pt;height:31.9pt;width:523pt;z-index:251670528;mso-width-relative:page;mso-height-relative:page;" coordorigin="1782,13268" coordsize="10460,638" o:gfxdata="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">
                <o:lock v:ext="edit" aspectratio="f"/>
                <v:group id="组合 15" o:spid="_x0000_s1026" o:spt="203" style="position:absolute;left:1782;top:13268;height:638;width:10460;" coordorigin="1802,5088" coordsize="10460,638" o:gfxdata="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TnTQ70AAADcAAAADwAAAAAAAAABACAAAAAiAAAAZHJzL2Rvd25yZXYueG1s&#10;UEsBAhQAFAAAAAgAh07iQDMvBZ47AAAAOQAAABUAAAAAAAAAAQAgAAAADAEAAGRycy9ncm91cHNo&#10;YXBleG1sLnhtbFBLBQYAAAAABgAGAGABAADJAwAAAAA=&#10;">
                  <o:lock v:ext="edit" aspectratio="f"/>
                  <v:group id="组合 14" o:spid="_x0000_s1026" o:spt="203" style="position:absolute;left:3793;top:5474;height:120;width:8469;" coordorigin="4870,2120" coordsize="6750,0" o:gfxdata="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B/Lsg67AAAA2wAAAA8AAAAAAAAAAQAgAAAAIgAAAGRycy9kb3ducmV2LnhtbFBL&#10;AQIUABQAAAAIAIdO4kAzLwWeOwAAADkAAAAVAAAAAAAAAAEAIAAAAAoBAABkcnMvZ3JvdXBzaGFw&#10;ZXhtbC54bWxQSwUGAAAAAAYABgBgAQAAxwMAAAAA&#10;">
                    <o:lock v:ext="edit" aspectratio="f"/>
                    <v:line id="直接连接符 10" o:spid="_x0000_s1026" o:spt="20" style="position:absolute;left:4870;top:2120;height:0;width:6750;" filled="f" stroked="t" coordsize="21600,21600" o:gfxdata="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nUKXvQAA&#10;ANsAAAAPAAAAAAAAAAEAIAAAACIAAABkcnMvZG93bnJldi54bWxQSwECFAAUAAAACACHTuJAMy8F&#10;njsAAAA5AAAAEAAAAAAAAAABACAAAAAMAQAAZHJzL3NoYXBleG1sLnhtbFBLBQYAAAAABgAGAFsB&#10;AAC2AwAAAAA=&#10;">
                      <v:fill on="f" focussize="0,0"/>
                      <v:stroke weight="3pt" color="#0C1941 [3204]" miterlimit="8" joinstyle="round" dashstyle="1 1" endcap="round"/>
                      <v:imagedata o:title=""/>
                      <o:lock v:ext="edit" aspectratio="f"/>
                    </v:line>
                    <v:line id="直接连接符 11" o:spid="_x0000_s1026" o:spt="20" style="position:absolute;left:4870;top:2120;height:0;width:1870;" filled="f" stroked="t" coordsize="21600,21600" o:gfxdata="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SXMiMbgAAADcAAAA&#10;DwAAAAAAAAABACAAAAAiAAAAZHJzL2Rvd25yZXYueG1sUEsBAhQAFAAAAAgAh07iQDMvBZ47AAAA&#10;OQAAABAAAAAAAAAAAQAgAAAABwEAAGRycy9zaGFwZXhtbC54bWxQSwUGAAAAAAYABgBbAQAAsQMA&#10;AAAA&#10;">
                      <v:fill on="f" focussize="0,0"/>
                      <v:stroke weight="3pt" color="#CB5200 [3204]" miterlimit="8" joinstyle="round" dashstyle="1 1" endcap="round"/>
                      <v:imagedata o:title=""/>
                      <o:lock v:ext="edit" aspectratio="f"/>
                    </v:line>
                  </v:group>
                  <v:shape id="文本框 17" o:spid="_x0000_s1026" o:spt="202" type="#_x0000_t202" style="position:absolute;left:2432;top:5088;height:638;width:1809;" filled="f" stroked="f" coordsize="21600,21600" o:gfxdata="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JunL1&#10;wAAAANwAAAAPAAAAAAAAAAEAIAAAACIAAABkcnMvZG93bnJldi54bWxQSwECFAAUAAAACACHTuJA&#10;My8FnjsAAAA5AAAAEAAAAAAAAAABACAAAAAPAQAAZHJzL3NoYXBleG1sLnhtbFBLBQYAAAAABgAG&#10;AFsBAAC5AwAAAAA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500" w:lineRule="exact"/>
                            <w:jc w:val="left"/>
                            <w:textAlignment w:val="auto"/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0C1941"/>
                              <w:sz w:val="28"/>
                              <w:szCs w:val="2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0C1941"/>
                              <w:sz w:val="28"/>
                              <w:szCs w:val="28"/>
                              <w:lang w:val="en-US" w:eastAsia="zh-CN"/>
                            </w:rPr>
                            <w:t>自我评价</w:t>
                          </w:r>
                        </w:p>
                      </w:txbxContent>
                    </v:textbox>
                  </v:shape>
                  <v:roundrect id="圆角矩形 61" o:spid="_x0000_s1026" o:spt="2" style="position:absolute;left:1802;top:5246;height:480;width:539;v-text-anchor:middle;" fillcolor="#0C1941" filled="t" stroked="f" coordsize="21600,21600" arcsize="0.166666666666667" o:gfxdata="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nGEa8AAAA&#10;3AAAAA8AAAAAAAAAAQAgAAAAIgAAAGRycy9kb3ducmV2LnhtbFBLAQIUABQAAAAIAIdO4kAzLwWe&#10;OwAAADkAAAAQAAAAAAAAAAEAIAAAAAsBAABkcnMvc2hhcGV4bWwueG1sUEsFBgAAAAAGAAYAWwEA&#10;ALUD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</v:group>
                <v:shape id="Camille8" o:spid="_x0000_s1026" o:spt="100" style="position:absolute;left:1916;top:13484;height:324;width:274;" fillcolor="#FFFFFF [3212]" filled="t" stroked="f" coordsize="391,463" o:gfxdata="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RJMt7sAAADb&#10;AAAADwAAAAAAAAABACAAAAAiAAAAZHJzL2Rvd25yZXYueG1sUEsBAhQAFAAAAAgAh07iQDMvBZ47&#10;AAAAOQAAABAAAAAAAAAAAQAgAAAACgEAAGRycy9zaGFwZXhtbC54bWxQSwUGAAAAAAYABgBbAQAA&#10;tAMAAAAA&#10;" path="m283,178l283,178c283,169,373,89,319,18c310,0,266,98,204,134c169,160,98,204,98,231c98,400,98,400,98,400c98,435,213,462,310,462c345,462,390,249,390,222c390,187,292,187,283,178xm71,178l71,178c54,178,0,187,0,257c0,372,0,372,0,372c0,444,54,453,71,453c89,453,44,435,44,400c44,240,44,240,44,240c44,196,89,178,71,178xe">
                  <v:path o:connectlocs="74566864,46602108;74566864,46602108;84052302,4712612;53751402,35082584;25821860,60478229;25821860,104724323;81680943,120956459;102759500,58121632;74566864,46602108;18707782,46602108;18707782,46602108;0,67285141;0,97393399;18707782,118599862;11593118,104724323;11593118,62834244;18707782,46602108" o:connectangles="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-676275</wp:posOffset>
                </wp:positionH>
                <wp:positionV relativeFrom="paragraph">
                  <wp:posOffset>6318885</wp:posOffset>
                </wp:positionV>
                <wp:extent cx="6642100" cy="405130"/>
                <wp:effectExtent l="0" t="0" r="0" b="1270"/>
                <wp:wrapNone/>
                <wp:docPr id="161" name="组合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2100" cy="405130"/>
                          <a:chOff x="1762" y="10388"/>
                          <a:chExt cx="10460" cy="638"/>
                        </a:xfrm>
                      </wpg:grpSpPr>
                      <wpg:grpSp>
                        <wpg:cNvPr id="162" name="组合 15"/>
                        <wpg:cNvGrpSpPr/>
                        <wpg:grpSpPr>
                          <a:xfrm rot="0">
                            <a:off x="1762" y="10388"/>
                            <a:ext cx="10460" cy="638"/>
                            <a:chOff x="1802" y="5088"/>
                            <a:chExt cx="10460" cy="638"/>
                          </a:xfrm>
                        </wpg:grpSpPr>
                        <wpg:grpSp>
                          <wpg:cNvPr id="37" name="组合 14"/>
                          <wpg:cNvGrpSpPr/>
                          <wpg:grpSpPr>
                            <a:xfrm rot="0">
                              <a:off x="3793" y="5474"/>
                              <a:ext cx="8469" cy="120"/>
                              <a:chOff x="4870" y="2120"/>
                              <a:chExt cx="6750" cy="0"/>
                            </a:xfrm>
                          </wpg:grpSpPr>
                          <wps:wsp>
                            <wps:cNvPr id="163" name="直接连接符 10"/>
                            <wps:cNvCnPr/>
                            <wps:spPr>
                              <a:xfrm>
                                <a:off x="4870" y="2120"/>
                                <a:ext cx="6750" cy="0"/>
                              </a:xfrm>
                              <a:prstGeom prst="line">
                                <a:avLst/>
                              </a:prstGeom>
                              <a:ln w="38100" cap="rnd">
                                <a:solidFill>
                                  <a:srgbClr val="0C1941"/>
                                </a:solidFill>
                                <a:prstDash val="sysDot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9" name="直接连接符 11"/>
                            <wps:cNvCnPr/>
                            <wps:spPr>
                              <a:xfrm>
                                <a:off x="4870" y="2120"/>
                                <a:ext cx="1870" cy="0"/>
                              </a:xfrm>
                              <a:prstGeom prst="line">
                                <a:avLst/>
                              </a:prstGeom>
                              <a:ln w="38100" cap="rnd">
                                <a:solidFill>
                                  <a:srgbClr val="CB5200"/>
                                </a:solidFill>
                                <a:prstDash val="sysDot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64" name="文本框 17"/>
                          <wps:cNvSpPr txBox="1"/>
                          <wps:spPr>
                            <a:xfrm>
                              <a:off x="2432" y="5088"/>
                              <a:ext cx="1809" cy="6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500" w:lineRule="exact"/>
                                  <w:jc w:val="left"/>
                                  <w:textAlignment w:val="auto"/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0C1941"/>
                                    <w:sz w:val="28"/>
                                    <w:szCs w:val="2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0C1941"/>
                                    <w:sz w:val="28"/>
                                    <w:szCs w:val="28"/>
                                    <w:lang w:val="en-US" w:eastAsia="zh-CN"/>
                                  </w:rPr>
                                  <w:t>技能荣誉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65" name="圆角矩形 61"/>
                          <wps:cNvSpPr/>
                          <wps:spPr>
                            <a:xfrm>
                              <a:off x="1802" y="5246"/>
                              <a:ext cx="539" cy="480"/>
                            </a:xfrm>
                            <a:prstGeom prst="roundRect">
                              <a:avLst/>
                            </a:prstGeom>
                            <a:solidFill>
                              <a:srgbClr val="0C194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166" name="Camille22"/>
                        <wps:cNvSpPr>
                          <a:spLocks noEditPoints="1"/>
                        </wps:cNvSpPr>
                        <wps:spPr bwMode="auto">
                          <a:xfrm>
                            <a:off x="1862" y="10615"/>
                            <a:ext cx="341" cy="340"/>
                          </a:xfrm>
                          <a:custGeom>
                            <a:avLst/>
                            <a:gdLst>
                              <a:gd name="T0" fmla="*/ 272 w 1478"/>
                              <a:gd name="T1" fmla="*/ 155 h 1478"/>
                              <a:gd name="T2" fmla="*/ 500 w 1478"/>
                              <a:gd name="T3" fmla="*/ 160 h 1478"/>
                              <a:gd name="T4" fmla="*/ 626 w 1478"/>
                              <a:gd name="T5" fmla="*/ 0 h 1478"/>
                              <a:gd name="T6" fmla="*/ 822 w 1478"/>
                              <a:gd name="T7" fmla="*/ 118 h 1478"/>
                              <a:gd name="T8" fmla="*/ 1011 w 1478"/>
                              <a:gd name="T9" fmla="*/ 43 h 1478"/>
                              <a:gd name="T10" fmla="*/ 1121 w 1478"/>
                              <a:gd name="T11" fmla="*/ 243 h 1478"/>
                              <a:gd name="T12" fmla="*/ 1323 w 1478"/>
                              <a:gd name="T13" fmla="*/ 272 h 1478"/>
                              <a:gd name="T14" fmla="*/ 1318 w 1478"/>
                              <a:gd name="T15" fmla="*/ 500 h 1478"/>
                              <a:gd name="T16" fmla="*/ 1478 w 1478"/>
                              <a:gd name="T17" fmla="*/ 626 h 1478"/>
                              <a:gd name="T18" fmla="*/ 1360 w 1478"/>
                              <a:gd name="T19" fmla="*/ 822 h 1478"/>
                              <a:gd name="T20" fmla="*/ 1435 w 1478"/>
                              <a:gd name="T21" fmla="*/ 1011 h 1478"/>
                              <a:gd name="T22" fmla="*/ 1235 w 1478"/>
                              <a:gd name="T23" fmla="*/ 1121 h 1478"/>
                              <a:gd name="T24" fmla="*/ 1206 w 1478"/>
                              <a:gd name="T25" fmla="*/ 1323 h 1478"/>
                              <a:gd name="T26" fmla="*/ 978 w 1478"/>
                              <a:gd name="T27" fmla="*/ 1318 h 1478"/>
                              <a:gd name="T28" fmla="*/ 852 w 1478"/>
                              <a:gd name="T29" fmla="*/ 1478 h 1478"/>
                              <a:gd name="T30" fmla="*/ 656 w 1478"/>
                              <a:gd name="T31" fmla="*/ 1360 h 1478"/>
                              <a:gd name="T32" fmla="*/ 467 w 1478"/>
                              <a:gd name="T33" fmla="*/ 1435 h 1478"/>
                              <a:gd name="T34" fmla="*/ 357 w 1478"/>
                              <a:gd name="T35" fmla="*/ 1235 h 1478"/>
                              <a:gd name="T36" fmla="*/ 155 w 1478"/>
                              <a:gd name="T37" fmla="*/ 1206 h 1478"/>
                              <a:gd name="T38" fmla="*/ 160 w 1478"/>
                              <a:gd name="T39" fmla="*/ 978 h 1478"/>
                              <a:gd name="T40" fmla="*/ 0 w 1478"/>
                              <a:gd name="T41" fmla="*/ 852 h 1478"/>
                              <a:gd name="T42" fmla="*/ 118 w 1478"/>
                              <a:gd name="T43" fmla="*/ 656 h 1478"/>
                              <a:gd name="T44" fmla="*/ 43 w 1478"/>
                              <a:gd name="T45" fmla="*/ 467 h 1478"/>
                              <a:gd name="T46" fmla="*/ 243 w 1478"/>
                              <a:gd name="T47" fmla="*/ 357 h 1478"/>
                              <a:gd name="T48" fmla="*/ 659 w 1478"/>
                              <a:gd name="T49" fmla="*/ 440 h 1478"/>
                              <a:gd name="T50" fmla="*/ 819 w 1478"/>
                              <a:gd name="T51" fmla="*/ 1038 h 1478"/>
                              <a:gd name="T52" fmla="*/ 659 w 1478"/>
                              <a:gd name="T53" fmla="*/ 440 h 1478"/>
                              <a:gd name="T54" fmla="*/ 942 w 1478"/>
                              <a:gd name="T55" fmla="*/ 685 h 1478"/>
                              <a:gd name="T56" fmla="*/ 536 w 1478"/>
                              <a:gd name="T57" fmla="*/ 793 h 1478"/>
                              <a:gd name="T58" fmla="*/ 634 w 1478"/>
                              <a:gd name="T59" fmla="*/ 344 h 1478"/>
                              <a:gd name="T60" fmla="*/ 844 w 1478"/>
                              <a:gd name="T61" fmla="*/ 1135 h 1478"/>
                              <a:gd name="T62" fmla="*/ 634 w 1478"/>
                              <a:gd name="T63" fmla="*/ 344 h 147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1478" h="1478">
                                <a:moveTo>
                                  <a:pt x="157" y="270"/>
                                </a:moveTo>
                                <a:lnTo>
                                  <a:pt x="272" y="155"/>
                                </a:lnTo>
                                <a:lnTo>
                                  <a:pt x="358" y="242"/>
                                </a:lnTo>
                                <a:cubicBezTo>
                                  <a:pt x="401" y="209"/>
                                  <a:pt x="449" y="181"/>
                                  <a:pt x="500" y="160"/>
                                </a:cubicBezTo>
                                <a:lnTo>
                                  <a:pt x="469" y="42"/>
                                </a:lnTo>
                                <a:lnTo>
                                  <a:pt x="626" y="0"/>
                                </a:lnTo>
                                <a:lnTo>
                                  <a:pt x="658" y="118"/>
                                </a:lnTo>
                                <a:cubicBezTo>
                                  <a:pt x="713" y="111"/>
                                  <a:pt x="768" y="111"/>
                                  <a:pt x="822" y="118"/>
                                </a:cubicBezTo>
                                <a:lnTo>
                                  <a:pt x="854" y="0"/>
                                </a:lnTo>
                                <a:lnTo>
                                  <a:pt x="1011" y="43"/>
                                </a:lnTo>
                                <a:lnTo>
                                  <a:pt x="979" y="161"/>
                                </a:lnTo>
                                <a:cubicBezTo>
                                  <a:pt x="1030" y="182"/>
                                  <a:pt x="1077" y="210"/>
                                  <a:pt x="1121" y="243"/>
                                </a:cubicBezTo>
                                <a:lnTo>
                                  <a:pt x="1208" y="157"/>
                                </a:lnTo>
                                <a:lnTo>
                                  <a:pt x="1323" y="272"/>
                                </a:lnTo>
                                <a:lnTo>
                                  <a:pt x="1236" y="358"/>
                                </a:lnTo>
                                <a:cubicBezTo>
                                  <a:pt x="1269" y="401"/>
                                  <a:pt x="1297" y="449"/>
                                  <a:pt x="1318" y="500"/>
                                </a:cubicBezTo>
                                <a:lnTo>
                                  <a:pt x="1436" y="469"/>
                                </a:lnTo>
                                <a:lnTo>
                                  <a:pt x="1478" y="626"/>
                                </a:lnTo>
                                <a:lnTo>
                                  <a:pt x="1360" y="658"/>
                                </a:lnTo>
                                <a:cubicBezTo>
                                  <a:pt x="1367" y="713"/>
                                  <a:pt x="1367" y="768"/>
                                  <a:pt x="1360" y="822"/>
                                </a:cubicBezTo>
                                <a:lnTo>
                                  <a:pt x="1478" y="854"/>
                                </a:lnTo>
                                <a:lnTo>
                                  <a:pt x="1435" y="1011"/>
                                </a:lnTo>
                                <a:lnTo>
                                  <a:pt x="1317" y="979"/>
                                </a:lnTo>
                                <a:cubicBezTo>
                                  <a:pt x="1296" y="1030"/>
                                  <a:pt x="1268" y="1077"/>
                                  <a:pt x="1235" y="1121"/>
                                </a:cubicBezTo>
                                <a:lnTo>
                                  <a:pt x="1322" y="1208"/>
                                </a:lnTo>
                                <a:lnTo>
                                  <a:pt x="1206" y="1323"/>
                                </a:lnTo>
                                <a:lnTo>
                                  <a:pt x="1120" y="1236"/>
                                </a:lnTo>
                                <a:cubicBezTo>
                                  <a:pt x="1077" y="1269"/>
                                  <a:pt x="1029" y="1297"/>
                                  <a:pt x="978" y="1318"/>
                                </a:cubicBezTo>
                                <a:lnTo>
                                  <a:pt x="1009" y="1436"/>
                                </a:lnTo>
                                <a:lnTo>
                                  <a:pt x="852" y="1478"/>
                                </a:lnTo>
                                <a:lnTo>
                                  <a:pt x="820" y="1360"/>
                                </a:lnTo>
                                <a:cubicBezTo>
                                  <a:pt x="765" y="1367"/>
                                  <a:pt x="710" y="1367"/>
                                  <a:pt x="656" y="1360"/>
                                </a:cubicBezTo>
                                <a:lnTo>
                                  <a:pt x="624" y="1478"/>
                                </a:lnTo>
                                <a:lnTo>
                                  <a:pt x="467" y="1435"/>
                                </a:lnTo>
                                <a:lnTo>
                                  <a:pt x="499" y="1317"/>
                                </a:lnTo>
                                <a:cubicBezTo>
                                  <a:pt x="448" y="1296"/>
                                  <a:pt x="401" y="1269"/>
                                  <a:pt x="357" y="1235"/>
                                </a:cubicBezTo>
                                <a:lnTo>
                                  <a:pt x="270" y="1322"/>
                                </a:lnTo>
                                <a:lnTo>
                                  <a:pt x="155" y="1206"/>
                                </a:lnTo>
                                <a:lnTo>
                                  <a:pt x="242" y="1120"/>
                                </a:lnTo>
                                <a:cubicBezTo>
                                  <a:pt x="209" y="1077"/>
                                  <a:pt x="181" y="1029"/>
                                  <a:pt x="160" y="978"/>
                                </a:cubicBezTo>
                                <a:lnTo>
                                  <a:pt x="42" y="1009"/>
                                </a:lnTo>
                                <a:lnTo>
                                  <a:pt x="0" y="852"/>
                                </a:lnTo>
                                <a:lnTo>
                                  <a:pt x="118" y="820"/>
                                </a:lnTo>
                                <a:cubicBezTo>
                                  <a:pt x="111" y="765"/>
                                  <a:pt x="111" y="710"/>
                                  <a:pt x="118" y="656"/>
                                </a:cubicBezTo>
                                <a:lnTo>
                                  <a:pt x="0" y="624"/>
                                </a:lnTo>
                                <a:lnTo>
                                  <a:pt x="43" y="467"/>
                                </a:lnTo>
                                <a:lnTo>
                                  <a:pt x="161" y="499"/>
                                </a:lnTo>
                                <a:cubicBezTo>
                                  <a:pt x="182" y="448"/>
                                  <a:pt x="210" y="401"/>
                                  <a:pt x="243" y="357"/>
                                </a:cubicBezTo>
                                <a:lnTo>
                                  <a:pt x="157" y="270"/>
                                </a:lnTo>
                                <a:close/>
                                <a:moveTo>
                                  <a:pt x="659" y="440"/>
                                </a:moveTo>
                                <a:cubicBezTo>
                                  <a:pt x="824" y="396"/>
                                  <a:pt x="994" y="495"/>
                                  <a:pt x="1038" y="659"/>
                                </a:cubicBezTo>
                                <a:cubicBezTo>
                                  <a:pt x="1082" y="824"/>
                                  <a:pt x="984" y="994"/>
                                  <a:pt x="819" y="1038"/>
                                </a:cubicBezTo>
                                <a:cubicBezTo>
                                  <a:pt x="654" y="1082"/>
                                  <a:pt x="484" y="984"/>
                                  <a:pt x="440" y="819"/>
                                </a:cubicBezTo>
                                <a:cubicBezTo>
                                  <a:pt x="396" y="654"/>
                                  <a:pt x="495" y="484"/>
                                  <a:pt x="659" y="440"/>
                                </a:cubicBezTo>
                                <a:close/>
                                <a:moveTo>
                                  <a:pt x="685" y="536"/>
                                </a:moveTo>
                                <a:cubicBezTo>
                                  <a:pt x="797" y="507"/>
                                  <a:pt x="912" y="573"/>
                                  <a:pt x="942" y="685"/>
                                </a:cubicBezTo>
                                <a:cubicBezTo>
                                  <a:pt x="971" y="797"/>
                                  <a:pt x="905" y="912"/>
                                  <a:pt x="793" y="942"/>
                                </a:cubicBezTo>
                                <a:cubicBezTo>
                                  <a:pt x="681" y="971"/>
                                  <a:pt x="566" y="905"/>
                                  <a:pt x="536" y="793"/>
                                </a:cubicBezTo>
                                <a:cubicBezTo>
                                  <a:pt x="507" y="681"/>
                                  <a:pt x="573" y="566"/>
                                  <a:pt x="685" y="536"/>
                                </a:cubicBezTo>
                                <a:close/>
                                <a:moveTo>
                                  <a:pt x="634" y="344"/>
                                </a:moveTo>
                                <a:cubicBezTo>
                                  <a:pt x="852" y="285"/>
                                  <a:pt x="1076" y="415"/>
                                  <a:pt x="1135" y="634"/>
                                </a:cubicBezTo>
                                <a:cubicBezTo>
                                  <a:pt x="1193" y="852"/>
                                  <a:pt x="1063" y="1076"/>
                                  <a:pt x="844" y="1135"/>
                                </a:cubicBezTo>
                                <a:cubicBezTo>
                                  <a:pt x="626" y="1193"/>
                                  <a:pt x="402" y="1063"/>
                                  <a:pt x="343" y="844"/>
                                </a:cubicBezTo>
                                <a:cubicBezTo>
                                  <a:pt x="285" y="626"/>
                                  <a:pt x="415" y="402"/>
                                  <a:pt x="634" y="34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3.25pt;margin-top:497.55pt;height:31.9pt;width:523pt;z-index:251668480;mso-width-relative:page;mso-height-relative:page;" coordorigin="1762,10388" coordsize="10460,638" o:gfxdata="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">
                <o:lock v:ext="edit" aspectratio="f"/>
                <v:group id="组合 15" o:spid="_x0000_s1026" o:spt="203" style="position:absolute;left:1762;top:10388;height:638;width:10460;" coordorigin="1802,5088" coordsize="10460,638" o:gfxdata="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P20OdvAAAANwAAAAPAAAAAAAAAAEAIAAAACIAAABkcnMvZG93bnJldi54bWxQ&#10;SwECFAAUAAAACACHTuJAMy8FnjsAAAA5AAAAFQAAAAAAAAABACAAAAALAQAAZHJzL2dyb3Vwc2hh&#10;cGV4bWwueG1sUEsFBgAAAAAGAAYAYAEAAMgDAAAAAA==&#10;">
                  <o:lock v:ext="edit" aspectratio="f"/>
                  <v:group id="组合 14" o:spid="_x0000_s1026" o:spt="203" style="position:absolute;left:3793;top:5474;height:120;width:8469;" coordorigin="4870,2120" coordsize="6750,0" o:gfxdata="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lJVAb0AAADbAAAADwAAAAAAAAABACAAAAAiAAAAZHJzL2Rvd25yZXYueG1s&#10;UEsBAhQAFAAAAAgAh07iQDMvBZ47AAAAOQAAABUAAAAAAAAAAQAgAAAADAEAAGRycy9ncm91cHNo&#10;YXBleG1sLnhtbFBLBQYAAAAABgAGAGABAADJAwAAAAA=&#10;">
                    <o:lock v:ext="edit" aspectratio="f"/>
                    <v:line id="直接连接符 10" o:spid="_x0000_s1026" o:spt="20" style="position:absolute;left:4870;top:2120;height:0;width:6750;" filled="f" stroked="t" coordsize="21600,21600" o:gfxdata="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9IgfvQAA&#10;ANwAAAAPAAAAAAAAAAEAIAAAACIAAABkcnMvZG93bnJldi54bWxQSwECFAAUAAAACACHTuJAMy8F&#10;njsAAAA5AAAAEAAAAAAAAAABACAAAAAMAQAAZHJzL3NoYXBleG1sLnhtbFBLBQYAAAAABgAGAFsB&#10;AAC2AwAAAAA=&#10;">
                      <v:fill on="f" focussize="0,0"/>
                      <v:stroke weight="3pt" color="#0C1941 [3204]" miterlimit="8" joinstyle="round" dashstyle="1 1" endcap="round"/>
                      <v:imagedata o:title=""/>
                      <o:lock v:ext="edit" aspectratio="f"/>
                    </v:line>
                    <v:line id="直接连接符 11" o:spid="_x0000_s1026" o:spt="20" style="position:absolute;left:4870;top:2120;height:0;width:1870;" filled="f" stroked="t" coordsize="21600,21600" o:gfxdata="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qfH37sAAADb&#10;AAAADwAAAAAAAAABACAAAAAiAAAAZHJzL2Rvd25yZXYueG1sUEsBAhQAFAAAAAgAh07iQDMvBZ47&#10;AAAAOQAAABAAAAAAAAAAAQAgAAAACgEAAGRycy9zaGFwZXhtbC54bWxQSwUGAAAAAAYABgBbAQAA&#10;tAMAAAAA&#10;">
                      <v:fill on="f" focussize="0,0"/>
                      <v:stroke weight="3pt" color="#CB5200 [3204]" miterlimit="8" joinstyle="round" dashstyle="1 1" endcap="round"/>
                      <v:imagedata o:title=""/>
                      <o:lock v:ext="edit" aspectratio="f"/>
                    </v:line>
                  </v:group>
                  <v:shape id="文本框 17" o:spid="_x0000_s1026" o:spt="202" type="#_x0000_t202" style="position:absolute;left:2432;top:5088;height:638;width:1809;" filled="f" stroked="f" coordsize="21600,21600" o:gfxdata="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0u7i2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500" w:lineRule="exact"/>
                            <w:jc w:val="left"/>
                            <w:textAlignment w:val="auto"/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0C1941"/>
                              <w:sz w:val="28"/>
                              <w:szCs w:val="2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0C1941"/>
                              <w:sz w:val="28"/>
                              <w:szCs w:val="28"/>
                              <w:lang w:val="en-US" w:eastAsia="zh-CN"/>
                            </w:rPr>
                            <w:t>技能荣誉</w:t>
                          </w:r>
                        </w:p>
                      </w:txbxContent>
                    </v:textbox>
                  </v:shape>
                  <v:roundrect id="圆角矩形 61" o:spid="_x0000_s1026" o:spt="2" style="position:absolute;left:1802;top:5246;height:480;width:539;v-text-anchor:middle;" fillcolor="#0C1941" filled="t" stroked="f" coordsize="21600,21600" arcsize="0.166666666666667" o:gfxdata="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SzhJ65AAAA3AAA&#10;AA8AAAAAAAAAAQAgAAAAIgAAAGRycy9kb3ducmV2LnhtbFBLAQIUABQAAAAIAIdO4kAzLwWeOwAA&#10;ADkAAAAQAAAAAAAAAAEAIAAAAAgBAABkcnMvc2hhcGV4bWwueG1sUEsFBgAAAAAGAAYAWwEAALID&#10;AAAAAA=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</v:group>
                <v:shape id="Camille22" o:spid="_x0000_s1026" o:spt="100" style="position:absolute;left:1862;top:10615;height:340;width:341;" fillcolor="#FFFFFF [3212]" filled="t" stroked="f" coordsize="1478,1478" o:gfxdata="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xeEZi/&#10;AAAA3AAAAA8AAAAAAAAAAQAgAAAAIgAAAGRycy9kb3ducmV2LnhtbFBLAQIUABQAAAAIAIdO4kAz&#10;LwWeOwAAADkAAAAQAAAAAAAAAAEAIAAAAA4BAABkcnMvc2hhcGV4bWwueG1sUEsFBgAAAAAGAAYA&#10;WwEAALgDAAAAAA==&#10;" path="m157,270l272,155,358,242c401,209,449,181,500,160l469,42,626,0,658,118c713,111,768,111,822,118l854,0,1011,43,979,161c1030,182,1077,210,1121,243l1208,157,1323,272,1236,358c1269,401,1297,449,1318,500l1436,469,1478,626,1360,658c1367,713,1367,768,1360,822l1478,854,1435,1011,1317,979c1296,1030,1268,1077,1235,1121l1322,1208,1206,1323,1120,1236c1077,1269,1029,1297,978,1318l1009,1436,852,1478,820,1360c765,1367,710,1367,656,1360l624,1478,467,1435,499,1317c448,1296,401,1269,357,1235l270,1322,155,1206,242,1120c209,1077,181,1029,160,978l42,1009,0,852,118,820c111,765,111,710,118,656l0,624,43,467,161,499c182,448,210,401,243,357l157,270xm659,440c824,396,994,495,1038,659c1082,824,984,994,819,1038c654,1082,484,984,440,819c396,654,495,484,659,440xm685,536c797,507,912,573,942,685c971,797,905,912,793,942c681,971,566,905,536,793c507,681,573,566,685,536xm634,344c852,285,1076,415,1135,634c1193,852,1063,1076,844,1135c626,1193,402,1063,343,844c285,626,415,402,634,344xe">
                  <v:path o:connectlocs="62,35;115,36;144,0;189,27;233,9;258,55;305,62;304,115;341,144;313,189;331,232;284,257;278,304;225,303;196,340;151,312;107,330;82,284;35,277;36,224;0,195;27,150;9,107;56,82;152,101;188,238;152,101;217,157;123,182;146,79;194,261;146,79" o:connectangles="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-641985</wp:posOffset>
            </wp:positionH>
            <wp:positionV relativeFrom="paragraph">
              <wp:posOffset>4839970</wp:posOffset>
            </wp:positionV>
            <wp:extent cx="287020" cy="287020"/>
            <wp:effectExtent l="0" t="0" r="0" b="0"/>
            <wp:wrapNone/>
            <wp:docPr id="21" name="图片 5" descr="RFQ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 descr="RFQ-logo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-669925</wp:posOffset>
                </wp:positionH>
                <wp:positionV relativeFrom="paragraph">
                  <wp:posOffset>4731385</wp:posOffset>
                </wp:positionV>
                <wp:extent cx="6642100" cy="405130"/>
                <wp:effectExtent l="0" t="0" r="0" b="1270"/>
                <wp:wrapNone/>
                <wp:docPr id="168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473075" y="6042025"/>
                          <a:ext cx="6642100" cy="405130"/>
                          <a:chOff x="1802" y="5088"/>
                          <a:chExt cx="10460" cy="638"/>
                        </a:xfrm>
                      </wpg:grpSpPr>
                      <wpg:grpSp>
                        <wpg:cNvPr id="169" name="组合 14"/>
                        <wpg:cNvGrpSpPr/>
                        <wpg:grpSpPr>
                          <a:xfrm rot="0">
                            <a:off x="3793" y="5474"/>
                            <a:ext cx="8469" cy="120"/>
                            <a:chOff x="4870" y="2120"/>
                            <a:chExt cx="6750" cy="0"/>
                          </a:xfrm>
                        </wpg:grpSpPr>
                        <wps:wsp>
                          <wps:cNvPr id="170" name="直接连接符 10"/>
                          <wps:cNvCnPr/>
                          <wps:spPr>
                            <a:xfrm>
                              <a:off x="4870" y="2120"/>
                              <a:ext cx="6750" cy="0"/>
                            </a:xfrm>
                            <a:prstGeom prst="line">
                              <a:avLst/>
                            </a:prstGeom>
                            <a:ln w="38100" cap="rnd">
                              <a:solidFill>
                                <a:srgbClr val="0C1941"/>
                              </a:solidFill>
                              <a:prstDash val="sysDot"/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1" name="直接连接符 11"/>
                          <wps:cNvCnPr/>
                          <wps:spPr>
                            <a:xfrm>
                              <a:off x="4870" y="2120"/>
                              <a:ext cx="1870" cy="0"/>
                            </a:xfrm>
                            <a:prstGeom prst="line">
                              <a:avLst/>
                            </a:prstGeom>
                            <a:ln w="38100" cap="rnd">
                              <a:solidFill>
                                <a:srgbClr val="CB5200"/>
                              </a:solidFill>
                              <a:prstDash val="sysDot"/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2" name="文本框 17"/>
                        <wps:cNvSpPr txBox="1"/>
                        <wps:spPr>
                          <a:xfrm>
                            <a:off x="2432" y="5088"/>
                            <a:ext cx="1809" cy="6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500" w:lineRule="exact"/>
                                <w:jc w:val="left"/>
                                <w:textAlignment w:val="auto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0C1941"/>
                                  <w:sz w:val="28"/>
                                  <w:szCs w:val="2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0C1941"/>
                                  <w:sz w:val="28"/>
                                  <w:szCs w:val="28"/>
                                  <w:lang w:val="en-US" w:eastAsia="zh-CN"/>
                                </w:rPr>
                                <w:t>校园经历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73" name="圆角矩形 61"/>
                        <wps:cNvSpPr/>
                        <wps:spPr>
                          <a:xfrm>
                            <a:off x="1802" y="5246"/>
                            <a:ext cx="539" cy="480"/>
                          </a:xfrm>
                          <a:prstGeom prst="roundRect">
                            <a:avLst/>
                          </a:prstGeom>
                          <a:solidFill>
                            <a:srgbClr val="0C194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5" o:spid="_x0000_s1026" o:spt="203" style="position:absolute;left:0pt;margin-left:-52.75pt;margin-top:372.55pt;height:31.9pt;width:523pt;z-index:251669504;mso-width-relative:page;mso-height-relative:page;" coordorigin="1802,5088" coordsize="10460,638" o:gfxdata="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">
                <o:lock v:ext="edit" aspectratio="f"/>
                <v:group id="组合 14" o:spid="_x0000_s1026" o:spt="203" style="position:absolute;left:3793;top:5474;height:120;width:8469;" coordorigin="4870,2120" coordsize="6750,0" o:gfxdata="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wX/R7L0AAADcAAAADwAAAAAAAAABACAAAAAiAAAAZHJzL2Rvd25yZXYueG1s&#10;UEsBAhQAFAAAAAgAh07iQDMvBZ47AAAAOQAAABUAAAAAAAAAAQAgAAAADAEAAGRycy9ncm91cHNo&#10;YXBleG1sLnhtbFBLBQYAAAAABgAGAGABAADJAwAAAAA=&#10;">
                  <o:lock v:ext="edit" aspectratio="f"/>
                  <v:line id="直接连接符 10" o:spid="_x0000_s1026" o:spt="20" style="position:absolute;left:4870;top:2120;height:0;width:6750;" filled="f" stroked="t" coordsize="21600,21600" o:gfxdata="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7/gLW/&#10;AAAA3AAAAA8AAAAAAAAAAQAgAAAAIgAAAGRycy9kb3ducmV2LnhtbFBLAQIUABQAAAAIAIdO4kAz&#10;LwWeOwAAADkAAAAQAAAAAAAAAAEAIAAAAA4BAABkcnMvc2hhcGV4bWwueG1sUEsFBgAAAAAGAAYA&#10;WwEAALgDAAAAAA==&#10;">
                    <v:fill on="f" focussize="0,0"/>
                    <v:stroke weight="3pt" color="#0C1941 [3204]" miterlimit="8" joinstyle="round" dashstyle="1 1" endcap="round"/>
                    <v:imagedata o:title=""/>
                    <o:lock v:ext="edit" aspectratio="f"/>
                  </v:line>
                  <v:line id="直接连接符 11" o:spid="_x0000_s1026" o:spt="20" style="position:absolute;left:4870;top:2120;height:0;width:1870;" filled="f" stroked="t" coordsize="21600,21600" o:gfxdata="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nWH965AAAA3AAA&#10;AA8AAAAAAAAAAQAgAAAAIgAAAGRycy9kb3ducmV2LnhtbFBLAQIUABQAAAAIAIdO4kAzLwWeOwAA&#10;ADkAAAAQAAAAAAAAAAEAIAAAAAgBAABkcnMvc2hhcGV4bWwueG1sUEsFBgAAAAAGAAYAWwEAALID&#10;AAAAAA==&#10;">
                    <v:fill on="f" focussize="0,0"/>
                    <v:stroke weight="3pt" color="#CB5200 [3204]" miterlimit="8" joinstyle="round" dashstyle="1 1" endcap="round"/>
                    <v:imagedata o:title=""/>
                    <o:lock v:ext="edit" aspectratio="f"/>
                  </v:line>
                </v:group>
                <v:shape id="文本框 17" o:spid="_x0000_s1026" o:spt="202" type="#_x0000_t202" style="position:absolute;left:2432;top:5088;height:638;width:1809;" filled="f" stroked="f" coordsize="21600,21600" o:gfxdata="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SRR+8AAAA&#10;3A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500" w:lineRule="exact"/>
                          <w:jc w:val="left"/>
                          <w:textAlignment w:val="auto"/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0C1941"/>
                            <w:sz w:val="28"/>
                            <w:szCs w:val="28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0C1941"/>
                            <w:sz w:val="28"/>
                            <w:szCs w:val="28"/>
                            <w:lang w:val="en-US" w:eastAsia="zh-CN"/>
                          </w:rPr>
                          <w:t>校园经历</w:t>
                        </w:r>
                      </w:p>
                    </w:txbxContent>
                  </v:textbox>
                </v:shape>
                <v:roundrect id="圆角矩形 61" o:spid="_x0000_s1026" o:spt="2" style="position:absolute;left:1802;top:5246;height:480;width:539;v-text-anchor:middle;" fillcolor="#0C1941" filled="t" stroked="f" coordsize="21600,21600" arcsize="0.166666666666667" o:gfxdata="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HPL6y8AAAA&#10;3A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roundrect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-688975</wp:posOffset>
                </wp:positionH>
                <wp:positionV relativeFrom="paragraph">
                  <wp:posOffset>2762885</wp:posOffset>
                </wp:positionV>
                <wp:extent cx="6642100" cy="405130"/>
                <wp:effectExtent l="0" t="0" r="0" b="1270"/>
                <wp:wrapNone/>
                <wp:docPr id="155" name="组合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2100" cy="405130"/>
                          <a:chOff x="1762" y="7668"/>
                          <a:chExt cx="10460" cy="638"/>
                        </a:xfrm>
                      </wpg:grpSpPr>
                      <wpg:grpSp>
                        <wpg:cNvPr id="156" name="组合 15"/>
                        <wpg:cNvGrpSpPr/>
                        <wpg:grpSpPr>
                          <a:xfrm>
                            <a:off x="1762" y="7668"/>
                            <a:ext cx="10460" cy="638"/>
                            <a:chOff x="1802" y="5088"/>
                            <a:chExt cx="10460" cy="638"/>
                          </a:xfrm>
                        </wpg:grpSpPr>
                        <wpg:grpSp>
                          <wpg:cNvPr id="157" name="组合 14"/>
                          <wpg:cNvGrpSpPr/>
                          <wpg:grpSpPr>
                            <a:xfrm rot="0">
                              <a:off x="3793" y="5474"/>
                              <a:ext cx="8469" cy="120"/>
                              <a:chOff x="4870" y="2120"/>
                              <a:chExt cx="6750" cy="0"/>
                            </a:xfrm>
                          </wpg:grpSpPr>
                          <wps:wsp>
                            <wps:cNvPr id="17" name="直接连接符 10"/>
                            <wps:cNvCnPr/>
                            <wps:spPr>
                              <a:xfrm>
                                <a:off x="4870" y="2120"/>
                                <a:ext cx="6750" cy="0"/>
                              </a:xfrm>
                              <a:prstGeom prst="line">
                                <a:avLst/>
                              </a:prstGeom>
                              <a:ln w="38100" cap="rnd">
                                <a:solidFill>
                                  <a:srgbClr val="0C1941"/>
                                </a:solidFill>
                                <a:prstDash val="sysDot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8" name="直接连接符 11"/>
                            <wps:cNvCnPr/>
                            <wps:spPr>
                              <a:xfrm>
                                <a:off x="4870" y="2120"/>
                                <a:ext cx="1870" cy="0"/>
                              </a:xfrm>
                              <a:prstGeom prst="line">
                                <a:avLst/>
                              </a:prstGeom>
                              <a:ln w="38100" cap="rnd">
                                <a:solidFill>
                                  <a:srgbClr val="CB5200"/>
                                </a:solidFill>
                                <a:prstDash val="sysDot"/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59" name="文本框 17"/>
                          <wps:cNvSpPr txBox="1"/>
                          <wps:spPr>
                            <a:xfrm>
                              <a:off x="2432" y="5088"/>
                              <a:ext cx="1809" cy="6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keepNext w:val="0"/>
                                  <w:keepLines w:val="0"/>
                                  <w:pageBreakBefore w:val="0"/>
                                  <w:widowControl w:val="0"/>
                                  <w:kinsoku/>
                                  <w:wordWrap/>
                                  <w:overflowPunct/>
                                  <w:topLinePunct w:val="0"/>
                                  <w:autoSpaceDE/>
                                  <w:autoSpaceDN/>
                                  <w:bidi w:val="0"/>
                                  <w:adjustRightInd/>
                                  <w:snapToGrid/>
                                  <w:spacing w:line="500" w:lineRule="exact"/>
                                  <w:jc w:val="left"/>
                                  <w:textAlignment w:val="auto"/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0C1941"/>
                                    <w:sz w:val="28"/>
                                    <w:szCs w:val="28"/>
                                    <w:lang w:val="en-US" w:eastAsia="zh-CN"/>
                                  </w:rPr>
                                </w:pPr>
                                <w:r>
                                  <w:rPr>
                                    <w:rFonts w:hint="eastAsia" w:ascii="汉仪旗黑-75S" w:hAnsi="汉仪旗黑-75S" w:eastAsia="汉仪旗黑-75S" w:cs="汉仪旗黑-75S"/>
                                    <w:b/>
                                    <w:bCs/>
                                    <w:color w:val="0C1941"/>
                                    <w:sz w:val="28"/>
                                    <w:szCs w:val="28"/>
                                    <w:lang w:val="en-US" w:eastAsia="zh-CN"/>
                                  </w:rPr>
                                  <w:t>实习经历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60" name="圆角矩形 61"/>
                          <wps:cNvSpPr/>
                          <wps:spPr>
                            <a:xfrm>
                              <a:off x="1802" y="5246"/>
                              <a:ext cx="539" cy="480"/>
                            </a:xfrm>
                            <a:prstGeom prst="roundRect">
                              <a:avLst/>
                            </a:prstGeom>
                            <a:solidFill>
                              <a:srgbClr val="0C194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  <wps:wsp>
                        <wps:cNvPr id="70" name="Camille16"/>
                        <wps:cNvSpPr/>
                        <wps:spPr>
                          <a:xfrm>
                            <a:off x="1834" y="7895"/>
                            <a:ext cx="378" cy="325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60483761" y="60862692"/>
                              </a:cxn>
                              <a:cxn ang="0">
                                <a:pos x="60483761" y="60862692"/>
                              </a:cxn>
                              <a:cxn ang="0">
                                <a:pos x="72054192" y="60862692"/>
                              </a:cxn>
                              <a:cxn ang="0">
                                <a:pos x="72054192" y="72455586"/>
                              </a:cxn>
                              <a:cxn ang="0">
                                <a:pos x="130434186" y="72455586"/>
                              </a:cxn>
                              <a:cxn ang="0">
                                <a:pos x="128067082" y="35042209"/>
                              </a:cxn>
                              <a:cxn ang="0">
                                <a:pos x="116496651" y="21078148"/>
                              </a:cxn>
                              <a:cxn ang="0">
                                <a:pos x="95458973" y="21078148"/>
                              </a:cxn>
                              <a:cxn ang="0">
                                <a:pos x="88621582" y="7114086"/>
                              </a:cxn>
                              <a:cxn ang="0">
                                <a:pos x="78891583" y="0"/>
                              </a:cxn>
                              <a:cxn ang="0">
                                <a:pos x="51016514" y="0"/>
                              </a:cxn>
                              <a:cxn ang="0">
                                <a:pos x="44179123" y="7114086"/>
                              </a:cxn>
                              <a:cxn ang="0">
                                <a:pos x="34975212" y="21078148"/>
                              </a:cxn>
                              <a:cxn ang="0">
                                <a:pos x="13937534" y="21078148"/>
                              </a:cxn>
                              <a:cxn ang="0">
                                <a:pos x="2366519" y="35042209"/>
                              </a:cxn>
                              <a:cxn ang="0">
                                <a:pos x="0" y="72455586"/>
                              </a:cxn>
                              <a:cxn ang="0">
                                <a:pos x="60483761" y="72455586"/>
                              </a:cxn>
                              <a:cxn ang="0">
                                <a:pos x="60483761" y="60862692"/>
                              </a:cxn>
                              <a:cxn ang="0">
                                <a:pos x="48912746" y="13964061"/>
                              </a:cxn>
                              <a:cxn ang="0">
                                <a:pos x="48912746" y="13964061"/>
                              </a:cxn>
                              <a:cxn ang="0">
                                <a:pos x="55750138" y="9485254"/>
                              </a:cxn>
                              <a:cxn ang="0">
                                <a:pos x="74684048" y="9485254"/>
                              </a:cxn>
                              <a:cxn ang="0">
                                <a:pos x="81258103" y="13964061"/>
                              </a:cxn>
                              <a:cxn ang="0">
                                <a:pos x="83887959" y="21078148"/>
                              </a:cxn>
                              <a:cxn ang="0">
                                <a:pos x="46546226" y="21078148"/>
                              </a:cxn>
                              <a:cxn ang="0">
                                <a:pos x="48912746" y="13964061"/>
                              </a:cxn>
                              <a:cxn ang="0">
                                <a:pos x="72054192" y="93533735"/>
                              </a:cxn>
                              <a:cxn ang="0">
                                <a:pos x="72054192" y="93533735"/>
                              </a:cxn>
                              <a:cxn ang="0">
                                <a:pos x="60483761" y="93533735"/>
                              </a:cxn>
                              <a:cxn ang="0">
                                <a:pos x="60483761" y="79569673"/>
                              </a:cxn>
                              <a:cxn ang="0">
                                <a:pos x="2366519" y="79569673"/>
                              </a:cxn>
                              <a:cxn ang="0">
                                <a:pos x="4470287" y="100384293"/>
                              </a:cxn>
                              <a:cxn ang="0">
                                <a:pos x="16304054" y="111977187"/>
                              </a:cxn>
                              <a:cxn ang="0">
                                <a:pos x="114129547" y="111977187"/>
                              </a:cxn>
                              <a:cxn ang="0">
                                <a:pos x="125700562" y="100384293"/>
                              </a:cxn>
                              <a:cxn ang="0">
                                <a:pos x="128067082" y="79569673"/>
                              </a:cxn>
                              <a:cxn ang="0">
                                <a:pos x="72054192" y="79569673"/>
                              </a:cxn>
                              <a:cxn ang="0">
                                <a:pos x="72054192" y="93533735"/>
                              </a:cxn>
                            </a:cxnLst>
                            <a:rect l="0" t="0" r="0" b="0"/>
                            <a:pathLst>
                              <a:path w="497" h="426">
                                <a:moveTo>
                                  <a:pt x="230" y="231"/>
                                </a:moveTo>
                                <a:lnTo>
                                  <a:pt x="230" y="231"/>
                                </a:lnTo>
                                <a:cubicBezTo>
                                  <a:pt x="274" y="231"/>
                                  <a:pt x="274" y="231"/>
                                  <a:pt x="274" y="231"/>
                                </a:cubicBezTo>
                                <a:cubicBezTo>
                                  <a:pt x="274" y="275"/>
                                  <a:pt x="274" y="275"/>
                                  <a:pt x="274" y="275"/>
                                </a:cubicBezTo>
                                <a:cubicBezTo>
                                  <a:pt x="496" y="275"/>
                                  <a:pt x="496" y="275"/>
                                  <a:pt x="496" y="275"/>
                                </a:cubicBezTo>
                                <a:cubicBezTo>
                                  <a:pt x="496" y="275"/>
                                  <a:pt x="496" y="168"/>
                                  <a:pt x="487" y="133"/>
                                </a:cubicBezTo>
                                <a:cubicBezTo>
                                  <a:pt x="487" y="97"/>
                                  <a:pt x="478" y="80"/>
                                  <a:pt x="443" y="80"/>
                                </a:cubicBezTo>
                                <a:cubicBezTo>
                                  <a:pt x="363" y="80"/>
                                  <a:pt x="363" y="80"/>
                                  <a:pt x="363" y="80"/>
                                </a:cubicBezTo>
                                <a:cubicBezTo>
                                  <a:pt x="345" y="53"/>
                                  <a:pt x="337" y="27"/>
                                  <a:pt x="337" y="27"/>
                                </a:cubicBezTo>
                                <a:cubicBezTo>
                                  <a:pt x="328" y="9"/>
                                  <a:pt x="319" y="0"/>
                                  <a:pt x="300" y="0"/>
                                </a:cubicBezTo>
                                <a:cubicBezTo>
                                  <a:pt x="194" y="0"/>
                                  <a:pt x="194" y="0"/>
                                  <a:pt x="194" y="0"/>
                                </a:cubicBezTo>
                                <a:cubicBezTo>
                                  <a:pt x="177" y="0"/>
                                  <a:pt x="168" y="9"/>
                                  <a:pt x="168" y="27"/>
                                </a:cubicBezTo>
                                <a:cubicBezTo>
                                  <a:pt x="159" y="27"/>
                                  <a:pt x="150" y="53"/>
                                  <a:pt x="133" y="80"/>
                                </a:cubicBezTo>
                                <a:cubicBezTo>
                                  <a:pt x="53" y="80"/>
                                  <a:pt x="53" y="80"/>
                                  <a:pt x="53" y="80"/>
                                </a:cubicBezTo>
                                <a:cubicBezTo>
                                  <a:pt x="17" y="80"/>
                                  <a:pt x="9" y="97"/>
                                  <a:pt x="9" y="133"/>
                                </a:cubicBezTo>
                                <a:cubicBezTo>
                                  <a:pt x="0" y="168"/>
                                  <a:pt x="0" y="275"/>
                                  <a:pt x="0" y="275"/>
                                </a:cubicBezTo>
                                <a:cubicBezTo>
                                  <a:pt x="230" y="275"/>
                                  <a:pt x="230" y="275"/>
                                  <a:pt x="230" y="275"/>
                                </a:cubicBezTo>
                                <a:lnTo>
                                  <a:pt x="230" y="231"/>
                                </a:lnTo>
                                <a:close/>
                                <a:moveTo>
                                  <a:pt x="186" y="53"/>
                                </a:moveTo>
                                <a:lnTo>
                                  <a:pt x="186" y="53"/>
                                </a:lnTo>
                                <a:cubicBezTo>
                                  <a:pt x="194" y="44"/>
                                  <a:pt x="194" y="36"/>
                                  <a:pt x="212" y="36"/>
                                </a:cubicBezTo>
                                <a:cubicBezTo>
                                  <a:pt x="284" y="36"/>
                                  <a:pt x="284" y="36"/>
                                  <a:pt x="284" y="36"/>
                                </a:cubicBezTo>
                                <a:cubicBezTo>
                                  <a:pt x="300" y="36"/>
                                  <a:pt x="300" y="44"/>
                                  <a:pt x="309" y="53"/>
                                </a:cubicBezTo>
                                <a:cubicBezTo>
                                  <a:pt x="309" y="53"/>
                                  <a:pt x="319" y="71"/>
                                  <a:pt x="319" y="80"/>
                                </a:cubicBezTo>
                                <a:cubicBezTo>
                                  <a:pt x="177" y="80"/>
                                  <a:pt x="177" y="80"/>
                                  <a:pt x="177" y="80"/>
                                </a:cubicBezTo>
                                <a:cubicBezTo>
                                  <a:pt x="186" y="71"/>
                                  <a:pt x="186" y="53"/>
                                  <a:pt x="186" y="53"/>
                                </a:cubicBezTo>
                                <a:close/>
                                <a:moveTo>
                                  <a:pt x="274" y="355"/>
                                </a:moveTo>
                                <a:lnTo>
                                  <a:pt x="274" y="355"/>
                                </a:lnTo>
                                <a:cubicBezTo>
                                  <a:pt x="230" y="355"/>
                                  <a:pt x="230" y="355"/>
                                  <a:pt x="230" y="355"/>
                                </a:cubicBezTo>
                                <a:cubicBezTo>
                                  <a:pt x="230" y="302"/>
                                  <a:pt x="230" y="302"/>
                                  <a:pt x="230" y="302"/>
                                </a:cubicBezTo>
                                <a:cubicBezTo>
                                  <a:pt x="9" y="302"/>
                                  <a:pt x="9" y="302"/>
                                  <a:pt x="9" y="302"/>
                                </a:cubicBezTo>
                                <a:cubicBezTo>
                                  <a:pt x="9" y="302"/>
                                  <a:pt x="17" y="346"/>
                                  <a:pt x="17" y="381"/>
                                </a:cubicBezTo>
                                <a:cubicBezTo>
                                  <a:pt x="17" y="399"/>
                                  <a:pt x="26" y="425"/>
                                  <a:pt x="62" y="425"/>
                                </a:cubicBezTo>
                                <a:cubicBezTo>
                                  <a:pt x="434" y="425"/>
                                  <a:pt x="434" y="425"/>
                                  <a:pt x="434" y="425"/>
                                </a:cubicBezTo>
                                <a:cubicBezTo>
                                  <a:pt x="469" y="425"/>
                                  <a:pt x="478" y="399"/>
                                  <a:pt x="478" y="381"/>
                                </a:cubicBezTo>
                                <a:cubicBezTo>
                                  <a:pt x="478" y="346"/>
                                  <a:pt x="487" y="302"/>
                                  <a:pt x="487" y="302"/>
                                </a:cubicBezTo>
                                <a:cubicBezTo>
                                  <a:pt x="274" y="302"/>
                                  <a:pt x="274" y="302"/>
                                  <a:pt x="274" y="302"/>
                                </a:cubicBezTo>
                                <a:lnTo>
                                  <a:pt x="274" y="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4.25pt;margin-top:217.55pt;height:31.9pt;width:523pt;z-index:251667456;mso-width-relative:page;mso-height-relative:page;" coordorigin="1762,7668" coordsize="10460,638" o:gfxdata="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">
                <o:lock v:ext="edit" aspectratio="f"/>
                <v:group id="组合 15" o:spid="_x0000_s1026" o:spt="203" style="position:absolute;left:1762;top:7668;height:638;width:10460;" coordorigin="1802,5088" coordsize="10460,638" o:gfxdata="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+jI8jvAAAANwAAAAPAAAAAAAAAAEAIAAAACIAAABkcnMvZG93bnJldi54bWxQ&#10;SwECFAAUAAAACACHTuJAMy8FnjsAAAA5AAAAFQAAAAAAAAABACAAAAALAQAAZHJzL2dyb3Vwc2hh&#10;cGV4bWwueG1sUEsFBgAAAAAGAAYAYAEAAMgDAAAAAA==&#10;">
                  <o:lock v:ext="edit" aspectratio="f"/>
                  <v:group id="组合 14" o:spid="_x0000_s1026" o:spt="203" style="position:absolute;left:3793;top:5474;height:120;width:8469;" coordorigin="4870,2120" coordsize="6750,0" o:gfxdata="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RwCq4vAAAANwAAAAPAAAAAAAAAAEAIAAAACIAAABkcnMvZG93bnJldi54bWxQ&#10;SwECFAAUAAAACACHTuJAMy8FnjsAAAA5AAAAFQAAAAAAAAABACAAAAALAQAAZHJzL2dyb3Vwc2hh&#10;cGV4bWwueG1sUEsFBgAAAAAGAAYAYAEAAMgDAAAAAA==&#10;">
                    <o:lock v:ext="edit" aspectratio="f"/>
                    <v:line id="直接连接符 10" o:spid="_x0000_s1026" o:spt="20" style="position:absolute;left:4870;top:2120;height:0;width:6750;" filled="f" stroked="t" coordsize="21600,21600" o:gfxdata="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v9XGO8AAAA&#10;2wAAAA8AAAAAAAAAAQAgAAAAIgAAAGRycy9kb3ducmV2LnhtbFBLAQIUABQAAAAIAIdO4kAzLwWe&#10;OwAAADkAAAAQAAAAAAAAAAEAIAAAAAsBAABkcnMvc2hhcGV4bWwueG1sUEsFBgAAAAAGAAYAWwEA&#10;ALUDAAAAAA==&#10;">
                      <v:fill on="f" focussize="0,0"/>
                      <v:stroke weight="3pt" color="#0C1941 [3204]" miterlimit="8" joinstyle="round" dashstyle="1 1" endcap="round"/>
                      <v:imagedata o:title=""/>
                      <o:lock v:ext="edit" aspectratio="f"/>
                    </v:line>
                    <v:line id="直接连接符 11" o:spid="_x0000_s1026" o:spt="20" style="position:absolute;left:4870;top:2120;height:0;width:1870;" filled="f" stroked="t" coordsize="21600,21600" o:gfxdata="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1nqI7sAAADc&#10;AAAADwAAAAAAAAABACAAAAAiAAAAZHJzL2Rvd25yZXYueG1sUEsBAhQAFAAAAAgAh07iQDMvBZ47&#10;AAAAOQAAABAAAAAAAAAAAQAgAAAACgEAAGRycy9zaGFwZXhtbC54bWxQSwUGAAAAAAYABgBbAQAA&#10;tAMAAAAA&#10;">
                      <v:fill on="f" focussize="0,0"/>
                      <v:stroke weight="3pt" color="#CB5200 [3204]" miterlimit="8" joinstyle="round" dashstyle="1 1" endcap="round"/>
                      <v:imagedata o:title=""/>
                      <o:lock v:ext="edit" aspectratio="f"/>
                    </v:line>
                  </v:group>
                  <v:shape id="文本框 17" o:spid="_x0000_s1026" o:spt="202" type="#_x0000_t202" style="position:absolute;left:2432;top:5088;height:638;width:1809;" filled="f" stroked="f" coordsize="21600,21600" o:gfxdata="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UOLDr4A&#10;AADcAAAADwAAAAAAAAABACAAAAAiAAAAZHJzL2Rvd25yZXYueG1sUEsBAhQAFAAAAAgAh07iQDMv&#10;BZ47AAAAOQAAABAAAAAAAAAAAQAgAAAADQEAAGRycy9zaGFwZXhtbC54bWxQSwUGAAAAAAYABgBb&#10;AQAAtwMAAAAA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autoSpaceDE/>
                            <w:autoSpaceDN/>
                            <w:bidi w:val="0"/>
                            <w:adjustRightInd/>
                            <w:snapToGrid/>
                            <w:spacing w:line="500" w:lineRule="exact"/>
                            <w:jc w:val="left"/>
                            <w:textAlignment w:val="auto"/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0C1941"/>
                              <w:sz w:val="28"/>
                              <w:szCs w:val="28"/>
                              <w:lang w:val="en-US" w:eastAsia="zh-CN"/>
                            </w:rPr>
                          </w:pPr>
                          <w:r>
                            <w:rPr>
                              <w:rFonts w:hint="eastAsia" w:ascii="汉仪旗黑-75S" w:hAnsi="汉仪旗黑-75S" w:eastAsia="汉仪旗黑-75S" w:cs="汉仪旗黑-75S"/>
                              <w:b/>
                              <w:bCs/>
                              <w:color w:val="0C1941"/>
                              <w:sz w:val="28"/>
                              <w:szCs w:val="28"/>
                              <w:lang w:val="en-US" w:eastAsia="zh-CN"/>
                            </w:rPr>
                            <w:t>实习经历</w:t>
                          </w:r>
                        </w:p>
                      </w:txbxContent>
                    </v:textbox>
                  </v:shape>
                  <v:roundrect id="圆角矩形 61" o:spid="_x0000_s1026" o:spt="2" style="position:absolute;left:1802;top:5246;height:480;width:539;v-text-anchor:middle;" fillcolor="#0C1941" filled="t" stroked="f" coordsize="21600,21600" arcsize="0.166666666666667" o:gfxdata="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xCcGvQAA&#10;ANwAAAAPAAAAAAAAAAEAIAAAACIAAABkcnMvZG93bnJldi54bWxQSwECFAAUAAAACACHTuJAMy8F&#10;njsAAAA5AAAAEAAAAAAAAAABACAAAAAMAQAAZHJzL3NoYXBleG1sLnhtbFBLBQYAAAAABgAGAFsB&#10;AAC2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</v:group>
                <v:shape id="Camille16" o:spid="_x0000_s1026" o:spt="100" style="position:absolute;left:1834;top:7895;height:325;width:378;" fillcolor="#FFFFFF [3212]" filled="t" stroked="f" coordsize="497,426" o:gfxdata="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ZFQLLsAAADb&#10;AAAADwAAAAAAAAABACAAAAAiAAAAZHJzL2Rvd25yZXYueG1sUEsBAhQAFAAAAAgAh07iQDMvBZ47&#10;AAAAOQAAABAAAAAAAAAAAQAgAAAACgEAAGRycy9zaGFwZXhtbC54bWxQSwUGAAAAAAYABgBbAQAA&#10;tAMAAAAA&#10;" path="m230,231l230,231c274,231,274,231,274,231c274,275,274,275,274,275c496,275,496,275,496,275c496,275,496,168,487,133c487,97,478,80,443,80c363,80,363,80,363,80c345,53,337,27,337,27c328,9,319,0,300,0c194,0,194,0,194,0c177,0,168,9,168,27c159,27,150,53,133,80c53,80,53,80,53,80c17,80,9,97,9,133c0,168,0,275,0,275c230,275,230,275,230,275l230,231xm186,53l186,53c194,44,194,36,212,36c284,36,284,36,284,36c300,36,300,44,309,53c309,53,319,71,319,80c177,80,177,80,177,80c186,71,186,53,186,53xm274,355l274,355c230,355,230,355,230,355c230,302,230,302,230,302c9,302,9,302,9,302c9,302,17,346,17,381c17,399,26,425,62,425c434,425,434,425,434,425c469,425,478,399,478,381c478,346,487,302,487,302c274,302,274,302,274,302l274,355xe">
                  <v:path o:connectlocs="60483761,60862692;60483761,60862692;72054192,60862692;72054192,72455586;130434186,72455586;128067082,35042209;116496651,21078148;95458973,21078148;88621582,7114086;78891583,0;51016514,0;44179123,7114086;34975212,21078148;13937534,21078148;2366519,35042209;0,72455586;60483761,72455586;60483761,60862692;48912746,13964061;48912746,13964061;55750138,9485254;74684048,9485254;81258103,13964061;83887959,21078148;46546226,21078148;48912746,13964061;72054192,93533735;72054192,93533735;60483761,93533735;60483761,79569673;2366519,79569673;4470287,100384293;16304054,111977187;114129547,111977187;125700562,100384293;128067082,79569673;72054192,79569673;72054192,93533735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-682625</wp:posOffset>
                </wp:positionH>
                <wp:positionV relativeFrom="paragraph">
                  <wp:posOffset>1080135</wp:posOffset>
                </wp:positionV>
                <wp:extent cx="6641465" cy="405130"/>
                <wp:effectExtent l="0" t="0" r="635" b="1270"/>
                <wp:wrapNone/>
                <wp:docPr id="154" name="组合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1465" cy="405130"/>
                          <a:chOff x="1802" y="39330"/>
                          <a:chExt cx="10459" cy="638"/>
                        </a:xfrm>
                      </wpg:grpSpPr>
                      <wpg:grpSp>
                        <wpg:cNvPr id="8" name="组合 14"/>
                        <wpg:cNvGrpSpPr/>
                        <wpg:grpSpPr>
                          <a:xfrm rot="0">
                            <a:off x="3793" y="39716"/>
                            <a:ext cx="8469" cy="120"/>
                            <a:chOff x="4870" y="2120"/>
                            <a:chExt cx="6750" cy="0"/>
                          </a:xfrm>
                        </wpg:grpSpPr>
                        <wps:wsp>
                          <wps:cNvPr id="10" name="直接连接符 10"/>
                          <wps:cNvCnPr/>
                          <wps:spPr>
                            <a:xfrm>
                              <a:off x="4870" y="2120"/>
                              <a:ext cx="6750" cy="0"/>
                            </a:xfrm>
                            <a:prstGeom prst="line">
                              <a:avLst/>
                            </a:prstGeom>
                            <a:ln w="38100" cap="rnd">
                              <a:solidFill>
                                <a:srgbClr val="0C1941"/>
                              </a:solidFill>
                              <a:prstDash val="sysDot"/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" name="直接连接符 11"/>
                          <wps:cNvCnPr/>
                          <wps:spPr>
                            <a:xfrm>
                              <a:off x="4870" y="2120"/>
                              <a:ext cx="1870" cy="0"/>
                            </a:xfrm>
                            <a:prstGeom prst="line">
                              <a:avLst/>
                            </a:prstGeom>
                            <a:ln w="38100" cap="rnd">
                              <a:solidFill>
                                <a:srgbClr val="CB5200"/>
                              </a:solidFill>
                              <a:prstDash val="sysDot"/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" name="文本框 17"/>
                        <wps:cNvSpPr txBox="1"/>
                        <wps:spPr>
                          <a:xfrm>
                            <a:off x="2432" y="39330"/>
                            <a:ext cx="1809" cy="6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500" w:lineRule="exact"/>
                                <w:jc w:val="left"/>
                                <w:textAlignment w:val="auto"/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0C1941"/>
                                  <w:sz w:val="28"/>
                                  <w:szCs w:val="2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汉仪旗黑-75S" w:hAnsi="汉仪旗黑-75S" w:eastAsia="汉仪旗黑-75S" w:cs="汉仪旗黑-75S"/>
                                  <w:b/>
                                  <w:bCs/>
                                  <w:color w:val="0C1941"/>
                                  <w:sz w:val="28"/>
                                  <w:szCs w:val="28"/>
                                  <w:lang w:val="en-US" w:eastAsia="zh-CN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g:grpSp>
                        <wpg:cNvPr id="150" name="组合 150"/>
                        <wpg:cNvGrpSpPr/>
                        <wpg:grpSpPr>
                          <a:xfrm rot="0">
                            <a:off x="1802" y="39488"/>
                            <a:ext cx="539" cy="480"/>
                            <a:chOff x="1762" y="3956"/>
                            <a:chExt cx="450" cy="400"/>
                          </a:xfrm>
                        </wpg:grpSpPr>
                        <wps:wsp>
                          <wps:cNvPr id="61" name="圆角矩形 61"/>
                          <wps:cNvSpPr/>
                          <wps:spPr>
                            <a:xfrm>
                              <a:off x="1762" y="3956"/>
                              <a:ext cx="450" cy="400"/>
                            </a:xfrm>
                            <a:prstGeom prst="roundRect">
                              <a:avLst/>
                            </a:prstGeom>
                            <a:solidFill>
                              <a:srgbClr val="0C194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s:wsp>
                          <wps:cNvPr id="151" name="Camille4"/>
                          <wps:cNvSpPr/>
                          <wps:spPr>
                            <a:xfrm>
                              <a:off x="1827" y="4033"/>
                              <a:ext cx="320" cy="24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1037677" y="64759693"/>
                                </a:cxn>
                                <a:cxn ang="0">
                                  <a:pos x="21037677" y="64759693"/>
                                </a:cxn>
                                <a:cxn ang="0">
                                  <a:pos x="41812603" y="85650030"/>
                                </a:cxn>
                                <a:cxn ang="0">
                                  <a:pos x="65216801" y="99489456"/>
                                </a:cxn>
                                <a:cxn ang="0">
                                  <a:pos x="88621582" y="87999945"/>
                                </a:cxn>
                                <a:cxn ang="0">
                                  <a:pos x="102559117" y="67370840"/>
                                </a:cxn>
                                <a:cxn ang="0">
                                  <a:pos x="65216801" y="85650030"/>
                                </a:cxn>
                                <a:cxn ang="0">
                                  <a:pos x="21037677" y="64759693"/>
                                </a:cxn>
                                <a:cxn ang="0">
                                  <a:pos x="128067082" y="32379846"/>
                                </a:cxn>
                                <a:cxn ang="0">
                                  <a:pos x="128067082" y="32379846"/>
                                </a:cxn>
                                <a:cxn ang="0">
                                  <a:pos x="72054192" y="2349915"/>
                                </a:cxn>
                                <a:cxn ang="0">
                                  <a:pos x="58116657" y="2349915"/>
                                </a:cxn>
                                <a:cxn ang="0">
                                  <a:pos x="2366519" y="32379846"/>
                                </a:cxn>
                                <a:cxn ang="0">
                                  <a:pos x="2366519" y="41780672"/>
                                </a:cxn>
                                <a:cxn ang="0">
                                  <a:pos x="58116657" y="71810022"/>
                                </a:cxn>
                                <a:cxn ang="0">
                                  <a:pos x="72054192" y="71810022"/>
                                </a:cxn>
                                <a:cxn ang="0">
                                  <a:pos x="107292740" y="50919685"/>
                                </a:cxn>
                                <a:cxn ang="0">
                                  <a:pos x="69950424" y="41780672"/>
                                </a:cxn>
                                <a:cxn ang="0">
                                  <a:pos x="65216801" y="43869357"/>
                                </a:cxn>
                                <a:cxn ang="0">
                                  <a:pos x="53383034" y="34729762"/>
                                </a:cxn>
                                <a:cxn ang="0">
                                  <a:pos x="65216801" y="27940664"/>
                                </a:cxn>
                                <a:cxn ang="0">
                                  <a:pos x="77050567" y="32379846"/>
                                </a:cxn>
                                <a:cxn ang="0">
                                  <a:pos x="116496651" y="46219272"/>
                                </a:cxn>
                                <a:cxn ang="0">
                                  <a:pos x="128067082" y="41780672"/>
                                </a:cxn>
                                <a:cxn ang="0">
                                  <a:pos x="128067082" y="32379846"/>
                                </a:cxn>
                                <a:cxn ang="0">
                                  <a:pos x="111763028" y="90349861"/>
                                </a:cxn>
                                <a:cxn ang="0">
                                  <a:pos x="111763028" y="90349861"/>
                                </a:cxn>
                                <a:cxn ang="0">
                                  <a:pos x="121229691" y="87999945"/>
                                </a:cxn>
                                <a:cxn ang="0">
                                  <a:pos x="116496651" y="46219272"/>
                                </a:cxn>
                                <a:cxn ang="0">
                                  <a:pos x="107292740" y="50919685"/>
                                </a:cxn>
                                <a:cxn ang="0">
                                  <a:pos x="111763028" y="90349861"/>
                                </a:cxn>
                              </a:cxnLst>
                              <a:rect l="0" t="0" r="0" b="0"/>
                              <a:pathLst>
                                <a:path w="497" h="382">
                                  <a:moveTo>
                                    <a:pt x="80" y="248"/>
                                  </a:moveTo>
                                  <a:lnTo>
                                    <a:pt x="80" y="248"/>
                                  </a:lnTo>
                                  <a:cubicBezTo>
                                    <a:pt x="97" y="293"/>
                                    <a:pt x="106" y="311"/>
                                    <a:pt x="159" y="328"/>
                                  </a:cubicBezTo>
                                  <a:cubicBezTo>
                                    <a:pt x="203" y="355"/>
                                    <a:pt x="230" y="381"/>
                                    <a:pt x="248" y="381"/>
                                  </a:cubicBezTo>
                                  <a:cubicBezTo>
                                    <a:pt x="266" y="381"/>
                                    <a:pt x="293" y="355"/>
                                    <a:pt x="337" y="337"/>
                                  </a:cubicBezTo>
                                  <a:cubicBezTo>
                                    <a:pt x="390" y="311"/>
                                    <a:pt x="372" y="311"/>
                                    <a:pt x="390" y="258"/>
                                  </a:cubicBezTo>
                                  <a:cubicBezTo>
                                    <a:pt x="248" y="328"/>
                                    <a:pt x="248" y="328"/>
                                    <a:pt x="248" y="328"/>
                                  </a:cubicBezTo>
                                  <a:lnTo>
                                    <a:pt x="80" y="248"/>
                                  </a:lnTo>
                                  <a:close/>
                                  <a:moveTo>
                                    <a:pt x="487" y="124"/>
                                  </a:moveTo>
                                  <a:lnTo>
                                    <a:pt x="487" y="124"/>
                                  </a:lnTo>
                                  <a:cubicBezTo>
                                    <a:pt x="274" y="9"/>
                                    <a:pt x="274" y="9"/>
                                    <a:pt x="274" y="9"/>
                                  </a:cubicBezTo>
                                  <a:cubicBezTo>
                                    <a:pt x="266" y="0"/>
                                    <a:pt x="239" y="0"/>
                                    <a:pt x="221" y="9"/>
                                  </a:cubicBezTo>
                                  <a:cubicBezTo>
                                    <a:pt x="9" y="124"/>
                                    <a:pt x="9" y="124"/>
                                    <a:pt x="9" y="124"/>
                                  </a:cubicBezTo>
                                  <a:cubicBezTo>
                                    <a:pt x="0" y="133"/>
                                    <a:pt x="0" y="142"/>
                                    <a:pt x="9" y="160"/>
                                  </a:cubicBezTo>
                                  <a:cubicBezTo>
                                    <a:pt x="221" y="275"/>
                                    <a:pt x="221" y="275"/>
                                    <a:pt x="221" y="275"/>
                                  </a:cubicBezTo>
                                  <a:cubicBezTo>
                                    <a:pt x="239" y="284"/>
                                    <a:pt x="266" y="284"/>
                                    <a:pt x="274" y="275"/>
                                  </a:cubicBezTo>
                                  <a:cubicBezTo>
                                    <a:pt x="408" y="195"/>
                                    <a:pt x="408" y="195"/>
                                    <a:pt x="408" y="195"/>
                                  </a:cubicBezTo>
                                  <a:cubicBezTo>
                                    <a:pt x="266" y="160"/>
                                    <a:pt x="266" y="160"/>
                                    <a:pt x="266" y="160"/>
                                  </a:cubicBezTo>
                                  <a:cubicBezTo>
                                    <a:pt x="257" y="160"/>
                                    <a:pt x="257" y="168"/>
                                    <a:pt x="248" y="168"/>
                                  </a:cubicBezTo>
                                  <a:cubicBezTo>
                                    <a:pt x="221" y="168"/>
                                    <a:pt x="203" y="151"/>
                                    <a:pt x="203" y="133"/>
                                  </a:cubicBezTo>
                                  <a:cubicBezTo>
                                    <a:pt x="203" y="124"/>
                                    <a:pt x="221" y="107"/>
                                    <a:pt x="248" y="107"/>
                                  </a:cubicBezTo>
                                  <a:cubicBezTo>
                                    <a:pt x="266" y="107"/>
                                    <a:pt x="284" y="115"/>
                                    <a:pt x="293" y="124"/>
                                  </a:cubicBezTo>
                                  <a:cubicBezTo>
                                    <a:pt x="443" y="177"/>
                                    <a:pt x="443" y="177"/>
                                    <a:pt x="443" y="177"/>
                                  </a:cubicBezTo>
                                  <a:cubicBezTo>
                                    <a:pt x="487" y="160"/>
                                    <a:pt x="487" y="160"/>
                                    <a:pt x="487" y="160"/>
                                  </a:cubicBezTo>
                                  <a:cubicBezTo>
                                    <a:pt x="496" y="142"/>
                                    <a:pt x="496" y="133"/>
                                    <a:pt x="487" y="124"/>
                                  </a:cubicBezTo>
                                  <a:close/>
                                  <a:moveTo>
                                    <a:pt x="425" y="346"/>
                                  </a:moveTo>
                                  <a:lnTo>
                                    <a:pt x="425" y="346"/>
                                  </a:lnTo>
                                  <a:cubicBezTo>
                                    <a:pt x="416" y="355"/>
                                    <a:pt x="452" y="364"/>
                                    <a:pt x="461" y="337"/>
                                  </a:cubicBezTo>
                                  <a:cubicBezTo>
                                    <a:pt x="469" y="213"/>
                                    <a:pt x="443" y="177"/>
                                    <a:pt x="443" y="177"/>
                                  </a:cubicBezTo>
                                  <a:cubicBezTo>
                                    <a:pt x="408" y="195"/>
                                    <a:pt x="408" y="195"/>
                                    <a:pt x="408" y="195"/>
                                  </a:cubicBezTo>
                                  <a:cubicBezTo>
                                    <a:pt x="408" y="195"/>
                                    <a:pt x="443" y="222"/>
                                    <a:pt x="425" y="34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53.75pt;margin-top:85.05pt;height:31.9pt;width:522.95pt;z-index:251666432;mso-width-relative:page;mso-height-relative:page;" coordorigin="1802,39330" coordsize="10459,638" o:gfxdata="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">
                <o:lock v:ext="edit" aspectratio="f"/>
                <v:group id="组合 14" o:spid="_x0000_s1026" o:spt="203" style="position:absolute;left:3793;top:39716;height:120;width:8469;" coordorigin="4870,2120" coordsize="6750,0" o:gfxdata="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mvPm5boAAADaAAAADwAAAAAAAAABACAAAAAiAAAAZHJzL2Rvd25yZXYueG1sUEsB&#10;AhQAFAAAAAgAh07iQDMvBZ47AAAAOQAAABUAAAAAAAAAAQAgAAAACQEAAGRycy9ncm91cHNoYXBl&#10;eG1sLnhtbFBLBQYAAAAABgAGAGABAADGAwAAAAA=&#10;">
                  <o:lock v:ext="edit" aspectratio="f"/>
                  <v:line id="_x0000_s1026" o:spid="_x0000_s1026" o:spt="20" style="position:absolute;left:4870;top:2120;height:0;width:6750;" filled="f" stroked="t" coordsize="21600,21600" o:gfxdata="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BTEF7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3pt" color="#0C1941 [3204]" miterlimit="8" joinstyle="round" dashstyle="1 1" endcap="round"/>
                    <v:imagedata o:title=""/>
                    <o:lock v:ext="edit" aspectratio="f"/>
                  </v:line>
                  <v:line id="直接连接符 11" o:spid="_x0000_s1026" o:spt="20" style="position:absolute;left:4870;top:2120;height:0;width:1870;" filled="f" stroked="t" coordsize="21600,21600" o:gfxdata="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39eFK5AAAA3AAA&#10;AA8AAAAAAAAAAQAgAAAAIgAAAGRycy9kb3ducmV2LnhtbFBLAQIUABQAAAAIAIdO4kAzLwWeOwAA&#10;ADkAAAAQAAAAAAAAAAEAIAAAAAgBAABkcnMvc2hhcGV4bWwueG1sUEsFBgAAAAAGAAYAWwEAALID&#10;AAAAAA==&#10;">
                    <v:fill on="f" focussize="0,0"/>
                    <v:stroke weight="3pt" color="#CB5200 [3204]" miterlimit="8" joinstyle="round" dashstyle="1 1" endcap="round"/>
                    <v:imagedata o:title=""/>
                    <o:lock v:ext="edit" aspectratio="f"/>
                  </v:line>
                </v:group>
                <v:shape id="文本框 17" o:spid="_x0000_s1026" o:spt="202" type="#_x0000_t202" style="position:absolute;left:2432;top:39330;height:638;width:1809;" filled="f" stroked="f" coordsize="21600,21600" o:gfxdata="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5xl/vQAA&#10;ANw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500" w:lineRule="exact"/>
                          <w:jc w:val="left"/>
                          <w:textAlignment w:val="auto"/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0C1941"/>
                            <w:sz w:val="28"/>
                            <w:szCs w:val="28"/>
                            <w:lang w:val="en-US" w:eastAsia="zh-CN"/>
                          </w:rPr>
                        </w:pPr>
                        <w:r>
                          <w:rPr>
                            <w:rFonts w:hint="eastAsia" w:ascii="汉仪旗黑-75S" w:hAnsi="汉仪旗黑-75S" w:eastAsia="汉仪旗黑-75S" w:cs="汉仪旗黑-75S"/>
                            <w:b/>
                            <w:bCs/>
                            <w:color w:val="0C1941"/>
                            <w:sz w:val="28"/>
                            <w:szCs w:val="28"/>
                            <w:lang w:val="en-US" w:eastAsia="zh-CN"/>
                          </w:rPr>
                          <w:t>教育背景</w:t>
                        </w:r>
                      </w:p>
                    </w:txbxContent>
                  </v:textbox>
                </v:shape>
                <v:group id="_x0000_s1026" o:spid="_x0000_s1026" o:spt="203" style="position:absolute;left:1802;top:39488;height:480;width:539;" coordorigin="1762,3956" coordsize="450,400" o:gfxdata="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J4pssy+AAAA3AAAAA8AAAAAAAAAAQAgAAAAIgAAAGRycy9kb3ducmV2Lnht&#10;bFBLAQIUABQAAAAIAIdO4kAzLwWeOwAAADkAAAAVAAAAAAAAAAEAIAAAAA0BAABkcnMvZ3JvdXBz&#10;aGFwZXhtbC54bWxQSwUGAAAAAAYABgBgAQAAygMAAAAA&#10;">
                  <o:lock v:ext="edit" aspectratio="f"/>
                  <v:roundrect id="_x0000_s1026" o:spid="_x0000_s1026" o:spt="2" style="position:absolute;left:1762;top:3956;height:400;width:450;v-text-anchor:middle;" fillcolor="#0C1941" filled="t" stroked="f" coordsize="21600,21600" arcsize="0.166666666666667" o:gfxdata="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ENvarvQAA&#10;ANsAAAAPAAAAAAAAAAEAIAAAACIAAABkcnMvZG93bnJldi54bWxQSwECFAAUAAAACACHTuJAMy8F&#10;njsAAAA5AAAAEAAAAAAAAAABACAAAAAMAQAAZHJzL3NoYXBleG1sLnhtbFBLBQYAAAAABgAGAFsB&#10;AAC2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oundrect>
                  <v:shape id="Camille4" o:spid="_x0000_s1026" o:spt="100" style="position:absolute;left:1827;top:4033;height:246;width:320;" fillcolor="#FFFFFF [3212]" filled="t" stroked="f" coordsize="497,382" o:gfxdata="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ZzLkugAAANwA&#10;AAAPAAAAAAAAAAEAIAAAACIAAABkcnMvZG93bnJldi54bWxQSwECFAAUAAAACACHTuJAMy8FnjsA&#10;AAA5AAAAEAAAAAAAAAABACAAAAAJAQAAZHJzL3NoYXBleG1sLnhtbFBLBQYAAAAABgAGAFsBAACz&#10;AwAAAAA=&#10;" path="m80,248l80,248c97,293,106,311,159,328c203,355,230,381,248,381c266,381,293,355,337,337c390,311,372,311,390,258c248,328,248,328,248,328l80,248xm487,124l487,124c274,9,274,9,274,9c266,0,239,0,221,9c9,124,9,124,9,124c0,133,0,142,9,160c221,275,221,275,221,275c239,284,266,284,274,275c408,195,408,195,408,195c266,160,266,160,266,160c257,160,257,168,248,168c221,168,203,151,203,133c203,124,221,107,248,107c266,107,284,115,293,124c443,177,443,177,443,177c487,160,487,160,487,160c496,142,496,133,487,124xm425,346l425,346c416,355,452,364,461,337c469,213,443,177,443,177c408,195,408,195,408,195c408,195,443,222,425,346xe">
                    <v:path o:connectlocs="21037677,64759693;21037677,64759693;41812603,85650030;65216801,99489456;88621582,87999945;102559117,67370840;65216801,85650030;21037677,64759693;128067082,32379846;128067082,32379846;72054192,2349915;58116657,2349915;2366519,32379846;2366519,41780672;58116657,71810022;72054192,71810022;107292740,50919685;69950424,41780672;65216801,43869357;53383034,34729762;65216801,27940664;77050567,32379846;116496651,46219272;128067082,41780672;128067082,32379846;111763028,90349861;111763028,90349861;121229691,87999945;116496651,46219272;107292740,50919685;111763028,90349861" o:connectangles="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/>
    <w:p>
      <w:bookmarkStart w:id="0" w:name="_GoBack"/>
      <w:bookmarkEnd w:id="0"/>
      <w: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-1151890</wp:posOffset>
            </wp:positionH>
            <wp:positionV relativeFrom="paragraph">
              <wp:posOffset>-1146175</wp:posOffset>
            </wp:positionV>
            <wp:extent cx="7584440" cy="10965815"/>
            <wp:effectExtent l="0" t="0" r="10160" b="6985"/>
            <wp:wrapNone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1096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1563370</wp:posOffset>
            </wp:positionH>
            <wp:positionV relativeFrom="paragraph">
              <wp:posOffset>2131060</wp:posOffset>
            </wp:positionV>
            <wp:extent cx="2591435" cy="2579370"/>
            <wp:effectExtent l="12700" t="12700" r="24765" b="24130"/>
            <wp:wrapNone/>
            <wp:docPr id="15" name="图片 7" descr="D:\常用资料\稻壳模板\素材\简历头像规范\用于圆形和方形头像500x500\03.jpg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D:\常用资料\稻壳模板\素材\简历头像规范\用于圆形和方形头像500x500\03.jpg03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2579370"/>
                    </a:xfrm>
                    <a:prstGeom prst="ellipse">
                      <a:avLst/>
                    </a:prstGeom>
                    <a:noFill/>
                    <a:ln w="12700">
                      <a:solidFill>
                        <a:srgbClr val="0C1941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4729480</wp:posOffset>
                </wp:positionV>
                <wp:extent cx="5605145" cy="1332865"/>
                <wp:effectExtent l="0" t="0" r="0" b="0"/>
                <wp:wrapNone/>
                <wp:docPr id="98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5145" cy="133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0C1941"/>
                                <w:sz w:val="112"/>
                                <w:szCs w:val="11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汉仪旗黑-75S" w:hAnsi="汉仪旗黑-75S" w:eastAsia="汉仪旗黑-75S" w:cs="汉仪旗黑-75S"/>
                                <w:b/>
                                <w:bCs/>
                                <w:color w:val="0C1941"/>
                                <w:sz w:val="112"/>
                                <w:szCs w:val="112"/>
                                <w:lang w:val="en-US" w:eastAsia="zh-CN"/>
                              </w:rPr>
                              <w:t>期待您的答复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1" o:spid="_x0000_s1026" o:spt="202" type="#_x0000_t202" style="position:absolute;left:0pt;margin-left:2.7pt;margin-top:372.4pt;height:104.95pt;width:441.35pt;z-index:251659264;mso-width-relative:page;mso-height-relative:page;" filled="f" stroked="f" coordsize="21600,21600" o:gfxdata="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1tQQPaAAAACQEAAA8AAAAAAAAAAQAgAAAAIgAA&#10;AGRycy9kb3ducmV2LnhtbFBLAQIUABQAAAAIAIdO4kBlbBOVPwIAAGkEAAAOAAAAAAAAAAEAIAAA&#10;ACk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0C1941"/>
                          <w:sz w:val="112"/>
                          <w:szCs w:val="112"/>
                          <w:lang w:val="en-US" w:eastAsia="zh-CN"/>
                        </w:rPr>
                      </w:pPr>
                      <w:r>
                        <w:rPr>
                          <w:rFonts w:hint="eastAsia" w:ascii="汉仪旗黑-75S" w:hAnsi="汉仪旗黑-75S" w:eastAsia="汉仪旗黑-75S" w:cs="汉仪旗黑-75S"/>
                          <w:b/>
                          <w:bCs/>
                          <w:color w:val="0C1941"/>
                          <w:sz w:val="112"/>
                          <w:szCs w:val="112"/>
                          <w:lang w:val="en-US" w:eastAsia="zh-CN"/>
                        </w:rPr>
                        <w:t>期待您的答复</w:t>
                      </w:r>
                    </w:p>
                  </w:txbxContent>
                </v:textbox>
              </v:shape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  <w:embedRegular r:id="rId1" w:fontKey="{EB6219B0-5DC6-44DA-8417-0D0B57CDD6EF}"/>
  </w:font>
  <w:font w:name="宋体">
    <w:panose1 w:val="02010600030101010101"/>
    <w:charset w:val="80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2" w:fontKey="{F12C2845-166E-43A9-AB4A-74C53F42A50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3" w:fontKey="{C5C607E1-003A-4F9F-B3DE-54FEB0EDC7E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ED2099DC-40C4-43E0-A968-A2C088AA3A9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44C375D2-0D88-45BA-8A72-2D94079FDAE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6" w:fontKey="{E0596C34-DB88-4377-AEFE-9060958C3F72}"/>
  </w:font>
  <w:font w:name="汉仪旗黑-75S">
    <w:panose1 w:val="00020600040101010101"/>
    <w:charset w:val="86"/>
    <w:family w:val="auto"/>
    <w:pitch w:val="default"/>
    <w:sig w:usb0="A00002BF" w:usb1="3ACF7CFA" w:usb2="00000016" w:usb3="00000000" w:csb0="0004009F" w:csb1="DFD70000"/>
    <w:embedRegular r:id="rId7" w:fontKey="{89855915-ABC8-4A8F-91C2-FB965D1A7961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8" w:fontKey="{839F4116-5C75-4B1E-9AEE-FE2DF93F59B2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9" w:fontKey="{748671B1-DA2A-4C0D-B63A-D6F73A2FD15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7"/>
  <w:embedTrueTypeFonts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C65FFD"/>
    <w:rsid w:val="0AB60A61"/>
    <w:rsid w:val="105D6840"/>
    <w:rsid w:val="11555F35"/>
    <w:rsid w:val="2C68270B"/>
    <w:rsid w:val="43DC78D7"/>
    <w:rsid w:val="4CAC3C12"/>
    <w:rsid w:val="55E51AB6"/>
    <w:rsid w:val="65741E18"/>
    <w:rsid w:val="6905270A"/>
    <w:rsid w:val="75315812"/>
    <w:rsid w:val="7CC65FFD"/>
    <w:rsid w:val="7D3E2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rPr>
      <w:sz w:val="24"/>
    </w:rPr>
  </w:style>
  <w:style w:type="character" w:styleId="5">
    <w:name w:val="FollowedHyperlink"/>
    <w:basedOn w:val="4"/>
    <w:qFormat/>
    <w:uiPriority w:val="0"/>
    <w:rPr>
      <w:color w:val="800080"/>
      <w:u w:val="single"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1.sv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office6\templates\download\198e499b-7d4d-48eb-a958-ce2efa52de5c\&#25758;&#33394;&#31616;&#32422;&#24212;&#23626;&#27605;&#19994;&#29983;ui&#35774;&#35745;&#24072;&#31616;&#21382;&#22871;&#35013;&#21547;&#33258;&#33616;&#20449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撞色简约应届毕业生ui设计师简历套装含自荐信.docx</Template>
  <Pages>5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2021-12-25T15:26:00Z</dcterms:created>
  <dc:creator>camille</dc:creator>
  <cp:lastModifiedBy>慕岑</cp:lastModifiedBy>
  <dcterms:modified xsi:type="dcterms:W3CDTF">2022-01-21T15:39:08Z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KSOTemplateUUID">
    <vt:lpwstr>v1.0_mb_mcenbeLvxT8VftGtLzDVCw==</vt:lpwstr>
  </property>
  <property fmtid="{D5CDD505-2E9C-101B-9397-08002B2CF9AE}" pid="4" name="ICV">
    <vt:lpwstr>553B87DAB6E2445891ECB8259EA534EA</vt:lpwstr>
  </property>
</Properties>
</file>