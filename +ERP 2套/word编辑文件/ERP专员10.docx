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3325495</wp:posOffset>
                </wp:positionV>
                <wp:extent cx="6915150" cy="4563110"/>
                <wp:effectExtent l="0" t="0" r="381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2885" y="3464560"/>
                          <a:ext cx="6915150" cy="4563110"/>
                          <a:chOff x="9085" y="5980"/>
                          <a:chExt cx="10224" cy="7186"/>
                        </a:xfrm>
                      </wpg:grpSpPr>
                      <wps:wsp>
                        <wps:cNvPr id="10" name="求职意向"/>
                        <wps:cNvSpPr txBox="1"/>
                        <wps:spPr>
                          <a:xfrm>
                            <a:off x="9111" y="5980"/>
                            <a:ext cx="10198" cy="4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 | 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085" y="6539"/>
                            <a:ext cx="10206" cy="6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时间：2019.09-2020.06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单位：广州XXX有限公司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职务：ERP专员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收集、整理用户对ERP系统的使用意见及建议，归纳、整理成为系统需求文档；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对用户使用ERP系统进行指导和培训；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解答并处理ERP系统使用过程中用户遇到的困难和问题；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跟踪、处理ERP系统异常数据；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ERP用户帐号的管理、流程及权限管理；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协助部门主管做好公司ERP系统的规划、建设、运维，及与各部门间协作工作；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参与公司OA等相关信息化平台的流程建设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时间：2015.11-2019.05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单位：广州XXX有限公司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职务：ERP专员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负责：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负责公司信息化建设方案的规划、制定、实施与过程监督。负责公司IT系统，ERP系统、公司网站维护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负责ERP系统日常维护、管理，数据异常处理流程完善，系统故障处理等工作，确保ERP系统的正确运行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根据公司需要报表开发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  <w:t>负责公司内部ERP系统相关知识的培训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5pt;margin-top:261.85pt;height:359.3pt;width:544.5pt;z-index:251663360;mso-width-relative:page;mso-height-relative:page;" coordorigin="9085,5980" coordsize="10224,7186" o:gfxdata="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G4UPQzbAAAADAEA&#10;AA8AAAAAAAAAAQAgAAAAIgAAAGRycy9kb3ducmV2LnhtbFBLAQIUABQAAAAIAIdO4kChsgy6NAMA&#10;AIUIAAAOAAAAAAAAAAEAIAAAACoBAABkcnMvZTJvRG9jLnhtbFBLBQYAAAAABgAGAFkBAADQBgAA&#10;AAA=&#10;">
                <o:lock v:ext="edit" aspectratio="f"/>
                <v:shape id="求职意向" o:spid="_x0000_s1026" o:spt="202" type="#_x0000_t202" style="position:absolute;left:9111;top:5980;height:430;width:10198;" fillcolor="#333F50 [2415]" filled="t" stroked="f" coordsize="21600,21600" o:gfxdata="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5cY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 | Work Experience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85;top:6539;height:6627;width:10206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时间：2019.09-2020.06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单位：广州XXX有限公司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职务：ERP专员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收集、整理用户对ERP系统的使用意见及建议，归纳、整理成为系统需求文档；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对用户使用ERP系统进行指导和培训；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解答并处理ERP系统使用过程中用户遇到的困难和问题；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跟踪、处理ERP系统异常数据；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ERP用户帐号的管理、流程及权限管理；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协助部门主管做好公司ERP系统的规划、建设、运维，及与各部门间协作工作；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参与公司OA等相关信息化平台的流程建设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时间：2015.11-2019.05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单位：广州XXX有限公司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职务：ERP专员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负责：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负责公司信息化建设方案的规划、制定、实施与过程监督。负责公司IT系统，ERP系统、公司网站维护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负责ERP系统日常维护、管理，数据异常处理流程完善，系统故障处理等工作，确保ERP系统的正确运行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根据公司需要报表开发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  <w:t>负责公司内部ERP系统相关知识的培训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8207375</wp:posOffset>
                </wp:positionV>
                <wp:extent cx="6915150" cy="746760"/>
                <wp:effectExtent l="0" t="0" r="381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15150" cy="746760"/>
                          <a:chOff x="9085" y="5980"/>
                          <a:chExt cx="10224" cy="1176"/>
                        </a:xfrm>
                      </wpg:grpSpPr>
                      <wps:wsp>
                        <wps:cNvPr id="31" name="求职意向"/>
                        <wps:cNvSpPr txBox="1"/>
                        <wps:spPr>
                          <a:xfrm>
                            <a:off x="9111" y="5980"/>
                            <a:ext cx="10198" cy="4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现持证书 | Certificate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11"/>
                        <wps:cNvSpPr txBox="1"/>
                        <wps:spPr>
                          <a:xfrm>
                            <a:off x="9085" y="6539"/>
                            <a:ext cx="10206" cy="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高级计算机技能证书、ERP二级技能证书、大学四级英语证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5pt;margin-top:646.25pt;height:58.8pt;width:544.5pt;z-index:251666432;mso-width-relative:page;mso-height-relative:page;" coordorigin="9085,5980" coordsize="10224,1176" o:gfxdata="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7DHXodsAAAANAQAADwAAAAAAAAABACAA&#10;AAAiAAAAZHJzL2Rvd25yZXYueG1sUEsBAhQAFAAAAAgAh07iQG5GnYsnAwAAeggAAA4AAAAAAAAA&#10;AQAgAAAAKgEAAGRycy9lMm9Eb2MueG1sUEsFBgAAAAAGAAYAWQEAAMMGAAAAAA==&#10;">
                <o:lock v:ext="edit" aspectratio="f"/>
                <v:shape id="求职意向" o:spid="_x0000_s1026" o:spt="202" type="#_x0000_t202" style="position:absolute;left:9111;top:5980;height:430;width:10198;" fillcolor="#333F50 [2415]" filled="t" stroked="f" coordsize="21600,21600" o:gfxdata="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QIh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现持证书 | Certificate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85;top:6539;height:617;width:10206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高级计算机技能证书、ERP二级技能证书、大学四级英语证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9272905</wp:posOffset>
                </wp:positionV>
                <wp:extent cx="6915150" cy="1258570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2885" y="8895080"/>
                          <a:ext cx="6915150" cy="1258570"/>
                          <a:chOff x="9085" y="5980"/>
                          <a:chExt cx="10224" cy="1982"/>
                        </a:xfrm>
                      </wpg:grpSpPr>
                      <wps:wsp>
                        <wps:cNvPr id="16" name="求职意向"/>
                        <wps:cNvSpPr txBox="1"/>
                        <wps:spPr>
                          <a:xfrm>
                            <a:off x="9111" y="5980"/>
                            <a:ext cx="10198" cy="4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 | 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1"/>
                        <wps:cNvSpPr txBox="1"/>
                        <wps:spPr>
                          <a:xfrm>
                            <a:off x="9085" y="6539"/>
                            <a:ext cx="10206" cy="1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420" w:firstLineChars="2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本人熟悉房屋交易流程，具有5年ERP系统管理、维护工作经验，熟悉ERP运行原理，具备良好的应变能力和承压能力，有强烈的事业、责任心和积极的工作态度具有较强的沟通能力及协调能力，心态积极、性格外向，工作细心，责任心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5pt;margin-top:730.15pt;height:99.1pt;width:544.5pt;z-index:251665408;mso-width-relative:page;mso-height-relative:page;" coordorigin="9085,5980" coordsize="10224,1982" o:gfxdata="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LFJiLjcAAAADQEA&#10;AA8AAAAAAAAAAQAgAAAAIgAAAGRycy9kb3ducmV2LnhtbFBLAQIUABQAAAAIAIdO4kB5PSwvMwMA&#10;AIcIAAAOAAAAAAAAAAEAIAAAACsBAABkcnMvZTJvRG9jLnhtbFBLBQYAAAAABgAGAFkBAADQBgAA&#10;AAA=&#10;">
                <o:lock v:ext="edit" aspectratio="f"/>
                <v:shape id="求职意向" o:spid="_x0000_s1026" o:spt="202" type="#_x0000_t202" style="position:absolute;left:9111;top:5980;height:430;width:10198;" fillcolor="#333F50 [2415]" filled="t" stroked="f" coordsize="21600,21600" o:gfxdata="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xxMa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 | Assessment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85;top:6539;height:1423;width:1020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420" w:firstLineChars="2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本人熟悉房屋交易流程，具有5年ERP系统管理、维护工作经验，熟悉ERP运行原理，具备良好的应变能力和承压能力，有强烈的事业、责任心和积极的工作态度具有较强的沟通能力及协调能力，心态积极、性格外向，工作细心，责任心强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2221865</wp:posOffset>
                </wp:positionV>
                <wp:extent cx="6915150" cy="784860"/>
                <wp:effectExtent l="0" t="0" r="381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2885" y="2426970"/>
                          <a:ext cx="6915150" cy="784860"/>
                          <a:chOff x="9085" y="5980"/>
                          <a:chExt cx="10224" cy="1236"/>
                        </a:xfrm>
                      </wpg:grpSpPr>
                      <wps:wsp>
                        <wps:cNvPr id="21" name="求职意向"/>
                        <wps:cNvSpPr txBox="1"/>
                        <wps:spPr>
                          <a:xfrm>
                            <a:off x="9111" y="5980"/>
                            <a:ext cx="10198" cy="4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6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 |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11"/>
                        <wps:cNvSpPr txBox="1"/>
                        <wps:spPr>
                          <a:xfrm>
                            <a:off x="9085" y="6539"/>
                            <a:ext cx="10206" cy="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时间：2012.09-2015.06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学校：深圳经济贸易大学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专业：电子商务/本科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5pt;margin-top:174.95pt;height:61.8pt;width:544.5pt;z-index:251664384;mso-width-relative:page;mso-height-relative:page;" coordorigin="9085,5980" coordsize="10224,1236" o:gfxdata="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XkQ8E2wAAAAsBAAAP&#10;AAAAAAAAAAEAIAAAACIAAABkcnMvZG93bnJldi54bWxQSwECFAAUAAAACACHTuJA2Vp8STIDAACF&#10;CAAADgAAAAAAAAABACAAAAAqAQAAZHJzL2Uyb0RvYy54bWxQSwUGAAAAAAYABgBZAQAAzgYAAAAA&#10;">
                <o:lock v:ext="edit" aspectratio="f"/>
                <v:shape id="求职意向" o:spid="_x0000_s1026" o:spt="202" type="#_x0000_t202" style="position:absolute;left:9111;top:5980;height:430;width:10198;" fillcolor="#333F50 [2415]" filled="t" stroked="f" coordsize="21600,21600" o:gfxdata="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mR6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6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 | Education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85;top:6539;height:677;width:10206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时间：2012.09-2015.06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学校：深圳经济贸易大学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专业：电子商务/本科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-19685</wp:posOffset>
                </wp:positionV>
                <wp:extent cx="7611745" cy="1270635"/>
                <wp:effectExtent l="0" t="0" r="8255" b="9525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35610" y="307975"/>
                          <a:ext cx="7611745" cy="127063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1.3pt;margin-top:-1.55pt;height:100.05pt;width:599.35pt;z-index:-251657216;v-text-anchor:middle;mso-width-relative:page;mso-height-relative:page;" fillcolor="#E7E6E6 [3214]" filled="t" stroked="f" coordsize="21600,21600" o:gfxdata="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qE7snNkAAAAJAQAADwAAAAAAAAABACAAAAAiAAAAZHJzL2Rvd25y&#10;ZXYueG1sUEsBAhQAFAAAAAgAh07iQDhvcymoAgAAHQUAAA4AAAAAAAAAAQAgAAAAKAEAAGRycy9l&#10;Mm9Eb2MueG1sUEsFBgAAAAAGAAYAWQEAAEIGAAAAAA==&#10;">
                <v:fill on="t" opacity="52428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687070</wp:posOffset>
                </wp:positionV>
                <wp:extent cx="4839970" cy="11366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970" cy="1136650"/>
                          <a:chOff x="7391" y="1317"/>
                          <a:chExt cx="7622" cy="179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7391" y="1317"/>
                            <a:ext cx="5330" cy="1262"/>
                            <a:chOff x="3179" y="18297"/>
                            <a:chExt cx="5330" cy="1262"/>
                          </a:xfrm>
                        </wpg:grpSpPr>
                        <wps:wsp>
                          <wps:cNvPr id="4" name="文本框 4"/>
                          <wps:cNvSpPr txBox="1"/>
                          <wps:spPr>
                            <a:xfrm>
                              <a:off x="3179" y="18297"/>
                              <a:ext cx="3239" cy="8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0"/>
                                    <w:szCs w:val="5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0"/>
                                    <w:szCs w:val="5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" name="求职意向"/>
                          <wps:cNvSpPr txBox="1"/>
                          <wps:spPr>
                            <a:xfrm>
                              <a:off x="3179" y="19111"/>
                              <a:ext cx="5330" cy="4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求职意向：ERP专员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" name="求职意向"/>
                        <wps:cNvSpPr txBox="1"/>
                        <wps:spPr>
                          <a:xfrm>
                            <a:off x="7391" y="2659"/>
                            <a:ext cx="7622" cy="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000-0000-0000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"mailto:gary5***@163.com"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gary5***@163.com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广州天河区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2pt;margin-top:54.1pt;height:89.5pt;width:381.1pt;z-index:251662336;mso-width-relative:page;mso-height-relative:page;" coordorigin="7391,1317" coordsize="7622,1790" o:gfxdata="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CD9lB2wAAAAwB&#10;AAAPAAAAAAAAAAEAIAAAACIAAABkcnMvZG93bnJldi54bWxQSwECFAAUAAAACACHTuJASpjZNDUD&#10;AADhCwAADgAAAAAAAAABACAAAAAqAQAAZHJzL2Uyb0RvYy54bWxQSwUGAAAAAAYABgBZAQAA0QYA&#10;AAAA&#10;">
                <o:lock v:ext="edit" aspectratio="f"/>
                <v:group id="_x0000_s1026" o:spid="_x0000_s1026" o:spt="203" style="position:absolute;left:7391;top:1317;height:1262;width:5330;" coordorigin="3179,18297" coordsize="5330,126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3179;top:18297;height:806;width:323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0"/>
                              <w:szCs w:val="5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0"/>
                              <w:szCs w:val="5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求职意向" o:spid="_x0000_s1026" o:spt="202" type="#_x0000_t202" style="position:absolute;left:3179;top:19111;height:448;width:5330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求职意向：ERP专员</w:t>
                          </w:r>
                        </w:p>
                      </w:txbxContent>
                    </v:textbox>
                  </v:shape>
                </v:group>
                <v:shape id="求职意向" o:spid="_x0000_s1026" o:spt="202" type="#_x0000_t202" style="position:absolute;left:7391;top:2659;height:448;width:7622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000-0000-0000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"mailto:gary5***@163.com"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gary5***@163.com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广州天河区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523240</wp:posOffset>
            </wp:positionV>
            <wp:extent cx="1346200" cy="1335405"/>
            <wp:effectExtent l="42545" t="80645" r="43815" b="16510"/>
            <wp:wrapNone/>
            <wp:docPr id="2" name="图片 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"/>
                    <pic:cNvPicPr>
                      <a:picLocks noChangeAspect="1"/>
                    </pic:cNvPicPr>
                  </pic:nvPicPr>
                  <pic:blipFill>
                    <a:blip r:embed="rId4"/>
                    <a:srcRect l="11839" t="1767" r="12721" b="2381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35405"/>
                    </a:xfrm>
                    <a:prstGeom prst="ellipse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7217410</wp:posOffset>
                </wp:positionH>
                <wp:positionV relativeFrom="paragraph">
                  <wp:posOffset>485140</wp:posOffset>
                </wp:positionV>
                <wp:extent cx="76200" cy="9722485"/>
                <wp:effectExtent l="0" t="0" r="0" b="6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33590" y="711835"/>
                          <a:ext cx="76200" cy="9722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8.3pt;margin-top:38.2pt;height:765.55pt;width:6pt;z-index:251661312;v-text-anchor:middle;mso-width-relative:page;mso-height-relative:page;" fillcolor="#333F50 [2415]" filled="t" stroked="f" coordsize="21600,21600" arcsize="0.5" o:gfxdata="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2ds8b2gAAAA0BAAAPAAAAAAAAAAEAIAAAACIA&#10;AABkcnMvZG93bnJldi54bWxQSwECFAAUAAAACACHTuJAIPyKkLICAAA5BQAADgAAAAAAAAABACAA&#10;AAAp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74B32"/>
    <w:multiLevelType w:val="singleLevel"/>
    <w:tmpl w:val="9EF74B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7D4B94"/>
    <w:multiLevelType w:val="singleLevel"/>
    <w:tmpl w:val="C57D4B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42266"/>
    <w:rsid w:val="00354D1C"/>
    <w:rsid w:val="02084755"/>
    <w:rsid w:val="021173A3"/>
    <w:rsid w:val="03694CB6"/>
    <w:rsid w:val="058F07B2"/>
    <w:rsid w:val="064C4B6E"/>
    <w:rsid w:val="06B10DAE"/>
    <w:rsid w:val="075B256E"/>
    <w:rsid w:val="09115D04"/>
    <w:rsid w:val="09290E28"/>
    <w:rsid w:val="09F32137"/>
    <w:rsid w:val="0A2A732C"/>
    <w:rsid w:val="0A7B726B"/>
    <w:rsid w:val="0AC55C89"/>
    <w:rsid w:val="0D2B420F"/>
    <w:rsid w:val="0E7627BE"/>
    <w:rsid w:val="12431F51"/>
    <w:rsid w:val="14A256AD"/>
    <w:rsid w:val="14F34830"/>
    <w:rsid w:val="16904486"/>
    <w:rsid w:val="17A251E6"/>
    <w:rsid w:val="1AE124A8"/>
    <w:rsid w:val="1C4547FA"/>
    <w:rsid w:val="1D084AE6"/>
    <w:rsid w:val="1FF86BC4"/>
    <w:rsid w:val="208A53B9"/>
    <w:rsid w:val="211E1572"/>
    <w:rsid w:val="23C85996"/>
    <w:rsid w:val="23F905A8"/>
    <w:rsid w:val="24EE5C40"/>
    <w:rsid w:val="25F810F1"/>
    <w:rsid w:val="28B81C15"/>
    <w:rsid w:val="295B3C95"/>
    <w:rsid w:val="298C6447"/>
    <w:rsid w:val="2A711267"/>
    <w:rsid w:val="2A7779EF"/>
    <w:rsid w:val="2AF8044B"/>
    <w:rsid w:val="2D58139A"/>
    <w:rsid w:val="2E901794"/>
    <w:rsid w:val="2F6609E2"/>
    <w:rsid w:val="2FDB7EDA"/>
    <w:rsid w:val="309F4085"/>
    <w:rsid w:val="31596C52"/>
    <w:rsid w:val="31EB6FFE"/>
    <w:rsid w:val="31F73640"/>
    <w:rsid w:val="32EB625B"/>
    <w:rsid w:val="343B3065"/>
    <w:rsid w:val="377B2097"/>
    <w:rsid w:val="37D36850"/>
    <w:rsid w:val="38595D60"/>
    <w:rsid w:val="3AB931FC"/>
    <w:rsid w:val="3B292AEB"/>
    <w:rsid w:val="3B7052BB"/>
    <w:rsid w:val="3B98349C"/>
    <w:rsid w:val="3BDB689D"/>
    <w:rsid w:val="3C05615B"/>
    <w:rsid w:val="3CB54522"/>
    <w:rsid w:val="3D042266"/>
    <w:rsid w:val="3E1677F2"/>
    <w:rsid w:val="3FBD6E4A"/>
    <w:rsid w:val="40700F52"/>
    <w:rsid w:val="41C75D7D"/>
    <w:rsid w:val="42311F2D"/>
    <w:rsid w:val="42351514"/>
    <w:rsid w:val="425C32D5"/>
    <w:rsid w:val="42694EE4"/>
    <w:rsid w:val="458E001C"/>
    <w:rsid w:val="46463E55"/>
    <w:rsid w:val="48440790"/>
    <w:rsid w:val="48D30D6C"/>
    <w:rsid w:val="493B4B7C"/>
    <w:rsid w:val="493F39D1"/>
    <w:rsid w:val="495568E9"/>
    <w:rsid w:val="4B2B46AE"/>
    <w:rsid w:val="4B6E0ADD"/>
    <w:rsid w:val="4B721ED7"/>
    <w:rsid w:val="4C180F97"/>
    <w:rsid w:val="4DFE013A"/>
    <w:rsid w:val="4FA27E34"/>
    <w:rsid w:val="4FB17796"/>
    <w:rsid w:val="513630B0"/>
    <w:rsid w:val="52FB19CD"/>
    <w:rsid w:val="54E9735E"/>
    <w:rsid w:val="562542C0"/>
    <w:rsid w:val="56940697"/>
    <w:rsid w:val="57362AF5"/>
    <w:rsid w:val="58564257"/>
    <w:rsid w:val="5A6E6DC9"/>
    <w:rsid w:val="5D190FF1"/>
    <w:rsid w:val="5E185225"/>
    <w:rsid w:val="5F317D52"/>
    <w:rsid w:val="618E5181"/>
    <w:rsid w:val="6241488E"/>
    <w:rsid w:val="62597D0D"/>
    <w:rsid w:val="63B560A5"/>
    <w:rsid w:val="647E5813"/>
    <w:rsid w:val="652222A4"/>
    <w:rsid w:val="657D42A8"/>
    <w:rsid w:val="682F1EFE"/>
    <w:rsid w:val="68B77BBD"/>
    <w:rsid w:val="7062135B"/>
    <w:rsid w:val="70E575EA"/>
    <w:rsid w:val="71FC6E40"/>
    <w:rsid w:val="731724F9"/>
    <w:rsid w:val="733E11BB"/>
    <w:rsid w:val="73F9690F"/>
    <w:rsid w:val="74103BE6"/>
    <w:rsid w:val="74A71E37"/>
    <w:rsid w:val="751D05C4"/>
    <w:rsid w:val="76164EDB"/>
    <w:rsid w:val="77743686"/>
    <w:rsid w:val="77756481"/>
    <w:rsid w:val="787117D3"/>
    <w:rsid w:val="78CF1AD6"/>
    <w:rsid w:val="797B5550"/>
    <w:rsid w:val="79ED5E43"/>
    <w:rsid w:val="7AA741F3"/>
    <w:rsid w:val="7B577341"/>
    <w:rsid w:val="7B774B87"/>
    <w:rsid w:val="7D6510F6"/>
    <w:rsid w:val="7E9D7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53a364e-38d3-50ba-f50a-cf74e75948f7\ERP&#19987;&#2159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ERP专员求职简历.docx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2020-08-10T06:03:00Z</dcterms:created>
  <dc:creator>曾燕  WSK极速联盟卡丁车</dc:creator>
  <cp:lastModifiedBy>曾燕  WSK极速联盟卡丁车</cp:lastModifiedBy>
  <dcterms:modified xsi:type="dcterms:W3CDTF">2021-04-20T12:57:38Z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EC8D9B64091541BA9B2DA204C003086E</vt:lpwstr>
  </property>
</Properties>
</file>