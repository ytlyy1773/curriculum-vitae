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450850</wp:posOffset>
            </wp:positionV>
            <wp:extent cx="1565275" cy="1564640"/>
            <wp:effectExtent l="69215" t="61595" r="72390" b="73025"/>
            <wp:wrapNone/>
            <wp:docPr id="109" name="图片 109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5646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420370</wp:posOffset>
                </wp:positionV>
                <wp:extent cx="4839335" cy="851535"/>
                <wp:effectExtent l="0" t="0" r="0" b="0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335" cy="851535"/>
                          <a:chOff x="7607" y="996"/>
                          <a:chExt cx="7621" cy="1341"/>
                        </a:xfrm>
                      </wpg:grpSpPr>
                      <wps:wsp>
                        <wps:cNvPr id="148" name="文本框 74"/>
                        <wps:cNvSpPr txBox="1"/>
                        <wps:spPr>
                          <a:xfrm>
                            <a:off x="9798" y="996"/>
                            <a:ext cx="3239" cy="8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color w:val="262626" w:themeColor="text1" w:themeTint="D9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262626" w:themeColor="text1" w:themeTint="D9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9" name="文本框 11"/>
                        <wps:cNvSpPr txBox="1"/>
                        <wps:spPr>
                          <a:xfrm>
                            <a:off x="7607" y="1810"/>
                            <a:ext cx="7621" cy="5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期望职位：软件工程师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期望行业：IT/金融行业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期望薪酬：10K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25pt;margin-top:33.1pt;height:67.05pt;width:381.05pt;z-index:251662336;mso-width-relative:page;mso-height-relative:page;" coordorigin="7607,996" coordsize="7621,1341" o:gfxdata="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wQzrKNkAAAALAQAADwAAAAAAAAABACAAAAAiAAAAZHJzL2Rvd25yZXYu&#10;eG1sUEsBAhQAFAAAAAgAh07iQLh529LeAgAAJggAAA4AAAAAAAAAAQAgAAAAKAEAAGRycy9lMm9E&#10;b2MueG1sUEsFBgAAAAAGAAYAWQEAAHgGAAAAAA==&#10;">
                <o:lock v:ext="edit" aspectratio="f"/>
                <v:shape id="文本框 74" o:spid="_x0000_s1026" o:spt="202" type="#_x0000_t202" style="position:absolute;left:9798;top:996;height:806;width:3239;" filled="f" stroked="f" coordsize="21600,21600" o:gfxdata="UEsDBAoAAAAAAIdO4kAAAAAAAAAAAAAAAAAEAAAAZHJzL1BLAwQUAAAACACHTuJAx9a4SM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1rh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b/>
                            <w:bCs/>
                            <w:color w:val="262626" w:themeColor="text1" w:themeTint="D9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262626" w:themeColor="text1" w:themeTint="D9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7607;top:1810;height:527;width:7621;" filled="f" stroked="f" coordsize="21600,21600" o:gfxdata="UEsDBAoAAAAAAIdO4kAAAAAAAAAAAAAAAAAEAAAAZHJzL1BLAwQUAAAACACHTuJAqJod07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od0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期望职位：软件工程师</w:t>
                        </w:r>
                        <w:r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期望行业：IT/金融行业</w:t>
                        </w:r>
                        <w:r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黑体" w:hAnsi="黑体" w:eastAsia="黑体" w:cs="黑体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期望薪酬：10K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9116695</wp:posOffset>
                </wp:positionV>
                <wp:extent cx="4923155" cy="1239520"/>
                <wp:effectExtent l="0" t="0" r="10795" b="0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60295" y="9102725"/>
                          <a:ext cx="4923155" cy="1239520"/>
                          <a:chOff x="7532" y="3685"/>
                          <a:chExt cx="7753" cy="1952"/>
                        </a:xfrm>
                      </wpg:grpSpPr>
                      <wpg:grpSp>
                        <wpg:cNvPr id="165" name="组合 7"/>
                        <wpg:cNvGrpSpPr/>
                        <wpg:grpSpPr>
                          <a:xfrm>
                            <a:off x="7532" y="3711"/>
                            <a:ext cx="7753" cy="1926"/>
                            <a:chOff x="7532" y="3711"/>
                            <a:chExt cx="7753" cy="1926"/>
                          </a:xfrm>
                        </wpg:grpSpPr>
                        <wps:wsp>
                          <wps:cNvPr id="166" name="求职意向"/>
                          <wps:cNvSpPr txBox="1"/>
                          <wps:spPr>
                            <a:xfrm>
                              <a:off x="7895" y="3711"/>
                              <a:ext cx="7390" cy="4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67" name="组合 142"/>
                          <wpg:cNvGrpSpPr/>
                          <wpg:grpSpPr>
                            <a:xfrm rot="0">
                              <a:off x="7532" y="3711"/>
                              <a:ext cx="7560" cy="1926"/>
                              <a:chOff x="9095" y="5980"/>
                              <a:chExt cx="6388" cy="1926"/>
                            </a:xfrm>
                          </wpg:grpSpPr>
                          <wps:wsp>
                            <wps:cNvPr id="168" name="求职意向"/>
                            <wps:cNvSpPr txBox="1"/>
                            <wps:spPr>
                              <a:xfrm>
                                <a:off x="9111" y="5980"/>
                                <a:ext cx="1213" cy="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0" w:lineRule="exact"/>
                                    <w:ind w:left="0" w:leftChars="0" w:right="0" w:rightChars="0" w:firstLine="0" w:firstLineChars="0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技能水平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69" name="文本框 11"/>
                            <wps:cNvSpPr txBox="1"/>
                            <wps:spPr>
                              <a:xfrm>
                                <a:off x="9095" y="6509"/>
                                <a:ext cx="6388" cy="1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熟练掌握J2SE、J2EE技术，熟练使用一种以上主流JAVA开发框架和其他前端架构（如：Query、Spring、Spring MVC、Spring Boot、Spring Security、lucene(or solr)、Mybaitis、Hadoop、HBASE等开源框架）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0" name="求职意向"/>
                        <wps:cNvSpPr txBox="1"/>
                        <wps:spPr>
                          <a:xfrm>
                            <a:off x="9366" y="3685"/>
                            <a:ext cx="59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717.85pt;height:97.6pt;width:387.65pt;z-index:251668480;mso-width-relative:page;mso-height-relative:page;" coordorigin="7532,3685" coordsize="7753,1952" o:gfxdata="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DBr4HTcAAAADgEAAA8AAAAAAAAAAQAgAAAAIgAAAGRycy9kb3du&#10;cmV2LnhtbFBLAQIUABQAAAAIAIdO4kDDjkOb/AMAAFcQAAAOAAAAAAAAAAEAIAAAACsBAABkcnMv&#10;ZTJvRG9jLnhtbFBLBQYAAAAABgAGAFkBAACZBwAAAAA=&#10;">
                <o:lock v:ext="edit" aspectratio="f"/>
                <v:group id="组合 7" o:spid="_x0000_s1026" o:spt="203" style="position:absolute;left:7532;top:3711;height:1926;width:7753;" coordorigin="7532,3711" coordsize="7753,1926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求职意向" o:spid="_x0000_s1026" o:spt="202" type="#_x0000_t202" style="position:absolute;left:7895;top:3711;height:430;width:7390;" fillcolor="#E7E6E6 [3214]" filled="t" stroked="f" coordsize="21600,21600" o:gfxdata="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xk8K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142" o:spid="_x0000_s1026" o:spt="203" style="position:absolute;left:7532;top:3711;height:1926;width:7560;" coordorigin="9095,5980" coordsize="6388,1926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求职意向" o:spid="_x0000_s1026" o:spt="202" type="#_x0000_t202" style="position:absolute;left:9111;top:5980;height:430;width:1213;" fillcolor="#595959 [2109]" filled="t" stroked="f" coordsize="21600,21600" o:gfxdata="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yquv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技能水平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9095;top:6509;height:1397;width:6388;" filled="f" stroked="f" coordsize="21600,21600" o:gfxdata="UEsDBAoAAAAAAIdO4kAAAAAAAAAAAAAAAAAEAAAAZHJzL1BLAwQUAAAACACHTuJA4y9Bs7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csX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0Gz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熟练掌握J2SE、J2EE技术，熟练使用一种以上主流JAVA开发框架和其他前端架构（如：Query、Spring、Spring MVC、Spring Boot、Spring Security、lucene(or solr)、Mybaitis、Hadoop、HBASE等开源框架）</w:t>
                            </w:r>
                          </w:p>
                        </w:txbxContent>
                      </v:textbox>
                    </v:shape>
                  </v:group>
                </v:group>
                <v:shape id="求职意向" o:spid="_x0000_s1026" o:spt="202" type="#_x0000_t202" style="position:absolute;left:9366;top:3685;height:435;width:5918;" filled="f" stroked="f" coordsize="21600,21600" o:gfxdata="UEsDBAoAAAAAAIdO4kAAAAAAAAAAAAAAAAAEAAAAZHJzL1BLAwQUAAAACACHTuJA98x+88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8F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zH7z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1576070</wp:posOffset>
                </wp:positionV>
                <wp:extent cx="4923155" cy="972820"/>
                <wp:effectExtent l="0" t="0" r="10795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60295" y="1576070"/>
                          <a:ext cx="4923155" cy="972820"/>
                          <a:chOff x="7532" y="3685"/>
                          <a:chExt cx="7753" cy="1532"/>
                        </a:xfrm>
                      </wpg:grpSpPr>
                      <wpg:grpSp>
                        <wpg:cNvPr id="172" name="组合 7"/>
                        <wpg:cNvGrpSpPr/>
                        <wpg:grpSpPr>
                          <a:xfrm>
                            <a:off x="7532" y="3711"/>
                            <a:ext cx="7753" cy="1506"/>
                            <a:chOff x="7532" y="3711"/>
                            <a:chExt cx="7753" cy="1506"/>
                          </a:xfrm>
                        </wpg:grpSpPr>
                        <wps:wsp>
                          <wps:cNvPr id="173" name="求职意向"/>
                          <wps:cNvSpPr txBox="1"/>
                          <wps:spPr>
                            <a:xfrm>
                              <a:off x="7895" y="3711"/>
                              <a:ext cx="7390" cy="4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83" name="组合 142"/>
                          <wpg:cNvGrpSpPr/>
                          <wpg:grpSpPr>
                            <a:xfrm rot="0">
                              <a:off x="7532" y="3711"/>
                              <a:ext cx="7560" cy="1506"/>
                              <a:chOff x="9095" y="5980"/>
                              <a:chExt cx="6388" cy="1506"/>
                            </a:xfrm>
                          </wpg:grpSpPr>
                          <wps:wsp>
                            <wps:cNvPr id="184" name="求职意向"/>
                            <wps:cNvSpPr txBox="1"/>
                            <wps:spPr>
                              <a:xfrm>
                                <a:off x="9111" y="5980"/>
                                <a:ext cx="1213" cy="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0" w:lineRule="exact"/>
                                    <w:ind w:left="0" w:leftChars="0" w:right="0" w:rightChars="0" w:firstLine="0" w:firstLineChars="0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个人概况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5" name="文本框 11"/>
                            <wps:cNvSpPr txBox="1"/>
                            <wps:spPr>
                              <a:xfrm>
                                <a:off x="9095" y="6509"/>
                                <a:ext cx="6388" cy="9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佰通    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生日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1992-05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年龄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28岁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籍贯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广东广州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婚姻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未婚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身高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182厘米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86" name="求职意向"/>
                        <wps:cNvSpPr txBox="1"/>
                        <wps:spPr>
                          <a:xfrm>
                            <a:off x="9366" y="3685"/>
                            <a:ext cx="59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BASIC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124.1pt;height:76.6pt;width:387.65pt;z-index:251669504;mso-width-relative:page;mso-height-relative:page;" coordorigin="7532,3685" coordsize="7753,1532" o:gfxdata="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BFcgcrbAAAADAEAAA8AAAAAAAAAAQAgAAAAIgAAAGRycy9k&#10;b3ducmV2LnhtbFBLAQIUABQAAAAIAIdO4kAN98WyAAQAAFUQAAAOAAAAAAAAAAEAIAAAACoBAABk&#10;cnMvZTJvRG9jLnhtbFBLBQYAAAAABgAGAFkBAACcBwAAAAA=&#10;">
                <o:lock v:ext="edit" aspectratio="f"/>
                <v:group id="组合 7" o:spid="_x0000_s1026" o:spt="203" style="position:absolute;left:7532;top:3711;height:1506;width:7753;" coordorigin="7532,3711" coordsize="7753,1506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求职意向" o:spid="_x0000_s1026" o:spt="202" type="#_x0000_t202" style="position:absolute;left:7895;top:3711;height:430;width:7390;" fillcolor="#E7E6E6 [3214]" filled="t" stroked="f" coordsize="21600,21600" o:gfxdata="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n6a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142" o:spid="_x0000_s1026" o:spt="203" style="position:absolute;left:7532;top:3711;height:1506;width:7560;" coordorigin="9095,5980" coordsize="6388,1506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求职意向" o:spid="_x0000_s1026" o:spt="202" type="#_x0000_t202" style="position:absolute;left:9111;top:5980;height:430;width:1213;" fillcolor="#595959 [2109]" filled="t" stroked="f" coordsize="21600,21600" o:gfxdata="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i0dQ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个人概况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9095;top:6509;height:977;width:6388;" filled="f" stroked="f" coordsize="21600,21600" o:gfxdata="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urU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佰通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1992-05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28岁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广东广州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婚姻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未婚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身高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182厘米</w:t>
                            </w:r>
                          </w:p>
                        </w:txbxContent>
                      </v:textbox>
                    </v:shape>
                  </v:group>
                </v:group>
                <v:shape id="求职意向" o:spid="_x0000_s1026" o:spt="202" type="#_x0000_t202" style="position:absolute;left:9366;top:3685;height:435;width:5918;" filled="f" stroked="f" coordsize="21600,21600" o:gfxdata="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wzO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BASIC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4034790</wp:posOffset>
                </wp:positionV>
                <wp:extent cx="4923155" cy="4811395"/>
                <wp:effectExtent l="0" t="0" r="10795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60295" y="4034790"/>
                          <a:ext cx="4923155" cy="4811395"/>
                          <a:chOff x="7532" y="3685"/>
                          <a:chExt cx="7753" cy="7577"/>
                        </a:xfrm>
                      </wpg:grpSpPr>
                      <wpg:grpSp>
                        <wpg:cNvPr id="158" name="组合 7"/>
                        <wpg:cNvGrpSpPr/>
                        <wpg:grpSpPr>
                          <a:xfrm>
                            <a:off x="7532" y="3711"/>
                            <a:ext cx="7753" cy="7551"/>
                            <a:chOff x="7532" y="3711"/>
                            <a:chExt cx="7753" cy="7551"/>
                          </a:xfrm>
                        </wpg:grpSpPr>
                        <wps:wsp>
                          <wps:cNvPr id="159" name="求职意向"/>
                          <wps:cNvSpPr txBox="1"/>
                          <wps:spPr>
                            <a:xfrm>
                              <a:off x="7895" y="3711"/>
                              <a:ext cx="7390" cy="4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60" name="组合 142"/>
                          <wpg:cNvGrpSpPr/>
                          <wpg:grpSpPr>
                            <a:xfrm rot="0">
                              <a:off x="7532" y="3711"/>
                              <a:ext cx="7560" cy="7551"/>
                              <a:chOff x="9095" y="5980"/>
                              <a:chExt cx="6388" cy="7551"/>
                            </a:xfrm>
                          </wpg:grpSpPr>
                          <wps:wsp>
                            <wps:cNvPr id="161" name="求职意向"/>
                            <wps:cNvSpPr txBox="1"/>
                            <wps:spPr>
                              <a:xfrm>
                                <a:off x="9111" y="5980"/>
                                <a:ext cx="1213" cy="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0" w:lineRule="exact"/>
                                    <w:ind w:left="0" w:leftChars="0" w:right="0" w:rightChars="0" w:firstLine="0" w:firstLineChars="0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62" name="文本框 11"/>
                            <wps:cNvSpPr txBox="1"/>
                            <wps:spPr>
                              <a:xfrm>
                                <a:off x="9095" y="6509"/>
                                <a:ext cx="6388" cy="70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软件工程师/广州/9K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长城计算机软件与系统有限公司/2017年10月~2021年04月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负责：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参与软件产品项目规划工作，制定具体项目实施方案；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整合并优化项目开发所需各种资源；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负责软件开发技术和规范及标准流程的改进；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参与软件系统的需求调研、设计和分析，负责数据库建模、设计与优化；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软件工程师/广州/8K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广州天辰信息科技有限公司/2015年09月~2017年09月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负责：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负责软件开发技术和规范及标准流程的改进；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参与软件系统的需求调研、设计和分析，负责数据库建模、设计与优化；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根据开发进度和任务分配，完成相应模块软件的设计、开发、编程任务，并编写和维护开发文档；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进行JAVA程序单元及功能测试，查出软件存在的缺陷并保证质量，进行系统性能测试，排除系统性能瓶颈问题；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63" name="求职意向"/>
                        <wps:cNvSpPr txBox="1"/>
                        <wps:spPr>
                          <a:xfrm>
                            <a:off x="9366" y="3685"/>
                            <a:ext cx="59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 w:val="0"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317.7pt;height:378.85pt;width:387.65pt;z-index:251667456;mso-width-relative:page;mso-height-relative:page;" coordorigin="7532,3685" coordsize="7753,7577" o:gfxdata="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CZFVem3QAAAA0BAAAPAAAAAAAAAAEAIAAAACIAAABkcnMvZG93&#10;bnJldi54bWxQSwECFAAUAAAACACHTuJAepL4wPwDAABXEAAADgAAAAAAAAABACAAAAAsAQAAZHJz&#10;L2Uyb0RvYy54bWxQSwUGAAAAAAYABgBZAQAAmgcAAAAA&#10;">
                <o:lock v:ext="edit" aspectratio="f"/>
                <v:group id="组合 7" o:spid="_x0000_s1026" o:spt="203" style="position:absolute;left:7532;top:3711;height:7551;width:7753;" coordorigin="7532,3711" coordsize="7753,7551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求职意向" o:spid="_x0000_s1026" o:spt="202" type="#_x0000_t202" style="position:absolute;left:7895;top:3711;height:430;width:7390;" fillcolor="#E7E6E6 [3214]" filled="t" stroked="f" coordsize="21600,21600" o:gfxdata="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ws0N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142" o:spid="_x0000_s1026" o:spt="203" style="position:absolute;left:7532;top:3711;height:7551;width:7560;" coordorigin="9095,5980" coordsize="6388,7551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求职意向" o:spid="_x0000_s1026" o:spt="202" type="#_x0000_t202" style="position:absolute;left:9111;top:5980;height:430;width:1213;" fillcolor="#595959 [2109]" filled="t" stroked="f" coordsize="21600,21600" o:gfxdata="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8AIy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9095;top:6509;height:7022;width:6388;" filled="f" stroked="f" coordsize="21600,21600" o:gfxdata="UEsDBAoAAAAAAIdO4kAAAAAAAAAAAAAAAAAEAAAAZHJzL1BLAwQUAAAACACHTuJA7YvTwr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N4O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vTw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软件工程师/广州/9K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长城计算机软件与系统有限公司/2017年10月~2021年04月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参与软件产品项目规划工作，制定具体项目实施方案；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整合并优化项目开发所需各种资源；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负责软件开发技术和规范及标准流程的改进；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参与软件系统的需求调研、设计和分析，负责数据库建模、设计与优化；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软件工程师/广州/8K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广州天辰信息科技有限公司/2015年09月~2017年09月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负责软件开发技术和规范及标准流程的改进；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参与软件系统的需求调研、设计和分析，负责数据库建模、设计与优化；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根据开发进度和任务分配，完成相应模块软件的设计、开发、编程任务，并编写和维护开发文档；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进行JAVA程序单元及功能测试，查出软件存在的缺陷并保证质量，进行系统性能测试，排除系统性能瓶颈问题；</w:t>
                            </w:r>
                          </w:p>
                        </w:txbxContent>
                      </v:textbox>
                    </v:shape>
                  </v:group>
                </v:group>
                <v:shape id="求职意向" o:spid="_x0000_s1026" o:spt="202" type="#_x0000_t202" style="position:absolute;left:9366;top:3685;height:435;width:5918;" filled="f" stroked="f" coordsize="21600,21600" o:gfxdata="UEsDBAoAAAAAAIdO4kAAAAAAAAAAAAAAAAAEAAAAZHJzL1BLAwQUAAAACACHTuJAgsd2Wb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Hdl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 w:val="0"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2805430</wp:posOffset>
                </wp:positionV>
                <wp:extent cx="4923155" cy="972820"/>
                <wp:effectExtent l="0" t="0" r="10795" b="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60295" y="2805430"/>
                          <a:ext cx="4923155" cy="972820"/>
                          <a:chOff x="7532" y="3685"/>
                          <a:chExt cx="7753" cy="1532"/>
                        </a:xfrm>
                      </wpg:grpSpPr>
                      <wpg:grpSp>
                        <wpg:cNvPr id="151" name="组合 7"/>
                        <wpg:cNvGrpSpPr/>
                        <wpg:grpSpPr>
                          <a:xfrm>
                            <a:off x="7532" y="3711"/>
                            <a:ext cx="7753" cy="1506"/>
                            <a:chOff x="7532" y="3711"/>
                            <a:chExt cx="7753" cy="1506"/>
                          </a:xfrm>
                        </wpg:grpSpPr>
                        <wps:wsp>
                          <wps:cNvPr id="152" name="求职意向"/>
                          <wps:cNvSpPr txBox="1"/>
                          <wps:spPr>
                            <a:xfrm>
                              <a:off x="7895" y="3711"/>
                              <a:ext cx="7390" cy="4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53" name="组合 142"/>
                          <wpg:cNvGrpSpPr/>
                          <wpg:grpSpPr>
                            <a:xfrm rot="0">
                              <a:off x="7532" y="3711"/>
                              <a:ext cx="7560" cy="1506"/>
                              <a:chOff x="9095" y="5980"/>
                              <a:chExt cx="6388" cy="1506"/>
                            </a:xfrm>
                          </wpg:grpSpPr>
                          <wps:wsp>
                            <wps:cNvPr id="154" name="求职意向"/>
                            <wps:cNvSpPr txBox="1"/>
                            <wps:spPr>
                              <a:xfrm>
                                <a:off x="9111" y="5980"/>
                                <a:ext cx="1213" cy="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0" w:lineRule="exact"/>
                                    <w:ind w:left="0" w:leftChars="0" w:right="0" w:rightChars="0" w:firstLine="0" w:firstLineChars="0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5" name="文本框 11"/>
                            <wps:cNvSpPr txBox="1"/>
                            <wps:spPr>
                              <a:xfrm>
                                <a:off x="9095" y="6509"/>
                                <a:ext cx="6388" cy="9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电子商务/本科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深圳经济贸易大学/2011年09月~2015年05月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56" name="求职意向"/>
                        <wps:cNvSpPr txBox="1"/>
                        <wps:spPr>
                          <a:xfrm>
                            <a:off x="9366" y="3685"/>
                            <a:ext cx="59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262626" w:themeColor="text1" w:themeTint="D9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220.9pt;height:76.6pt;width:387.65pt;z-index:251666432;mso-width-relative:page;mso-height-relative:page;" coordorigin="7532,3685" coordsize="7753,1532" o:gfxdata="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tma1/dsAAAAMAQAADwAAAAAAAAABACAAAAAiAAAAZHJzL2Rvd25y&#10;ZXYueG1sUEsBAhQAFAAAAAgAh07iQDc5tC38AwAAVRAAAA4AAAAAAAAAAQAgAAAAKgEAAGRycy9l&#10;Mm9Eb2MueG1sUEsFBgAAAAAGAAYAWQEAAJgHAAAAAA==&#10;">
                <o:lock v:ext="edit" aspectratio="f"/>
                <v:group id="组合 7" o:spid="_x0000_s1026" o:spt="203" style="position:absolute;left:7532;top:3711;height:1506;width:7753;" coordorigin="7532,3711" coordsize="7753,1506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求职意向" o:spid="_x0000_s1026" o:spt="202" type="#_x0000_t202" style="position:absolute;left:7895;top:3711;height:430;width:7390;" fillcolor="#E7E6E6 [3214]" filled="t" stroked="f" coordsize="21600,21600" o:gfxdata="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Zl98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142" o:spid="_x0000_s1026" o:spt="203" style="position:absolute;left:7532;top:3711;height:1506;width:7560;" coordorigin="9095,5980" coordsize="6388,1506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求职意向" o:spid="_x0000_s1026" o:spt="202" type="#_x0000_t202" style="position:absolute;left:9111;top:5980;height:430;width:1213;" fillcolor="#595959 [2109]" filled="t" stroked="f" coordsize="21600,21600" o:gfxdata="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62s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9095;top:6509;height:977;width:6388;" filled="f" stroked="f" coordsize="21600,21600" o:gfxdata="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oEL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电子商务/本科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深圳经济贸易大学/2011年09月~2015年05月</w:t>
                            </w:r>
                          </w:p>
                        </w:txbxContent>
                      </v:textbox>
                    </v:shape>
                  </v:group>
                </v:group>
                <v:shape id="求职意向" o:spid="_x0000_s1026" o:spt="202" type="#_x0000_t202" style="position:absolute;left:9366;top:3685;height:435;width:5918;" filled="f" stroked="f" coordsize="21600,21600" o:gfxdata="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wff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262626" w:themeColor="text1" w:themeTint="D9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6445250</wp:posOffset>
                </wp:positionV>
                <wp:extent cx="1724660" cy="3362960"/>
                <wp:effectExtent l="0" t="0" r="0" b="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24660" cy="3362960"/>
                          <a:chOff x="4247" y="4266"/>
                          <a:chExt cx="2716" cy="5296"/>
                        </a:xfrm>
                      </wpg:grpSpPr>
                      <wpg:grpSp>
                        <wpg:cNvPr id="220" name="组合 16"/>
                        <wpg:cNvGrpSpPr/>
                        <wpg:grpSpPr>
                          <a:xfrm>
                            <a:off x="4826" y="4266"/>
                            <a:ext cx="1436" cy="519"/>
                            <a:chOff x="4754" y="4266"/>
                            <a:chExt cx="1436" cy="519"/>
                          </a:xfrm>
                        </wpg:grpSpPr>
                        <wps:wsp>
                          <wps:cNvPr id="221" name="求职意向"/>
                          <wps:cNvSpPr txBox="1"/>
                          <wps:spPr>
                            <a:xfrm>
                              <a:off x="4754" y="4266"/>
                              <a:ext cx="1436" cy="4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2" name="直接连接符 15"/>
                          <wps:cNvCnPr/>
                          <wps:spPr>
                            <a:xfrm>
                              <a:off x="5226" y="4785"/>
                              <a:ext cx="5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文本框 11"/>
                        <wps:cNvSpPr txBox="1"/>
                        <wps:spPr>
                          <a:xfrm>
                            <a:off x="4247" y="5164"/>
                            <a:ext cx="2716" cy="4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42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本人具有5年大型软件公司的程序开发、调试工作经验；熟练掌握Protel，altium designer等工具进行原理图与PCB设计，具有多层板设计经验，热爱工程软件设计工作，做事忍者负责，为人谨慎细心，具有良好的沟通能力和业务理解能力。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507.5pt;height:264.8pt;width:135.8pt;z-index:251665408;mso-width-relative:page;mso-height-relative:page;" coordorigin="4247,4266" coordsize="2716,5296" o:gfxdata="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Aw2H7X2gAAAAwBAAAPAAAAAAAAAAEAIAAAACIAAABkcnMv&#10;ZG93bnJldi54bWxQSwECFAAUAAAACACHTuJADRWMqQIEAADbCwAADgAAAAAAAAABACAAAAApAQAA&#10;ZHJzL2Uyb0RvYy54bWxQSwUGAAAAAAYABgBZAQAAnQcAAAAA&#10;">
                <o:lock v:ext="edit" aspectratio="f"/>
                <v:group id="组合 16" o:spid="_x0000_s1026" o:spt="203" style="position:absolute;left:4826;top:4266;height:519;width:1436;" coordorigin="4754,4266" coordsize="1436,519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求职意向" o:spid="_x0000_s1026" o:spt="202" type="#_x0000_t202" style="position:absolute;left:4754;top:4266;height:430;width:1436;" fillcolor="#595959 [2109]" filled="t" stroked="f" coordsize="21600,21600" o:gfxdata="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v9qO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15" o:spid="_x0000_s1026" o:spt="20" style="position:absolute;left:5226;top:4785;height:0;width:555;" filled="f" stroked="t" coordsize="21600,21600" o:gfxdata="UEsDBAoAAAAAAIdO4kAAAAAAAAAAAAAAAAAEAAAAZHJzL1BLAwQUAAAACACHTuJAAX0yqbgAAADc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iSBL5nwhGQ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0yq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808080 [1629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247;top:5164;height:4398;width:2716;" filled="f" stroked="f" coordsize="21600,21600" o:gfxdata="UEsDBAoAAAAAAIdO4kAAAAAAAAAAAAAAAAAEAAAAZHJzL1BLAwQUAAAACACHTuJAz4iu5cAAAADc&#10;AAAADwAAAGRycy9kb3ducmV2LnhtbEWPT2vCQBTE74LfYXlCb7pJSo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iK7l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420" w:firstLineChars="200"/>
                          <w:jc w:val="left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本人具有5年大型软件公司的程序开发、调试工作经验；熟练掌握Protel，altium designer等工具进行原理图与PCB设计，具有多层板设计经验，热爱工程软件设计工作，做事忍者负责，为人谨慎细心，具有良好的沟通能力和业务理解能力。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4377690</wp:posOffset>
                </wp:positionV>
                <wp:extent cx="1724660" cy="1429385"/>
                <wp:effectExtent l="0" t="0" r="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0500" y="4110990"/>
                          <a:ext cx="1724660" cy="1429385"/>
                          <a:chOff x="4247" y="4266"/>
                          <a:chExt cx="2716" cy="2251"/>
                        </a:xfrm>
                      </wpg:grpSpPr>
                      <wpg:grpSp>
                        <wpg:cNvPr id="209" name="组合 16"/>
                        <wpg:cNvGrpSpPr/>
                        <wpg:grpSpPr>
                          <a:xfrm>
                            <a:off x="4856" y="4266"/>
                            <a:ext cx="1436" cy="519"/>
                            <a:chOff x="4784" y="4266"/>
                            <a:chExt cx="1436" cy="519"/>
                          </a:xfrm>
                        </wpg:grpSpPr>
                        <wps:wsp>
                          <wps:cNvPr id="210" name="求职意向"/>
                          <wps:cNvSpPr txBox="1"/>
                          <wps:spPr>
                            <a:xfrm>
                              <a:off x="4784" y="4266"/>
                              <a:ext cx="1436" cy="4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1" name="直接连接符 15"/>
                          <wps:cNvCnPr/>
                          <wps:spPr>
                            <a:xfrm>
                              <a:off x="5235" y="4785"/>
                              <a:ext cx="5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2" name="文本框 11"/>
                        <wps:cNvSpPr txBox="1"/>
                        <wps:spPr>
                          <a:xfrm>
                            <a:off x="4247" y="5164"/>
                            <a:ext cx="2716" cy="1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000-0000-0000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广州市人民南路48*号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David6****@162.com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344.7pt;height:112.55pt;width:135.8pt;z-index:251664384;mso-width-relative:page;mso-height-relative:page;" coordorigin="4247,4266" coordsize="2716,2251" o:gfxdata="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ZK/0CtoAAAAKAQAADwAAAAAAAAABACAAAAAi&#10;AAAAZHJzL2Rvd25yZXYueG1sUEsBAhQAFAAAAAgAh07iQFVYPDEJBAAA5gsAAA4AAAAAAAAAAQAg&#10;AAAAKQEAAGRycy9lMm9Eb2MueG1sUEsFBgAAAAAGAAYAWQEAAKQHAAAAAA==&#10;">
                <o:lock v:ext="edit" aspectratio="f"/>
                <v:group id="组合 16" o:spid="_x0000_s1026" o:spt="203" style="position:absolute;left:4856;top:4266;height:519;width:1436;" coordorigin="4784,4266" coordsize="1436,519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求职意向" o:spid="_x0000_s1026" o:spt="202" type="#_x0000_t202" style="position:absolute;left:4784;top:4266;height:430;width:1436;" fillcolor="#595959 [2109]" filled="t" stroked="f" coordsize="21600,21600" o:gfxdata="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fta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  <v:line id="直接连接符 15" o:spid="_x0000_s1026" o:spt="20" style="position:absolute;left:5235;top:4785;height:0;width:555;" filled="f" stroked="t" coordsize="21600,21600" o:gfxdata="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8NmY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808080 [1629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247;top:5164;height:1353;width:2716;" filled="f" stroked="f" coordsize="21600,21600" o:gfxdata="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owc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000-0000-0000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广州市人民南路48*号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David6****@162.com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2310130</wp:posOffset>
                </wp:positionV>
                <wp:extent cx="1724660" cy="1429385"/>
                <wp:effectExtent l="0" t="0" r="0" b="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0500" y="2310130"/>
                          <a:ext cx="1724660" cy="1429385"/>
                          <a:chOff x="4247" y="4266"/>
                          <a:chExt cx="2716" cy="2251"/>
                        </a:xfrm>
                      </wpg:grpSpPr>
                      <wpg:grpSp>
                        <wpg:cNvPr id="214" name="组合 16"/>
                        <wpg:cNvGrpSpPr/>
                        <wpg:grpSpPr>
                          <a:xfrm>
                            <a:off x="4850" y="4266"/>
                            <a:ext cx="1436" cy="519"/>
                            <a:chOff x="4778" y="4266"/>
                            <a:chExt cx="1436" cy="519"/>
                          </a:xfrm>
                        </wpg:grpSpPr>
                        <wps:wsp>
                          <wps:cNvPr id="215" name="求职意向"/>
                          <wps:cNvSpPr txBox="1"/>
                          <wps:spPr>
                            <a:xfrm>
                              <a:off x="4778" y="4266"/>
                              <a:ext cx="1436" cy="4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现持证书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6" name="直接连接符 15"/>
                          <wps:cNvCnPr/>
                          <wps:spPr>
                            <a:xfrm>
                              <a:off x="5223" y="4785"/>
                              <a:ext cx="5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11"/>
                        <wps:cNvSpPr txBox="1"/>
                        <wps:spPr>
                          <a:xfrm>
                            <a:off x="4247" y="5164"/>
                            <a:ext cx="2716" cy="1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大学英语四级证书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高级计算机技能证书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C1机动驾驶证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81.9pt;height:112.55pt;width:135.8pt;z-index:251663360;mso-width-relative:page;mso-height-relative:page;" coordorigin="4247,4266" coordsize="2716,2251" o:gfxdata="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dvhsudoAAAAKAQAADwAAAAAAAAAB&#10;ACAAAAAiAAAAZHJzL2Rvd25yZXYueG1sUEsBAhQAFAAAAAgAh07iQEZbBIoPBAAA5gsAAA4AAAAA&#10;AAAAAQAgAAAAKQEAAGRycy9lMm9Eb2MueG1sUEsFBgAAAAAGAAYAWQEAAKoHAAAAAA==&#10;">
                <o:lock v:ext="edit" aspectratio="f"/>
                <v:group id="组合 16" o:spid="_x0000_s1026" o:spt="203" style="position:absolute;left:4850;top:4266;height:519;width:1436;" coordorigin="4778,4266" coordsize="1436,519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求职意向" o:spid="_x0000_s1026" o:spt="202" type="#_x0000_t202" style="position:absolute;left:4778;top:4266;height:430;width:1436;" fillcolor="#595959 [2109]" filled="t" stroked="f" coordsize="21600,21600" o:gfxdata="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6BY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现持证书</w:t>
                          </w:r>
                        </w:p>
                      </w:txbxContent>
                    </v:textbox>
                  </v:shape>
                  <v:line id="直接连接符 15" o:spid="_x0000_s1026" o:spt="20" style="position:absolute;left:5223;top:4785;height:0;width:555;" filled="f" stroked="t" coordsize="21600,21600" o:gfxdata="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Cr+F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808080 [1629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247;top:5164;height:1353;width:2716;" filled="f" stroked="f" coordsize="21600,21600" o:gfxdata="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32Jb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大学英语四级证书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高级计算机技能证书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C1机动驾驶证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1576705</wp:posOffset>
                </wp:positionV>
                <wp:extent cx="1800860" cy="8961120"/>
                <wp:effectExtent l="0" t="0" r="8890" b="11430"/>
                <wp:wrapNone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89611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95pt;margin-top:124.15pt;height:705.6pt;width:141.8pt;z-index:251660288;v-text-anchor:middle;mso-width-relative:page;mso-height-relative:page;" fillcolor="#E7E6E6 [3214]" filled="t" stroked="f" coordsize="21600,21600" o:gfxdata="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TpSbXZAAAACwEAAA8AAAAAAAAAAQAgAAAAIgAAAGRycy9kb3du&#10;cmV2LnhtbFBLAQIUABQAAAAIAIdO4kC6EA9hcAIAANAEAAAOAAAAAAAAAAEAIAAAACg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78355" cy="10701655"/>
                <wp:effectExtent l="0" t="0" r="17145" b="4445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65" y="209550"/>
                          <a:ext cx="2078355" cy="1070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2.65pt;width:163.65pt;z-index:251659264;v-text-anchor:middle;mso-width-relative:page;mso-height-relative:page;" fillcolor="#595959 [2109]" filled="t" stroked="f" coordsize="21600,21600" o:gfxdata="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k4t+tcA&#10;AAAGAQAADwAAAAAAAAABACAAAAAiAAAAZHJzL2Rvd25yZXYueG1sUEsBAhQAFAAAAAgAh07iQIkG&#10;JtCSAgAAFAUAAA4AAAAAAAAAAQAgAAAAJg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E379E"/>
    <w:multiLevelType w:val="singleLevel"/>
    <w:tmpl w:val="34DE37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0D4E44"/>
    <w:multiLevelType w:val="singleLevel"/>
    <w:tmpl w:val="5E0D4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D55F8"/>
    <w:rsid w:val="00CB3E8E"/>
    <w:rsid w:val="021173A3"/>
    <w:rsid w:val="04C05711"/>
    <w:rsid w:val="0538764B"/>
    <w:rsid w:val="06C17D12"/>
    <w:rsid w:val="08996ECB"/>
    <w:rsid w:val="09115D04"/>
    <w:rsid w:val="0A2500B7"/>
    <w:rsid w:val="0AC875C5"/>
    <w:rsid w:val="0CD12396"/>
    <w:rsid w:val="0F575D4F"/>
    <w:rsid w:val="12431F51"/>
    <w:rsid w:val="12910394"/>
    <w:rsid w:val="12E4459E"/>
    <w:rsid w:val="14060FF4"/>
    <w:rsid w:val="14A256AD"/>
    <w:rsid w:val="1BDA6660"/>
    <w:rsid w:val="1C4547FA"/>
    <w:rsid w:val="1D6E0DC5"/>
    <w:rsid w:val="1ED4532D"/>
    <w:rsid w:val="201E6FC1"/>
    <w:rsid w:val="214C1433"/>
    <w:rsid w:val="298C6447"/>
    <w:rsid w:val="29912EEA"/>
    <w:rsid w:val="2A1976BC"/>
    <w:rsid w:val="2B7E2C5C"/>
    <w:rsid w:val="2CBD55F8"/>
    <w:rsid w:val="2E233FD7"/>
    <w:rsid w:val="2EAC324E"/>
    <w:rsid w:val="2F0377A2"/>
    <w:rsid w:val="2FDB7EDA"/>
    <w:rsid w:val="31AC4B9B"/>
    <w:rsid w:val="31F73640"/>
    <w:rsid w:val="32EB625B"/>
    <w:rsid w:val="331E2588"/>
    <w:rsid w:val="35E42CF5"/>
    <w:rsid w:val="36C012EF"/>
    <w:rsid w:val="37243420"/>
    <w:rsid w:val="3AB931FC"/>
    <w:rsid w:val="3B0A278C"/>
    <w:rsid w:val="3C05615B"/>
    <w:rsid w:val="3CB54522"/>
    <w:rsid w:val="3E0E6D80"/>
    <w:rsid w:val="42311F2D"/>
    <w:rsid w:val="458E001C"/>
    <w:rsid w:val="48705829"/>
    <w:rsid w:val="495568E9"/>
    <w:rsid w:val="4B721ED7"/>
    <w:rsid w:val="4C5E4D35"/>
    <w:rsid w:val="4FB17796"/>
    <w:rsid w:val="51123312"/>
    <w:rsid w:val="531F76A6"/>
    <w:rsid w:val="533E3BD9"/>
    <w:rsid w:val="535D5C9B"/>
    <w:rsid w:val="55514D8B"/>
    <w:rsid w:val="55D85F36"/>
    <w:rsid w:val="57362AF5"/>
    <w:rsid w:val="58564257"/>
    <w:rsid w:val="58F95140"/>
    <w:rsid w:val="5986017C"/>
    <w:rsid w:val="5A630C18"/>
    <w:rsid w:val="5B0057E8"/>
    <w:rsid w:val="5BF01FA3"/>
    <w:rsid w:val="5C023623"/>
    <w:rsid w:val="5F317D52"/>
    <w:rsid w:val="627B252B"/>
    <w:rsid w:val="62B537B6"/>
    <w:rsid w:val="6A7B4289"/>
    <w:rsid w:val="6C5A2061"/>
    <w:rsid w:val="6CF23B9B"/>
    <w:rsid w:val="70E37E37"/>
    <w:rsid w:val="72FA2064"/>
    <w:rsid w:val="730E3EA5"/>
    <w:rsid w:val="73CD7117"/>
    <w:rsid w:val="73F9690F"/>
    <w:rsid w:val="74D60EC5"/>
    <w:rsid w:val="750356C9"/>
    <w:rsid w:val="787117D3"/>
    <w:rsid w:val="78E277B2"/>
    <w:rsid w:val="797B5550"/>
    <w:rsid w:val="79B67CF6"/>
    <w:rsid w:val="7A1E6064"/>
    <w:rsid w:val="7AA741F3"/>
    <w:rsid w:val="7C3F47DD"/>
    <w:rsid w:val="7C721701"/>
    <w:rsid w:val="7D6510F6"/>
    <w:rsid w:val="7D6C3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dfe16b90-82de-4909-9c86-5d5dadfd88ca\&#36719;&#20214;&#24037;&#31243;&#24072;&#36731;&#35774;&#3574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软件工程师轻设计简历.docx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2021-09-27T09:04:00Z</dcterms:created>
  <dc:creator>Angelina</dc:creator>
  <cp:lastModifiedBy>慕岑</cp:lastModifiedBy>
  <dcterms:modified xsi:type="dcterms:W3CDTF">2022-04-02T08:24:51Z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v1.0_mb_wyrDBnw+rrB6V7Vgpp7m6A==</vt:lpwstr>
  </property>
  <property fmtid="{D5CDD505-2E9C-101B-9397-08002B2CF9AE}" pid="4" name="ICV">
    <vt:lpwstr>60B9C21960B2454885F4A28BFF2F51E3</vt:lpwstr>
  </property>
</Properties>
</file>