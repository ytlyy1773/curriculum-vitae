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-755015</wp:posOffset>
                </wp:positionV>
                <wp:extent cx="1480185" cy="1480185"/>
                <wp:effectExtent l="38100" t="38100" r="43815" b="4381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2780" y="274955"/>
                          <a:ext cx="1480185" cy="148018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76200">
                          <a:solidFill>
                            <a:srgbClr val="26262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-43.75pt;margin-top:-59.45pt;height:116.55pt;width:116.55pt;z-index:251688960;v-text-anchor:middle;mso-width-relative:page;mso-height-relative:page;" filled="t" stroked="t" coordsize="21600,21600" o:gfxdata="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">
                <v:fill type="frame" on="t" o:title="形象照2" focussize="0,0" recolor="t" rotate="t" r:id="rId4"/>
                <v:stroke weight="6pt" color="#26262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139065</wp:posOffset>
                </wp:positionV>
                <wp:extent cx="1672590" cy="337185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240" y="1023620"/>
                          <a:ext cx="16725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01.85pt;margin-top:10.95pt;height:26.55pt;width:131.7pt;z-index:251664384;mso-width-relative:page;mso-height-relative:page;" filled="f" stroked="f" coordsize="21600,21600" o:gfxdata="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buxS7bAAAACQEAAA8AAAAAAAAA&#10;AQAgAAAAIgAAAGRycy9kb3ducmV2LnhtbFBLAQIUABQAAAAIAIdO4kBNesES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-602615</wp:posOffset>
                </wp:positionV>
                <wp:extent cx="1385570" cy="635635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460375"/>
                          <a:ext cx="1385570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02pt;margin-top:-47.45pt;height:50.05pt;width:109.1pt;z-index:251663360;mso-width-relative:page;mso-height-relative:page;" filled="f" stroked="f" coordsize="21600,21600" o:gfxdata="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ZNCHfaAAAACQEAAA8AAAAAAAAAAQAg&#10;AAAAIgAAAGRycy9kb3ducmV2LnhtbFBLAQIUABQAAAAIAIdO4kCHWL2sRQIAAHE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-675640</wp:posOffset>
                </wp:positionV>
                <wp:extent cx="2232025" cy="137858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1378585"/>
                          <a:chOff x="5415" y="921"/>
                          <a:chExt cx="3515" cy="2171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5415" y="921"/>
                            <a:ext cx="3515" cy="2171"/>
                            <a:chOff x="5415" y="1082"/>
                            <a:chExt cx="3515" cy="2171"/>
                          </a:xfrm>
                        </wpg:grpSpPr>
                        <wps:wsp>
                          <wps:cNvPr id="8" name="文本框 87"/>
                          <wps:cNvSpPr txBox="1"/>
                          <wps:spPr>
                            <a:xfrm>
                              <a:off x="5691" y="1082"/>
                              <a:ext cx="3239" cy="21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出生年日：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1998-10-03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话：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130-1300-0000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箱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instrText xml:space="preserve"> HYPERLINK "mailto:123456@qq.com"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docer@qq.com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居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住：广州白云区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广东广州市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 w:val="0"/>
                                    <w:bCs w:val="0"/>
                                    <w:color w:val="1F4E79" w:themeColor="accent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圆角矩形 6"/>
                          <wps:cNvSpPr/>
                          <wps:spPr>
                            <a:xfrm>
                              <a:off x="5415" y="2809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圆角矩形 16"/>
                          <wps:cNvSpPr/>
                          <wps:spPr>
                            <a:xfrm>
                              <a:off x="5415" y="1750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任意多边形 20"/>
                          <wps:cNvSpPr>
                            <a:spLocks noChangeAspect="1"/>
                          </wps:cNvSpPr>
                          <wps:spPr>
                            <a:xfrm>
                              <a:off x="5462" y="1802"/>
                              <a:ext cx="155" cy="15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pathLst>
                                <a:path w="60" h="60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圆角矩形 20"/>
                          <wps:cNvSpPr/>
                          <wps:spPr>
                            <a:xfrm>
                              <a:off x="5415" y="2288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任意多边形 21"/>
                          <wps:cNvSpPr>
                            <a:spLocks noChangeAspect="1"/>
                          </wps:cNvSpPr>
                          <wps:spPr>
                            <a:xfrm flipH="1">
                              <a:off x="5465" y="2358"/>
                              <a:ext cx="156" cy="1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6" name="圆角矩形 1"/>
                          <wps:cNvSpPr/>
                          <wps:spPr>
                            <a:xfrm>
                              <a:off x="5415" y="1230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任意多边形 11"/>
                          <wps:cNvSpPr>
                            <a:spLocks noChangeAspect="1"/>
                          </wps:cNvSpPr>
                          <wps:spPr>
                            <a:xfrm>
                              <a:off x="5459" y="1277"/>
                              <a:ext cx="168" cy="1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26" name="任意多边形 8"/>
                        <wps:cNvSpPr/>
                        <wps:spPr>
                          <a:xfrm flipH="1">
                            <a:off x="5483" y="2691"/>
                            <a:ext cx="134" cy="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05pt;margin-top:-53.2pt;height:108.55pt;width:175.75pt;z-index:251662336;mso-width-relative:page;mso-height-relative:page;" coordorigin="5415,921" coordsize="3515,2171" o:gfxdata="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">
                <o:lock v:ext="edit" aspectratio="f"/>
                <v:group id="_x0000_s1026" o:spid="_x0000_s1026" o:spt="203" style="position:absolute;left:5415;top:921;height:2171;width:3515;" coordorigin="5415,1082" coordsize="3515,2171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7" o:spid="_x0000_s1026" o:spt="202" type="#_x0000_t202" style="position:absolute;left:5691;top:1082;height:2171;width:3239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36" w:lineRule="auto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出生年日：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1998-10-03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36" w:lineRule="auto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话：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130-1300-0000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36" w:lineRule="auto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箱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HYPERLINK "mailto:123456@qq.com"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docer@qq.com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36" w:lineRule="auto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居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住：广州白云区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广东广州市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 w:val="0"/>
                              <w:bCs w:val="0"/>
                              <w:color w:val="1F4E79" w:themeColor="accent1" w:themeShade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roundrect id="圆角矩形 6" o:spid="_x0000_s1026" o:spt="2" style="position:absolute;left:5415;top:2809;height:259;width:259;v-text-anchor:middle;" fillcolor="#ED7D31" filled="t" stroked="f" coordsize="21600,21600" arcsize="0.166666666666667" o:gfxdata="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uiS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6" o:spid="_x0000_s1026" o:spt="2" style="position:absolute;left:5415;top:1750;height:259;width:259;v-text-anchor:middle;" fillcolor="#ED7D31" filled="t" stroked="f" coordsize="21600,21600" arcsize="0.166666666666667" o:gfxdata="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DTm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100" style="position:absolute;left:5462;top:1802;height:157;width:155;" fillcolor="#FFFFFF [3212]" filled="t" stroked="f" coordsize="60,60" o:gfxdata="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Bp+PugAAANsA&#10;AAAPAAAAAAAAAAEAIAAAACIAAABkcnMvZG93bnJldi54bWxQSwECFAAUAAAACACHTuJAMy8FnjsA&#10;AAA5AAAAEAAAAAAAAAABACAAAAAJAQAAZHJzL3NoYXBleG1sLnhtbFBLBQYAAAAABgAGAFsBAACz&#10;AwAAAAA=&#10;" path="m44,36c40,40,40,44,36,44c32,44,28,40,24,36c20,32,16,28,16,24c16,20,20,20,24,16c28,12,16,0,12,0c8,0,0,12,0,12c0,20,8,36,16,44c24,52,40,60,48,60c48,60,60,52,60,48c60,44,48,32,44,36e">
                    <v:path o:connectlocs="44,36;36,44;24,36;16,24;24,16;12,0;0,12;16,44;48,60;60,48;44,36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roundrect id="圆角矩形 20" o:spid="_x0000_s1026" o:spt="2" style="position:absolute;left:5415;top:2288;height:259;width:259;v-text-anchor:middle;" fillcolor="#ED7D31" filled="t" stroked="f" coordsize="21600,21600" arcsize="0.166666666666667" o:gfxdata="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WZ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任意多边形 21" o:spid="_x0000_s1026" o:spt="100" style="position:absolute;left:5465;top:2358;flip:x;height:120;width:156;" fillcolor="#FFFFFF [3212]" filled="t" stroked="f" coordsize="302,208" o:gfxdata="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oZjTrgAAADbAAAA&#10;DwAAAAAAAAABACAAAAAiAAAAZHJzL2Rvd25yZXYueG1sUEsBAhQAFAAAAAgAh07iQDMvBZ47AAAA&#10;OQAAABAAAAAAAAAAAQAgAAAABwEAAGRycy9zaGFwZXhtbC54bWxQSwUGAAAAAAYABgBbAQAAsQMA&#10;AAAA&#10;" path="m0,208l94,123,151,170,208,123,302,208,0,208m217,114l302,48,302,189,217,114m0,189l0,48,85,114,0,189m151,152l0,29,0,0,302,0,302,29,151,152m151,152l151,152e">
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roundrect id="圆角矩形 1" o:spid="_x0000_s1026" o:spt="2" style="position:absolute;left:5415;top:1230;height:259;width:259;v-text-anchor:middle;" fillcolor="#ED7D31" filled="t" stroked="f" coordsize="21600,21600" arcsize="0.166666666666667" o:gfxdata="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+v/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任意多边形 11" o:spid="_x0000_s1026" o:spt="100" style="position:absolute;left:5459;top:1277;height:168;width:168;" fillcolor="#FFFFFF [3212]" filled="t" stroked="f" coordsize="341,341" o:gfxdata="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Ks0nvQAA&#10;ANsAAAAPAAAAAAAAAAEAIAAAACIAAABkcnMvZG93bnJldi54bWxQSwECFAAUAAAACACHTuJAMy8F&#10;njsAAAA5AAAAEAAAAAAAAAABACAAAAAMAQAAZHJzL3NoYXBleG1sLnhtbFBLBQYAAAAABgAGAFsB&#10;AAC2AwAAAAA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任意多边形 8" o:spid="_x0000_s1026" o:spt="100" style="position:absolute;left:5483;top:2691;flip:x;height:176;width:134;" fillcolor="#FFFFFF [3212]" filled="t" stroked="f" coordsize="82,109" o:gfxdata="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Rbp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1525270</wp:posOffset>
                </wp:positionV>
                <wp:extent cx="6719570" cy="718820"/>
                <wp:effectExtent l="0" t="0" r="0" b="0"/>
                <wp:wrapNone/>
                <wp:docPr id="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57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性别：男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25           民族：汉族          身高：172cm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户籍：湖南长沙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专业：计算机       政治面貌：党员      婚姻情况：未婚      身体情况：健康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2.45pt;margin-top:120.1pt;height:56.6pt;width:529.1pt;z-index:251661312;mso-width-relative:page;mso-height-relative:page;" filled="f" stroked="f" coordsize="21600,21600" o:gfxdata="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pC5TN0AAAAMAQAADwAAAAAAAAABACAA&#10;AAAiAAAAZHJzL2Rvd25yZXYueG1sUEsBAhQAFAAAAAgAh07iQOwvg19BAgAAdQ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性别：男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25           民族：汉族          身高：172cm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户籍：湖南长沙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专业：计算机       政治面貌：党员      婚姻情况：未婚      身体情况：健康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1299210</wp:posOffset>
                </wp:positionV>
                <wp:extent cx="518414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5035" y="2233295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102.3pt;height:0pt;width:408.2pt;z-index:251669504;mso-width-relative:page;mso-height-relative:page;" filled="f" stroked="t" coordsize="21600,21600" o:gfxdata="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aGzbNYAAAALAQAADwAAAAAAAAABACAAAAAiAAAAZHJz&#10;L2Rvd25yZXYueG1sUEsBAhQAFAAAAAgAh07iQJ5YhqIGAgAA5AMAAA4AAAAAAAAAAQAgAAAAJQEA&#10;AGRycy9lMm9Eb2MueG1sUEsFBgAAAAAGAAYAWQEAAJ0FAAAAAA==&#10;">
                <v:fill on="f" focussize="0,0"/>
                <v:stroke weight="1pt" color="#D9D9D9 [2732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1036320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4570" y="199009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val="en-US"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95pt;margin-top:81.6pt;height:34.3pt;width:74.1pt;z-index:251684864;mso-width-relative:page;mso-height-relative:page;" filled="f" stroked="f" coordsize="21600,21600" o:gfxdata="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rlOn9sAAAALAQAADwAAAAAAAAABACAA&#10;AAAiAAAAZHJzL2Rvd25yZXYueG1sUEsBAhQAFAAAAAgAh07iQEUIJqRDAgAAc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val="en-US"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1179195</wp:posOffset>
                </wp:positionV>
                <wp:extent cx="174625" cy="213360"/>
                <wp:effectExtent l="0" t="0" r="16510" b="15240"/>
                <wp:wrapNone/>
                <wp:docPr id="11" name="任意多边形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76910" y="2118995"/>
                          <a:ext cx="174625" cy="2133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3664" y="2092"/>
                            </a:cxn>
                            <a:cxn ang="0">
                              <a:pos x="161657" y="13948"/>
                            </a:cxn>
                            <a:cxn ang="0">
                              <a:pos x="181252" y="42542"/>
                            </a:cxn>
                            <a:cxn ang="0">
                              <a:pos x="187550" y="86480"/>
                            </a:cxn>
                            <a:cxn ang="0">
                              <a:pos x="193149" y="95546"/>
                            </a:cxn>
                            <a:cxn ang="0">
                              <a:pos x="190350" y="112982"/>
                            </a:cxn>
                            <a:cxn ang="0">
                              <a:pos x="181252" y="121351"/>
                            </a:cxn>
                            <a:cxn ang="0">
                              <a:pos x="174954" y="138089"/>
                            </a:cxn>
                            <a:cxn ang="0">
                              <a:pos x="161657" y="150643"/>
                            </a:cxn>
                            <a:cxn ang="0">
                              <a:pos x="156758" y="170171"/>
                            </a:cxn>
                            <a:cxn ang="0">
                              <a:pos x="165856" y="187606"/>
                            </a:cxn>
                            <a:cxn ang="0">
                              <a:pos x="193849" y="199462"/>
                            </a:cxn>
                            <a:cxn ang="0">
                              <a:pos x="224641" y="212016"/>
                            </a:cxn>
                            <a:cxn ang="0">
                              <a:pos x="235838" y="235728"/>
                            </a:cxn>
                            <a:cxn ang="0">
                              <a:pos x="235138" y="262230"/>
                            </a:cxn>
                            <a:cxn ang="0">
                              <a:pos x="223941" y="275481"/>
                            </a:cxn>
                            <a:cxn ang="0">
                              <a:pos x="185451" y="282456"/>
                            </a:cxn>
                            <a:cxn ang="0">
                              <a:pos x="136464" y="286640"/>
                            </a:cxn>
                            <a:cxn ang="0">
                              <a:pos x="97974" y="286640"/>
                            </a:cxn>
                            <a:cxn ang="0">
                              <a:pos x="51086" y="283153"/>
                            </a:cxn>
                            <a:cxn ang="0">
                              <a:pos x="13996" y="277574"/>
                            </a:cxn>
                            <a:cxn ang="0">
                              <a:pos x="1399" y="260138"/>
                            </a:cxn>
                            <a:cxn ang="0">
                              <a:pos x="11197" y="214108"/>
                            </a:cxn>
                            <a:cxn ang="0">
                              <a:pos x="46887" y="198765"/>
                            </a:cxn>
                            <a:cxn ang="0">
                              <a:pos x="74180" y="184119"/>
                            </a:cxn>
                            <a:cxn ang="0">
                              <a:pos x="79779" y="170171"/>
                            </a:cxn>
                            <a:cxn ang="0">
                              <a:pos x="74880" y="151340"/>
                            </a:cxn>
                            <a:cxn ang="0">
                              <a:pos x="62283" y="138089"/>
                            </a:cxn>
                            <a:cxn ang="0">
                              <a:pos x="55985" y="121351"/>
                            </a:cxn>
                            <a:cxn ang="0">
                              <a:pos x="48287" y="115772"/>
                            </a:cxn>
                            <a:cxn ang="0">
                              <a:pos x="43388" y="99033"/>
                            </a:cxn>
                            <a:cxn ang="0">
                              <a:pos x="48987" y="86480"/>
                            </a:cxn>
                            <a:cxn ang="0">
                              <a:pos x="53885" y="44635"/>
                            </a:cxn>
                            <a:cxn ang="0">
                              <a:pos x="75580" y="12553"/>
                            </a:cxn>
                            <a:cxn ang="0">
                              <a:pos x="103572" y="697"/>
                            </a:cxn>
                            <a:cxn ang="0">
                              <a:pos x="116869" y="0"/>
                            </a:cxn>
                          </a:cxnLst>
                          <a:pathLst>
                            <a:path w="338" h="412">
                              <a:moveTo>
                                <a:pt x="167" y="0"/>
                              </a:moveTo>
                              <a:cubicBezTo>
                                <a:pt x="175" y="0"/>
                                <a:pt x="183" y="1"/>
                                <a:pt x="191" y="3"/>
                              </a:cubicBezTo>
                              <a:cubicBezTo>
                                <a:pt x="199" y="4"/>
                                <a:pt x="206" y="7"/>
                                <a:pt x="213" y="10"/>
                              </a:cubicBezTo>
                              <a:cubicBezTo>
                                <a:pt x="220" y="13"/>
                                <a:pt x="226" y="16"/>
                                <a:pt x="231" y="20"/>
                              </a:cubicBezTo>
                              <a:cubicBezTo>
                                <a:pt x="237" y="24"/>
                                <a:pt x="241" y="28"/>
                                <a:pt x="244" y="32"/>
                              </a:cubicBezTo>
                              <a:cubicBezTo>
                                <a:pt x="251" y="40"/>
                                <a:pt x="256" y="50"/>
                                <a:pt x="259" y="61"/>
                              </a:cubicBezTo>
                              <a:cubicBezTo>
                                <a:pt x="263" y="71"/>
                                <a:pt x="265" y="81"/>
                                <a:pt x="266" y="91"/>
                              </a:cubicBezTo>
                              <a:cubicBezTo>
                                <a:pt x="268" y="102"/>
                                <a:pt x="268" y="113"/>
                                <a:pt x="268" y="124"/>
                              </a:cubicBezTo>
                              <a:cubicBezTo>
                                <a:pt x="270" y="126"/>
                                <a:pt x="272" y="127"/>
                                <a:pt x="273" y="130"/>
                              </a:cubicBezTo>
                              <a:cubicBezTo>
                                <a:pt x="274" y="131"/>
                                <a:pt x="275" y="134"/>
                                <a:pt x="276" y="137"/>
                              </a:cubicBezTo>
                              <a:cubicBezTo>
                                <a:pt x="276" y="140"/>
                                <a:pt x="276" y="144"/>
                                <a:pt x="276" y="148"/>
                              </a:cubicBezTo>
                              <a:cubicBezTo>
                                <a:pt x="275" y="154"/>
                                <a:pt x="274" y="158"/>
                                <a:pt x="272" y="162"/>
                              </a:cubicBezTo>
                              <a:cubicBezTo>
                                <a:pt x="271" y="165"/>
                                <a:pt x="269" y="168"/>
                                <a:pt x="266" y="170"/>
                              </a:cubicBezTo>
                              <a:cubicBezTo>
                                <a:pt x="264" y="172"/>
                                <a:pt x="261" y="174"/>
                                <a:pt x="259" y="174"/>
                              </a:cubicBezTo>
                              <a:cubicBezTo>
                                <a:pt x="257" y="179"/>
                                <a:pt x="256" y="183"/>
                                <a:pt x="254" y="188"/>
                              </a:cubicBezTo>
                              <a:cubicBezTo>
                                <a:pt x="253" y="191"/>
                                <a:pt x="252" y="195"/>
                                <a:pt x="250" y="198"/>
                              </a:cubicBezTo>
                              <a:cubicBezTo>
                                <a:pt x="248" y="201"/>
                                <a:pt x="246" y="204"/>
                                <a:pt x="244" y="206"/>
                              </a:cubicBezTo>
                              <a:cubicBezTo>
                                <a:pt x="239" y="210"/>
                                <a:pt x="234" y="214"/>
                                <a:pt x="231" y="216"/>
                              </a:cubicBezTo>
                              <a:cubicBezTo>
                                <a:pt x="228" y="219"/>
                                <a:pt x="226" y="224"/>
                                <a:pt x="224" y="231"/>
                              </a:cubicBezTo>
                              <a:cubicBezTo>
                                <a:pt x="224" y="235"/>
                                <a:pt x="223" y="239"/>
                                <a:pt x="224" y="244"/>
                              </a:cubicBezTo>
                              <a:cubicBezTo>
                                <a:pt x="224" y="248"/>
                                <a:pt x="225" y="252"/>
                                <a:pt x="227" y="256"/>
                              </a:cubicBezTo>
                              <a:cubicBezTo>
                                <a:pt x="229" y="261"/>
                                <a:pt x="232" y="265"/>
                                <a:pt x="237" y="269"/>
                              </a:cubicBezTo>
                              <a:cubicBezTo>
                                <a:pt x="241" y="272"/>
                                <a:pt x="247" y="276"/>
                                <a:pt x="254" y="279"/>
                              </a:cubicBezTo>
                              <a:cubicBezTo>
                                <a:pt x="261" y="282"/>
                                <a:pt x="269" y="284"/>
                                <a:pt x="277" y="286"/>
                              </a:cubicBezTo>
                              <a:cubicBezTo>
                                <a:pt x="285" y="288"/>
                                <a:pt x="293" y="291"/>
                                <a:pt x="301" y="294"/>
                              </a:cubicBezTo>
                              <a:cubicBezTo>
                                <a:pt x="308" y="297"/>
                                <a:pt x="315" y="300"/>
                                <a:pt x="321" y="304"/>
                              </a:cubicBezTo>
                              <a:cubicBezTo>
                                <a:pt x="327" y="309"/>
                                <a:pt x="331" y="315"/>
                                <a:pt x="333" y="322"/>
                              </a:cubicBezTo>
                              <a:cubicBezTo>
                                <a:pt x="335" y="326"/>
                                <a:pt x="336" y="332"/>
                                <a:pt x="337" y="338"/>
                              </a:cubicBezTo>
                              <a:cubicBezTo>
                                <a:pt x="337" y="345"/>
                                <a:pt x="338" y="351"/>
                                <a:pt x="338" y="358"/>
                              </a:cubicBezTo>
                              <a:cubicBezTo>
                                <a:pt x="338" y="364"/>
                                <a:pt x="337" y="370"/>
                                <a:pt x="336" y="376"/>
                              </a:cubicBezTo>
                              <a:cubicBezTo>
                                <a:pt x="335" y="382"/>
                                <a:pt x="334" y="386"/>
                                <a:pt x="332" y="389"/>
                              </a:cubicBezTo>
                              <a:cubicBezTo>
                                <a:pt x="330" y="391"/>
                                <a:pt x="327" y="393"/>
                                <a:pt x="320" y="395"/>
                              </a:cubicBezTo>
                              <a:cubicBezTo>
                                <a:pt x="314" y="397"/>
                                <a:pt x="306" y="399"/>
                                <a:pt x="296" y="401"/>
                              </a:cubicBezTo>
                              <a:cubicBezTo>
                                <a:pt x="287" y="402"/>
                                <a:pt x="276" y="404"/>
                                <a:pt x="265" y="405"/>
                              </a:cubicBezTo>
                              <a:cubicBezTo>
                                <a:pt x="253" y="407"/>
                                <a:pt x="241" y="408"/>
                                <a:pt x="229" y="409"/>
                              </a:cubicBezTo>
                              <a:cubicBezTo>
                                <a:pt x="218" y="410"/>
                                <a:pt x="206" y="411"/>
                                <a:pt x="195" y="411"/>
                              </a:cubicBezTo>
                              <a:cubicBezTo>
                                <a:pt x="185" y="412"/>
                                <a:pt x="175" y="412"/>
                                <a:pt x="167" y="412"/>
                              </a:cubicBezTo>
                              <a:cubicBezTo>
                                <a:pt x="159" y="412"/>
                                <a:pt x="150" y="412"/>
                                <a:pt x="140" y="411"/>
                              </a:cubicBezTo>
                              <a:cubicBezTo>
                                <a:pt x="129" y="411"/>
                                <a:pt x="118" y="410"/>
                                <a:pt x="107" y="409"/>
                              </a:cubicBezTo>
                              <a:cubicBezTo>
                                <a:pt x="96" y="408"/>
                                <a:pt x="84" y="407"/>
                                <a:pt x="73" y="406"/>
                              </a:cubicBezTo>
                              <a:cubicBezTo>
                                <a:pt x="62" y="404"/>
                                <a:pt x="52" y="403"/>
                                <a:pt x="43" y="402"/>
                              </a:cubicBezTo>
                              <a:cubicBezTo>
                                <a:pt x="34" y="400"/>
                                <a:pt x="26" y="399"/>
                                <a:pt x="20" y="398"/>
                              </a:cubicBezTo>
                              <a:cubicBezTo>
                                <a:pt x="14" y="396"/>
                                <a:pt x="10" y="395"/>
                                <a:pt x="8" y="394"/>
                              </a:cubicBezTo>
                              <a:cubicBezTo>
                                <a:pt x="5" y="391"/>
                                <a:pt x="3" y="385"/>
                                <a:pt x="2" y="373"/>
                              </a:cubicBezTo>
                              <a:cubicBezTo>
                                <a:pt x="0" y="362"/>
                                <a:pt x="1" y="348"/>
                                <a:pt x="4" y="330"/>
                              </a:cubicBezTo>
                              <a:cubicBezTo>
                                <a:pt x="5" y="320"/>
                                <a:pt x="9" y="312"/>
                                <a:pt x="16" y="307"/>
                              </a:cubicBezTo>
                              <a:cubicBezTo>
                                <a:pt x="23" y="301"/>
                                <a:pt x="30" y="297"/>
                                <a:pt x="39" y="294"/>
                              </a:cubicBezTo>
                              <a:cubicBezTo>
                                <a:pt x="48" y="291"/>
                                <a:pt x="57" y="288"/>
                                <a:pt x="67" y="285"/>
                              </a:cubicBezTo>
                              <a:cubicBezTo>
                                <a:pt x="77" y="283"/>
                                <a:pt x="85" y="279"/>
                                <a:pt x="92" y="275"/>
                              </a:cubicBezTo>
                              <a:cubicBezTo>
                                <a:pt x="98" y="271"/>
                                <a:pt x="103" y="268"/>
                                <a:pt x="106" y="264"/>
                              </a:cubicBezTo>
                              <a:cubicBezTo>
                                <a:pt x="109" y="261"/>
                                <a:pt x="111" y="258"/>
                                <a:pt x="112" y="255"/>
                              </a:cubicBezTo>
                              <a:cubicBezTo>
                                <a:pt x="114" y="251"/>
                                <a:pt x="114" y="248"/>
                                <a:pt x="114" y="244"/>
                              </a:cubicBezTo>
                              <a:cubicBezTo>
                                <a:pt x="114" y="241"/>
                                <a:pt x="114" y="237"/>
                                <a:pt x="114" y="232"/>
                              </a:cubicBezTo>
                              <a:cubicBezTo>
                                <a:pt x="113" y="226"/>
                                <a:pt x="111" y="221"/>
                                <a:pt x="107" y="217"/>
                              </a:cubicBezTo>
                              <a:cubicBezTo>
                                <a:pt x="103" y="214"/>
                                <a:pt x="99" y="210"/>
                                <a:pt x="95" y="206"/>
                              </a:cubicBezTo>
                              <a:cubicBezTo>
                                <a:pt x="92" y="204"/>
                                <a:pt x="90" y="201"/>
                                <a:pt x="89" y="198"/>
                              </a:cubicBezTo>
                              <a:cubicBezTo>
                                <a:pt x="87" y="195"/>
                                <a:pt x="86" y="191"/>
                                <a:pt x="84" y="188"/>
                              </a:cubicBezTo>
                              <a:cubicBezTo>
                                <a:pt x="83" y="183"/>
                                <a:pt x="82" y="179"/>
                                <a:pt x="80" y="174"/>
                              </a:cubicBezTo>
                              <a:cubicBezTo>
                                <a:pt x="78" y="174"/>
                                <a:pt x="76" y="173"/>
                                <a:pt x="74" y="171"/>
                              </a:cubicBezTo>
                              <a:cubicBezTo>
                                <a:pt x="73" y="170"/>
                                <a:pt x="71" y="168"/>
                                <a:pt x="69" y="166"/>
                              </a:cubicBezTo>
                              <a:cubicBezTo>
                                <a:pt x="67" y="163"/>
                                <a:pt x="65" y="160"/>
                                <a:pt x="64" y="155"/>
                              </a:cubicBezTo>
                              <a:cubicBezTo>
                                <a:pt x="62" y="150"/>
                                <a:pt x="62" y="146"/>
                                <a:pt x="62" y="142"/>
                              </a:cubicBezTo>
                              <a:cubicBezTo>
                                <a:pt x="63" y="138"/>
                                <a:pt x="63" y="135"/>
                                <a:pt x="65" y="132"/>
                              </a:cubicBezTo>
                              <a:cubicBezTo>
                                <a:pt x="66" y="129"/>
                                <a:pt x="67" y="127"/>
                                <a:pt x="70" y="124"/>
                              </a:cubicBezTo>
                              <a:cubicBezTo>
                                <a:pt x="70" y="113"/>
                                <a:pt x="70" y="103"/>
                                <a:pt x="72" y="93"/>
                              </a:cubicBezTo>
                              <a:cubicBezTo>
                                <a:pt x="73" y="84"/>
                                <a:pt x="75" y="74"/>
                                <a:pt x="77" y="64"/>
                              </a:cubicBezTo>
                              <a:cubicBezTo>
                                <a:pt x="80" y="54"/>
                                <a:pt x="85" y="45"/>
                                <a:pt x="90" y="37"/>
                              </a:cubicBezTo>
                              <a:cubicBezTo>
                                <a:pt x="96" y="29"/>
                                <a:pt x="101" y="23"/>
                                <a:pt x="108" y="18"/>
                              </a:cubicBezTo>
                              <a:cubicBezTo>
                                <a:pt x="114" y="14"/>
                                <a:pt x="121" y="10"/>
                                <a:pt x="128" y="7"/>
                              </a:cubicBezTo>
                              <a:cubicBezTo>
                                <a:pt x="134" y="4"/>
                                <a:pt x="141" y="2"/>
                                <a:pt x="148" y="1"/>
                              </a:cubicBezTo>
                              <a:cubicBezTo>
                                <a:pt x="154" y="0"/>
                                <a:pt x="161" y="0"/>
                                <a:pt x="167" y="0"/>
                              </a:cubicBezTo>
                              <a:close/>
                              <a:moveTo>
                                <a:pt x="167" y="0"/>
                              </a:moveTo>
                              <a:cubicBezTo>
                                <a:pt x="167" y="0"/>
                                <a:pt x="167" y="0"/>
                                <a:pt x="167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" o:spid="_x0000_s1026" o:spt="100" style="position:absolute;left:0pt;margin-left:-39.45pt;margin-top:92.85pt;height:16.8pt;width:13.75pt;z-index:251681792;mso-width-relative:page;mso-height-relative:page;" fillcolor="#FFFFFF [3212]" filled="t" stroked="f" coordsize="338,412" o:gfxdata="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1127760</wp:posOffset>
                </wp:positionV>
                <wp:extent cx="289560" cy="289560"/>
                <wp:effectExtent l="7620" t="7620" r="26670" b="2667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0070" y="2077085"/>
                          <a:ext cx="289560" cy="28956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7pt;margin-top:88.8pt;height:22.8pt;width:22.8pt;z-index:251668480;v-text-anchor:middle;mso-width-relative:page;mso-height-relative:page;" fillcolor="#ED7D31" filled="t" stroked="t" coordsize="21600,21600" arcsize="0.166666666666667" o:gfxdata="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EC0oHcAAAACwEA&#10;AA8AAAAAAAAAAQAgAAAAIgAAAGRycy9kb3ducmV2LnhtbFBLAQIUABQAAAAIAIdO4kD6Yg1GiAIA&#10;AAsFAAAOAAAAAAAAAAEAIAAAACsBAABkcnMvZTJvRG9jLnhtbFBLBQYAAAAABgAGAFkBAAAlBgAA&#10;AAA=&#10;">
                <v:fill on="t" focussize="0,0"/>
                <v:stroke weight="1.25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8357235</wp:posOffset>
                </wp:positionV>
                <wp:extent cx="518414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658.05pt;height:0pt;width:408.2pt;z-index:251675648;mso-width-relative:page;mso-height-relative:page;" filled="f" stroked="t" coordsize="21600,21600" o:gfxdata="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cga0NQAAAANAQAADwAAAAAAAAABACAAAAAiAAAAZHJzL2Rvd25yZXYueG1sUEsB&#10;AhQAFAAAAAgAh07iQOx5rzX5AQAA2AMAAA4AAAAAAAAAAQAgAAAAIwEAAGRycy9lMm9Eb2MueG1s&#10;UEsFBgAAAAAGAAYAWQEAAI4FAAAAAA==&#10;">
                <v:fill on="f" focussize="0,0"/>
                <v:stroke weight="1pt" color="#D9D9D9 [2732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6906895</wp:posOffset>
                </wp:positionV>
                <wp:extent cx="518414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543.85pt;height:0pt;width:408.2pt;z-index:251675648;mso-width-relative:page;mso-height-relative:page;" filled="f" stroked="t" coordsize="21600,21600" o:gfxdata="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1w1kjWAAAADQEAAA8AAAAAAAAAAQAgAAAAIgAAAGRycy9kb3ducmV2LnhtbFBL&#10;AQIUABQAAAAIAIdO4kCt3MGG+AEAANgDAAAOAAAAAAAAAAEAIAAAACUBAABkcnMvZTJvRG9jLnht&#10;bFBLBQYAAAAABgAGAFkBAACPBQAAAAA=&#10;">
                <v:fill on="f" focussize="0,0"/>
                <v:stroke weight="1pt" color="#D9D9D9 [2732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4561205</wp:posOffset>
                </wp:positionV>
                <wp:extent cx="518414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359.15pt;height:0pt;width:408.2pt;z-index:251673600;mso-width-relative:page;mso-height-relative:page;" filled="f" stroked="t" coordsize="21600,21600" o:gfxdata="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+WJm1gAAAAsBAAAPAAAAAAAAAAEAIAAAACIAAABkcnMvZG93bnJldi54bWxQ&#10;SwECFAAUAAAACACHTuJApbvx1vkBAADYAwAADgAAAAAAAAABACAAAAAlAQAAZHJzL2Uyb0RvYy54&#10;bWxQSwUGAAAAAAYABgBZAQAAkAUAAAAA&#10;">
                <v:fill on="f" focussize="0,0"/>
                <v:stroke weight="1pt" color="#D9D9D9 [2732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2722880</wp:posOffset>
                </wp:positionV>
                <wp:extent cx="518414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214.4pt;height:0pt;width:408.2pt;z-index:251671552;mso-width-relative:page;mso-height-relative:page;" filled="f" stroked="t" coordsize="21600,21600" o:gfxdata="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HMT8dUAAAALAQAADwAAAAAAAAABACAAAAAiAAAAZHJzL2Rvd25yZXYueG1sUEsB&#10;AhQAFAAAAAgAh07iQCMgqmf4AQAA2AMAAA4AAAAAAAAAAQAgAAAAJAEAAGRycy9lMm9Eb2MueG1s&#10;UEsFBgAAAAAGAAYAWQEAAI4FAAAAAA==&#10;">
                <v:fill on="f" focussize="0,0"/>
                <v:stroke weight="1pt" color="#D9D9D9 [2732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6642735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3300" y="757809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7.05pt;margin-top:523.05pt;height:34.3pt;width:74.65pt;z-index:251687936;mso-width-relative:page;mso-height-relative:page;" filled="f" stroked="f" coordsize="21600,21600" o:gfxdata="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/k1V3AAAAA0BAAAPAAAA&#10;AAAAAAEAIAAAACIAAABkcnMvZG93bnJldi54bWxQSwECFAAUAAAACACHTuJAXj+uTE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8091805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8060" y="901319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8.25pt;margin-top:637.15pt;height:34.3pt;width:75.3pt;z-index:251686912;mso-width-relative:page;mso-height-relative:page;" filled="f" stroked="f" coordsize="21600,21600" o:gfxdata="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iWeMN0AAAANAQAADwAAAAAAAAAB&#10;ACAAAAAiAAAAZHJzL2Rvd25yZXYueG1sUEsBAhQAFAAAAAgAh07iQJ+yPyxEAgAAc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4298315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7585" y="5219700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7.5pt;margin-top:338.45pt;height:34.3pt;width:74.8pt;z-index:251685888;mso-width-relative:page;mso-height-relative:page;" filled="f" stroked="f" coordsize="21600,21600" o:gfxdata="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qbPvN0AAAALAQAADwAAAAAA&#10;AAABACAAAAAiAAAAZHJzL2Rvd25yZXYueG1sUEsBAhQAFAAAAAgAh07iQL1VRK5HAgAAc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2454910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4570" y="337629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95pt;margin-top:193.3pt;height:34.3pt;width:74.1pt;z-index:251683840;mso-width-relative:page;mso-height-relative:page;" filled="f" stroked="f" coordsize="21600,21600" o:gfxdata="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AKdXDcAAAACwEAAA8AAAAAAAAA&#10;AQAgAAAAIgAAAGRycy9kb3ducmV2LnhtbFBLAQIUABQAAAAIAIdO4kC4TM/H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8274050</wp:posOffset>
                </wp:positionV>
                <wp:extent cx="161925" cy="163830"/>
                <wp:effectExtent l="0" t="0" r="9525" b="762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3895" y="9181465"/>
                          <a:ext cx="161925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8.9pt;margin-top:651.5pt;height:12.9pt;width:12.75pt;z-index:251678720;mso-width-relative:page;mso-height-relative:page;" fillcolor="#FFFFFF [3212]" filled="t" stroked="f" coordsize="255,255" o:gfxdata="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6790055</wp:posOffset>
                </wp:positionV>
                <wp:extent cx="178435" cy="179070"/>
                <wp:effectExtent l="0" t="0" r="12065" b="11430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74370" y="7711440"/>
                          <a:ext cx="178435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9.65pt;margin-top:534.65pt;height:14.1pt;width:14.05pt;z-index:251680768;v-text-anchor:middle;mso-width-relative:page;mso-height-relative:page;" fillcolor="#FFFFFF [3212]" filled="t" stroked="f" coordsize="3543300,3617913" o:gfxdata="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2620010</wp:posOffset>
                </wp:positionV>
                <wp:extent cx="215900" cy="156210"/>
                <wp:effectExtent l="0" t="0" r="12700" b="15875"/>
                <wp:wrapNone/>
                <wp:docPr id="22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62305" y="3527425"/>
                          <a:ext cx="215900" cy="1562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40.6pt;margin-top:206.3pt;height:12.3pt;width:17pt;z-index:251677696;mso-width-relative:page;mso-height-relative:page;" fillcolor="#FFFFFF [3212]" filled="t" stroked="f" coordsize="263,184" o:gfxdata="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BZDJcjaAAAACwEAAA8AAAAAAAAA&#10;AQAgAAAAIgAAAGRycy9kb3ducmV2LnhtbFBLAQIUABQAAAAIAIdO4kAVqmvmZgUAAG0ZAAAOAAAA&#10;AAAAAAEAIAAAACkBAABkcnMvZTJvRG9jLnhtbFBLBQYAAAAABgAGAFkBAAAB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4464050</wp:posOffset>
                </wp:positionV>
                <wp:extent cx="172085" cy="154305"/>
                <wp:effectExtent l="0" t="0" r="18415" b="17145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990" y="5371465"/>
                          <a:ext cx="172085" cy="1543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9.05pt;margin-top:351.5pt;height:12.15pt;width:13.55pt;z-index:251679744;v-text-anchor:middle;mso-width-relative:page;mso-height-relative:page;" fillcolor="#FFFFFF [3212]" filled="t" stroked="f" coordsize="3261356,2766950" o:gfxdata="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6735445</wp:posOffset>
                </wp:positionV>
                <wp:extent cx="289560" cy="289560"/>
                <wp:effectExtent l="7620" t="7620" r="26670" b="2667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7pt;margin-top:530.35pt;height:22.8pt;width:22.8pt;z-index:251674624;v-text-anchor:middle;mso-width-relative:page;mso-height-relative:page;" fillcolor="#ED7D31" filled="t" stroked="t" coordsize="21600,21600" arcsize="0.166666666666667" o:gfxdata="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kaoWK3AAAAA0BAAAPAAAAAAAAAAEA&#10;IAAAACIAAABkcnMvZG93bnJldi54bWxQSwECFAAUAAAACACHTuJAyZXvP30CAAAABQAADgAAAAAA&#10;AAABACAAAAArAQAAZHJzL2Uyb0RvYy54bWxQSwUGAAAAAAYABgBZAQAAGgYAAAAA&#10;">
                <v:fill on="t" focussize="0,0"/>
                <v:stroke weight="1.25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8208010</wp:posOffset>
                </wp:positionV>
                <wp:extent cx="289560" cy="289560"/>
                <wp:effectExtent l="7620" t="7620" r="26670" b="2667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7pt;margin-top:646.3pt;height:22.8pt;width:22.8pt;z-index:251676672;v-text-anchor:middle;mso-width-relative:page;mso-height-relative:page;" fillcolor="#ED7D31" filled="t" stroked="t" coordsize="21600,21600" arcsize="0.166666666666667" o:gfxdata="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1Vbit0AAAANAQAADwAAAAAAAAAB&#10;ACAAAAAiAAAAZHJzL2Rvd25yZXYueG1sUEsBAhQAFAAAAAgAh07iQCifqyR9AgAAAAUAAA4AAAAA&#10;AAAAAQAgAAAALAEAAGRycy9lMm9Eb2MueG1sUEsFBgAAAAAGAAYAWQEAABsGAAAAAA==&#10;">
                <v:fill on="t" focussize="0,0"/>
                <v:stroke weight="1.25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4398010</wp:posOffset>
                </wp:positionV>
                <wp:extent cx="289560" cy="289560"/>
                <wp:effectExtent l="7620" t="7620" r="26670" b="2667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7pt;margin-top:346.3pt;height:22.8pt;width:22.8pt;z-index:251672576;v-text-anchor:middle;mso-width-relative:page;mso-height-relative:page;" fillcolor="#ED7D31" filled="t" stroked="t" coordsize="21600,21600" arcsize="0.166666666666667" o:gfxdata="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XZqLt0AAAALAQAADwAAAAAAAAAB&#10;ACAAAAAiAAAAZHJzL2Rvd25yZXYueG1sUEsBAhQAFAAAAAgAh07iQFSGWwB9AgAAAAUAAA4AAAAA&#10;AAAAAQAgAAAALAEAAGRycy9lMm9Eb2MueG1sUEsFBgAAAAAGAAYAWQEAABsGAAAAAA==&#10;">
                <v:fill on="t" focussize="0,0"/>
                <v:stroke weight="1.25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2551430</wp:posOffset>
                </wp:positionV>
                <wp:extent cx="289560" cy="289560"/>
                <wp:effectExtent l="7620" t="7620" r="26670" b="2667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7pt;margin-top:200.9pt;height:22.8pt;width:22.8pt;z-index:251670528;v-text-anchor:middle;mso-width-relative:page;mso-height-relative:page;" fillcolor="#ED7D31" filled="t" stroked="t" coordsize="21600,21600" arcsize="0.166666666666667" o:gfxdata="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i5Bo2gAAAAsBAAAPAAAAAAAAAAEAIAAA&#10;ACIAAABkcnMvZG93bnJldi54bWxQSwECFAAUAAAACACHTuJAccgeoHwCAAAABQAADgAAAAAAAAAB&#10;ACAAAAApAQAAZHJzL2Uyb0RvYy54bWxQSwUGAAAAAAYABgBZAQAAFwYAAAAA&#10;">
                <v:fill on="t" focussize="0,0"/>
                <v:stroke weight="1.25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8598535</wp:posOffset>
                </wp:positionV>
                <wp:extent cx="6652260" cy="79946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652260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具备良好的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和逻辑分析能力；有较强的学习能力、钻研精神；具备良好的沟通能力和团队协作精神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；对数据敏感，理解业务的能力、沟通能力和表达呈现能力，主动性强。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5pt;margin-top:677.05pt;height:62.95pt;width:523.8pt;z-index:251667456;mso-width-relative:page;mso-height-relative:page;" filled="f" stroked="f" coordsize="21600,21600" o:gfxdata="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+JJO/3gAAAA4BAAAPAAAA&#10;AAAAAAEAIAAAACIAAABkcnMvZG93bnJldi54bWxQSwECFAAUAAAACACHTuJAWzphzUgCAABzBAAA&#10;DgAAAAAAAAABACAAAAAt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具备良好的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和逻辑分析能力；有较强的学习能力、钻研精神；具备良好的沟通能力和团队协作精神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；对数据敏感，理解业务的能力、沟通能力和表达呈现能力，主动性强。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4810125</wp:posOffset>
                </wp:positionV>
                <wp:extent cx="6746240" cy="16675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340" y="4898390"/>
                          <a:ext cx="6746240" cy="166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公司名称：深圳市云间网络科技有限公司                                   在职时间：2019.9-至今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职位：软件测试工程师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负责公司产品的软件功能、性能测试，参与产品的需求分析，软件设计和项目评审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制定测试计划，编写设计测试用例并执行，纪录测试结果，跟进bug管理，输出测试报告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协助开发人员分析并复现bug，提交产品功能、性能改进的建议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5pt;margin-top:378.75pt;height:131.3pt;width:531.2pt;z-index:251665408;mso-width-relative:page;mso-height-relative:page;" filled="f" stroked="f" coordsize="21600,21600" o:gfxdata="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CR8OrcAAAADQEAAA8AAAAAAAAA&#10;AQAgAAAAIgAAAGRycy9kb3ducmV2LnhtbFBLAQIUABQAAAAIAIdO4kAFLaQo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公司名称：深圳市云间网络科技有限公司                                   在职时间：2019.9-至今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职位：软件测试工程师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负责公司产品的软件功能、性能测试，参与产品的需求分析，软件设计和项目评审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制定测试计划，编写设计测试用例并执行，纪录测试结果，跟进bug管理，输出测试报告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协助开发人员分析并复现bug，提交产品功能、性能改进的建议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7124700</wp:posOffset>
                </wp:positionV>
                <wp:extent cx="5878830" cy="8382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8039100"/>
                          <a:ext cx="587883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语言技能：国家大学英语专业四级，普通话流利，粤语良好，略懂客家话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专业技能：熟悉unix、nux操作命令，了解oracle数据库sql语句，存储过程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熟练运用word、excel、等办公软件，能独立撰写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5pt;margin-top:561pt;height:66pt;width:462.9pt;z-index:251682816;mso-width-relative:page;mso-height-relative:page;" filled="f" stroked="f" coordsize="21600,21600" o:gfxdata="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KpBLvcAAAADgEAAA8AAAAAAAAA&#10;AQAgAAAAIgAAAGRycy9kb3ducmV2LnhtbFBLAQIUABQAAAAIAIdO4kCK65T/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语言技能：国家大学英语专业四级，普通话流利，粤语良好，略懂客家话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专业技能：熟悉unix、nux操作命令，了解oracle数据库sql语句，存储过程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熟练运用word、excel、等办公软件，能独立撰写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2934970</wp:posOffset>
                </wp:positionV>
                <wp:extent cx="6653530" cy="12141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" y="3682365"/>
                          <a:ext cx="6653530" cy="121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毕业院校：华南理工大学           所学专业：计算机（本 科）           毕业时间：2015.9-2019.6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离散数学、概率与统计、算法分析与设计、数据计算智能、数据库系统概论、计算机系统基础、并行体系结构与编程、非结构化大数据分析等主要课程。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5pt;margin-top:231.1pt;height:95.6pt;width:523.9pt;z-index:251666432;mso-width-relative:page;mso-height-relative:page;" filled="f" stroked="f" coordsize="21600,21600" o:gfxdata="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xJhe3QAAAAwBAAAPAAAA&#10;AAAAAAEAIAAAACIAAABkcnMvZG93bnJldi54bWxQSwECFAAUAAAACACHTuJAtTIc7kkCAABy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毕业院校：华南理工大学           所学专业：计算机（本 科）           毕业时间：2015.9-2019.6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离散数学、概率与统计、算法分析与设计、数据计算智能、数据库系统概论、计算机系统基础、并行体系结构与编程、非结构化大数据分析等主要课程。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-1263650</wp:posOffset>
                </wp:positionH>
                <wp:positionV relativeFrom="paragraph">
                  <wp:posOffset>-1127760</wp:posOffset>
                </wp:positionV>
                <wp:extent cx="1129030" cy="955040"/>
                <wp:effectExtent l="50800" t="31750" r="58420" b="609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955040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5pt;margin-top:-88.8pt;height:75.2pt;width:88.9pt;z-index:251668480;v-text-anchor:middle;mso-width-relative:page;mso-height-relative:page;" filled="f" stroked="t" coordsize="21600,21600" o:gfxdata="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qTMg9kAAAANAQAADwAAAAAAAAABACAAAAAiAAAAZHJzL2Rvd25yZXYu&#10;eG1sUEsBAhQAFAAAAAgAh07iQFVpdaxsAgAAzgQAAA4AAAAAAAAAAQAgAAAAKAEAAGRycy9lMm9E&#10;b2MueG1sUEsFBgAAAAAGAAYAWQEAAAYGAAAAAA==&#10;">
                <v:fill on="f" focussize="0,0"/>
                <v:stroke weight="8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-1338580</wp:posOffset>
                </wp:positionH>
                <wp:positionV relativeFrom="paragraph">
                  <wp:posOffset>-1242695</wp:posOffset>
                </wp:positionV>
                <wp:extent cx="918210" cy="777240"/>
                <wp:effectExtent l="50800" t="31750" r="59690" b="673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777240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.4pt;margin-top:-97.85pt;height:61.2pt;width:72.3pt;z-index:251668480;v-text-anchor:middle;mso-width-relative:page;mso-height-relative:page;" filled="f" stroked="t" coordsize="21600,21600" o:gfxdata="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+tWpsdsAAAANAQAADwAAAAAAAAABACAAAAAiAAAAZHJzL2Rvd25y&#10;ZXYueG1sUEsBAhQAFAAAAAgAh07iQNz+TyFtAgAAywQAAA4AAAAAAAAAAQAgAAAAKgEAAGRycy9l&#10;Mm9Eb2MueG1sUEsFBgAAAAAGAAYAWQEAAAkGAAAAAA==&#10;">
                <v:fill on="f" focussize="0,0"/>
                <v:stroke weight="8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.55pt;margin-top:-83.25pt;height:876.95pt;width:607.5pt;z-index:-251656192;v-text-anchor:middle;mso-width-relative:page;mso-height-relative:page;" fillcolor="#FFFFFF [3212]" filled="t" stroked="f" coordsize="7715250,11137265" o:gfxdata="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xK3Ct4AAAAPAQAADwAAAAAAAAABACAAAAAiAAAAZHJzL2Rv&#10;d25yZXYueG1sUEsBAhQAFAAAAAgAh07iQBL/6HemAgAAFgUAAA4AAAAAAAAAAQAgAAAALQEAAGRy&#10;cy9lMm9Eb2MueG1sUEsFBgAAAAAGAAYAWQEAAEUGAAAAAA==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-912495</wp:posOffset>
                </wp:positionV>
                <wp:extent cx="7755255" cy="1768475"/>
                <wp:effectExtent l="0" t="0" r="17145" b="31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90" y="18415"/>
                          <a:ext cx="7755255" cy="1768475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4pt;margin-top:-71.85pt;height:139.25pt;width:610.65pt;z-index:251659264;v-text-anchor:middle;mso-width-relative:page;mso-height-relative:page;" fillcolor="#262626" filled="t" stroked="f" coordsize="21600,21600" o:gfxdata="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4q5/r3QAAAA4BAAAPAAAAAAAAAAEA&#10;IAAAACIAAABkcnMvZG93bnJldi54bWxQSwECFAAUAAAACACHTuJAALRBtnwCAADhBAAADgAAAAAA&#10;AAABACAAAAAs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DE3E15"/>
    <w:rsid w:val="04E36635"/>
    <w:rsid w:val="04FB005D"/>
    <w:rsid w:val="050D4AEA"/>
    <w:rsid w:val="05726074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906036"/>
    <w:rsid w:val="073D5688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425845"/>
    <w:rsid w:val="0969178C"/>
    <w:rsid w:val="09931565"/>
    <w:rsid w:val="09B36064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BC66F88"/>
    <w:rsid w:val="0C653676"/>
    <w:rsid w:val="0C6725E8"/>
    <w:rsid w:val="0C851D03"/>
    <w:rsid w:val="0CAC4B4C"/>
    <w:rsid w:val="0CCE2B10"/>
    <w:rsid w:val="0CFA5AB9"/>
    <w:rsid w:val="0D7F3B1E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935B6C"/>
    <w:rsid w:val="0EB21D9E"/>
    <w:rsid w:val="0F2C51F5"/>
    <w:rsid w:val="0F377A67"/>
    <w:rsid w:val="0F580654"/>
    <w:rsid w:val="0F6D17D5"/>
    <w:rsid w:val="0F8F1DAE"/>
    <w:rsid w:val="0F9A5C31"/>
    <w:rsid w:val="0FAF0F65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E0287"/>
    <w:rsid w:val="17667BAA"/>
    <w:rsid w:val="17860118"/>
    <w:rsid w:val="17A85055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393BCD"/>
    <w:rsid w:val="1C4F04A0"/>
    <w:rsid w:val="1C6534D5"/>
    <w:rsid w:val="1CC14CD6"/>
    <w:rsid w:val="1CDB3B52"/>
    <w:rsid w:val="1CEC3AC7"/>
    <w:rsid w:val="1D1E1D0B"/>
    <w:rsid w:val="1D3922D9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AF85B1D"/>
    <w:rsid w:val="2B070C22"/>
    <w:rsid w:val="2B106417"/>
    <w:rsid w:val="2B3449E5"/>
    <w:rsid w:val="2B4A2020"/>
    <w:rsid w:val="2B5F5760"/>
    <w:rsid w:val="2B7D5F2D"/>
    <w:rsid w:val="2BD273E5"/>
    <w:rsid w:val="2BD7295A"/>
    <w:rsid w:val="2BEF06F8"/>
    <w:rsid w:val="2C10394A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1F663B"/>
    <w:rsid w:val="30C80FB3"/>
    <w:rsid w:val="30EF2188"/>
    <w:rsid w:val="312672DB"/>
    <w:rsid w:val="313B752E"/>
    <w:rsid w:val="314900E1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481AFC"/>
    <w:rsid w:val="34484F30"/>
    <w:rsid w:val="347474FF"/>
    <w:rsid w:val="34843D93"/>
    <w:rsid w:val="34A76F77"/>
    <w:rsid w:val="34CD147F"/>
    <w:rsid w:val="35692BC1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984745"/>
    <w:rsid w:val="39B462C9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CDF07BB"/>
    <w:rsid w:val="3D383DBA"/>
    <w:rsid w:val="3D4637E1"/>
    <w:rsid w:val="3D80385B"/>
    <w:rsid w:val="3DF61F78"/>
    <w:rsid w:val="3E32349B"/>
    <w:rsid w:val="3E4E4053"/>
    <w:rsid w:val="3E7B12F8"/>
    <w:rsid w:val="3ECF1C51"/>
    <w:rsid w:val="3EEB161B"/>
    <w:rsid w:val="3F2F43FB"/>
    <w:rsid w:val="3F4674F1"/>
    <w:rsid w:val="40185D56"/>
    <w:rsid w:val="403A69F2"/>
    <w:rsid w:val="40486C8E"/>
    <w:rsid w:val="40D4468F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2F5C0B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A7F94"/>
    <w:rsid w:val="464E2802"/>
    <w:rsid w:val="4688793B"/>
    <w:rsid w:val="468D25D9"/>
    <w:rsid w:val="469A5ED6"/>
    <w:rsid w:val="469F52BB"/>
    <w:rsid w:val="477052EA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323AFF"/>
    <w:rsid w:val="4E3C1A0A"/>
    <w:rsid w:val="4E777A24"/>
    <w:rsid w:val="4E9D420E"/>
    <w:rsid w:val="4EAE77CF"/>
    <w:rsid w:val="4F250EBF"/>
    <w:rsid w:val="4FF64112"/>
    <w:rsid w:val="4FF67BBA"/>
    <w:rsid w:val="50113B43"/>
    <w:rsid w:val="503C43F9"/>
    <w:rsid w:val="505D5184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22B4A59"/>
    <w:rsid w:val="522D1A84"/>
    <w:rsid w:val="52547F2A"/>
    <w:rsid w:val="525C74AD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D642FD"/>
    <w:rsid w:val="54FE4287"/>
    <w:rsid w:val="551377CC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1742EF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70962"/>
    <w:rsid w:val="5A37316B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BD42984"/>
    <w:rsid w:val="5C3A27C4"/>
    <w:rsid w:val="5C5D6D04"/>
    <w:rsid w:val="5C631D82"/>
    <w:rsid w:val="5C703B78"/>
    <w:rsid w:val="5CA54DF5"/>
    <w:rsid w:val="5CB801A8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831AA7"/>
    <w:rsid w:val="5EA217F0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AC2C40"/>
    <w:rsid w:val="61B31912"/>
    <w:rsid w:val="61FC203F"/>
    <w:rsid w:val="621D3918"/>
    <w:rsid w:val="621E21B5"/>
    <w:rsid w:val="62561045"/>
    <w:rsid w:val="629038A5"/>
    <w:rsid w:val="62962AB0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D4115"/>
    <w:rsid w:val="63701DA1"/>
    <w:rsid w:val="63710D24"/>
    <w:rsid w:val="637552C3"/>
    <w:rsid w:val="637A5783"/>
    <w:rsid w:val="63827FAD"/>
    <w:rsid w:val="641343C5"/>
    <w:rsid w:val="644C54F8"/>
    <w:rsid w:val="648A0F80"/>
    <w:rsid w:val="649110A5"/>
    <w:rsid w:val="64B818DE"/>
    <w:rsid w:val="64BB6734"/>
    <w:rsid w:val="64EA5102"/>
    <w:rsid w:val="654B280B"/>
    <w:rsid w:val="65681BDD"/>
    <w:rsid w:val="658E124B"/>
    <w:rsid w:val="659A71EE"/>
    <w:rsid w:val="65A44FB7"/>
    <w:rsid w:val="65C5024C"/>
    <w:rsid w:val="65F66870"/>
    <w:rsid w:val="662329DD"/>
    <w:rsid w:val="66A31EBB"/>
    <w:rsid w:val="66E12268"/>
    <w:rsid w:val="675B7BA5"/>
    <w:rsid w:val="67A15CBA"/>
    <w:rsid w:val="67D71200"/>
    <w:rsid w:val="685F0A6E"/>
    <w:rsid w:val="6873416A"/>
    <w:rsid w:val="68C356C6"/>
    <w:rsid w:val="68C92469"/>
    <w:rsid w:val="68CE2F67"/>
    <w:rsid w:val="69067B6A"/>
    <w:rsid w:val="69877F2E"/>
    <w:rsid w:val="69F1312B"/>
    <w:rsid w:val="6A0E672A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CEC2A4E"/>
    <w:rsid w:val="6D1A11F1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B8101A"/>
    <w:rsid w:val="72E2669A"/>
    <w:rsid w:val="72F50EBB"/>
    <w:rsid w:val="732022A5"/>
    <w:rsid w:val="737030BA"/>
    <w:rsid w:val="73A57940"/>
    <w:rsid w:val="73FA0F56"/>
    <w:rsid w:val="742720C3"/>
    <w:rsid w:val="74535840"/>
    <w:rsid w:val="749A771E"/>
    <w:rsid w:val="74C019A6"/>
    <w:rsid w:val="74D626D4"/>
    <w:rsid w:val="74DD2969"/>
    <w:rsid w:val="74FF5774"/>
    <w:rsid w:val="755C1E90"/>
    <w:rsid w:val="759432AE"/>
    <w:rsid w:val="75E1239D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89D676F"/>
    <w:rsid w:val="790777D6"/>
    <w:rsid w:val="795B528B"/>
    <w:rsid w:val="795F69F3"/>
    <w:rsid w:val="79715B94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5C7B86"/>
    <w:rsid w:val="7B830405"/>
    <w:rsid w:val="7B932B38"/>
    <w:rsid w:val="7BA63594"/>
    <w:rsid w:val="7BE162A4"/>
    <w:rsid w:val="7BE72367"/>
    <w:rsid w:val="7C133E27"/>
    <w:rsid w:val="7C4162AE"/>
    <w:rsid w:val="7C550A5C"/>
    <w:rsid w:val="7C730D9C"/>
    <w:rsid w:val="7C766462"/>
    <w:rsid w:val="7CED5FAC"/>
    <w:rsid w:val="7D0079C6"/>
    <w:rsid w:val="7D5C0E39"/>
    <w:rsid w:val="7DBD7BBB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ED474DF"/>
    <w:rsid w:val="7F163B57"/>
    <w:rsid w:val="7F196982"/>
    <w:rsid w:val="7F266B17"/>
    <w:rsid w:val="7F267E0B"/>
    <w:rsid w:val="7F4C6E9B"/>
    <w:rsid w:val="7F663224"/>
    <w:rsid w:val="7F77411C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v1.0_mb_ps26MdM5s3QWn7+0i2swHA==</vt:lpwstr>
  </property>
  <property fmtid="{D5CDD505-2E9C-101B-9397-08002B2CF9AE}" pid="5" name="ICV">
    <vt:lpwstr>E22B008F31E7475E82AF53BEDD6C7BAF</vt:lpwstr>
  </property>
</Properties>
</file>