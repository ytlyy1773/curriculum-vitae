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-569595</wp:posOffset>
            </wp:positionH>
            <wp:positionV relativeFrom="paragraph">
              <wp:posOffset>-448310</wp:posOffset>
            </wp:positionV>
            <wp:extent cx="1078230" cy="1297940"/>
            <wp:effectExtent l="12700" t="12700" r="13970" b="15240"/>
            <wp:wrapNone/>
            <wp:docPr id="63" name="图片 6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129794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-437515</wp:posOffset>
                </wp:positionV>
                <wp:extent cx="1490345" cy="608965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3940" y="520700"/>
                          <a:ext cx="1490345" cy="608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48.25pt;margin-top:-34.45pt;height:47.95pt;width:117.35pt;z-index:251670528;mso-width-relative:page;mso-height-relative:page;" filled="f" stroked="f" coordsize="21600,21600" o:gfxdata="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cQF/DbAAAACgEAAA8AAAAAAAAA&#10;AQAgAAAAIgAAAGRycy9kb3ducmV2LnhtbFBLAQIUABQAAAAIAIdO4kDyZ5xf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3004185</wp:posOffset>
                </wp:positionV>
                <wp:extent cx="1306830" cy="288925"/>
                <wp:effectExtent l="0" t="0" r="7620" b="15875"/>
                <wp:wrapNone/>
                <wp:docPr id="19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95" y="3918585"/>
                          <a:ext cx="1306830" cy="288925"/>
                        </a:xfrm>
                        <a:prstGeom prst="rect">
                          <a:avLst/>
                        </a:prstGeom>
                        <a:solidFill>
                          <a:srgbClr val="6B7A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-51.15pt;margin-top:236.55pt;height:22.75pt;width:102.9pt;z-index:251666432;v-text-anchor:middle;mso-width-relative:page;mso-height-relative:page;" fillcolor="#6B7A90" filled="t" stroked="f" coordsize="21600,21600" o:gfxdata="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uPA39oAAAAMAQAADwAAAAAAAAABACAA&#10;AAAiAAAAZHJzL2Rvd25yZXYueG1sUEsBAhQAFAAAAAgAh07iQEjnvxp9AgAA2A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3148965</wp:posOffset>
                </wp:positionV>
                <wp:extent cx="5541010" cy="0"/>
                <wp:effectExtent l="0" t="0" r="0" b="0"/>
                <wp:wrapNone/>
                <wp:docPr id="17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9560" y="4063365"/>
                          <a:ext cx="55410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32.8pt;margin-top:247.95pt;height:0pt;width:436.3pt;z-index:251665408;mso-width-relative:page;mso-height-relative:page;" filled="f" stroked="t" coordsize="21600,21600" o:gfxdata="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iE8ftoAAAAKAQAADwAAAAAAAAABACAAAAAiAAAA&#10;ZHJzL2Rvd25yZXYueG1sUEsBAhQAFAAAAAgAh07iQEO4wY0FAgAA4QMAAA4AAAAAAAAAAQAgAAAA&#10;KQEAAGRycy9lMm9Eb2MueG1sUEsFBgAAAAAGAAYAWQEAAKA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6763385</wp:posOffset>
                </wp:positionV>
                <wp:extent cx="1306830" cy="288925"/>
                <wp:effectExtent l="0" t="0" r="7620" b="15875"/>
                <wp:wrapNone/>
                <wp:docPr id="23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95" y="7677785"/>
                          <a:ext cx="1306830" cy="288925"/>
                        </a:xfrm>
                        <a:prstGeom prst="rect">
                          <a:avLst/>
                        </a:prstGeom>
                        <a:solidFill>
                          <a:srgbClr val="6B7A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-51.15pt;margin-top:532.55pt;height:22.75pt;width:102.9pt;z-index:251666432;v-text-anchor:middle;mso-width-relative:page;mso-height-relative:page;" fillcolor="#6B7A90" filled="t" stroked="f" coordsize="21600,21600" o:gfxdata="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XxCdx2QAAAA4BAAAPAAAAAAAAAAEAIAAA&#10;ACIAAABkcnMvZG93bnJldi54bWxQSwECFAAUAAAACACHTuJA6BSEb30CAADYBAAADgAAAAAAAAAB&#10;ACAAAAAo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6908165</wp:posOffset>
                </wp:positionV>
                <wp:extent cx="5541010" cy="0"/>
                <wp:effectExtent l="0" t="0" r="0" b="0"/>
                <wp:wrapNone/>
                <wp:docPr id="21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9560" y="7822565"/>
                          <a:ext cx="55410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32.8pt;margin-top:543.95pt;height:0pt;width:436.3pt;z-index:251665408;mso-width-relative:page;mso-height-relative:page;" filled="f" stroked="t" coordsize="21600,21600" o:gfxdata="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Yvpg/aAAAADAEAAA8AAAAAAAAAAQAgAAAAIgAAAGRy&#10;cy9kb3ducmV2LnhtbFBLAQIUABQAAAAIAIdO4kALjQKtAwIAAOEDAAAOAAAAAAAAAAEAIAAAACkB&#10;AABkcnMvZTJvRG9jLnhtbFBLBQYAAAAABgAGAFkBAACeBQAAAAA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8198485</wp:posOffset>
                </wp:positionV>
                <wp:extent cx="1306830" cy="288925"/>
                <wp:effectExtent l="0" t="0" r="7620" b="15875"/>
                <wp:wrapNone/>
                <wp:docPr id="26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95" y="9112885"/>
                          <a:ext cx="1306830" cy="288925"/>
                        </a:xfrm>
                        <a:prstGeom prst="rect">
                          <a:avLst/>
                        </a:prstGeom>
                        <a:solidFill>
                          <a:srgbClr val="6B7A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-51.15pt;margin-top:645.55pt;height:22.75pt;width:102.9pt;z-index:251668480;v-text-anchor:middle;mso-width-relative:page;mso-height-relative:page;" fillcolor="#6B7A90" filled="t" stroked="f" coordsize="21600,21600" o:gfxdata="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7NVV2gAAAA4BAAAPAAAAAAAAAAEAIAAA&#10;ACIAAABkcnMvZG93bnJldi54bWxQSwECFAAUAAAACACHTuJAnImaWHwCAADYBAAADgAAAAAAAAAB&#10;ACAAAAAp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8343265</wp:posOffset>
                </wp:positionV>
                <wp:extent cx="5541010" cy="0"/>
                <wp:effectExtent l="0" t="0" r="0" b="0"/>
                <wp:wrapNone/>
                <wp:docPr id="25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9560" y="9257665"/>
                          <a:ext cx="55410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32.8pt;margin-top:656.95pt;height:0pt;width:436.3pt;z-index:251667456;mso-width-relative:page;mso-height-relative:page;" filled="f" stroked="t" coordsize="21600,21600" o:gfxdata="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G8wFdoAAAAMAQAADwAAAAAAAAABACAAAAAiAAAAZHJz&#10;L2Rvd25yZXYueG1sUEsBAhQAFAAAAAgAh07iQJnJG2kCAgAA4QMAAA4AAAAAAAAAAQAgAAAAKQEA&#10;AGRycy9lMm9Eb2MueG1sUEsFBgAAAAAGAAYAWQEAAJ0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1587500</wp:posOffset>
                </wp:positionV>
                <wp:extent cx="1306830" cy="288925"/>
                <wp:effectExtent l="0" t="0" r="7620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95" y="2501900"/>
                          <a:ext cx="1306830" cy="288925"/>
                        </a:xfrm>
                        <a:prstGeom prst="rect">
                          <a:avLst/>
                        </a:prstGeom>
                        <a:solidFill>
                          <a:srgbClr val="6B7A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15pt;margin-top:125pt;height:22.75pt;width:102.9pt;z-index:251666432;v-text-anchor:middle;mso-width-relative:page;mso-height-relative:page;" fillcolor="#6B7A90" filled="t" stroked="f" coordsize="21600,21600" o:gfxdata="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NZ+P2QAAAAwBAAAPAAAAAAAAAAEAIAAAACIA&#10;AABkcnMvZG93bnJldi54bWxQSwECFAAUAAAACACHTuJAo2QoqnoCAADYBAAADgAAAAAAAAABACAA&#10;AAAo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1732280</wp:posOffset>
                </wp:positionV>
                <wp:extent cx="5541010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9560" y="2646680"/>
                          <a:ext cx="55410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8pt;margin-top:136.4pt;height:0pt;width:436.3pt;z-index:251665408;mso-width-relative:page;mso-height-relative:page;" filled="f" stroked="t" coordsize="21600,21600" o:gfxdata="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LpT9oAAAAKAQAADwAAAAAAAAABACAAAAAiAAAAZHJz&#10;L2Rvd25yZXYueG1sUEsBAhQAFAAAAAgAh07iQPtvePkCAgAA4QMAAA4AAAAAAAAAAQAgAAAAKQEA&#10;AGRycy9lMm9Eb2MueG1sUEsFBgAAAAAGAAYAWQEAAJ0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1473835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6770" y="238823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4.9pt;margin-top:116.05pt;height:34.3pt;width:74.1pt;z-index:251675648;mso-width-relative:page;mso-height-relative:page;" filled="f" stroked="f" coordsize="21600,21600" o:gfxdata="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x1Vg3AAAAAoBAAAPAAAAAAAA&#10;AAEAIAAAACIAAABkcnMvZG93bnJldi54bWxQSwECFAAUAAAACACHTuJA7kxKaE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6654165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5500" y="756856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25pt;margin-top:523.95pt;height:34.3pt;width:74.65pt;z-index:251674624;mso-width-relative:page;mso-height-relative:page;" filled="f" stroked="f" coordsize="21600,21600" o:gfxdata="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VAwD90AAAAMAQAADwAA&#10;AAAAAAABACAAAAAiAAAAZHJzL2Rvd25yZXYueG1sUEsBAhQAFAAAAAgAh07iQIHqTVFKAgAAcg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8090535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0260" y="900493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6.2pt;margin-top:637.05pt;height:34.3pt;width:75.3pt;z-index:251673600;mso-width-relative:page;mso-height-relative:page;" filled="f" stroked="f" coordsize="21600,21600" o:gfxdata="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yopgvcAAAADAEAAA8AAAAAAAAA&#10;AQAgAAAAIgAAAGRycy9kb3ducmV2LnhtbFBLAQIUABQAAAAIAIdO4kCZA8CH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2896235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8200" y="3810635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4pt;margin-top:228.05pt;height:34.3pt;width:72.6pt;z-index:251672576;mso-width-relative:page;mso-height-relative:page;" filled="f" stroked="f" coordsize="21600,21600" o:gfxdata="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sWYAvcAAAACgEAAA8AAAAAAAAA&#10;AQAgAAAAIgAAAGRycy9kb3ducmV2LnhtbFBLAQIUABQAAAAIAIdO4kCIQmOLRgIAAHE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3074035</wp:posOffset>
                </wp:positionV>
                <wp:extent cx="175260" cy="154940"/>
                <wp:effectExtent l="0" t="0" r="15240" b="1651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4045" y="3988435"/>
                          <a:ext cx="175260" cy="1549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1.65pt;margin-top:242.05pt;height:12.2pt;width:13.8pt;z-index:251678720;v-text-anchor:middle;mso-width-relative:page;mso-height-relative:page;" fillcolor="#FFFFFF [3212]" filled="t" stroked="f" coordsize="3261356,2766950" o:gfxdata="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8261985</wp:posOffset>
                </wp:positionV>
                <wp:extent cx="154940" cy="155575"/>
                <wp:effectExtent l="0" t="0" r="16510" b="15875"/>
                <wp:wrapNone/>
                <wp:docPr id="122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125" y="9176385"/>
                          <a:ext cx="154940" cy="155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41.25pt;margin-top:650.55pt;height:12.25pt;width:12.2pt;z-index:251676672;mso-width-relative:page;mso-height-relative:page;" fillcolor="#FFFFFF [3212]" filled="t" stroked="f" coordsize="255,255" o:gfxdata="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1657985</wp:posOffset>
                </wp:positionV>
                <wp:extent cx="210185" cy="147955"/>
                <wp:effectExtent l="0" t="0" r="0" b="5080"/>
                <wp:wrapNone/>
                <wp:docPr id="129" name="任意多边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01345" y="2572385"/>
                          <a:ext cx="210185" cy="1479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2.65pt;margin-top:130.55pt;height:11.65pt;width:16.55pt;z-index:251679744;mso-width-relative:page;mso-height-relative:page;" fillcolor="#FFFFFF [3212]" filled="t" stroked="f" coordsize="263,184" o:gfxdata="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AAAAAGRycy9QSwECFAAUAAAACACHTuJA1wB1wdoAAAALAQAADwAAAAAAAAAB&#10;ACAAAAAiAAAAZHJzL2Rvd25yZXYueG1sUEsBAhQAFAAAAAgAh07iQMzTMRRlBQAAbxkAAA4AAAAA&#10;AAAAAQAgAAAAKQEAAGRycy9lMm9Eb2MueG1sUEsFBgAAAAAGAAYAWQEAAAA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6817995</wp:posOffset>
                </wp:positionV>
                <wp:extent cx="175895" cy="175895"/>
                <wp:effectExtent l="0" t="0" r="14605" b="14605"/>
                <wp:wrapNone/>
                <wp:docPr id="124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14680" y="7732395"/>
                          <a:ext cx="175895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1.6pt;margin-top:536.85pt;height:13.85pt;width:13.85pt;z-index:251677696;v-text-anchor:middle;mso-width-relative:page;mso-height-relative:page;" fillcolor="#FFFFFF [3212]" filled="t" stroked="f" coordsize="3543300,3617913" o:gfxdata="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1987550</wp:posOffset>
                </wp:positionV>
                <wp:extent cx="6711315" cy="8902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1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19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2011年9月-2015年6月               毕业于华南师范大学                  软件工程专业-本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19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受培训经历：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19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2018年9月-2019年6月                优胜教育机构                                    管理学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156.5pt;height:70.1pt;width:528.45pt;z-index:251670528;mso-width-relative:page;mso-height-relative:page;" filled="f" stroked="f" coordsize="21600,21600" o:gfxdata="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LBNTx3QAAAAwBAAAPAAAAAAAAAAEAIAAAACIA&#10;AABkcnMvZG93bnJldi54bWxQSwECFAAUAAAACACHTuJAR6i9Z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192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2011年9月-2015年6月               毕业于华南师范大学                  软件工程专业-本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192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受培训经历：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192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2018年9月-2019年6月                优胜教育机构                                    管理学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294640</wp:posOffset>
                </wp:positionV>
                <wp:extent cx="0" cy="205105"/>
                <wp:effectExtent l="6350" t="0" r="12700" b="44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05pt;margin-top:23.2pt;height:16.15pt;width:0pt;z-index:251683840;mso-width-relative:page;mso-height-relative:page;" filled="f" stroked="t" coordsize="21600,21600" o:gfxdata="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pTxH01wAAAAkBAAAPAAAAAAAAAAEAIAAAACIAAABkcnMvZG93bnJl&#10;di54bWxQSwECFAAUAAAACACHTuJAPMcrQv4BAADsAwAADgAAAAAAAAABACAAAAAmAQAAZHJzL2Uy&#10;b0RvYy54bWxQSwUGAAAAAAYABgBZAQAAlgUAAAAA&#10;">
                <v:fill on="f" focussize="0,0"/>
                <v:stroke weight="1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220980</wp:posOffset>
                </wp:positionV>
                <wp:extent cx="3071495" cy="312420"/>
                <wp:effectExtent l="0" t="0" r="0" b="0"/>
                <wp:wrapNone/>
                <wp:docPr id="13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2970" y="1127125"/>
                          <a:ext cx="307149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求职意向：测试工程师       工作经验：5年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86pt;margin-top:17.4pt;height:24.6pt;width:241.85pt;z-index:251660288;mso-width-relative:page;mso-height-relative:page;" filled="f" stroked="f" coordsize="21600,21600" o:gfxdata="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3WDf+doAAAAJAQAADwAAAAAA&#10;AAABACAAAAAiAAAAZHJzL2Rvd25yZXYueG1sUEsBAhQAFAAAAAgAh07iQMI2SZ5KAgAAcw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求职意向：测试工程师       工作经验：5年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-1022985</wp:posOffset>
                </wp:positionV>
                <wp:extent cx="890270" cy="389890"/>
                <wp:effectExtent l="0" t="0" r="10160" b="5080"/>
                <wp:wrapNone/>
                <wp:docPr id="8" name="燕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6371590" y="208915"/>
                          <a:ext cx="890270" cy="389890"/>
                        </a:xfrm>
                        <a:prstGeom prst="chevron">
                          <a:avLst>
                            <a:gd name="adj" fmla="val 48697"/>
                          </a:avLst>
                        </a:prstGeom>
                        <a:solidFill>
                          <a:srgbClr val="6B7A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405.45pt;margin-top:-80.55pt;height:30.7pt;width:70.1pt;rotation:-5898240f;z-index:251682816;v-text-anchor:middle;mso-width-relative:page;mso-height-relative:page;" fillcolor="#6B7A90" filled="t" stroked="f" coordsize="21600,21600" o:gfxdata="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n0GFPaAAAADAEAAA8AAAAAAAAAAQAgAAAAIgAAAGRycy9kb3ducmV2LnhtbFBLAQIUABQA&#10;AAAIAIdO4kCF1SfOmQIAABYFAAAOAAAAAAAAAAEAIAAAACkBAABkcnMvZTJvRG9jLnhtbFBLBQYA&#10;AAAABgAGAFkBAAA0BgAAAAA=&#10;" adj="1699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1038225</wp:posOffset>
                </wp:positionV>
                <wp:extent cx="0" cy="205105"/>
                <wp:effectExtent l="6350" t="0" r="12700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35pt;margin-top:81.75pt;height:16.15pt;width:0pt;z-index:251684864;mso-width-relative:page;mso-height-relative:page;" filled="f" stroked="t" coordsize="21600,21600" o:gfxdata="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oCNmjYAAAA&#10;CwEAAA8AAAAAAAAAAQAgAAAAIgAAAGRycy9kb3ducmV2LnhtbFBLAQIUABQAAAAIAIdO4kCq8Cxa&#10;5AEAALEDAAAOAAAAAAAAAAEAIAAAACcBAABkcnMvZTJvRG9jLnhtbFBLBQYAAAAABgAGAFkBAAB9&#10;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1038225</wp:posOffset>
                </wp:positionV>
                <wp:extent cx="0" cy="205105"/>
                <wp:effectExtent l="6350" t="0" r="12700" b="44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85pt;margin-top:81.75pt;height:16.15pt;width:0pt;z-index:251681792;mso-width-relative:page;mso-height-relative:page;" filled="f" stroked="t" coordsize="21600,21600" o:gfxdata="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hQNHvYAAAA&#10;CwEAAA8AAAAAAAAAAQAgAAAAIgAAAGRycy9kb3ducmV2LnhtbFBLAQIUABQAAAAIAIdO4kDQHzKJ&#10;5AEAALEDAAAOAAAAAAAAAAEAIAAAACcBAABkcnMvZTJvRG9jLnhtbFBLBQYAAAAABgAGAFkBAAB9&#10;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1038225</wp:posOffset>
                </wp:positionV>
                <wp:extent cx="0" cy="205105"/>
                <wp:effectExtent l="6350" t="0" r="12700" b="44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0045" y="1966595"/>
                          <a:ext cx="0" cy="2051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6pt;margin-top:81.75pt;height:16.15pt;width:0pt;z-index:251680768;mso-width-relative:page;mso-height-relative:page;" filled="f" stroked="t" coordsize="21600,21600" o:gfxdata="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0HAB9YAAAAJAQAADwAAAAAAAAABACAAAAAiAAAAZHJzL2Rvd25yZXYueG1sUEsBAhQAFAAA&#10;AAgAh07iQCbztn/xAQAAvQMAAA4AAAAAAAAAAQAgAAAAJQEAAGRycy9lMm9Eb2MueG1sUEsFBgAA&#10;AAAGAAYAWQEAAIg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977900</wp:posOffset>
                </wp:positionV>
                <wp:extent cx="6517640" cy="312420"/>
                <wp:effectExtent l="0" t="0" r="0" b="0"/>
                <wp:wrapNone/>
                <wp:docPr id="36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7130" y="1882140"/>
                          <a:ext cx="65176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年龄：28          学历：本科           电话：130-1300-0000          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A405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48.95pt;margin-top:77pt;height:24.6pt;width:513.2pt;z-index:251669504;mso-width-relative:page;mso-height-relative:page;" filled="f" stroked="f" coordsize="21600,21600" o:gfxdata="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zHQbDcAAAACwEAAA8AAAAA&#10;AAAAAQAgAAAAIgAAAGRycy9kb3ducmV2LnhtbFBLAQIUABQAAAAIAIdO4kBcnV7D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年龄：28          学历：本科           电话：130-1300-0000          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A405A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-1204595</wp:posOffset>
                </wp:positionH>
                <wp:positionV relativeFrom="paragraph">
                  <wp:posOffset>957580</wp:posOffset>
                </wp:positionV>
                <wp:extent cx="7715250" cy="360680"/>
                <wp:effectExtent l="0" t="0" r="0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860" y="1925955"/>
                          <a:ext cx="7715250" cy="360680"/>
                        </a:xfrm>
                        <a:prstGeom prst="rect">
                          <a:avLst/>
                        </a:prstGeom>
                        <a:solidFill>
                          <a:srgbClr val="6B7A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85pt;margin-top:75.4pt;height:28.4pt;width:607.5pt;z-index:251661312;v-text-anchor:middle;mso-width-relative:page;mso-height-relative:page;" fillcolor="#6B7A90" filled="t" stroked="f" coordsize="21600,21600" o:gfxdata="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ymyLHZAAAADQEAAA8AAAAAAAAAAQAgAAAAIgAAAGRy&#10;cy9kb3ducmV2LnhtbFBLAQIUABQAAAAIAIdO4kDNsRzodgIAANYEAAAOAAAAAAAAAAEAIAAAACg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4959350</wp:posOffset>
                </wp:positionV>
                <wp:extent cx="6769735" cy="16637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735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2015年6月-2017年5月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广州卓凡信息科技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软件测试工程师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编制软件产品测试计划、测试用例、测试报告等测试文档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根据测试流程和计划，构建测试环境，设计测试数据和用例，执行软件测试工作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对系统中性能类问题进行监控、分析及初步定位，并给出具体的优化建议，保障最终的性能交付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离职原因：个人职业规划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390.5pt;height:131pt;width:533.05pt;z-index:251669504;mso-width-relative:page;mso-height-relative:page;" filled="f" stroked="f" coordsize="21600,21600" o:gfxdata="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Ww4eN0AAAANAQAADwAAAAAAAAABACAAAAAi&#10;AAAAZHJzL2Rvd25yZXYueG1sUEsBAhQAFAAAAAgAh07iQBMyHJg+AgAAa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2015年6月-2017年5月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广州卓凡信息科技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软件测试工程师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编制软件产品测试计划、测试用例、测试报告等测试文档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根据测试流程和计划，构建测试环境，设计测试数据和用例，执行软件测试工作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对系统中性能类问题进行监控、分析及初步定位，并给出具体的优化建议，保障最终的性能交付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离职原因：个人职业规划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3383915</wp:posOffset>
                </wp:positionV>
                <wp:extent cx="6714490" cy="154813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490" cy="154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2017年6月-至今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"https://jobs.51job.com/all/co3877963.html" \o "深圳市旺龙智能科技有限公司" \t "https://jobs.51job.com/shenzhen-nsq/_blank"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广州新慧点科技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高级测试工程师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制定产品相应的测试方案和计划，并完成产品功能、接口和性能等测试工作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参与编写测试用例、测试报告、用户手册、管理员手册、系统部署手册等文档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负责测试环境搭建及环境更新维护，负责产品演示环境部署、更新、维护工作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与产品经理、开发人员、业务顾问进行沟通，从测试及产品质量角度推进工作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266.45pt;height:121.9pt;width:528.7pt;z-index:251662336;mso-width-relative:page;mso-height-relative:page;" filled="f" stroked="f" coordsize="21600,21600" o:gfxdata="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e7TR94AAAAMAQAADwAAAAAAAAABACAAAAAi&#10;AAAAZHJzL2Rvd25yZXYueG1sUEsBAhQAFAAAAAgAh07iQE8QwdM9AgAAZ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2017年6月-至今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"https://jobs.51job.com/all/co3877963.html" \o "深圳市旺龙智能科技有限公司" \t "https://jobs.51job.com/shenzhen-nsq/_blank"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广州新慧点科技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高级测试工程师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制定产品相应的测试方案和计划，并完成产品功能、接口和性能等测试工作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参与编写测试用例、测试报告、用户手册、管理员手册、系统部署手册等文档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负责测试环境搭建及环境更新维护，负责产品演示环境部署、更新、维护工作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与产品经理、开发人员、业务顾问进行沟通，从测试及产品质量角度推进工作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7125335</wp:posOffset>
                </wp:positionV>
                <wp:extent cx="6703695" cy="8763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69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语言技能：英语国家六级，能熟练的进行听、说、读、写，能很好的阅读和简单翻译，粤语良好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熟悉软件测试流程及生命周期，熟悉黑盒测试方法以及缺陷管理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，能够编写相应测试脚本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《高级测试工程师》、《软件工程师资格证》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561.05pt;height:69pt;width:527.85pt;z-index:251664384;mso-width-relative:page;mso-height-relative:page;" filled="f" stroked="f" coordsize="21600,21600" o:gfxdata="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925s3QAAAA4BAAAPAAAAAAAAAAEAIAAAACIA&#10;AABkcnMvZG93bnJldi54bWxQSwECFAAUAAAACACHTuJAhIVBd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语言技能：英语国家六级，能熟练的进行听、说、读、写，能很好的阅读和简单翻译，粤语良好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熟悉软件测试流程及生命周期，熟悉黑盒测试方法以及缺陷管理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，能够编写相应测试脚本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《高级测试工程师》、《软件工程师资格证》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8569325</wp:posOffset>
                </wp:positionV>
                <wp:extent cx="6695440" cy="8750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875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本人有几年测试方面的工作，有良好的文档编写能力，能熟练编写各种测试文档，系统手册，有很强的实际操作动手能力，能独立完成服务器的部署环境搭建，维护工作。有带领团队经验，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工作积极主动，优秀的沟通能力和团队协作精神，很强的综合协调能力，能有效解决问题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674.75pt;height:68.9pt;width:527.2pt;z-index:251671552;mso-width-relative:page;mso-height-relative:page;" filled="f" stroked="f" coordsize="21600,21600" o:gfxdata="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uqX6f3gAAAA4BAAAPAAAAAAAAAAEAIAAAACIA&#10;AABkcnMvZG93bnJldi54bWxQSwECFAAUAAAACACHTuJAQ+F9wjwCAABm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本人有几年测试方面的工作，有良好的文档编写能力，能熟练编写各种测试文档，系统手册，有很强的实际操作动手能力，能独立完成服务器的部署环境搭建，维护工作。有带领团队经验，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工作积极主动，优秀的沟通能力和团队协作精神，很强的综合协调能力，能有效解决问题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3120;v-text-anchor:middle;mso-width-relative:page;mso-height-relative:page;" fillcolor="#FFFFFF [3212]" filled="t" stroked="f" coordsize="7715250,11137265" o:gfxdata="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TLzmL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041EC"/>
    <w:multiLevelType w:val="singleLevel"/>
    <w:tmpl w:val="DB2041E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23283CA"/>
    <w:multiLevelType w:val="singleLevel"/>
    <w:tmpl w:val="323283C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8C31B0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9C333E1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6B7291"/>
    <w:rsid w:val="0C851D03"/>
    <w:rsid w:val="0CAC4B4C"/>
    <w:rsid w:val="0CBB5AEB"/>
    <w:rsid w:val="0CCE2B10"/>
    <w:rsid w:val="0CFA5AB9"/>
    <w:rsid w:val="0DC52185"/>
    <w:rsid w:val="0DDA5C85"/>
    <w:rsid w:val="0DF071A2"/>
    <w:rsid w:val="0E1513DE"/>
    <w:rsid w:val="0E642DE5"/>
    <w:rsid w:val="0E6E7B0F"/>
    <w:rsid w:val="0E7200BB"/>
    <w:rsid w:val="0EA50885"/>
    <w:rsid w:val="0F2C51F5"/>
    <w:rsid w:val="0F3225B6"/>
    <w:rsid w:val="0F377A67"/>
    <w:rsid w:val="0F580654"/>
    <w:rsid w:val="0F9A5C31"/>
    <w:rsid w:val="0FAF0F65"/>
    <w:rsid w:val="0FEF2A05"/>
    <w:rsid w:val="10863D8D"/>
    <w:rsid w:val="110D3C99"/>
    <w:rsid w:val="11136D56"/>
    <w:rsid w:val="112F311B"/>
    <w:rsid w:val="1138707B"/>
    <w:rsid w:val="11467833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4E787F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E86F08"/>
    <w:rsid w:val="1C2B6B65"/>
    <w:rsid w:val="1C393BCD"/>
    <w:rsid w:val="1C3B64C6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003B34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633E1F"/>
    <w:rsid w:val="21790FFE"/>
    <w:rsid w:val="21AB3F96"/>
    <w:rsid w:val="21C34A12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9D28F6"/>
    <w:rsid w:val="27A665C8"/>
    <w:rsid w:val="27AE362C"/>
    <w:rsid w:val="27C94939"/>
    <w:rsid w:val="27E65A8A"/>
    <w:rsid w:val="28386601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2E97F0C"/>
    <w:rsid w:val="33281CE5"/>
    <w:rsid w:val="33305E77"/>
    <w:rsid w:val="335B4520"/>
    <w:rsid w:val="338F6883"/>
    <w:rsid w:val="339B7DBF"/>
    <w:rsid w:val="33AA0345"/>
    <w:rsid w:val="33AF78C9"/>
    <w:rsid w:val="33BA1E63"/>
    <w:rsid w:val="33F272A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F9173F"/>
    <w:rsid w:val="37BC6733"/>
    <w:rsid w:val="37DB0ECC"/>
    <w:rsid w:val="38330051"/>
    <w:rsid w:val="384F7445"/>
    <w:rsid w:val="385F0C77"/>
    <w:rsid w:val="3879584B"/>
    <w:rsid w:val="38A67788"/>
    <w:rsid w:val="38FF429D"/>
    <w:rsid w:val="391657FF"/>
    <w:rsid w:val="39215D5B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3D4D29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3FA560E6"/>
    <w:rsid w:val="40185D56"/>
    <w:rsid w:val="403A69F2"/>
    <w:rsid w:val="40486C8E"/>
    <w:rsid w:val="40587E62"/>
    <w:rsid w:val="4074251B"/>
    <w:rsid w:val="40875682"/>
    <w:rsid w:val="40B93C68"/>
    <w:rsid w:val="414046AA"/>
    <w:rsid w:val="41561554"/>
    <w:rsid w:val="41572D65"/>
    <w:rsid w:val="41712063"/>
    <w:rsid w:val="41754D1F"/>
    <w:rsid w:val="41955490"/>
    <w:rsid w:val="41A22DAB"/>
    <w:rsid w:val="41D6397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84DDC"/>
    <w:rsid w:val="43BD4CDA"/>
    <w:rsid w:val="43BE5D24"/>
    <w:rsid w:val="440B6591"/>
    <w:rsid w:val="441279FF"/>
    <w:rsid w:val="4418479D"/>
    <w:rsid w:val="44453DDE"/>
    <w:rsid w:val="44461DF7"/>
    <w:rsid w:val="44527D02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D146BC3"/>
    <w:rsid w:val="4D2C4451"/>
    <w:rsid w:val="4D5D54B5"/>
    <w:rsid w:val="4DB62700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797ED7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680BDD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106BE7"/>
    <w:rsid w:val="593D2D3F"/>
    <w:rsid w:val="598705F0"/>
    <w:rsid w:val="59963B53"/>
    <w:rsid w:val="59A93B20"/>
    <w:rsid w:val="59D83A01"/>
    <w:rsid w:val="5A070962"/>
    <w:rsid w:val="5A091B3D"/>
    <w:rsid w:val="5A0971BA"/>
    <w:rsid w:val="5A5F3294"/>
    <w:rsid w:val="5A671054"/>
    <w:rsid w:val="5A7F38A9"/>
    <w:rsid w:val="5B184203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553153"/>
    <w:rsid w:val="5DAE1A5C"/>
    <w:rsid w:val="5DB61475"/>
    <w:rsid w:val="5DD20DA8"/>
    <w:rsid w:val="5DFB1B8B"/>
    <w:rsid w:val="5E147D54"/>
    <w:rsid w:val="5E1A479D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650255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787C01"/>
    <w:rsid w:val="637C0EDD"/>
    <w:rsid w:val="63827FAD"/>
    <w:rsid w:val="642B5B92"/>
    <w:rsid w:val="644C54F8"/>
    <w:rsid w:val="648A0F8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5C6563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AC011A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7E4B67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E263FB5"/>
    <w:rsid w:val="7E3171B7"/>
    <w:rsid w:val="7E4207AE"/>
    <w:rsid w:val="7E486EB2"/>
    <w:rsid w:val="7E5336D1"/>
    <w:rsid w:val="7E742D92"/>
    <w:rsid w:val="7E851F07"/>
    <w:rsid w:val="7E934D87"/>
    <w:rsid w:val="7E9A0D84"/>
    <w:rsid w:val="7E9B4418"/>
    <w:rsid w:val="7E9F3A74"/>
    <w:rsid w:val="7EA637B6"/>
    <w:rsid w:val="7F266B17"/>
    <w:rsid w:val="7F386509"/>
    <w:rsid w:val="7F3B1986"/>
    <w:rsid w:val="7F663224"/>
    <w:rsid w:val="7F8263BD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2022-02-09T12:11:28Z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v1.0_mb_cuRyiTAebzkki8RbNnw/CA==</vt:lpwstr>
  </property>
  <property fmtid="{D5CDD505-2E9C-101B-9397-08002B2CF9AE}" pid="5" name="ICV">
    <vt:lpwstr>C5A7CAD424884647932C641704716523</vt:lpwstr>
  </property>
</Properties>
</file>