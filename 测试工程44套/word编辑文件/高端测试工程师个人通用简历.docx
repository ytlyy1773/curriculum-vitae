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9189720</wp:posOffset>
                </wp:positionV>
                <wp:extent cx="1727835" cy="107950"/>
                <wp:effectExtent l="0" t="0" r="5715" b="63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07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AA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6pt;margin-top:723.6pt;height:8.5pt;width:136.05pt;z-index:251685888;v-text-anchor:middle;mso-width-relative:page;mso-height-relative:page;" fillcolor="#FAAF00" filled="t" stroked="f" coordsize="21600,21600" arcsize="0.5" o:gfxdata="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Imlrg&#10;2QAAAA0BAAAPAAAAAAAAAAEAIAAAACIAAABkcnMvZG93bnJldi54bWxQSwECFAAUAAAACACHTuJA&#10;RzEHmZICAAAEBQAADgAAAAAAAAABACAAAAAo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6018530</wp:posOffset>
                </wp:positionV>
                <wp:extent cx="2838450" cy="1640205"/>
                <wp:effectExtent l="0" t="0" r="0" b="0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640205"/>
                          <a:chOff x="4237" y="11230"/>
                          <a:chExt cx="4470" cy="2583"/>
                        </a:xfrm>
                      </wpg:grpSpPr>
                      <wpg:grpSp>
                        <wpg:cNvPr id="304" name="组合 70"/>
                        <wpg:cNvGrpSpPr/>
                        <wpg:grpSpPr>
                          <a:xfrm>
                            <a:off x="4237" y="11230"/>
                            <a:ext cx="4191" cy="686"/>
                            <a:chOff x="4237" y="11230"/>
                            <a:chExt cx="4191" cy="686"/>
                          </a:xfrm>
                        </wpg:grpSpPr>
                        <wps:wsp>
                          <wps:cNvPr id="305" name="文本框 2"/>
                          <wps:cNvSpPr txBox="1"/>
                          <wps:spPr>
                            <a:xfrm>
                              <a:off x="4685" y="11230"/>
                              <a:ext cx="3743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华南师范大学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" name="圆角矩形 30"/>
                          <wps:cNvSpPr/>
                          <wps:spPr>
                            <a:xfrm>
                              <a:off x="4237" y="11298"/>
                              <a:ext cx="470" cy="488"/>
                            </a:xfrm>
                            <a:prstGeom prst="ellipse">
                              <a:avLst/>
                            </a:prstGeom>
                            <a:solidFill>
                              <a:srgbClr val="FAA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任意多边形 37"/>
                          <wps:cNvSpPr>
                            <a:spLocks noChangeAspect="1"/>
                          </wps:cNvSpPr>
                          <wps:spPr>
                            <a:xfrm>
                              <a:off x="4312" y="11425"/>
                              <a:ext cx="324" cy="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306" name="组合 73"/>
                        <wpg:cNvGrpSpPr/>
                        <wpg:grpSpPr>
                          <a:xfrm>
                            <a:off x="4237" y="13127"/>
                            <a:ext cx="4470" cy="686"/>
                            <a:chOff x="4237" y="13127"/>
                            <a:chExt cx="4470" cy="686"/>
                          </a:xfrm>
                        </wpg:grpSpPr>
                        <wps:wsp>
                          <wps:cNvPr id="8" name="圆角矩形 30"/>
                          <wps:cNvSpPr/>
                          <wps:spPr>
                            <a:xfrm>
                              <a:off x="4237" y="13204"/>
                              <a:ext cx="470" cy="488"/>
                            </a:xfrm>
                            <a:prstGeom prst="ellipse">
                              <a:avLst/>
                            </a:prstGeom>
                            <a:solidFill>
                              <a:srgbClr val="FAA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任意多边形 44"/>
                          <wps:cNvSpPr>
                            <a:spLocks noChangeAspect="1"/>
                          </wps:cNvSpPr>
                          <wps:spPr>
                            <a:xfrm>
                              <a:off x="4334" y="13344"/>
                              <a:ext cx="274" cy="22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5" y="21036"/>
                                </a:cxn>
                                <a:cxn ang="0">
                                  <a:pos x="0" y="14946"/>
                                </a:cxn>
                                <a:cxn ang="0">
                                  <a:pos x="16025" y="0"/>
                                </a:cxn>
                                <a:cxn ang="0">
                                  <a:pos x="249771" y="3875"/>
                                </a:cxn>
                                <a:cxn ang="0">
                                  <a:pos x="253639" y="17714"/>
                                </a:cxn>
                                <a:cxn ang="0">
                                  <a:pos x="248666" y="24911"/>
                                </a:cxn>
                                <a:cxn ang="0">
                                  <a:pos x="132069" y="94110"/>
                                </a:cxn>
                                <a:cxn ang="0">
                                  <a:pos x="122122" y="94663"/>
                                </a:cxn>
                                <a:cxn ang="0">
                                  <a:pos x="4973" y="24911"/>
                                </a:cxn>
                                <a:cxn ang="0">
                                  <a:pos x="161356" y="136183"/>
                                </a:cxn>
                                <a:cxn ang="0">
                                  <a:pos x="153067" y="151130"/>
                                </a:cxn>
                                <a:cxn ang="0">
                                  <a:pos x="152515" y="178809"/>
                                </a:cxn>
                                <a:cxn ang="0">
                                  <a:pos x="152515" y="185452"/>
                                </a:cxn>
                                <a:cxn ang="0">
                                  <a:pos x="79573" y="184898"/>
                                </a:cxn>
                                <a:cxn ang="0">
                                  <a:pos x="31497" y="184898"/>
                                </a:cxn>
                                <a:cxn ang="0">
                                  <a:pos x="6078" y="175487"/>
                                </a:cxn>
                                <a:cxn ang="0">
                                  <a:pos x="0" y="155558"/>
                                </a:cxn>
                                <a:cxn ang="0">
                                  <a:pos x="2762" y="48715"/>
                                </a:cxn>
                                <a:cxn ang="0">
                                  <a:pos x="14367" y="53144"/>
                                </a:cxn>
                                <a:cxn ang="0">
                                  <a:pos x="32602" y="64770"/>
                                </a:cxn>
                                <a:cxn ang="0">
                                  <a:pos x="50838" y="76395"/>
                                </a:cxn>
                                <a:cxn ang="0">
                                  <a:pos x="59679" y="85252"/>
                                </a:cxn>
                                <a:cxn ang="0">
                                  <a:pos x="55259" y="98538"/>
                                </a:cxn>
                                <a:cxn ang="0">
                                  <a:pos x="46417" y="115700"/>
                                </a:cxn>
                                <a:cxn ang="0">
                                  <a:pos x="43654" y="126772"/>
                                </a:cxn>
                                <a:cxn ang="0">
                                  <a:pos x="54153" y="121789"/>
                                </a:cxn>
                                <a:cxn ang="0">
                                  <a:pos x="69073" y="105182"/>
                                </a:cxn>
                                <a:cxn ang="0">
                                  <a:pos x="80678" y="97431"/>
                                </a:cxn>
                                <a:cxn ang="0">
                                  <a:pos x="92835" y="101306"/>
                                </a:cxn>
                                <a:cxn ang="0">
                                  <a:pos x="107755" y="111271"/>
                                </a:cxn>
                                <a:cxn ang="0">
                                  <a:pos x="121570" y="119021"/>
                                </a:cxn>
                                <a:cxn ang="0">
                                  <a:pos x="134832" y="117914"/>
                                </a:cxn>
                                <a:cxn ang="0">
                                  <a:pos x="144226" y="112932"/>
                                </a:cxn>
                                <a:cxn ang="0">
                                  <a:pos x="160251" y="102967"/>
                                </a:cxn>
                                <a:cxn ang="0">
                                  <a:pos x="200038" y="78609"/>
                                </a:cxn>
                                <a:cxn ang="0">
                                  <a:pos x="210537" y="71966"/>
                                </a:cxn>
                                <a:cxn ang="0">
                                  <a:pos x="229325" y="59787"/>
                                </a:cxn>
                                <a:cxn ang="0">
                                  <a:pos x="242587" y="50930"/>
                                </a:cxn>
                                <a:cxn ang="0">
                                  <a:pos x="253639" y="52591"/>
                                </a:cxn>
                                <a:cxn ang="0">
                                  <a:pos x="238719" y="111271"/>
                                </a:cxn>
                                <a:cxn ang="0">
                                  <a:pos x="215510" y="99092"/>
                                </a:cxn>
                                <a:cxn ang="0">
                                  <a:pos x="203906" y="114039"/>
                                </a:cxn>
                                <a:cxn ang="0">
                                  <a:pos x="202248" y="128432"/>
                                </a:cxn>
                                <a:cxn ang="0">
                                  <a:pos x="201695" y="133968"/>
                                </a:cxn>
                                <a:cxn ang="0">
                                  <a:pos x="170198" y="133968"/>
                                </a:cxn>
                                <a:cxn ang="0">
                                  <a:pos x="274085" y="169952"/>
                                </a:cxn>
                                <a:cxn ang="0">
                                  <a:pos x="261928" y="184345"/>
                                </a:cxn>
                                <a:cxn ang="0">
                                  <a:pos x="239824" y="202613"/>
                                </a:cxn>
                                <a:cxn ang="0">
                                  <a:pos x="221589" y="215900"/>
                                </a:cxn>
                                <a:cxn ang="0">
                                  <a:pos x="219378" y="196524"/>
                                </a:cxn>
                                <a:cxn ang="0">
                                  <a:pos x="211089" y="186006"/>
                                </a:cxn>
                                <a:cxn ang="0">
                                  <a:pos x="172408" y="183238"/>
                                </a:cxn>
                                <a:cxn ang="0">
                                  <a:pos x="168540" y="162755"/>
                                </a:cxn>
                                <a:cxn ang="0">
                                  <a:pos x="179592" y="151683"/>
                                </a:cxn>
                                <a:cxn ang="0">
                                  <a:pos x="190644" y="151683"/>
                                </a:cxn>
                                <a:cxn ang="0">
                                  <a:pos x="209432" y="152237"/>
                                </a:cxn>
                                <a:cxn ang="0">
                                  <a:pos x="219378" y="143379"/>
                                </a:cxn>
                                <a:cxn ang="0">
                                  <a:pos x="221036" y="125111"/>
                                </a:cxn>
                                <a:cxn ang="0">
                                  <a:pos x="236509" y="135075"/>
                                </a:cxn>
                                <a:cxn ang="0">
                                  <a:pos x="260270" y="153897"/>
                                </a:cxn>
                                <a:cxn ang="0">
                                  <a:pos x="270769" y="162201"/>
                                </a:cxn>
                              </a:cxnLst>
                              <a:pathLst>
                                <a:path w="497" h="390">
                                  <a:moveTo>
                                    <a:pt x="9" y="45"/>
                                  </a:moveTo>
                                  <a:cubicBezTo>
                                    <a:pt x="5" y="42"/>
                                    <a:pt x="3" y="40"/>
                                    <a:pt x="2" y="38"/>
                                  </a:cubicBezTo>
                                  <a:cubicBezTo>
                                    <a:pt x="1" y="37"/>
                                    <a:pt x="0" y="35"/>
                                    <a:pt x="0" y="3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19"/>
                                    <a:pt x="3" y="12"/>
                                    <a:pt x="7" y="7"/>
                                  </a:cubicBezTo>
                                  <a:cubicBezTo>
                                    <a:pt x="11" y="2"/>
                                    <a:pt x="18" y="0"/>
                                    <a:pt x="29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441" y="0"/>
                                    <a:pt x="448" y="3"/>
                                    <a:pt x="452" y="7"/>
                                  </a:cubicBezTo>
                                  <a:cubicBezTo>
                                    <a:pt x="457" y="12"/>
                                    <a:pt x="459" y="18"/>
                                    <a:pt x="459" y="26"/>
                                  </a:cubicBezTo>
                                  <a:cubicBezTo>
                                    <a:pt x="459" y="32"/>
                                    <a:pt x="459" y="32"/>
                                    <a:pt x="459" y="32"/>
                                  </a:cubicBezTo>
                                  <a:cubicBezTo>
                                    <a:pt x="459" y="35"/>
                                    <a:pt x="459" y="37"/>
                                    <a:pt x="458" y="38"/>
                                  </a:cubicBezTo>
                                  <a:cubicBezTo>
                                    <a:pt x="458" y="39"/>
                                    <a:pt x="455" y="41"/>
                                    <a:pt x="450" y="45"/>
                                  </a:cubicBezTo>
                                  <a:cubicBezTo>
                                    <a:pt x="251" y="165"/>
                                    <a:pt x="251" y="165"/>
                                    <a:pt x="251" y="165"/>
                                  </a:cubicBezTo>
                                  <a:cubicBezTo>
                                    <a:pt x="248" y="166"/>
                                    <a:pt x="244" y="168"/>
                                    <a:pt x="239" y="170"/>
                                  </a:cubicBezTo>
                                  <a:cubicBezTo>
                                    <a:pt x="235" y="172"/>
                                    <a:pt x="231" y="174"/>
                                    <a:pt x="230" y="174"/>
                                  </a:cubicBezTo>
                                  <a:cubicBezTo>
                                    <a:pt x="228" y="174"/>
                                    <a:pt x="225" y="173"/>
                                    <a:pt x="221" y="171"/>
                                  </a:cubicBezTo>
                                  <a:cubicBezTo>
                                    <a:pt x="217" y="169"/>
                                    <a:pt x="213" y="167"/>
                                    <a:pt x="208" y="164"/>
                                  </a:cubicBezTo>
                                  <a:lnTo>
                                    <a:pt x="9" y="45"/>
                                  </a:lnTo>
                                  <a:close/>
                                  <a:moveTo>
                                    <a:pt x="308" y="242"/>
                                  </a:moveTo>
                                  <a:cubicBezTo>
                                    <a:pt x="301" y="242"/>
                                    <a:pt x="296" y="243"/>
                                    <a:pt x="292" y="246"/>
                                  </a:cubicBezTo>
                                  <a:cubicBezTo>
                                    <a:pt x="287" y="249"/>
                                    <a:pt x="284" y="253"/>
                                    <a:pt x="282" y="258"/>
                                  </a:cubicBezTo>
                                  <a:cubicBezTo>
                                    <a:pt x="279" y="262"/>
                                    <a:pt x="278" y="267"/>
                                    <a:pt x="277" y="273"/>
                                  </a:cubicBezTo>
                                  <a:cubicBezTo>
                                    <a:pt x="276" y="279"/>
                                    <a:pt x="276" y="284"/>
                                    <a:pt x="276" y="289"/>
                                  </a:cubicBezTo>
                                  <a:cubicBezTo>
                                    <a:pt x="276" y="323"/>
                                    <a:pt x="276" y="323"/>
                                    <a:pt x="276" y="323"/>
                                  </a:cubicBezTo>
                                  <a:cubicBezTo>
                                    <a:pt x="276" y="329"/>
                                    <a:pt x="276" y="329"/>
                                    <a:pt x="276" y="329"/>
                                  </a:cubicBezTo>
                                  <a:cubicBezTo>
                                    <a:pt x="276" y="331"/>
                                    <a:pt x="276" y="333"/>
                                    <a:pt x="276" y="335"/>
                                  </a:cubicBezTo>
                                  <a:cubicBezTo>
                                    <a:pt x="209" y="335"/>
                                    <a:pt x="209" y="335"/>
                                    <a:pt x="209" y="335"/>
                                  </a:cubicBezTo>
                                  <a:cubicBezTo>
                                    <a:pt x="186" y="335"/>
                                    <a:pt x="164" y="334"/>
                                    <a:pt x="144" y="334"/>
                                  </a:cubicBezTo>
                                  <a:cubicBezTo>
                                    <a:pt x="124" y="334"/>
                                    <a:pt x="106" y="334"/>
                                    <a:pt x="91" y="334"/>
                                  </a:cubicBezTo>
                                  <a:cubicBezTo>
                                    <a:pt x="57" y="334"/>
                                    <a:pt x="57" y="334"/>
                                    <a:pt x="57" y="334"/>
                                  </a:cubicBezTo>
                                  <a:cubicBezTo>
                                    <a:pt x="46" y="334"/>
                                    <a:pt x="36" y="332"/>
                                    <a:pt x="29" y="329"/>
                                  </a:cubicBezTo>
                                  <a:cubicBezTo>
                                    <a:pt x="21" y="326"/>
                                    <a:pt x="15" y="322"/>
                                    <a:pt x="11" y="317"/>
                                  </a:cubicBezTo>
                                  <a:cubicBezTo>
                                    <a:pt x="7" y="313"/>
                                    <a:pt x="4" y="307"/>
                                    <a:pt x="2" y="301"/>
                                  </a:cubicBezTo>
                                  <a:cubicBezTo>
                                    <a:pt x="1" y="294"/>
                                    <a:pt x="0" y="288"/>
                                    <a:pt x="0" y="281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94"/>
                                    <a:pt x="2" y="90"/>
                                    <a:pt x="5" y="88"/>
                                  </a:cubicBezTo>
                                  <a:cubicBezTo>
                                    <a:pt x="8" y="86"/>
                                    <a:pt x="12" y="87"/>
                                    <a:pt x="17" y="91"/>
                                  </a:cubicBezTo>
                                  <a:cubicBezTo>
                                    <a:pt x="19" y="92"/>
                                    <a:pt x="22" y="93"/>
                                    <a:pt x="26" y="96"/>
                                  </a:cubicBezTo>
                                  <a:cubicBezTo>
                                    <a:pt x="30" y="99"/>
                                    <a:pt x="35" y="102"/>
                                    <a:pt x="41" y="106"/>
                                  </a:cubicBezTo>
                                  <a:cubicBezTo>
                                    <a:pt x="47" y="109"/>
                                    <a:pt x="53" y="113"/>
                                    <a:pt x="59" y="117"/>
                                  </a:cubicBezTo>
                                  <a:cubicBezTo>
                                    <a:pt x="65" y="121"/>
                                    <a:pt x="71" y="125"/>
                                    <a:pt x="77" y="129"/>
                                  </a:cubicBezTo>
                                  <a:cubicBezTo>
                                    <a:pt x="83" y="132"/>
                                    <a:pt x="88" y="135"/>
                                    <a:pt x="92" y="138"/>
                                  </a:cubicBezTo>
                                  <a:cubicBezTo>
                                    <a:pt x="96" y="140"/>
                                    <a:pt x="99" y="142"/>
                                    <a:pt x="100" y="143"/>
                                  </a:cubicBezTo>
                                  <a:cubicBezTo>
                                    <a:pt x="104" y="146"/>
                                    <a:pt x="107" y="149"/>
                                    <a:pt x="108" y="154"/>
                                  </a:cubicBezTo>
                                  <a:cubicBezTo>
                                    <a:pt x="108" y="158"/>
                                    <a:pt x="108" y="162"/>
                                    <a:pt x="106" y="165"/>
                                  </a:cubicBezTo>
                                  <a:cubicBezTo>
                                    <a:pt x="105" y="168"/>
                                    <a:pt x="103" y="173"/>
                                    <a:pt x="100" y="178"/>
                                  </a:cubicBezTo>
                                  <a:cubicBezTo>
                                    <a:pt x="98" y="183"/>
                                    <a:pt x="95" y="188"/>
                                    <a:pt x="92" y="194"/>
                                  </a:cubicBezTo>
                                  <a:cubicBezTo>
                                    <a:pt x="89" y="199"/>
                                    <a:pt x="86" y="204"/>
                                    <a:pt x="84" y="209"/>
                                  </a:cubicBezTo>
                                  <a:cubicBezTo>
                                    <a:pt x="81" y="214"/>
                                    <a:pt x="79" y="217"/>
                                    <a:pt x="78" y="220"/>
                                  </a:cubicBezTo>
                                  <a:cubicBezTo>
                                    <a:pt x="76" y="225"/>
                                    <a:pt x="77" y="228"/>
                                    <a:pt x="79" y="229"/>
                                  </a:cubicBezTo>
                                  <a:cubicBezTo>
                                    <a:pt x="81" y="231"/>
                                    <a:pt x="85" y="230"/>
                                    <a:pt x="90" y="227"/>
                                  </a:cubicBezTo>
                                  <a:cubicBezTo>
                                    <a:pt x="91" y="227"/>
                                    <a:pt x="93" y="224"/>
                                    <a:pt x="98" y="220"/>
                                  </a:cubicBezTo>
                                  <a:cubicBezTo>
                                    <a:pt x="102" y="215"/>
                                    <a:pt x="107" y="211"/>
                                    <a:pt x="112" y="205"/>
                                  </a:cubicBezTo>
                                  <a:cubicBezTo>
                                    <a:pt x="116" y="200"/>
                                    <a:pt x="121" y="195"/>
                                    <a:pt x="125" y="190"/>
                                  </a:cubicBezTo>
                                  <a:cubicBezTo>
                                    <a:pt x="130" y="185"/>
                                    <a:pt x="133" y="183"/>
                                    <a:pt x="134" y="182"/>
                                  </a:cubicBezTo>
                                  <a:cubicBezTo>
                                    <a:pt x="137" y="179"/>
                                    <a:pt x="141" y="177"/>
                                    <a:pt x="146" y="176"/>
                                  </a:cubicBezTo>
                                  <a:cubicBezTo>
                                    <a:pt x="151" y="175"/>
                                    <a:pt x="155" y="175"/>
                                    <a:pt x="158" y="177"/>
                                  </a:cubicBezTo>
                                  <a:cubicBezTo>
                                    <a:pt x="161" y="179"/>
                                    <a:pt x="164" y="180"/>
                                    <a:pt x="168" y="183"/>
                                  </a:cubicBezTo>
                                  <a:cubicBezTo>
                                    <a:pt x="171" y="186"/>
                                    <a:pt x="176" y="189"/>
                                    <a:pt x="180" y="192"/>
                                  </a:cubicBezTo>
                                  <a:cubicBezTo>
                                    <a:pt x="185" y="195"/>
                                    <a:pt x="190" y="198"/>
                                    <a:pt x="195" y="201"/>
                                  </a:cubicBezTo>
                                  <a:cubicBezTo>
                                    <a:pt x="208" y="210"/>
                                    <a:pt x="208" y="210"/>
                                    <a:pt x="208" y="210"/>
                                  </a:cubicBezTo>
                                  <a:cubicBezTo>
                                    <a:pt x="212" y="212"/>
                                    <a:pt x="216" y="214"/>
                                    <a:pt x="220" y="215"/>
                                  </a:cubicBezTo>
                                  <a:cubicBezTo>
                                    <a:pt x="225" y="215"/>
                                    <a:pt x="229" y="216"/>
                                    <a:pt x="233" y="215"/>
                                  </a:cubicBezTo>
                                  <a:cubicBezTo>
                                    <a:pt x="237" y="215"/>
                                    <a:pt x="241" y="214"/>
                                    <a:pt x="244" y="213"/>
                                  </a:cubicBezTo>
                                  <a:cubicBezTo>
                                    <a:pt x="247" y="212"/>
                                    <a:pt x="250" y="211"/>
                                    <a:pt x="251" y="210"/>
                                  </a:cubicBezTo>
                                  <a:cubicBezTo>
                                    <a:pt x="253" y="209"/>
                                    <a:pt x="256" y="207"/>
                                    <a:pt x="261" y="204"/>
                                  </a:cubicBezTo>
                                  <a:cubicBezTo>
                                    <a:pt x="265" y="202"/>
                                    <a:pt x="270" y="199"/>
                                    <a:pt x="275" y="195"/>
                                  </a:cubicBezTo>
                                  <a:cubicBezTo>
                                    <a:pt x="281" y="192"/>
                                    <a:pt x="286" y="189"/>
                                    <a:pt x="290" y="186"/>
                                  </a:cubicBezTo>
                                  <a:cubicBezTo>
                                    <a:pt x="295" y="183"/>
                                    <a:pt x="299" y="181"/>
                                    <a:pt x="301" y="180"/>
                                  </a:cubicBezTo>
                                  <a:cubicBezTo>
                                    <a:pt x="362" y="142"/>
                                    <a:pt x="362" y="142"/>
                                    <a:pt x="362" y="142"/>
                                  </a:cubicBezTo>
                                  <a:cubicBezTo>
                                    <a:pt x="363" y="141"/>
                                    <a:pt x="365" y="140"/>
                                    <a:pt x="368" y="138"/>
                                  </a:cubicBezTo>
                                  <a:cubicBezTo>
                                    <a:pt x="372" y="136"/>
                                    <a:pt x="376" y="133"/>
                                    <a:pt x="381" y="130"/>
                                  </a:cubicBezTo>
                                  <a:cubicBezTo>
                                    <a:pt x="386" y="126"/>
                                    <a:pt x="392" y="123"/>
                                    <a:pt x="398" y="119"/>
                                  </a:cubicBezTo>
                                  <a:cubicBezTo>
                                    <a:pt x="404" y="115"/>
                                    <a:pt x="409" y="111"/>
                                    <a:pt x="415" y="108"/>
                                  </a:cubicBezTo>
                                  <a:cubicBezTo>
                                    <a:pt x="420" y="104"/>
                                    <a:pt x="425" y="101"/>
                                    <a:pt x="429" y="98"/>
                                  </a:cubicBezTo>
                                  <a:cubicBezTo>
                                    <a:pt x="434" y="95"/>
                                    <a:pt x="437" y="93"/>
                                    <a:pt x="439" y="92"/>
                                  </a:cubicBezTo>
                                  <a:cubicBezTo>
                                    <a:pt x="445" y="88"/>
                                    <a:pt x="450" y="87"/>
                                    <a:pt x="454" y="87"/>
                                  </a:cubicBezTo>
                                  <a:cubicBezTo>
                                    <a:pt x="457" y="88"/>
                                    <a:pt x="459" y="91"/>
                                    <a:pt x="459" y="95"/>
                                  </a:cubicBezTo>
                                  <a:cubicBezTo>
                                    <a:pt x="459" y="222"/>
                                    <a:pt x="459" y="222"/>
                                    <a:pt x="459" y="222"/>
                                  </a:cubicBezTo>
                                  <a:cubicBezTo>
                                    <a:pt x="450" y="215"/>
                                    <a:pt x="441" y="208"/>
                                    <a:pt x="432" y="201"/>
                                  </a:cubicBezTo>
                                  <a:cubicBezTo>
                                    <a:pt x="424" y="195"/>
                                    <a:pt x="416" y="189"/>
                                    <a:pt x="409" y="185"/>
                                  </a:cubicBezTo>
                                  <a:cubicBezTo>
                                    <a:pt x="401" y="180"/>
                                    <a:pt x="395" y="178"/>
                                    <a:pt x="390" y="179"/>
                                  </a:cubicBezTo>
                                  <a:cubicBezTo>
                                    <a:pt x="384" y="181"/>
                                    <a:pt x="380" y="184"/>
                                    <a:pt x="377" y="189"/>
                                  </a:cubicBezTo>
                                  <a:cubicBezTo>
                                    <a:pt x="373" y="194"/>
                                    <a:pt x="371" y="199"/>
                                    <a:pt x="369" y="206"/>
                                  </a:cubicBezTo>
                                  <a:cubicBezTo>
                                    <a:pt x="367" y="212"/>
                                    <a:pt x="366" y="218"/>
                                    <a:pt x="366" y="223"/>
                                  </a:cubicBezTo>
                                  <a:cubicBezTo>
                                    <a:pt x="366" y="227"/>
                                    <a:pt x="366" y="230"/>
                                    <a:pt x="366" y="232"/>
                                  </a:cubicBezTo>
                                  <a:cubicBezTo>
                                    <a:pt x="366" y="235"/>
                                    <a:pt x="366" y="236"/>
                                    <a:pt x="366" y="238"/>
                                  </a:cubicBezTo>
                                  <a:cubicBezTo>
                                    <a:pt x="365" y="240"/>
                                    <a:pt x="365" y="241"/>
                                    <a:pt x="365" y="242"/>
                                  </a:cubicBezTo>
                                  <a:cubicBezTo>
                                    <a:pt x="358" y="242"/>
                                    <a:pt x="358" y="242"/>
                                    <a:pt x="358" y="242"/>
                                  </a:cubicBezTo>
                                  <a:cubicBezTo>
                                    <a:pt x="308" y="242"/>
                                    <a:pt x="308" y="242"/>
                                    <a:pt x="308" y="242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4" y="296"/>
                                    <a:pt x="496" y="301"/>
                                    <a:pt x="496" y="307"/>
                                  </a:cubicBezTo>
                                  <a:cubicBezTo>
                                    <a:pt x="497" y="313"/>
                                    <a:pt x="495" y="317"/>
                                    <a:pt x="491" y="319"/>
                                  </a:cubicBezTo>
                                  <a:cubicBezTo>
                                    <a:pt x="486" y="323"/>
                                    <a:pt x="481" y="328"/>
                                    <a:pt x="474" y="333"/>
                                  </a:cubicBezTo>
                                  <a:cubicBezTo>
                                    <a:pt x="468" y="339"/>
                                    <a:pt x="461" y="344"/>
                                    <a:pt x="454" y="350"/>
                                  </a:cubicBezTo>
                                  <a:cubicBezTo>
                                    <a:pt x="447" y="355"/>
                                    <a:pt x="440" y="361"/>
                                    <a:pt x="434" y="366"/>
                                  </a:cubicBezTo>
                                  <a:cubicBezTo>
                                    <a:pt x="427" y="372"/>
                                    <a:pt x="421" y="377"/>
                                    <a:pt x="415" y="381"/>
                                  </a:cubicBezTo>
                                  <a:cubicBezTo>
                                    <a:pt x="409" y="386"/>
                                    <a:pt x="404" y="389"/>
                                    <a:pt x="401" y="390"/>
                                  </a:cubicBezTo>
                                  <a:cubicBezTo>
                                    <a:pt x="398" y="390"/>
                                    <a:pt x="397" y="386"/>
                                    <a:pt x="397" y="377"/>
                                  </a:cubicBezTo>
                                  <a:cubicBezTo>
                                    <a:pt x="397" y="355"/>
                                    <a:pt x="397" y="355"/>
                                    <a:pt x="397" y="355"/>
                                  </a:cubicBezTo>
                                  <a:cubicBezTo>
                                    <a:pt x="397" y="349"/>
                                    <a:pt x="395" y="345"/>
                                    <a:pt x="393" y="341"/>
                                  </a:cubicBezTo>
                                  <a:cubicBezTo>
                                    <a:pt x="390" y="338"/>
                                    <a:pt x="386" y="336"/>
                                    <a:pt x="382" y="336"/>
                                  </a:cubicBezTo>
                                  <a:cubicBezTo>
                                    <a:pt x="325" y="336"/>
                                    <a:pt x="325" y="336"/>
                                    <a:pt x="325" y="336"/>
                                  </a:cubicBezTo>
                                  <a:cubicBezTo>
                                    <a:pt x="321" y="336"/>
                                    <a:pt x="316" y="334"/>
                                    <a:pt x="312" y="331"/>
                                  </a:cubicBezTo>
                                  <a:cubicBezTo>
                                    <a:pt x="307" y="328"/>
                                    <a:pt x="305" y="324"/>
                                    <a:pt x="305" y="318"/>
                                  </a:cubicBezTo>
                                  <a:cubicBezTo>
                                    <a:pt x="305" y="294"/>
                                    <a:pt x="305" y="294"/>
                                    <a:pt x="305" y="294"/>
                                  </a:cubicBezTo>
                                  <a:cubicBezTo>
                                    <a:pt x="305" y="285"/>
                                    <a:pt x="307" y="279"/>
                                    <a:pt x="310" y="277"/>
                                  </a:cubicBezTo>
                                  <a:cubicBezTo>
                                    <a:pt x="313" y="275"/>
                                    <a:pt x="318" y="274"/>
                                    <a:pt x="325" y="274"/>
                                  </a:cubicBezTo>
                                  <a:cubicBezTo>
                                    <a:pt x="335" y="274"/>
                                    <a:pt x="335" y="274"/>
                                    <a:pt x="335" y="274"/>
                                  </a:cubicBezTo>
                                  <a:cubicBezTo>
                                    <a:pt x="338" y="274"/>
                                    <a:pt x="341" y="274"/>
                                    <a:pt x="345" y="274"/>
                                  </a:cubicBezTo>
                                  <a:cubicBezTo>
                                    <a:pt x="349" y="275"/>
                                    <a:pt x="353" y="275"/>
                                    <a:pt x="358" y="275"/>
                                  </a:cubicBezTo>
                                  <a:cubicBezTo>
                                    <a:pt x="379" y="275"/>
                                    <a:pt x="379" y="275"/>
                                    <a:pt x="379" y="275"/>
                                  </a:cubicBezTo>
                                  <a:cubicBezTo>
                                    <a:pt x="385" y="275"/>
                                    <a:pt x="390" y="273"/>
                                    <a:pt x="393" y="271"/>
                                  </a:cubicBezTo>
                                  <a:cubicBezTo>
                                    <a:pt x="395" y="269"/>
                                    <a:pt x="397" y="265"/>
                                    <a:pt x="397" y="259"/>
                                  </a:cubicBezTo>
                                  <a:cubicBezTo>
                                    <a:pt x="397" y="238"/>
                                    <a:pt x="397" y="238"/>
                                    <a:pt x="397" y="238"/>
                                  </a:cubicBezTo>
                                  <a:cubicBezTo>
                                    <a:pt x="397" y="232"/>
                                    <a:pt x="398" y="228"/>
                                    <a:pt x="400" y="226"/>
                                  </a:cubicBezTo>
                                  <a:cubicBezTo>
                                    <a:pt x="402" y="225"/>
                                    <a:pt x="405" y="226"/>
                                    <a:pt x="410" y="230"/>
                                  </a:cubicBezTo>
                                  <a:cubicBezTo>
                                    <a:pt x="416" y="234"/>
                                    <a:pt x="422" y="239"/>
                                    <a:pt x="428" y="244"/>
                                  </a:cubicBezTo>
                                  <a:cubicBezTo>
                                    <a:pt x="435" y="250"/>
                                    <a:pt x="442" y="256"/>
                                    <a:pt x="450" y="261"/>
                                  </a:cubicBezTo>
                                  <a:cubicBezTo>
                                    <a:pt x="457" y="267"/>
                                    <a:pt x="464" y="273"/>
                                    <a:pt x="471" y="278"/>
                                  </a:cubicBezTo>
                                  <a:cubicBezTo>
                                    <a:pt x="478" y="284"/>
                                    <a:pt x="484" y="289"/>
                                    <a:pt x="490" y="293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0" y="293"/>
                                    <a:pt x="490" y="293"/>
                                    <a:pt x="490" y="29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7" name="文本框 4"/>
                          <wps:cNvSpPr txBox="1"/>
                          <wps:spPr>
                            <a:xfrm>
                              <a:off x="4707" y="13127"/>
                              <a:ext cx="4000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docer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126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309" name="组合 72"/>
                        <wpg:cNvGrpSpPr/>
                        <wpg:grpSpPr>
                          <a:xfrm>
                            <a:off x="4237" y="12201"/>
                            <a:ext cx="4225" cy="686"/>
                            <a:chOff x="4237" y="12201"/>
                            <a:chExt cx="4225" cy="686"/>
                          </a:xfrm>
                        </wpg:grpSpPr>
                        <wps:wsp>
                          <wps:cNvPr id="310" name="文本框 1"/>
                          <wps:cNvSpPr txBox="1"/>
                          <wps:spPr>
                            <a:xfrm>
                              <a:off x="4705" y="12201"/>
                              <a:ext cx="3757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联系手机：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130 1300 0000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11" name="圆角矩形 30"/>
                          <wps:cNvSpPr/>
                          <wps:spPr>
                            <a:xfrm>
                              <a:off x="4237" y="12264"/>
                              <a:ext cx="470" cy="488"/>
                            </a:xfrm>
                            <a:prstGeom prst="ellipse">
                              <a:avLst/>
                            </a:prstGeom>
                            <a:solidFill>
                              <a:srgbClr val="FAA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任意多边形 41"/>
                          <wps:cNvSpPr>
                            <a:spLocks noChangeAspect="1"/>
                          </wps:cNvSpPr>
                          <wps:spPr>
                            <a:xfrm>
                              <a:off x="4311" y="12401"/>
                              <a:ext cx="314" cy="2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5371516" y="352788747"/>
                                </a:cxn>
                                <a:cxn ang="0">
                                  <a:pos x="309858861" y="439947169"/>
                                </a:cxn>
                                <a:cxn ang="0">
                                  <a:pos x="544346206" y="352788747"/>
                                </a:cxn>
                                <a:cxn ang="0">
                                  <a:pos x="309858861" y="70558564"/>
                                </a:cxn>
                                <a:cxn ang="0">
                                  <a:pos x="75371516" y="352788747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406165433" y="207522672"/>
                                </a:cxn>
                                <a:cxn ang="0">
                                  <a:pos x="309858861" y="307132007"/>
                                </a:cxn>
                                <a:cxn ang="0">
                                  <a:pos x="209364869" y="207522672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309858861" y="49805685"/>
                                </a:cxn>
                                <a:cxn ang="0">
                                  <a:pos x="104681412" y="182618811"/>
                                </a:cxn>
                                <a:cxn ang="0">
                                  <a:pos x="37684735" y="182618811"/>
                                </a:cxn>
                                <a:cxn ang="0">
                                  <a:pos x="309858861" y="0"/>
                                </a:cxn>
                                <a:cxn ang="0">
                                  <a:pos x="582032987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</a:cxnLst>
                              <a:pathLst>
                                <a:path w="149" h="106">
                                  <a:moveTo>
                                    <a:pt x="18" y="85"/>
                                  </a:moveTo>
                                  <a:cubicBezTo>
                                    <a:pt x="18" y="106"/>
                                    <a:pt x="27" y="106"/>
                                    <a:pt x="74" y="106"/>
                                  </a:cubicBezTo>
                                  <a:cubicBezTo>
                                    <a:pt x="120" y="106"/>
                                    <a:pt x="130" y="106"/>
                                    <a:pt x="130" y="85"/>
                                  </a:cubicBezTo>
                                  <a:cubicBezTo>
                                    <a:pt x="130" y="62"/>
                                    <a:pt x="105" y="17"/>
                                    <a:pt x="74" y="17"/>
                                  </a:cubicBezTo>
                                  <a:cubicBezTo>
                                    <a:pt x="43" y="17"/>
                                    <a:pt x="18" y="62"/>
                                    <a:pt x="18" y="85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87" y="26"/>
                                    <a:pt x="97" y="37"/>
                                    <a:pt x="97" y="50"/>
                                  </a:cubicBezTo>
                                  <a:cubicBezTo>
                                    <a:pt x="97" y="64"/>
                                    <a:pt x="87" y="74"/>
                                    <a:pt x="74" y="74"/>
                                  </a:cubicBezTo>
                                  <a:cubicBezTo>
                                    <a:pt x="60" y="74"/>
                                    <a:pt x="50" y="64"/>
                                    <a:pt x="50" y="50"/>
                                  </a:cubicBezTo>
                                  <a:cubicBezTo>
                                    <a:pt x="50" y="37"/>
                                    <a:pt x="60" y="26"/>
                                    <a:pt x="74" y="26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14" y="28"/>
                                    <a:pt x="97" y="12"/>
                                    <a:pt x="74" y="12"/>
                                  </a:cubicBezTo>
                                  <a:cubicBezTo>
                                    <a:pt x="51" y="12"/>
                                    <a:pt x="33" y="30"/>
                                    <a:pt x="25" y="44"/>
                                  </a:cubicBezTo>
                                  <a:cubicBezTo>
                                    <a:pt x="21" y="51"/>
                                    <a:pt x="12" y="50"/>
                                    <a:pt x="9" y="44"/>
                                  </a:cubicBezTo>
                                  <a:cubicBezTo>
                                    <a:pt x="7" y="39"/>
                                    <a:pt x="0" y="0"/>
                                    <a:pt x="74" y="0"/>
                                  </a:cubicBezTo>
                                  <a:cubicBezTo>
                                    <a:pt x="149" y="0"/>
                                    <a:pt x="141" y="41"/>
                                    <a:pt x="139" y="44"/>
                                  </a:cubicBezTo>
                                  <a:cubicBezTo>
                                    <a:pt x="134" y="51"/>
                                    <a:pt x="125" y="47"/>
                                    <a:pt x="124" y="44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24" y="44"/>
                                    <a:pt x="124" y="44"/>
                                    <a:pt x="124" y="4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95pt;margin-top:473.9pt;height:129.15pt;width:223.5pt;z-index:251674624;mso-width-relative:page;mso-height-relative:page;" coordorigin="4237,11230" coordsize="4470,2583" o:gfxdata="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">
                <o:lock v:ext="edit" aspectratio="f"/>
                <v:group id="组合 70" o:spid="_x0000_s1026" o:spt="203" style="position:absolute;left:4237;top:11230;height:686;width:4191;" coordorigin="4237,11230" coordsize="4191,686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685;top:11230;height:686;width:3743;" filled="f" stroked="f" coordsize="21600,21600" o:gfxdata="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nA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华南师范大学</w:t>
                          </w:r>
                        </w:p>
                      </w:txbxContent>
                    </v:textbox>
                  </v:shape>
                  <v:shape id="圆角矩形 30" o:spid="_x0000_s1026" o:spt="3" type="#_x0000_t3" style="position:absolute;left:4237;top:11298;height:488;width:470;v-text-anchor:middle;" fillcolor="#FAAF00" filled="t" stroked="f" coordsize="21600,21600" o:gfxdata="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xDm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37" o:spid="_x0000_s1026" o:spt="100" style="position:absolute;left:4312;top:11425;height:230;width:324;" fillcolor="#FFFFFF [3212]" filled="t" stroked="f" coordsize="236,167" o:gfxdata="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sgK7sAAADa&#10;AAAADwAAAAAAAAABACAAAAAiAAAAZHJzL2Rvd25yZXYueG1sUEsBAhQAFAAAAAgAh07iQDMvBZ47&#10;AAAAOQAAABAAAAAAAAAAAQAgAAAACgEAAGRycy9zaGFwZXhtbC54bWxQSwUGAAAAAAYABgBbAQAA&#10;t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73" o:spid="_x0000_s1026" o:spt="203" style="position:absolute;left:4237;top:13127;height:686;width:4470;" coordorigin="4237,13127" coordsize="4470,686" o:gfxdata="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+87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圆角矩形 30" o:spid="_x0000_s1026" o:spt="3" type="#_x0000_t3" style="position:absolute;left:4237;top:13204;height:488;width:470;v-text-anchor:middle;" fillcolor="#FAAF00" filled="t" stroked="f" coordsize="21600,21600" o:gfxdata="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kFWSL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44" o:spid="_x0000_s1026" o:spt="100" style="position:absolute;left:4334;top:13344;height:222;width:274;" fillcolor="#FFFFFF [3212]" filled="t" stroked="f" coordsize="497,390" o:gfxdata="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nEwr4A&#10;AADbAAAADwAAAAAAAAABACAAAAAiAAAAZHJzL2Rvd25yZXYueG1sUEsBAhQAFAAAAAgAh07iQDMv&#10;BZ47AAAAOQAAABAAAAAAAAAAAQAgAAAADQEAAGRycy9zaGFwZXhtbC54bWxQSwUGAAAAAAYABgBb&#10;AQAAtw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4" o:spid="_x0000_s1026" o:spt="202" type="#_x0000_t202" style="position:absolute;left:4707;top:13127;height:686;width:4000;" filled="f" stroked="f" coordsize="21600,21600" o:gfxdata="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5/sb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电子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docer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126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.com</w:t>
                          </w:r>
                        </w:p>
                      </w:txbxContent>
                    </v:textbox>
                  </v:shape>
                </v:group>
                <v:group id="组合 72" o:spid="_x0000_s1026" o:spt="203" style="position:absolute;left:4237;top:12201;height:686;width:4225;" coordorigin="4237,12201" coordsize="4225,686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" o:spid="_x0000_s1026" o:spt="202" type="#_x0000_t202" style="position:absolute;left:4705;top:12201;height:686;width:3757;" filled="f" stroked="f" coordsize="21600,21600" o:gfxdata="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1/W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联系手机：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130 1300 0000</w:t>
                          </w:r>
                        </w:p>
                      </w:txbxContent>
                    </v:textbox>
                  </v:shape>
                  <v:shape id="圆角矩形 30" o:spid="_x0000_s1026" o:spt="3" type="#_x0000_t3" style="position:absolute;left:4237;top:12264;height:488;width:470;v-text-anchor:middle;" fillcolor="#FAAF00" filled="t" stroked="f" coordsize="21600,21600" o:gfxdata="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mq3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41" o:spid="_x0000_s1026" o:spt="100" style="position:absolute;left:4311;top:12401;height:224;width:314;" fillcolor="#FFFFFF [3212]" filled="t" stroked="f" coordsize="149,106" o:gfxdata="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yV0GLgAAADcAAAA&#10;DwAAAAAAAAABACAAAAAiAAAAZHJzL2Rvd25yZXYueG1sUEsBAhQAFAAAAAgAh07iQDMvBZ47AAAA&#10;OQAAABAAAAAAAAAAAQAgAAAABwEAAGRycy9zaGFwZXhtbC54bWxQSwUGAAAAAAYABgBbAQAAsQMA&#10;AAAA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2569845</wp:posOffset>
                </wp:positionV>
                <wp:extent cx="2625725" cy="4514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1E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41E28"/>
                                <w:sz w:val="28"/>
                                <w:szCs w:val="28"/>
                                <w:lang w:val="en-US" w:eastAsia="zh-CN"/>
                              </w:rPr>
                              <w:t>XX年测试工程师工作经验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pt;margin-top:202.35pt;height:35.55pt;width:206.75pt;z-index:251681792;mso-width-relative:page;mso-height-relative:page;" filled="f" stroked="f" coordsize="21600,21600" o:gfxdata="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NAse9wAAAALAQAADwAAAAAAAAABACAAAAAiAAAA&#10;ZHJzL2Rvd25yZXYueG1sUEsBAhQAFAAAAAgAh07iQA0efZA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1E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41E28"/>
                          <w:sz w:val="28"/>
                          <w:szCs w:val="28"/>
                          <w:lang w:val="en-US" w:eastAsia="zh-CN"/>
                        </w:rPr>
                        <w:t>XX年测试工程师工作经验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702310</wp:posOffset>
                </wp:positionV>
                <wp:extent cx="4559300" cy="1572895"/>
                <wp:effectExtent l="0" t="0" r="0" b="0"/>
                <wp:wrapNone/>
                <wp:docPr id="9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3525" y="2772410"/>
                          <a:ext cx="4559300" cy="157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1E28"/>
                                <w:sz w:val="140"/>
                                <w:szCs w:val="1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1E28"/>
                                <w:sz w:val="140"/>
                                <w:szCs w:val="140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8.15pt;margin-top:55.3pt;height:123.85pt;width:359pt;z-index:251678720;mso-width-relative:page;mso-height-relative:page;" filled="f" stroked="f" coordsize="21600,21600" o:gfxdata="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r5o33bAAAACgEAAA8AAAAA&#10;AAAAAQAgAAAAIgAAAGRycy9kb3ducmV2LnhtbFBLAQIUABQAAAAIAIdO4kAZGHwsSgIAAHU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1E28"/>
                          <w:sz w:val="140"/>
                          <w:szCs w:val="1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1E28"/>
                          <w:sz w:val="140"/>
                          <w:szCs w:val="140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222885</wp:posOffset>
                </wp:positionV>
                <wp:extent cx="4500880" cy="69723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7975" y="1403350"/>
                          <a:ext cx="4500880" cy="697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45pt;margin-top:17.55pt;height:54.9pt;width:354.4pt;z-index:251680768;mso-width-relative:page;mso-height-relative:page;" filled="f" stroked="f" coordsize="21600,21600" o:gfxdata="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aQrTtsAAAAJAQAADwAAAAAAAAAB&#10;ACAAAAAiAAAAZHJzL2Rvd25yZXYueG1sUEsBAhQAFAAAAAgAh07iQGHQhEF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4721860</wp:posOffset>
                </wp:positionV>
                <wp:extent cx="277495" cy="337820"/>
                <wp:effectExtent l="0" t="0" r="8890" b="5080"/>
                <wp:wrapNone/>
                <wp:docPr id="21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7495" cy="337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3664" y="2092"/>
                            </a:cxn>
                            <a:cxn ang="0">
                              <a:pos x="161657" y="13948"/>
                            </a:cxn>
                            <a:cxn ang="0">
                              <a:pos x="181252" y="42542"/>
                            </a:cxn>
                            <a:cxn ang="0">
                              <a:pos x="187550" y="86480"/>
                            </a:cxn>
                            <a:cxn ang="0">
                              <a:pos x="193149" y="95546"/>
                            </a:cxn>
                            <a:cxn ang="0">
                              <a:pos x="190350" y="112982"/>
                            </a:cxn>
                            <a:cxn ang="0">
                              <a:pos x="181252" y="121351"/>
                            </a:cxn>
                            <a:cxn ang="0">
                              <a:pos x="174954" y="138089"/>
                            </a:cxn>
                            <a:cxn ang="0">
                              <a:pos x="161657" y="150643"/>
                            </a:cxn>
                            <a:cxn ang="0">
                              <a:pos x="156758" y="170171"/>
                            </a:cxn>
                            <a:cxn ang="0">
                              <a:pos x="165856" y="187606"/>
                            </a:cxn>
                            <a:cxn ang="0">
                              <a:pos x="193849" y="199462"/>
                            </a:cxn>
                            <a:cxn ang="0">
                              <a:pos x="224641" y="212016"/>
                            </a:cxn>
                            <a:cxn ang="0">
                              <a:pos x="235838" y="235728"/>
                            </a:cxn>
                            <a:cxn ang="0">
                              <a:pos x="235138" y="262230"/>
                            </a:cxn>
                            <a:cxn ang="0">
                              <a:pos x="223941" y="275481"/>
                            </a:cxn>
                            <a:cxn ang="0">
                              <a:pos x="185451" y="282456"/>
                            </a:cxn>
                            <a:cxn ang="0">
                              <a:pos x="136464" y="286640"/>
                            </a:cxn>
                            <a:cxn ang="0">
                              <a:pos x="97974" y="286640"/>
                            </a:cxn>
                            <a:cxn ang="0">
                              <a:pos x="51086" y="283153"/>
                            </a:cxn>
                            <a:cxn ang="0">
                              <a:pos x="13996" y="277574"/>
                            </a:cxn>
                            <a:cxn ang="0">
                              <a:pos x="1399" y="260138"/>
                            </a:cxn>
                            <a:cxn ang="0">
                              <a:pos x="11197" y="214108"/>
                            </a:cxn>
                            <a:cxn ang="0">
                              <a:pos x="46887" y="198765"/>
                            </a:cxn>
                            <a:cxn ang="0">
                              <a:pos x="74180" y="184119"/>
                            </a:cxn>
                            <a:cxn ang="0">
                              <a:pos x="79779" y="170171"/>
                            </a:cxn>
                            <a:cxn ang="0">
                              <a:pos x="74880" y="151340"/>
                            </a:cxn>
                            <a:cxn ang="0">
                              <a:pos x="62283" y="138089"/>
                            </a:cxn>
                            <a:cxn ang="0">
                              <a:pos x="55985" y="121351"/>
                            </a:cxn>
                            <a:cxn ang="0">
                              <a:pos x="48287" y="115772"/>
                            </a:cxn>
                            <a:cxn ang="0">
                              <a:pos x="43388" y="99033"/>
                            </a:cxn>
                            <a:cxn ang="0">
                              <a:pos x="48987" y="86480"/>
                            </a:cxn>
                            <a:cxn ang="0">
                              <a:pos x="53885" y="44635"/>
                            </a:cxn>
                            <a:cxn ang="0">
                              <a:pos x="75580" y="12553"/>
                            </a:cxn>
                            <a:cxn ang="0">
                              <a:pos x="103572" y="697"/>
                            </a:cxn>
                            <a:cxn ang="0">
                              <a:pos x="116869" y="0"/>
                            </a:cxn>
                          </a:cxnLst>
                          <a:pathLst>
                            <a:path w="338" h="412">
                              <a:moveTo>
                                <a:pt x="167" y="0"/>
                              </a:moveTo>
                              <a:cubicBezTo>
                                <a:pt x="175" y="0"/>
                                <a:pt x="183" y="1"/>
                                <a:pt x="191" y="3"/>
                              </a:cubicBezTo>
                              <a:cubicBezTo>
                                <a:pt x="199" y="4"/>
                                <a:pt x="206" y="7"/>
                                <a:pt x="213" y="10"/>
                              </a:cubicBezTo>
                              <a:cubicBezTo>
                                <a:pt x="220" y="13"/>
                                <a:pt x="226" y="16"/>
                                <a:pt x="231" y="20"/>
                              </a:cubicBezTo>
                              <a:cubicBezTo>
                                <a:pt x="237" y="24"/>
                                <a:pt x="241" y="28"/>
                                <a:pt x="244" y="32"/>
                              </a:cubicBezTo>
                              <a:cubicBezTo>
                                <a:pt x="251" y="40"/>
                                <a:pt x="256" y="50"/>
                                <a:pt x="259" y="61"/>
                              </a:cubicBezTo>
                              <a:cubicBezTo>
                                <a:pt x="263" y="71"/>
                                <a:pt x="265" y="81"/>
                                <a:pt x="266" y="91"/>
                              </a:cubicBezTo>
                              <a:cubicBezTo>
                                <a:pt x="268" y="102"/>
                                <a:pt x="268" y="113"/>
                                <a:pt x="268" y="124"/>
                              </a:cubicBezTo>
                              <a:cubicBezTo>
                                <a:pt x="270" y="126"/>
                                <a:pt x="272" y="127"/>
                                <a:pt x="273" y="130"/>
                              </a:cubicBezTo>
                              <a:cubicBezTo>
                                <a:pt x="274" y="131"/>
                                <a:pt x="275" y="134"/>
                                <a:pt x="276" y="137"/>
                              </a:cubicBezTo>
                              <a:cubicBezTo>
                                <a:pt x="276" y="140"/>
                                <a:pt x="276" y="144"/>
                                <a:pt x="276" y="148"/>
                              </a:cubicBezTo>
                              <a:cubicBezTo>
                                <a:pt x="275" y="154"/>
                                <a:pt x="274" y="158"/>
                                <a:pt x="272" y="162"/>
                              </a:cubicBezTo>
                              <a:cubicBezTo>
                                <a:pt x="271" y="165"/>
                                <a:pt x="269" y="168"/>
                                <a:pt x="266" y="170"/>
                              </a:cubicBezTo>
                              <a:cubicBezTo>
                                <a:pt x="264" y="172"/>
                                <a:pt x="261" y="174"/>
                                <a:pt x="259" y="174"/>
                              </a:cubicBezTo>
                              <a:cubicBezTo>
                                <a:pt x="257" y="179"/>
                                <a:pt x="256" y="183"/>
                                <a:pt x="254" y="188"/>
                              </a:cubicBezTo>
                              <a:cubicBezTo>
                                <a:pt x="253" y="191"/>
                                <a:pt x="252" y="195"/>
                                <a:pt x="250" y="198"/>
                              </a:cubicBezTo>
                              <a:cubicBezTo>
                                <a:pt x="248" y="201"/>
                                <a:pt x="246" y="204"/>
                                <a:pt x="244" y="206"/>
                              </a:cubicBezTo>
                              <a:cubicBezTo>
                                <a:pt x="239" y="210"/>
                                <a:pt x="234" y="214"/>
                                <a:pt x="231" y="216"/>
                              </a:cubicBezTo>
                              <a:cubicBezTo>
                                <a:pt x="228" y="219"/>
                                <a:pt x="226" y="224"/>
                                <a:pt x="224" y="231"/>
                              </a:cubicBezTo>
                              <a:cubicBezTo>
                                <a:pt x="224" y="235"/>
                                <a:pt x="223" y="239"/>
                                <a:pt x="224" y="244"/>
                              </a:cubicBezTo>
                              <a:cubicBezTo>
                                <a:pt x="224" y="248"/>
                                <a:pt x="225" y="252"/>
                                <a:pt x="227" y="256"/>
                              </a:cubicBezTo>
                              <a:cubicBezTo>
                                <a:pt x="229" y="261"/>
                                <a:pt x="232" y="265"/>
                                <a:pt x="237" y="269"/>
                              </a:cubicBezTo>
                              <a:cubicBezTo>
                                <a:pt x="241" y="272"/>
                                <a:pt x="247" y="276"/>
                                <a:pt x="254" y="279"/>
                              </a:cubicBezTo>
                              <a:cubicBezTo>
                                <a:pt x="261" y="282"/>
                                <a:pt x="269" y="284"/>
                                <a:pt x="277" y="286"/>
                              </a:cubicBezTo>
                              <a:cubicBezTo>
                                <a:pt x="285" y="288"/>
                                <a:pt x="293" y="291"/>
                                <a:pt x="301" y="294"/>
                              </a:cubicBezTo>
                              <a:cubicBezTo>
                                <a:pt x="308" y="297"/>
                                <a:pt x="315" y="300"/>
                                <a:pt x="321" y="304"/>
                              </a:cubicBezTo>
                              <a:cubicBezTo>
                                <a:pt x="327" y="309"/>
                                <a:pt x="331" y="315"/>
                                <a:pt x="333" y="322"/>
                              </a:cubicBezTo>
                              <a:cubicBezTo>
                                <a:pt x="335" y="326"/>
                                <a:pt x="336" y="332"/>
                                <a:pt x="337" y="338"/>
                              </a:cubicBezTo>
                              <a:cubicBezTo>
                                <a:pt x="337" y="345"/>
                                <a:pt x="338" y="351"/>
                                <a:pt x="338" y="358"/>
                              </a:cubicBezTo>
                              <a:cubicBezTo>
                                <a:pt x="338" y="364"/>
                                <a:pt x="337" y="370"/>
                                <a:pt x="336" y="376"/>
                              </a:cubicBezTo>
                              <a:cubicBezTo>
                                <a:pt x="335" y="382"/>
                                <a:pt x="334" y="386"/>
                                <a:pt x="332" y="389"/>
                              </a:cubicBezTo>
                              <a:cubicBezTo>
                                <a:pt x="330" y="391"/>
                                <a:pt x="327" y="393"/>
                                <a:pt x="320" y="395"/>
                              </a:cubicBezTo>
                              <a:cubicBezTo>
                                <a:pt x="314" y="397"/>
                                <a:pt x="306" y="399"/>
                                <a:pt x="296" y="401"/>
                              </a:cubicBezTo>
                              <a:cubicBezTo>
                                <a:pt x="287" y="402"/>
                                <a:pt x="276" y="404"/>
                                <a:pt x="265" y="405"/>
                              </a:cubicBezTo>
                              <a:cubicBezTo>
                                <a:pt x="253" y="407"/>
                                <a:pt x="241" y="408"/>
                                <a:pt x="229" y="409"/>
                              </a:cubicBezTo>
                              <a:cubicBezTo>
                                <a:pt x="218" y="410"/>
                                <a:pt x="206" y="411"/>
                                <a:pt x="195" y="411"/>
                              </a:cubicBezTo>
                              <a:cubicBezTo>
                                <a:pt x="185" y="412"/>
                                <a:pt x="175" y="412"/>
                                <a:pt x="167" y="412"/>
                              </a:cubicBezTo>
                              <a:cubicBezTo>
                                <a:pt x="159" y="412"/>
                                <a:pt x="150" y="412"/>
                                <a:pt x="140" y="411"/>
                              </a:cubicBezTo>
                              <a:cubicBezTo>
                                <a:pt x="129" y="411"/>
                                <a:pt x="118" y="410"/>
                                <a:pt x="107" y="409"/>
                              </a:cubicBezTo>
                              <a:cubicBezTo>
                                <a:pt x="96" y="408"/>
                                <a:pt x="84" y="407"/>
                                <a:pt x="73" y="406"/>
                              </a:cubicBezTo>
                              <a:cubicBezTo>
                                <a:pt x="62" y="404"/>
                                <a:pt x="52" y="403"/>
                                <a:pt x="43" y="402"/>
                              </a:cubicBezTo>
                              <a:cubicBezTo>
                                <a:pt x="34" y="400"/>
                                <a:pt x="26" y="399"/>
                                <a:pt x="20" y="398"/>
                              </a:cubicBezTo>
                              <a:cubicBezTo>
                                <a:pt x="14" y="396"/>
                                <a:pt x="10" y="395"/>
                                <a:pt x="8" y="394"/>
                              </a:cubicBezTo>
                              <a:cubicBezTo>
                                <a:pt x="5" y="391"/>
                                <a:pt x="3" y="385"/>
                                <a:pt x="2" y="373"/>
                              </a:cubicBezTo>
                              <a:cubicBezTo>
                                <a:pt x="0" y="362"/>
                                <a:pt x="1" y="348"/>
                                <a:pt x="4" y="330"/>
                              </a:cubicBezTo>
                              <a:cubicBezTo>
                                <a:pt x="5" y="320"/>
                                <a:pt x="9" y="312"/>
                                <a:pt x="16" y="307"/>
                              </a:cubicBezTo>
                              <a:cubicBezTo>
                                <a:pt x="23" y="301"/>
                                <a:pt x="30" y="297"/>
                                <a:pt x="39" y="294"/>
                              </a:cubicBezTo>
                              <a:cubicBezTo>
                                <a:pt x="48" y="291"/>
                                <a:pt x="57" y="288"/>
                                <a:pt x="67" y="285"/>
                              </a:cubicBezTo>
                              <a:cubicBezTo>
                                <a:pt x="77" y="283"/>
                                <a:pt x="85" y="279"/>
                                <a:pt x="92" y="275"/>
                              </a:cubicBezTo>
                              <a:cubicBezTo>
                                <a:pt x="98" y="271"/>
                                <a:pt x="103" y="268"/>
                                <a:pt x="106" y="264"/>
                              </a:cubicBezTo>
                              <a:cubicBezTo>
                                <a:pt x="109" y="261"/>
                                <a:pt x="111" y="258"/>
                                <a:pt x="112" y="255"/>
                              </a:cubicBezTo>
                              <a:cubicBezTo>
                                <a:pt x="114" y="251"/>
                                <a:pt x="114" y="248"/>
                                <a:pt x="114" y="244"/>
                              </a:cubicBezTo>
                              <a:cubicBezTo>
                                <a:pt x="114" y="241"/>
                                <a:pt x="114" y="237"/>
                                <a:pt x="114" y="232"/>
                              </a:cubicBezTo>
                              <a:cubicBezTo>
                                <a:pt x="113" y="226"/>
                                <a:pt x="111" y="221"/>
                                <a:pt x="107" y="217"/>
                              </a:cubicBezTo>
                              <a:cubicBezTo>
                                <a:pt x="103" y="214"/>
                                <a:pt x="99" y="210"/>
                                <a:pt x="95" y="206"/>
                              </a:cubicBezTo>
                              <a:cubicBezTo>
                                <a:pt x="92" y="204"/>
                                <a:pt x="90" y="201"/>
                                <a:pt x="89" y="198"/>
                              </a:cubicBezTo>
                              <a:cubicBezTo>
                                <a:pt x="87" y="195"/>
                                <a:pt x="86" y="191"/>
                                <a:pt x="84" y="188"/>
                              </a:cubicBezTo>
                              <a:cubicBezTo>
                                <a:pt x="83" y="183"/>
                                <a:pt x="82" y="179"/>
                                <a:pt x="80" y="174"/>
                              </a:cubicBezTo>
                              <a:cubicBezTo>
                                <a:pt x="78" y="174"/>
                                <a:pt x="76" y="173"/>
                                <a:pt x="74" y="171"/>
                              </a:cubicBezTo>
                              <a:cubicBezTo>
                                <a:pt x="73" y="170"/>
                                <a:pt x="71" y="168"/>
                                <a:pt x="69" y="166"/>
                              </a:cubicBezTo>
                              <a:cubicBezTo>
                                <a:pt x="67" y="163"/>
                                <a:pt x="65" y="160"/>
                                <a:pt x="64" y="155"/>
                              </a:cubicBezTo>
                              <a:cubicBezTo>
                                <a:pt x="62" y="150"/>
                                <a:pt x="62" y="146"/>
                                <a:pt x="62" y="142"/>
                              </a:cubicBezTo>
                              <a:cubicBezTo>
                                <a:pt x="63" y="138"/>
                                <a:pt x="63" y="135"/>
                                <a:pt x="65" y="132"/>
                              </a:cubicBezTo>
                              <a:cubicBezTo>
                                <a:pt x="66" y="129"/>
                                <a:pt x="67" y="127"/>
                                <a:pt x="70" y="124"/>
                              </a:cubicBezTo>
                              <a:cubicBezTo>
                                <a:pt x="70" y="113"/>
                                <a:pt x="70" y="103"/>
                                <a:pt x="72" y="93"/>
                              </a:cubicBezTo>
                              <a:cubicBezTo>
                                <a:pt x="73" y="84"/>
                                <a:pt x="75" y="74"/>
                                <a:pt x="77" y="64"/>
                              </a:cubicBezTo>
                              <a:cubicBezTo>
                                <a:pt x="80" y="54"/>
                                <a:pt x="85" y="45"/>
                                <a:pt x="90" y="37"/>
                              </a:cubicBezTo>
                              <a:cubicBezTo>
                                <a:pt x="96" y="29"/>
                                <a:pt x="101" y="23"/>
                                <a:pt x="108" y="18"/>
                              </a:cubicBezTo>
                              <a:cubicBezTo>
                                <a:pt x="114" y="14"/>
                                <a:pt x="121" y="10"/>
                                <a:pt x="128" y="7"/>
                              </a:cubicBezTo>
                              <a:cubicBezTo>
                                <a:pt x="134" y="4"/>
                                <a:pt x="141" y="2"/>
                                <a:pt x="148" y="1"/>
                              </a:cubicBezTo>
                              <a:cubicBezTo>
                                <a:pt x="154" y="0"/>
                                <a:pt x="161" y="0"/>
                                <a:pt x="167" y="0"/>
                              </a:cubicBezTo>
                              <a:close/>
                              <a:moveTo>
                                <a:pt x="167" y="0"/>
                              </a:moveTo>
                              <a:cubicBezTo>
                                <a:pt x="167" y="0"/>
                                <a:pt x="167" y="0"/>
                                <a:pt x="167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8.35pt;margin-top:371.8pt;height:26.6pt;width:21.85pt;z-index:251684864;mso-width-relative:page;mso-height-relative:page;" fillcolor="#FFFFFF [3212]" filled="t" stroked="f" coordsize="338,412" o:gfxdata="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5203190</wp:posOffset>
                </wp:positionV>
                <wp:extent cx="2580640" cy="4514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pt;margin-top:409.7pt;height:35.55pt;width:203.2pt;z-index:251679744;mso-width-relative:page;mso-height-relative:page;" filled="f" stroked="f" coordsize="21600,21600" o:gfxdata="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Cpzg9wAAAALAQAADwAAAAAAAAABACAAAAAiAAAA&#10;ZHJzL2Rvd25yZXYueG1sUEsBAhQAFAAAAAgAh07iQO/2FT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4460240</wp:posOffset>
                </wp:positionV>
                <wp:extent cx="1489710" cy="8464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7035" y="4966335"/>
                          <a:ext cx="1489710" cy="84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pt;margin-top:351.2pt;height:66.65pt;width:117.3pt;z-index:251680768;mso-width-relative:page;mso-height-relative:page;" filled="f" stroked="f" coordsize="21600,21600" o:gfxdata="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gX8DU3QAAAAsBAAAPAAAA&#10;AAAAAAEAIAAAACIAAABkcnMvZG93bnJldi54bWxQSwECFAAUAAAACACHTuJATgRipU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3765550</wp:posOffset>
                </wp:positionV>
                <wp:extent cx="605155" cy="135890"/>
                <wp:effectExtent l="0" t="0" r="4445" b="16510"/>
                <wp:wrapNone/>
                <wp:docPr id="19" name="梯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180" y="4073525"/>
                          <a:ext cx="605155" cy="135890"/>
                        </a:xfrm>
                        <a:prstGeom prst="trapezoid">
                          <a:avLst>
                            <a:gd name="adj" fmla="val 6495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5.85pt;margin-top:296.5pt;height:10.7pt;width:47.65pt;z-index:251682816;v-text-anchor:middle;mso-width-relative:page;mso-height-relative:page;" fillcolor="#7F6000 [1607]" filled="t" stroked="f" coordsize="605155,135890" o:gfxdata="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OVA8K1QAAAAsBAAAPAAAAAAAAAAEAIAAAACIAAABkcnMvZG93bnJldi54bWxQSwEC&#10;FAAUAAAACACHTuJA9V5pbaICAAArBQAADgAAAAAAAAABACAAAAAkAQAAZHJzL2Uyb0RvYy54bWxQ&#10;SwUGAAAAAAYABgBZAQAAOAYAAAAA&#10;" path="m0,135890l88264,0,516890,0,605155,135890xe">
                <v:path o:connectlocs="302577,0;44132,67945;302577,135890;561022,6794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3763645</wp:posOffset>
                </wp:positionV>
                <wp:extent cx="427990" cy="1966595"/>
                <wp:effectExtent l="0" t="0" r="10160" b="146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90" cy="1966595"/>
                          <a:chOff x="4224" y="6746"/>
                          <a:chExt cx="674" cy="3032"/>
                        </a:xfrm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4224" y="7346"/>
                            <a:ext cx="675" cy="24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224" y="6746"/>
                            <a:ext cx="675" cy="1459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8pt;margin-top:296.35pt;height:154.85pt;width:33.7pt;z-index:251683840;mso-width-relative:page;mso-height-relative:page;" coordorigin="4224,6746" coordsize="674,3032" o:gfxdata="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P79l5NsA&#10;AAALAQAADwAAAAAAAAABACAAAAAiAAAAZHJzL2Rvd25yZXYueG1sUEsBAhQAFAAAAAgAh07iQCzq&#10;1E45AwAAJAkAAA4AAAAAAAAAAQAgAAAAKgEAAGRycy9lMm9Eb2MueG1sUEsFBgAAAAAGAAYAWQEA&#10;ANUGAAAAAA==&#10;">
                <o:lock v:ext="edit" aspectratio="f"/>
                <v:roundrect id="_x0000_s1026" o:spid="_x0000_s1026" o:spt="2" style="position:absolute;left:4224;top:7346;height:2432;width:675;v-text-anchor:middle;" fillcolor="#FAAF00" filled="t" stroked="f" coordsize="21600,21600" arcsize="0.5" o:gfxdata="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JA95a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_x0000_s1026" o:spid="_x0000_s1026" o:spt="1" style="position:absolute;left:4224;top:6746;height:1459;width:675;v-text-anchor:middle;" fillcolor="#FAAF00" filled="t" stroked="f" coordsize="21600,21600" o:gfxdata="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uYo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-1349375</wp:posOffset>
                </wp:positionH>
                <wp:positionV relativeFrom="paragraph">
                  <wp:posOffset>3893820</wp:posOffset>
                </wp:positionV>
                <wp:extent cx="8014335" cy="6670675"/>
                <wp:effectExtent l="0" t="0" r="5715" b="158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95" y="7943215"/>
                          <a:ext cx="8014335" cy="6670675"/>
                        </a:xfrm>
                        <a:prstGeom prst="rect">
                          <a:avLst/>
                        </a:prstGeom>
                        <a:solidFill>
                          <a:srgbClr val="141E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25pt;margin-top:306.6pt;height:525.25pt;width:631.05pt;z-index:251659264;v-text-anchor:middle;mso-width-relative:page;mso-height-relative:page;" fillcolor="#141E28" filled="t" stroked="f" coordsize="21600,21600" o:gfxdata="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tySe3QAAAA4BAAAPAAAAAAAAAAEAIAAA&#10;ACIAAABkcnMvZG93bnJldi54bWxQSwECFAAUAAAACACHTuJAco6jK3kCAADZ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-1230630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14" name="剪去单角的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6.9pt;margin-top:-83.25pt;height:876.95pt;width:607.5pt;z-index:-251650048;v-text-anchor:middle;mso-width-relative:page;mso-height-relative:page;" fillcolor="#FFFFFF [3212]" filled="t" stroked="f" coordsize="7715250,11137265" o:gfxdata="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9W9br2wAAAA8BAAAPAAAAAAAAAAEAIAAAACIAAABkcnMvZG93bnJldi54bWxQ&#10;SwECFAAUAAAACACHTuJAOSjEn58CAAALBQAADgAAAAAAAAABACAAAAAqAQAAZHJzL2Uyb0RvYy54&#10;bWxQSwUGAAAAAAYABgBZAQAAOw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7177405</wp:posOffset>
                </wp:positionV>
                <wp:extent cx="667448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8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掌握Java语言编程，并熟悉C/HTML语言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熟悉Linux操作环境、常用命令及shell脚本；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熟悉软件测试基本理论、测试流程及常用方法，熟练使用缺陷管理工具Bugzilla,QC；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熟悉Selenium自动化测试框架，并可以编写一些简单的自动化测试脚本。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65.15pt;height:69pt;width:525.55pt;z-index:251661312;mso-width-relative:page;mso-height-relative:page;" filled="f" stroked="f" coordsize="21600,21600" o:gfxdata="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5e9B3QAAAA4BAAAPAAAAAAAAAAEAIAAAACIA&#10;AABkcnMvZG93bnJldi54bWxQSwECFAAUAAAACACHTuJAEfBJk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掌握Java语言编程，并熟悉C/HTML语言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熟悉Linux操作环境、常用命令及shell脚本；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熟悉软件测试基本理论、测试流程及常用方法，熟练使用缺陷管理工具Bugzilla,QC；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熟悉Selenium自动化测试框架，并可以编写一些简单的自动化测试脚本。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8615680</wp:posOffset>
                </wp:positionV>
                <wp:extent cx="6721475" cy="8591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热爱软件事业，能承受较大的工作压力，学习能力强，良好的沟通能力与团队协作能力，热衷于IT行业，有较强组织协调能力、执行能力及交际能力，抗压能力强，我觉得现在具备充分的条件面对各种压力和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78.4pt;height:67.65pt;width:529.25pt;z-index:251664384;mso-width-relative:page;mso-height-relative:page;" filled="f" stroked="f" coordsize="21600,21600" o:gfxdata="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rBN13gAAAA4BAAAPAAAAAAAAAAEAIAAAACIA&#10;AABkcnMvZG93bnJldi54bWxQSwECFAAUAAAACACHTuJAlR7lbD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热爱软件事业，能承受较大的工作压力，学习能力强，良好的沟通能力与团队协作能力，热衷于IT行业，有较强组织协调能力、执行能力及交际能力，抗压能力强，我觉得现在具备充分的条件面对各种压力和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8202930</wp:posOffset>
                </wp:positionV>
                <wp:extent cx="6588760" cy="323850"/>
                <wp:effectExtent l="0" t="0" r="0" b="190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50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pt;margin-top:645.9pt;height:25.5pt;width:518.8pt;z-index:251660288;mso-width-relative:page;mso-height-relative:page;" coordorigin="5000,21466" coordsize="10376,510" o:gfxdata="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8FgiI3AAAAA0BAAAPAAAAAAAAAAEA&#10;IAAAACIAAABkcnMvZG93bnJldi54bWxQSwECFAAUAAAACACHTuJAK1MuOWEDAAD8BwAADgAAAAAA&#10;AAABACAAAAArAQAAZHJzL2Uyb0RvYy54bWxQSwUGAAAAAAYABgBZAQAA/gYAAAAA&#10;">
                <o:lock v:ext="edit" aspectratio="f"/>
                <v:rect id="矩形 22" o:spid="_x0000_s1026" o:spt="1" style="position:absolute;left:5000;top:21466;height:443;width:441;v-text-anchor:middle;" fillcolor="#FAAF00" filled="t" stroked="f" coordsize="21600,21600" o:gfxdata="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nYON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62" o:spid="_x0000_s1026" o:spt="20" style="position:absolute;left:5000;top:21976;height:0;width:10376;" filled="f" stroked="t" coordsize="21600,21600" o:gfxdata="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83x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6774180</wp:posOffset>
                </wp:positionV>
                <wp:extent cx="6588760" cy="323850"/>
                <wp:effectExtent l="0" t="0" r="0" b="190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47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pt;margin-top:533.4pt;height:25.5pt;width:518.8pt;z-index:251660288;mso-width-relative:page;mso-height-relative:page;" coordorigin="5000,21466" coordsize="10376,510" o:gfxdata="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z6S+52gAAAA0BAAAPAAAAAAAAAAEA&#10;IAAAACIAAABkcnMvZG93bnJldi54bWxQSwECFAAUAAAACACHTuJArEcMLmMDAAD8BwAADgAAAAAA&#10;AAABACAAAAApAQAAZHJzL2Uyb0RvYy54bWxQSwUGAAAAAAYABgBZAQAA/gYAAAAA&#10;">
                <o:lock v:ext="edit" aspectratio="f"/>
                <v:rect id="矩形 22" o:spid="_x0000_s1026" o:spt="1" style="position:absolute;left:5000;top:21466;height:443;width:441;v-text-anchor:middle;" fillcolor="#FAAF00" filled="t" stroked="f" coordsize="21600,21600" o:gfxdata="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gC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62" o:spid="_x0000_s1026" o:spt="20" style="position:absolute;left:5000;top:21976;height:0;width:10376;" filled="f" stroked="t" coordsize="21600,21600" o:gfxdata="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/gUbsAAADb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3004820</wp:posOffset>
                </wp:positionV>
                <wp:extent cx="6588760" cy="323850"/>
                <wp:effectExtent l="0" t="0" r="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34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pt;margin-top:236.6pt;height:25.5pt;width:518.8pt;z-index:251660288;mso-width-relative:page;mso-height-relative:page;" coordorigin="5000,21466" coordsize="10376,510" o:gfxdata="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vwPkyNwAAAALAQAADwAAAAAAAAAB&#10;ACAAAAAiAAAAZHJzL2Rvd25yZXYueG1sUEsBAhQAFAAAAAgAh07iQEnGm7xiAwAA/AcAAA4AAAAA&#10;AAAAAQAgAAAAKwEAAGRycy9lMm9Eb2MueG1sUEsFBgAAAAAGAAYAWQEAAP8GAAAAAA==&#10;">
                <o:lock v:ext="edit" aspectratio="f"/>
                <v:rect id="矩形 22" o:spid="_x0000_s1026" o:spt="1" style="position:absolute;left:5000;top:21466;height:443;width:441;v-text-anchor:middle;" fillcolor="#FAAF00" filled="t" stroked="f" coordsize="21600,21600" o:gfxdata="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ku2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62" o:spid="_x0000_s1026" o:spt="20" style="position:absolute;left:5000;top:21976;height:0;width:10376;" filled="f" stroked="t" coordsize="21600,21600" o:gfxdata="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nk/P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1557020</wp:posOffset>
                </wp:positionV>
                <wp:extent cx="963295" cy="6974205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6974205"/>
                          <a:chOff x="1278" y="4268"/>
                          <a:chExt cx="1517" cy="10983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1322" y="6385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1278" y="14565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1302" y="12303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val="en-US" w:eastAsia="zh-CN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1304" y="4268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4pt;margin-top:122.6pt;height:549.15pt;width:75.85pt;z-index:251667456;mso-width-relative:page;mso-height-relative:page;" coordorigin="1278,4268" coordsize="1517,10983" o:gfxdata="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LLGoXtwAAAAMAQAADwAAAAAAAAABACAAAAAiAAAA&#10;ZHJzL2Rvd25yZXYueG1sUEsBAhQAFAAAAAgAh07iQLNteV0gAwAAOw0AAA4AAAAAAAAAAQAgAAAA&#10;KwEAAGRycy9lMm9Eb2MueG1sUEsFBgAAAAAGAAYAWQEAAL0GAAAAAA==&#10;">
                <o:lock v:ext="edit" aspectratio="f"/>
                <v:shape id="文本框 5" o:spid="_x0000_s1026" o:spt="202" type="#_x0000_t202" style="position:absolute;left:1322;top:6385;height:686;width:1452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141E28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78;top:14565;height:686;width:150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1302;top:12303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val="en-US" w:eastAsia="zh-CN"/>
                          </w:rPr>
                          <w:t>掌握技能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304;top:4268;height:686;width:148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eastAsia="zh-CN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-68580</wp:posOffset>
            </wp:positionV>
            <wp:extent cx="1052830" cy="1268095"/>
            <wp:effectExtent l="9525" t="9525" r="12065" b="10160"/>
            <wp:wrapNone/>
            <wp:docPr id="153" name="图片 15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26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-121285</wp:posOffset>
                </wp:positionV>
                <wp:extent cx="2056765" cy="1513205"/>
                <wp:effectExtent l="0" t="0" r="0" b="0"/>
                <wp:wrapNone/>
                <wp:docPr id="15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佰通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28岁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6.15pt;margin-top:-9.55pt;height:119.15pt;width:161.95pt;z-index:251670528;mso-width-relative:page;mso-height-relative:page;" filled="f" stroked="f" coordsize="21600,21600" o:gfxdata="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09OStoAAAAMAQAADwAAAAAAAAABACAA&#10;AAAiAAAAZHJzL2Rvd25yZXYueG1sUEsBAhQAFAAAAAgAh07iQCcYHRhEAgAAeA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佰通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28岁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-121285</wp:posOffset>
                </wp:positionV>
                <wp:extent cx="2247265" cy="1513205"/>
                <wp:effectExtent l="0" t="0" r="0" b="0"/>
                <wp:wrapNone/>
                <wp:docPr id="15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2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女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XX年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测试工程师岗位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72.3pt;margin-top:-9.55pt;height:119.15pt;width:176.95pt;z-index:251669504;mso-width-relative:page;mso-height-relative:page;" filled="f" stroked="f" coordsize="21600,21600" o:gfxdata="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pu8gPdAAAACwEAAA8AAAAAAAAA&#10;AQAgAAAAIgAAAGRycy9kb3ducmV2LnhtbFBLAQIUABQAAAAIAIdO4kCNsgK0RQIAAHg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女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XX年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测试工程师岗位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1735455</wp:posOffset>
                </wp:positionV>
                <wp:extent cx="210185" cy="6682740"/>
                <wp:effectExtent l="0" t="0" r="0" b="444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6682740"/>
                          <a:chOff x="14146" y="4237"/>
                          <a:chExt cx="344" cy="10930"/>
                        </a:xfrm>
                        <a:solidFill>
                          <a:schemeClr val="bg1"/>
                        </a:solidFill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14175" y="6434"/>
                            <a:ext cx="270" cy="8733"/>
                            <a:chOff x="6465" y="6473"/>
                            <a:chExt cx="270" cy="8733"/>
                          </a:xfrm>
                          <a:grpFill/>
                        </wpg:grpSpPr>
                        <wps:wsp>
                          <wps:cNvPr id="108" name="任意多边形 264"/>
                          <wps:cNvSpPr/>
                          <wps:spPr>
                            <a:xfrm>
                              <a:off x="6465" y="14952"/>
                              <a:ext cx="254" cy="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844" y="0"/>
                                </a:cxn>
                                <a:cxn ang="0">
                                  <a:pos x="0" y="159105"/>
                                </a:cxn>
                                <a:cxn ang="0">
                                  <a:pos x="159105" y="165600"/>
                                </a:cxn>
                                <a:cxn ang="0">
                                  <a:pos x="165600" y="5844"/>
                                </a:cxn>
                                <a:cxn ang="0">
                                  <a:pos x="42211" y="153261"/>
                                </a:cxn>
                                <a:cxn ang="0">
                                  <a:pos x="12338" y="153261"/>
                                </a:cxn>
                                <a:cxn ang="0">
                                  <a:pos x="22080" y="140272"/>
                                </a:cxn>
                                <a:cxn ang="0">
                                  <a:pos x="22080" y="127934"/>
                                </a:cxn>
                                <a:cxn ang="0">
                                  <a:pos x="12338" y="106503"/>
                                </a:cxn>
                                <a:cxn ang="0">
                                  <a:pos x="28574" y="100009"/>
                                </a:cxn>
                                <a:cxn ang="0">
                                  <a:pos x="12338" y="93515"/>
                                </a:cxn>
                                <a:cxn ang="0">
                                  <a:pos x="22080" y="72084"/>
                                </a:cxn>
                                <a:cxn ang="0">
                                  <a:pos x="22080" y="59096"/>
                                </a:cxn>
                                <a:cxn ang="0">
                                  <a:pos x="12338" y="37665"/>
                                </a:cxn>
                                <a:cxn ang="0">
                                  <a:pos x="28574" y="31821"/>
                                </a:cxn>
                                <a:cxn ang="0">
                                  <a:pos x="12338" y="25327"/>
                                </a:cxn>
                                <a:cxn ang="0">
                                  <a:pos x="42211" y="12338"/>
                                </a:cxn>
                                <a:cxn ang="0">
                                  <a:pos x="153261" y="153261"/>
                                </a:cxn>
                                <a:cxn ang="0">
                                  <a:pos x="50004" y="153261"/>
                                </a:cxn>
                                <a:cxn ang="0">
                                  <a:pos x="153261" y="12338"/>
                                </a:cxn>
                                <a:cxn ang="0">
                                  <a:pos x="75331" y="119491"/>
                                </a:cxn>
                                <a:cxn ang="0">
                                  <a:pos x="127284" y="119491"/>
                                </a:cxn>
                                <a:cxn ang="0">
                                  <a:pos x="131181" y="110400"/>
                                </a:cxn>
                                <a:cxn ang="0">
                                  <a:pos x="125336" y="96112"/>
                                </a:cxn>
                                <a:cxn ang="0">
                                  <a:pos x="117543" y="90917"/>
                                </a:cxn>
                                <a:cxn ang="0">
                                  <a:pos x="125336" y="73383"/>
                                </a:cxn>
                                <a:cxn ang="0">
                                  <a:pos x="101308" y="49355"/>
                                </a:cxn>
                                <a:cxn ang="0">
                                  <a:pos x="77280" y="73383"/>
                                </a:cxn>
                                <a:cxn ang="0">
                                  <a:pos x="85072" y="90917"/>
                                </a:cxn>
                                <a:cxn ang="0">
                                  <a:pos x="72734" y="102607"/>
                                </a:cxn>
                                <a:cxn ang="0">
                                  <a:pos x="71435" y="116244"/>
                                </a:cxn>
                                <a:cxn ang="0">
                                  <a:pos x="89618" y="62343"/>
                                </a:cxn>
                                <a:cxn ang="0">
                                  <a:pos x="101308" y="57148"/>
                                </a:cxn>
                                <a:cxn ang="0">
                                  <a:pos x="117543" y="73383"/>
                                </a:cxn>
                                <a:cxn ang="0">
                                  <a:pos x="101308" y="89618"/>
                                </a:cxn>
                                <a:cxn ang="0">
                                  <a:pos x="89618" y="85072"/>
                                </a:cxn>
                                <a:cxn ang="0">
                                  <a:pos x="89618" y="62343"/>
                                </a:cxn>
                                <a:cxn ang="0">
                                  <a:pos x="79228" y="110400"/>
                                </a:cxn>
                                <a:cxn ang="0">
                                  <a:pos x="83124" y="101308"/>
                                </a:cxn>
                                <a:cxn ang="0">
                                  <a:pos x="111049" y="97411"/>
                                </a:cxn>
                                <a:cxn ang="0">
                                  <a:pos x="120141" y="101308"/>
                                </a:cxn>
                                <a:cxn ang="0">
                                  <a:pos x="123388" y="110400"/>
                                </a:cxn>
                                <a:cxn ang="0">
                                  <a:pos x="79228" y="112348"/>
                                </a:cxn>
                              </a:cxnLst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9" name="任意多边形 129"/>
                          <wps:cNvSpPr/>
                          <wps:spPr>
                            <a:xfrm>
                              <a:off x="6465" y="6473"/>
                              <a:ext cx="270" cy="23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8435" y="75691"/>
                                </a:cxn>
                                <a:cxn ang="0">
                                  <a:pos x="178435" y="143879"/>
                                </a:cxn>
                                <a:cxn ang="0">
                                  <a:pos x="178343" y="144705"/>
                                </a:cxn>
                                <a:cxn ang="0">
                                  <a:pos x="178159" y="145439"/>
                                </a:cxn>
                                <a:cxn ang="0">
                                  <a:pos x="177975" y="146082"/>
                                </a:cxn>
                                <a:cxn ang="0">
                                  <a:pos x="177515" y="146724"/>
                                </a:cxn>
                                <a:cxn ang="0">
                                  <a:pos x="177147" y="147367"/>
                                </a:cxn>
                                <a:cxn ang="0">
                                  <a:pos x="176687" y="148009"/>
                                </a:cxn>
                                <a:cxn ang="0">
                                  <a:pos x="176043" y="148560"/>
                                </a:cxn>
                                <a:cxn ang="0">
                                  <a:pos x="175215" y="149110"/>
                                </a:cxn>
                                <a:cxn ang="0">
                                  <a:pos x="173744" y="150028"/>
                                </a:cxn>
                                <a:cxn ang="0">
                                  <a:pos x="171904" y="150671"/>
                                </a:cxn>
                                <a:cxn ang="0">
                                  <a:pos x="169881" y="151038"/>
                                </a:cxn>
                                <a:cxn ang="0">
                                  <a:pos x="167765" y="151130"/>
                                </a:cxn>
                                <a:cxn ang="0">
                                  <a:pos x="10761" y="151130"/>
                                </a:cxn>
                                <a:cxn ang="0">
                                  <a:pos x="8645" y="151038"/>
                                </a:cxn>
                                <a:cxn ang="0">
                                  <a:pos x="6622" y="150671"/>
                                </a:cxn>
                                <a:cxn ang="0">
                                  <a:pos x="4782" y="150028"/>
                                </a:cxn>
                                <a:cxn ang="0">
                                  <a:pos x="3127" y="149110"/>
                                </a:cxn>
                                <a:cxn ang="0">
                                  <a:pos x="2575" y="148560"/>
                                </a:cxn>
                                <a:cxn ang="0">
                                  <a:pos x="1931" y="148009"/>
                                </a:cxn>
                                <a:cxn ang="0">
                                  <a:pos x="1379" y="147367"/>
                                </a:cxn>
                                <a:cxn ang="0">
                                  <a:pos x="919" y="146724"/>
                                </a:cxn>
                                <a:cxn ang="0">
                                  <a:pos x="459" y="146082"/>
                                </a:cxn>
                                <a:cxn ang="0">
                                  <a:pos x="275" y="145439"/>
                                </a:cxn>
                                <a:cxn ang="0">
                                  <a:pos x="91" y="144705"/>
                                </a:cxn>
                                <a:cxn ang="0">
                                  <a:pos x="0" y="143879"/>
                                </a:cxn>
                                <a:cxn ang="0">
                                  <a:pos x="0" y="75874"/>
                                </a:cxn>
                                <a:cxn ang="0">
                                  <a:pos x="10761" y="78719"/>
                                </a:cxn>
                                <a:cxn ang="0">
                                  <a:pos x="22258" y="81656"/>
                                </a:cxn>
                                <a:cxn ang="0">
                                  <a:pos x="36146" y="84960"/>
                                </a:cxn>
                                <a:cxn ang="0">
                                  <a:pos x="43504" y="86796"/>
                                </a:cxn>
                                <a:cxn ang="0">
                                  <a:pos x="51047" y="88448"/>
                                </a:cxn>
                                <a:cxn ang="0">
                                  <a:pos x="58405" y="89916"/>
                                </a:cxn>
                                <a:cxn ang="0">
                                  <a:pos x="65671" y="91293"/>
                                </a:cxn>
                                <a:cxn ang="0">
                                  <a:pos x="72569" y="92486"/>
                                </a:cxn>
                                <a:cxn ang="0">
                                  <a:pos x="78916" y="93312"/>
                                </a:cxn>
                                <a:cxn ang="0">
                                  <a:pos x="84526" y="93954"/>
                                </a:cxn>
                                <a:cxn ang="0">
                                  <a:pos x="86918" y="94138"/>
                                </a:cxn>
                                <a:cxn ang="0">
                                  <a:pos x="89217" y="94229"/>
                                </a:cxn>
                                <a:cxn ang="0">
                                  <a:pos x="91516" y="94138"/>
                                </a:cxn>
                                <a:cxn ang="0">
                                  <a:pos x="94092" y="93954"/>
                                </a:cxn>
                                <a:cxn ang="0">
                                  <a:pos x="99610" y="93312"/>
                                </a:cxn>
                                <a:cxn ang="0">
                                  <a:pos x="105865" y="92486"/>
                                </a:cxn>
                                <a:cxn ang="0">
                                  <a:pos x="112763" y="91293"/>
                                </a:cxn>
                                <a:cxn ang="0">
                                  <a:pos x="120029" y="89916"/>
                                </a:cxn>
                                <a:cxn ang="0">
                                  <a:pos x="127479" y="88264"/>
                                </a:cxn>
                                <a:cxn ang="0">
                                  <a:pos x="134929" y="86612"/>
                                </a:cxn>
                                <a:cxn ang="0">
                                  <a:pos x="142380" y="84868"/>
                                </a:cxn>
                                <a:cxn ang="0">
                                  <a:pos x="156176" y="81564"/>
                                </a:cxn>
                                <a:cxn ang="0">
                                  <a:pos x="167765" y="78536"/>
                                </a:cxn>
                                <a:cxn ang="0">
                                  <a:pos x="82538" y="65897"/>
                                </a:cxn>
                                <a:cxn ang="0">
                                  <a:pos x="77539" y="70888"/>
                                </a:cxn>
                                <a:cxn ang="0">
                                  <a:pos x="77539" y="71792"/>
                                </a:cxn>
                                <a:cxn ang="0">
                                  <a:pos x="82538" y="76783"/>
                                </a:cxn>
                                <a:cxn ang="0">
                                  <a:pos x="95896" y="76783"/>
                                </a:cxn>
                                <a:cxn ang="0">
                                  <a:pos x="100895" y="71792"/>
                                </a:cxn>
                                <a:cxn ang="0">
                                  <a:pos x="100895" y="70888"/>
                                </a:cxn>
                                <a:cxn ang="0">
                                  <a:pos x="95896" y="65897"/>
                                </a:cxn>
                                <a:cxn ang="0">
                                  <a:pos x="89217" y="9520"/>
                                </a:cxn>
                                <a:cxn ang="0">
                                  <a:pos x="60983" y="25618"/>
                                </a:cxn>
                                <a:cxn ang="0">
                                  <a:pos x="60797" y="26907"/>
                                </a:cxn>
                                <a:cxn ang="0">
                                  <a:pos x="117637" y="26907"/>
                                </a:cxn>
                                <a:cxn ang="0">
                                  <a:pos x="117451" y="25618"/>
                                </a:cxn>
                                <a:cxn ang="0">
                                  <a:pos x="89217" y="9520"/>
                                </a:cxn>
                                <a:cxn ang="0">
                                  <a:pos x="89217" y="0"/>
                                </a:cxn>
                                <a:cxn ang="0">
                                  <a:pos x="124195" y="26682"/>
                                </a:cxn>
                                <a:cxn ang="0">
                                  <a:pos x="124209" y="26907"/>
                                </a:cxn>
                                <a:cxn ang="0">
                                  <a:pos x="167765" y="26907"/>
                                </a:cxn>
                                <a:cxn ang="0">
                                  <a:pos x="169881" y="26999"/>
                                </a:cxn>
                                <a:cxn ang="0">
                                  <a:pos x="171904" y="27366"/>
                                </a:cxn>
                                <a:cxn ang="0">
                                  <a:pos x="173744" y="28008"/>
                                </a:cxn>
                                <a:cxn ang="0">
                                  <a:pos x="175215" y="28926"/>
                                </a:cxn>
                                <a:cxn ang="0">
                                  <a:pos x="176043" y="29477"/>
                                </a:cxn>
                                <a:cxn ang="0">
                                  <a:pos x="176687" y="30027"/>
                                </a:cxn>
                                <a:cxn ang="0">
                                  <a:pos x="177147" y="30670"/>
                                </a:cxn>
                                <a:cxn ang="0">
                                  <a:pos x="177515" y="31312"/>
                                </a:cxn>
                                <a:cxn ang="0">
                                  <a:pos x="177975" y="31955"/>
                                </a:cxn>
                                <a:cxn ang="0">
                                  <a:pos x="178159" y="32597"/>
                                </a:cxn>
                                <a:cxn ang="0">
                                  <a:pos x="178343" y="33331"/>
                                </a:cxn>
                                <a:cxn ang="0">
                                  <a:pos x="178435" y="34157"/>
                                </a:cxn>
                                <a:cxn ang="0">
                                  <a:pos x="178435" y="72473"/>
                                </a:cxn>
                                <a:cxn ang="0">
                                  <a:pos x="178434" y="72473"/>
                                </a:cxn>
                                <a:cxn ang="0">
                                  <a:pos x="178434" y="72473"/>
                                </a:cxn>
                                <a:cxn ang="0">
                                  <a:pos x="167765" y="75318"/>
                                </a:cxn>
                                <a:cxn ang="0">
                                  <a:pos x="156176" y="78347"/>
                                </a:cxn>
                                <a:cxn ang="0">
                                  <a:pos x="142380" y="81651"/>
                                </a:cxn>
                                <a:cxn ang="0">
                                  <a:pos x="134930" y="83394"/>
                                </a:cxn>
                                <a:cxn ang="0">
                                  <a:pos x="127480" y="85046"/>
                                </a:cxn>
                                <a:cxn ang="0">
                                  <a:pos x="120029" y="86698"/>
                                </a:cxn>
                                <a:cxn ang="0">
                                  <a:pos x="112763" y="88075"/>
                                </a:cxn>
                                <a:cxn ang="0">
                                  <a:pos x="105865" y="89268"/>
                                </a:cxn>
                                <a:cxn ang="0">
                                  <a:pos x="99611" y="90094"/>
                                </a:cxn>
                                <a:cxn ang="0">
                                  <a:pos x="94092" y="90736"/>
                                </a:cxn>
                                <a:cxn ang="0">
                                  <a:pos x="91517" y="90920"/>
                                </a:cxn>
                                <a:cxn ang="0">
                                  <a:pos x="89217" y="91012"/>
                                </a:cxn>
                                <a:cxn ang="0">
                                  <a:pos x="86918" y="90920"/>
                                </a:cxn>
                                <a:cxn ang="0">
                                  <a:pos x="84526" y="90736"/>
                                </a:cxn>
                                <a:cxn ang="0">
                                  <a:pos x="78916" y="90094"/>
                                </a:cxn>
                                <a:cxn ang="0">
                                  <a:pos x="72569" y="89268"/>
                                </a:cxn>
                                <a:cxn ang="0">
                                  <a:pos x="65671" y="88075"/>
                                </a:cxn>
                                <a:cxn ang="0">
                                  <a:pos x="58405" y="86698"/>
                                </a:cxn>
                                <a:cxn ang="0">
                                  <a:pos x="51047" y="85230"/>
                                </a:cxn>
                                <a:cxn ang="0">
                                  <a:pos x="43505" y="83578"/>
                                </a:cxn>
                                <a:cxn ang="0">
                                  <a:pos x="36147" y="81742"/>
                                </a:cxn>
                                <a:cxn ang="0">
                                  <a:pos x="22258" y="78438"/>
                                </a:cxn>
                                <a:cxn ang="0">
                                  <a:pos x="10761" y="75502"/>
                                </a:cxn>
                                <a:cxn ang="0">
                                  <a:pos x="0" y="72657"/>
                                </a:cxn>
                                <a:cxn ang="0">
                                  <a:pos x="0" y="72771"/>
                                </a:cxn>
                                <a:cxn ang="0">
                                  <a:pos x="0" y="72771"/>
                                </a:cxn>
                                <a:cxn ang="0">
                                  <a:pos x="0" y="53063"/>
                                </a:cxn>
                                <a:cxn ang="0">
                                  <a:pos x="0" y="34157"/>
                                </a:cxn>
                                <a:cxn ang="0">
                                  <a:pos x="92" y="33331"/>
                                </a:cxn>
                                <a:cxn ang="0">
                                  <a:pos x="276" y="32597"/>
                                </a:cxn>
                                <a:cxn ang="0">
                                  <a:pos x="459" y="31955"/>
                                </a:cxn>
                                <a:cxn ang="0">
                                  <a:pos x="919" y="31312"/>
                                </a:cxn>
                                <a:cxn ang="0">
                                  <a:pos x="1379" y="30670"/>
                                </a:cxn>
                                <a:cxn ang="0">
                                  <a:pos x="1931" y="30027"/>
                                </a:cxn>
                                <a:cxn ang="0">
                                  <a:pos x="2575" y="29477"/>
                                </a:cxn>
                                <a:cxn ang="0">
                                  <a:pos x="3127" y="28926"/>
                                </a:cxn>
                                <a:cxn ang="0">
                                  <a:pos x="4782" y="28008"/>
                                </a:cxn>
                                <a:cxn ang="0">
                                  <a:pos x="6622" y="27366"/>
                                </a:cxn>
                                <a:cxn ang="0">
                                  <a:pos x="8645" y="26999"/>
                                </a:cxn>
                                <a:cxn ang="0">
                                  <a:pos x="10761" y="26907"/>
                                </a:cxn>
                                <a:cxn ang="0">
                                  <a:pos x="54225" y="26907"/>
                                </a:cxn>
                                <a:cxn ang="0">
                                  <a:pos x="54239" y="26682"/>
                                </a:cxn>
                                <a:cxn ang="0">
                                  <a:pos x="89217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110" name="任意多边形 218"/>
                        <wps:cNvSpPr/>
                        <wps:spPr>
                          <a:xfrm flipV="1">
                            <a:off x="14168" y="12570"/>
                            <a:ext cx="288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29" name="任意多边形 129"/>
                        <wps:cNvSpPr>
                          <a:spLocks noChangeAspect="1"/>
                        </wps:cNvSpPr>
                        <wps:spPr>
                          <a:xfrm>
                            <a:off x="14146" y="4237"/>
                            <a:ext cx="344" cy="2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pt;margin-top:136.65pt;height:526.2pt;width:16.55pt;z-index:251672576;mso-width-relative:page;mso-height-relative:page;" coordorigin="14146,4237" coordsize="344,10930" o:gfxdata="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">
                <o:lock v:ext="edit" aspectratio="f"/>
                <v:group id="_x0000_s1026" o:spid="_x0000_s1026" o:spt="203" style="position:absolute;left:14175;top:6434;height:8733;width:270;" coordorigin="6465,6473" coordsize="270,8733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64" o:spid="_x0000_s1026" o:spt="100" style="position:absolute;left:6465;top:14952;height:254;width:254;" filled="t" stroked="f" coordsize="255,255" o:gfxdata="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DsW7sAAADc&#10;AAAADwAAAAAAAAABACAAAAAiAAAAZHJzL2Rvd25yZXYueG1sUEsBAhQAFAAAAAgAh07iQDMvBZ47&#10;AAAAOQAAABAAAAAAAAAAAQAgAAAACgEAAGRycy9zaGFwZXhtbC54bWxQSwUGAAAAAAYABgBbAQAA&#10;tAM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任意多边形 129" o:spid="_x0000_s1026" o:spt="100" style="position:absolute;left:6465;top:6473;height:239;width:270;v-text-anchor:middle;" filled="t" stroked="f" coordsize="3261356,2766950" o:gfxdata="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maPa8AAAA&#10;3A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shape id="任意多边形 218" o:spid="_x0000_s1026" o:spt="100" style="position:absolute;left:14168;top:12570;flip:y;height:288;width:288;v-text-anchor:middle;" filled="t" stroked="f" coordsize="3543300,3617913" o:gfxdata="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jNci/&#10;AAAA3AAAAA8AAAAAAAAAAQAgAAAAIgAAAGRycy9kb3ducmV2LnhtbFBLAQIUABQAAAAIAIdO4kAz&#10;LwWeOwAAADkAAAAQAAAAAAAAAAEAIAAAAA4BAABkcnMvc2hhcGV4bWwueG1sUEsFBgAAAAAGAAYA&#10;WwEAALg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0" style="position:absolute;left:14146;top:4237;height:242;width:344;" filled="t" stroked="f" coordsize="263,184" o:gfxdata="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fpQS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1664970</wp:posOffset>
                </wp:positionV>
                <wp:extent cx="6588760" cy="323850"/>
                <wp:effectExtent l="0" t="0" r="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121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pt;margin-top:131.1pt;height:25.5pt;width:518.8pt;z-index:251660288;mso-width-relative:page;mso-height-relative:page;" coordorigin="5000,21466" coordsize="10376,510" o:gfxdata="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FOo3ttwAAAALAQAADwAAAAAAAAAB&#10;ACAAAAAiAAAAZHJzL2Rvd25yZXYueG1sUEsBAhQAFAAAAAgAh07iQAlrHC9iAwAA/gcAAA4AAAAA&#10;AAAAAQAgAAAAKwEAAGRycy9lMm9Eb2MueG1sUEsFBgAAAAAGAAYAWQEAAP8GAAAAAA==&#10;">
                <o:lock v:ext="edit" aspectratio="f"/>
                <v:rect id="矩形 22" o:spid="_x0000_s1026" o:spt="1" style="position:absolute;left:5000;top:21466;height:443;width:441;v-text-anchor:middle;" fillcolor="#FAAF00" filled="t" stroked="f" coordsize="21600,21600" o:gfxdata="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4OXD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62" o:spid="_x0000_s1026" o:spt="20" style="position:absolute;left:5000;top:21976;height:0;width:10376;" filled="f" stroked="t" coordsize="21600,21600" o:gfxdata="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n0&#10;wcEAAADcAAAADwAAAAAAAAABACAAAAAiAAAAZHJzL2Rvd25yZXYueG1sUEsBAhQAFAAAAAgAh07i&#10;QDMvBZ47AAAAOQAAABAAAAAAAAAAAQAgAAAAEAEAAGRycy9zaGFwZXhtbC54bWxQSwUGAAAAAAYA&#10;BgBbAQAAug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-871855</wp:posOffset>
                </wp:positionV>
                <wp:extent cx="2250440" cy="422910"/>
                <wp:effectExtent l="0" t="0" r="16510" b="152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440" cy="422910"/>
                          <a:chOff x="5935" y="17516"/>
                          <a:chExt cx="3798" cy="666"/>
                        </a:xfrm>
                      </wpg:grpSpPr>
                      <wps:wsp>
                        <wps:cNvPr id="25" name="梯形 25"/>
                        <wps:cNvSpPr/>
                        <wps:spPr>
                          <a:xfrm>
                            <a:off x="5935" y="17519"/>
                            <a:ext cx="3798" cy="179"/>
                          </a:xfrm>
                          <a:prstGeom prst="trapezoid">
                            <a:avLst>
                              <a:gd name="adj" fmla="val 86330"/>
                            </a:avLst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6"/>
                        <wps:cNvSpPr/>
                        <wps:spPr>
                          <a:xfrm>
                            <a:off x="6097" y="17516"/>
                            <a:ext cx="3474" cy="666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05pt;margin-top:-68.65pt;height:33.3pt;width:177.2pt;z-index:251686912;mso-width-relative:page;mso-height-relative:page;" coordorigin="5935,17516" coordsize="3798,666" o:gfxdata="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HgAThtwAAAAMAQAADwAAAAAAAAABACAA&#10;AAAiAAAAZHJzL2Rvd25yZXYueG1sUEsBAhQAFAAAAAgAh07iQLuINIBfAwAAQwkAAA4AAAAAAAAA&#10;AQAgAAAAKwEAAGRycy9lMm9Eb2MueG1sUEsFBgAAAAAGAAYAWQEAAPwGAAAAAA==&#10;">
                <o:lock v:ext="edit" aspectratio="f"/>
                <v:shape id="_x0000_s1026" o:spid="_x0000_s1026" style="position:absolute;left:5935;top:17519;height:179;width:3798;v-text-anchor:middle;" fillcolor="#7F6000 [1607]" filled="t" stroked="f" coordsize="3798,179" o:gfxdata="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EKm74A&#10;AADbAAAADwAAAAAAAAABACAAAAAiAAAAZHJzL2Rvd25yZXYueG1sUEsBAhQAFAAAAAgAh07iQDMv&#10;BZ47AAAAOQAAABAAAAAAAAAAAQAgAAAADQEAAGRycy9zaGFwZXhtbC54bWxQSwUGAAAAAAYABgBb&#10;AQAAtwMAAAAA&#10;" path="m0,179l154,0,3643,0,3798,179xe">
                  <v:path o:connectlocs="1899,0;77,89;1899,179;3720,89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6" o:spid="_x0000_s1026" o:spt="1" style="position:absolute;left:6097;top:17516;height:666;width:3474;v-text-anchor:middle;" fillcolor="#FAAF00" filled="t" stroked="f" coordsize="21600,21600" o:gfxdata="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AZxT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-1482090</wp:posOffset>
                </wp:positionH>
                <wp:positionV relativeFrom="paragraph">
                  <wp:posOffset>-760730</wp:posOffset>
                </wp:positionV>
                <wp:extent cx="8053070" cy="199390"/>
                <wp:effectExtent l="0" t="0" r="508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070" cy="199390"/>
                        </a:xfrm>
                        <a:prstGeom prst="rect">
                          <a:avLst/>
                        </a:prstGeom>
                        <a:solidFill>
                          <a:srgbClr val="141E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6.7pt;margin-top:-59.9pt;height:15.7pt;width:634.1pt;z-index:251671552;v-text-anchor:middle;mso-width-relative:page;mso-height-relative:page;" fillcolor="#141E28" filled="t" stroked="f" coordsize="21600,21600" o:gfxdata="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P+399sAAAAOAQAADwAAAAAAAAABACAAAAAiAAAAZHJzL2Rvd25y&#10;ZXYueG1sUEsBAhQAFAAAAAgAh07iQJiy0JVtAgAAz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-1025525</wp:posOffset>
                </wp:positionV>
                <wp:extent cx="1542415" cy="64770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pt;margin-top:-80.75pt;height:51pt;width:121.45pt;z-index:251687936;mso-width-relative:page;mso-height-relative:page;" filled="f" stroked="f" coordsize="21600,21600" o:gfxdata="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YNdId0AAAAMAQAADwAAAAAAAAABACAAAAAiAAAA&#10;ZHJzL2Rvd25yZXYueG1sUEsBAhQAFAAAAAgAh07iQA5SJYA7AgAAa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4958715</wp:posOffset>
                </wp:positionV>
                <wp:extent cx="6694805" cy="171513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171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2016年6月-2018年5月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"https://jobs.51job.com/all/co2792781.html" \o "杭州迅得电子有限公司" \t "https://jobs.51job.com/hangzhou/_blank"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广州瞭望神州科技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1E28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1E28"/>
                                <w:sz w:val="22"/>
                                <w:szCs w:val="22"/>
                                <w:lang w:val="en-US" w:eastAsia="zh-CN"/>
                              </w:rPr>
                              <w:t>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参与软件项目的需求分析，关注项目需求的可测性和设计的合理性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根据需求进行测试设计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进行Bug跟踪，必要时能完成测试报告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根据项目需求和产品设计, 进行性能和功能测试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390.45pt;height:135.05pt;width:527.15pt;z-index:251663360;mso-width-relative:page;mso-height-relative:page;" filled="f" stroked="f" coordsize="21600,21600" o:gfxdata="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SHASt0AAAANAQAADwAAAAAAAAABACAAAAAi&#10;AAAAZHJzL2Rvd25yZXYueG1sUEsBAhQAFAAAAAgAh07iQPpLHlM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2016年6月-2018年5月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"https://jobs.51job.com/all/co2792781.html" \o "杭州迅得电子有限公司" \t "https://jobs.51job.com/hangzhou/_blank"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广州瞭望神州科技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1E28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1E28"/>
                          <w:sz w:val="22"/>
                          <w:szCs w:val="22"/>
                          <w:lang w:val="en-US" w:eastAsia="zh-CN"/>
                        </w:rPr>
                        <w:t>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参与软件项目的需求分析，关注项目需求的可测性和设计的合理性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根据需求进行测试设计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进行Bug跟踪，必要时能完成测试报告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根据项目需求和产品设计, 进行性能和功能测试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3383280</wp:posOffset>
                </wp:positionV>
                <wp:extent cx="6664960" cy="1572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960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2018年6月-至今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广州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"https://jobs.51job.com/all/co2156576.html" \o "上海吉联新软件股份有限公司" \t "https://jobs.51job.com/guangzhou-hpq/_blank"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睿思奥智能科技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1E28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1E28"/>
                                <w:sz w:val="22"/>
                                <w:szCs w:val="22"/>
                                <w:lang w:val="en-US" w:eastAsia="zh-CN"/>
                              </w:rPr>
                              <w:t>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参与公司软件产品的测试工作，根据测试计划搭建和维护测试环境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编写测试计划，设计测试用例并执行，对测试用例定期更新维护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负责提交缺陷报告，跟踪缺陷，编写测试报告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对测试中发现的问题以及客户所反馈的问题进行详细分析和定位，讨论缺陷解决方案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66.4pt;height:123.8pt;width:524.8pt;z-index:251662336;mso-width-relative:page;mso-height-relative:page;" filled="f" stroked="f" coordsize="21600,21600" o:gfxdata="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UsDIG3QAAAAwBAAAPAAAAAAAAAAEAIAAAACIAAABk&#10;cnMvZG93bnJldi54bWxQSwECFAAUAAAACACHTuJAqcqYcj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2018年6月-至今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广州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"https://jobs.51job.com/all/co2156576.html" \o "上海吉联新软件股份有限公司" \t "https://jobs.51job.com/guangzhou-hpq/_blank"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睿思奥智能科技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1E28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1E28"/>
                          <w:sz w:val="22"/>
                          <w:szCs w:val="22"/>
                          <w:lang w:val="en-US" w:eastAsia="zh-CN"/>
                        </w:rPr>
                        <w:t>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参与公司软件产品的测试工作，根据测试计划搭建和维护测试环境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编写测试计划，设计测试用例并执行，对测试用例定期更新维护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负责提交缺陷报告，跟踪缺陷，编写测试报告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对测试中发现的问题以及客户所反馈的问题进行详细分析和定位，讨论缺陷解决方案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2063750</wp:posOffset>
                </wp:positionV>
                <wp:extent cx="6711315" cy="732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20XX年9月-20XX年6月                华南师范大学                         计算机应用-本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《软件工程师》、《高级测试工程师》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62.5pt;height:57.7pt;width:528.45pt;z-index:251668480;mso-width-relative:page;mso-height-relative:page;" filled="f" stroked="f" coordsize="21600,21600" o:gfxdata="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09Lrx3QAAAAwBAAAPAAAAAAAAAAEAIAAAACIA&#10;AABkcnMvZG93bnJldi54bWxQSwECFAAUAAAACACHTuJAA/Ma6D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20XX年9月-20XX年6月                华南师范大学                         计算机应用-本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《软件工程师》、《高级测试工程师》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251642880;v-text-anchor:middle;mso-width-relative:page;mso-height-relative:page;" fillcolor="#FFFFFF [3212]" filled="t" stroked="f" coordsize="7715250,11137265" o:gfxdata="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3q8UzbAAAADwEAAA8AAAAAAAAAAQAgAAAAIgAAAGRycy9kb3ducmV2LnhtbFBL&#10;AQIUABQAAAAIAIdO4kC/oIwn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-1025525</wp:posOffset>
                </wp:positionV>
                <wp:extent cx="1542415" cy="6477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5pt;margin-top:-80.75pt;height:51pt;width:121.45pt;z-index:251687936;mso-width-relative:page;mso-height-relative:page;" filled="f" stroked="f" coordsize="21600,21600" o:gfxdata="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uTgkHdAAAADAEAAA8AAAAAAAAAAQAgAAAAIgAA&#10;AGRycy9kb3ducmV2LnhtbFBLAQIUABQAAAAIAIdO4kDIzmBx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-871855</wp:posOffset>
                </wp:positionV>
                <wp:extent cx="2250440" cy="422910"/>
                <wp:effectExtent l="0" t="0" r="16510" b="1524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440" cy="422910"/>
                          <a:chOff x="5935" y="17516"/>
                          <a:chExt cx="3798" cy="666"/>
                        </a:xfrm>
                      </wpg:grpSpPr>
                      <wps:wsp>
                        <wps:cNvPr id="53" name="梯形 25"/>
                        <wps:cNvSpPr/>
                        <wps:spPr>
                          <a:xfrm>
                            <a:off x="5935" y="17519"/>
                            <a:ext cx="3798" cy="179"/>
                          </a:xfrm>
                          <a:prstGeom prst="trapezoid">
                            <a:avLst>
                              <a:gd name="adj" fmla="val 86330"/>
                            </a:avLst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6"/>
                        <wps:cNvSpPr/>
                        <wps:spPr>
                          <a:xfrm>
                            <a:off x="6097" y="17516"/>
                            <a:ext cx="3474" cy="666"/>
                          </a:xfrm>
                          <a:prstGeom prst="rect">
                            <a:avLst/>
                          </a:prstGeom>
                          <a:solidFill>
                            <a:srgbClr val="FAA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05pt;margin-top:-68.65pt;height:33.3pt;width:177.2pt;z-index:251686912;mso-width-relative:page;mso-height-relative:page;" coordorigin="5935,17516" coordsize="3798,666" o:gfxdata="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eABOG3AAAAAwBAAAPAAAAAAAAAAEAIAAAACIA&#10;AABkcnMvZG93bnJldi54bWxQSwECFAAUAAAACACHTuJAZFJeYlsDAABDCQAADgAAAAAAAAABACAA&#10;AAArAQAAZHJzL2Uyb0RvYy54bWxQSwUGAAAAAAYABgBZAQAA+AYAAAAA&#10;">
                <o:lock v:ext="edit" aspectratio="f"/>
                <v:shape id="梯形 25" o:spid="_x0000_s1026" style="position:absolute;left:5935;top:17519;height:179;width:3798;v-text-anchor:middle;" fillcolor="#7F6000 [1607]" filled="t" stroked="f" coordsize="3798,179" o:gfxdata="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JECb4A&#10;AADbAAAADwAAAAAAAAABACAAAAAiAAAAZHJzL2Rvd25yZXYueG1sUEsBAhQAFAAAAAgAh07iQDMv&#10;BZ47AAAAOQAAABAAAAAAAAAAAQAgAAAADQEAAGRycy9zaGFwZXhtbC54bWxQSwUGAAAAAAYABgBb&#10;AQAAtwMAAAAA&#10;" path="m0,179l154,0,3643,0,3798,179xe">
                  <v:path o:connectlocs="1899,0;77,89;1899,179;3720,89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6" o:spid="_x0000_s1026" o:spt="1" style="position:absolute;left:6097;top:17516;height:666;width:3474;v-text-anchor:middle;" fillcolor="#FAAF00" filled="t" stroked="f" coordsize="21600,21600" o:gfxdata="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0IN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-760730</wp:posOffset>
                </wp:positionV>
                <wp:extent cx="8053070" cy="199390"/>
                <wp:effectExtent l="0" t="0" r="5080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070" cy="199390"/>
                        </a:xfrm>
                        <a:prstGeom prst="rect">
                          <a:avLst/>
                        </a:prstGeom>
                        <a:solidFill>
                          <a:srgbClr val="141E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65pt;margin-top:-59.9pt;height:15.7pt;width:634.1pt;z-index:251671552;v-text-anchor:middle;mso-width-relative:page;mso-height-relative:page;" fillcolor="#141E28" filled="t" stroked="f" coordsize="21600,21600" o:gfxdata="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0TS9vcAAAADgEAAA8AAAAAAAAAAQAgAAAAIgAAAGRycy9kb3du&#10;cmV2LnhtbFBLAQIUABQAAAAIAIdO4kDajJA4bQIAAM0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1111885</wp:posOffset>
                </wp:positionV>
                <wp:extent cx="6337300" cy="775335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775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您好!首先感谢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在白忙之中抽出时间来审阅我的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个人简历，谢谢！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我叫高小琴，20XX年6月毕业于华南师范大学计算机应用专业。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在校期间，我系统地学习了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数学分析、高等代数、数理逻辑、集合论与图论、计算机科学导论、程序设计基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础、数字电路与逻辑设计、计算机组成原理、数据结构与算法、操作系统原理、汇编语言程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序设计、数据库系统原理、编译原理、软件工程导论、计算机网络、计算机体系结构等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2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99" w:leftChars="228" w:hanging="72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在学校期间通过四级英语，计算机三级，考取了驾驶证，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专业排名：N0.1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大学期间，本着严谨求学的态度，在学习中我注重实际能力的培养，把专业知识与实践相结合，积极主动地参加各种社会活动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。在院校担任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学生会宣传部长，负责学校活动宣传策划和执行。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具有良好的合作精神，出色的人际交往能力，优秀的策划能力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还参加院校创新杯辩论赛，获本次最佳辩手，获校奖学金3次。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并且，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X年的相关IT互联网工作经验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每次都出色的完成领导交给我的任务，深受领导的好评，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积累了一些实际工作经验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。我喜欢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IT互联网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方面的工作，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希望能成为贵公司的一员，和大家一起为促进公司发展竭尽全力，做好工作。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最后，再次感谢您阅读此信，热切期待您的回音!愿贵单位事业蒸蒸日上，蓬勃发展!</w:t>
                            </w:r>
                          </w:p>
                          <w:p>
                            <w:pPr>
                              <w:spacing w:line="360" w:lineRule="auto"/>
                              <w:ind w:firstLine="6480" w:firstLineChars="27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6720" w:firstLineChars="28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pacing w:line="360" w:lineRule="auto"/>
                              <w:ind w:firstLine="6720" w:firstLineChars="280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87.55pt;height:610.5pt;width:499pt;z-index:251677696;mso-width-relative:page;mso-height-relative:page;" filled="f" stroked="f" coordsize="21600,21600" o:gfxdata="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TCZdPdAAAADAEAAA8AAAAAAAAAAQAgAAAAIgAA&#10;AGRycy9kb3ducmV2LnhtbFBLAQIUABQAAAAIAIdO4kBShxXXPAIAAGs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您好!首先感谢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在白忙之中抽出时间来审阅我的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个人简历，谢谢！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我叫高小琴，20XX年6月毕业于华南师范大学计算机应用专业。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在校期间，我系统地学习了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数学分析、高等代数、数理逻辑、集合论与图论、计算机科学导论、程序设计基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础、数字电路与逻辑设计、计算机组成原理、数据结构与算法、操作系统原理、汇编语言程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序设计、数据库系统原理、编译原理、软件工程导论、计算机网络、计算机体系结构等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2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99" w:leftChars="228" w:hanging="72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在学校期间通过四级英语，计算机三级，考取了驾驶证，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专业排名：N0.1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大学期间，本着严谨求学的态度，在学习中我注重实际能力的培养，把专业知识与实践相结合，积极主动地参加各种社会活动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。在院校担任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学生会宣传部长，负责学校活动宣传策划和执行。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具有良好的合作精神，出色的人际交往能力，优秀的策划能力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还参加院校创新杯辩论赛，获本次最佳辩手，获校奖学金3次。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并且，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X年的相关IT互联网工作经验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每次都出色的完成领导交给我的任务，深受领导的好评，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积累了一些实际工作经验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。我喜欢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IT互联网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方面的工作，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希望能成为贵公司的一员，和大家一起为促进公司发展竭尽全力，做好工作。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最后，再次感谢您阅读此信，热切期待您的回音!愿贵单位事业蒸蒸日上，蓬勃发展!</w:t>
                      </w:r>
                    </w:p>
                    <w:p>
                      <w:pPr>
                        <w:spacing w:line="360" w:lineRule="auto"/>
                        <w:ind w:firstLine="6480" w:firstLineChars="27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ind w:firstLine="6720" w:firstLineChars="28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pacing w:line="360" w:lineRule="auto"/>
                        <w:ind w:firstLine="6720" w:firstLineChars="280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-155575</wp:posOffset>
                </wp:positionV>
                <wp:extent cx="2466340" cy="1017270"/>
                <wp:effectExtent l="0" t="0" r="0" b="0"/>
                <wp:wrapNone/>
                <wp:docPr id="12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41E28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b w:val="0"/>
                                <w:bCs w:val="0"/>
                                <w:color w:val="141E28"/>
                                <w:sz w:val="90"/>
                                <w:szCs w:val="90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10.55pt;margin-top:-12.25pt;height:80.1pt;width:194.2pt;z-index:251676672;mso-width-relative:page;mso-height-relative:page;" filled="f" stroked="f" coordsize="21600,21600" o:gfxdata="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0dvOdwAAAALAQAADwAAAAAAAAABACAAAAAi&#10;AAAAZHJzL2Rvd25yZXYueG1sUEsBAhQAFAAAAAgAh07iQAddmO4/AgAAag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41E28"/>
                          <w:sz w:val="100"/>
                          <w:szCs w:val="100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b w:val="0"/>
                          <w:bCs w:val="0"/>
                          <w:color w:val="141E28"/>
                          <w:sz w:val="90"/>
                          <w:szCs w:val="90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97" name="剪去单角的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8pt;margin-top:-83.25pt;height:876.95pt;width:607.5pt;z-index:-251640832;v-text-anchor:middle;mso-width-relative:page;mso-height-relative:page;" fillcolor="#FFFFFF [3212]" filled="t" stroked="f" coordsize="7715250,11137265" o:gfxdata="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23Elw2gAAAA8BAAAPAAAAAAAAAAEAIAAAACIAAABkcnMvZG93bnJldi54bWxQ&#10;SwECFAAUAAAACACHTuJA4B3SOqACAAALBQAADgAAAAAAAAABACAAAAApAQAAZHJzL2Uyb0RvYy54&#10;bWxQSwUGAAAAAAYABgBZAQAAOw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88D33"/>
    <w:multiLevelType w:val="singleLevel"/>
    <w:tmpl w:val="8F488D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E7F6D"/>
    <w:rsid w:val="00C92AAA"/>
    <w:rsid w:val="00D036C3"/>
    <w:rsid w:val="00E6068F"/>
    <w:rsid w:val="00ED0EC2"/>
    <w:rsid w:val="01701FD7"/>
    <w:rsid w:val="01894E35"/>
    <w:rsid w:val="01E45276"/>
    <w:rsid w:val="01E7664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3C8168E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6B7ED4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A71C55"/>
    <w:rsid w:val="0AC60DB6"/>
    <w:rsid w:val="0AC6218B"/>
    <w:rsid w:val="0AD05B39"/>
    <w:rsid w:val="0B131F76"/>
    <w:rsid w:val="0B1F59B1"/>
    <w:rsid w:val="0B3E3478"/>
    <w:rsid w:val="0B492593"/>
    <w:rsid w:val="0B6F6730"/>
    <w:rsid w:val="0BA61BD1"/>
    <w:rsid w:val="0BC404AA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D94B62"/>
    <w:rsid w:val="0FEF2A05"/>
    <w:rsid w:val="101A3DC5"/>
    <w:rsid w:val="110D3C99"/>
    <w:rsid w:val="11136D56"/>
    <w:rsid w:val="11226F21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3B37FA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4FD5EFC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6FF0B78"/>
    <w:rsid w:val="171404F4"/>
    <w:rsid w:val="17195506"/>
    <w:rsid w:val="172F50E9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623B73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C9713F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DA5866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646E9E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0E53510"/>
    <w:rsid w:val="210274E9"/>
    <w:rsid w:val="210340D6"/>
    <w:rsid w:val="213E065A"/>
    <w:rsid w:val="21741EAB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BF7404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984729"/>
    <w:rsid w:val="26A55BDC"/>
    <w:rsid w:val="26B034DD"/>
    <w:rsid w:val="26CB1F60"/>
    <w:rsid w:val="27530B9C"/>
    <w:rsid w:val="2754104E"/>
    <w:rsid w:val="27637208"/>
    <w:rsid w:val="27987F0B"/>
    <w:rsid w:val="279A2070"/>
    <w:rsid w:val="27A665C8"/>
    <w:rsid w:val="27AE362C"/>
    <w:rsid w:val="27E65A8A"/>
    <w:rsid w:val="27F9283C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B96735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244D21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3E1C7F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CF6115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A91B36"/>
    <w:rsid w:val="3CB93D65"/>
    <w:rsid w:val="3D383DBA"/>
    <w:rsid w:val="3D4637E1"/>
    <w:rsid w:val="3DA11FF5"/>
    <w:rsid w:val="3DF61F78"/>
    <w:rsid w:val="3E1A4011"/>
    <w:rsid w:val="3E32349B"/>
    <w:rsid w:val="3E46115A"/>
    <w:rsid w:val="3E49459D"/>
    <w:rsid w:val="3E4E4053"/>
    <w:rsid w:val="3E7B12F8"/>
    <w:rsid w:val="3E847E51"/>
    <w:rsid w:val="3ECF1C51"/>
    <w:rsid w:val="3EEB161B"/>
    <w:rsid w:val="3F124EE6"/>
    <w:rsid w:val="3F4674F1"/>
    <w:rsid w:val="3FD67C28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C0731"/>
    <w:rsid w:val="43BD4CDA"/>
    <w:rsid w:val="43BE5D24"/>
    <w:rsid w:val="43CB5926"/>
    <w:rsid w:val="43E10D99"/>
    <w:rsid w:val="441279FF"/>
    <w:rsid w:val="4418479D"/>
    <w:rsid w:val="44365E73"/>
    <w:rsid w:val="44453DDE"/>
    <w:rsid w:val="44DF66BC"/>
    <w:rsid w:val="45085E14"/>
    <w:rsid w:val="45927D48"/>
    <w:rsid w:val="45B14780"/>
    <w:rsid w:val="45C2203C"/>
    <w:rsid w:val="45CE5548"/>
    <w:rsid w:val="45D0143E"/>
    <w:rsid w:val="45D2293C"/>
    <w:rsid w:val="460126F5"/>
    <w:rsid w:val="4611323B"/>
    <w:rsid w:val="46351951"/>
    <w:rsid w:val="46496BD3"/>
    <w:rsid w:val="464A7F94"/>
    <w:rsid w:val="464E2802"/>
    <w:rsid w:val="468D25D9"/>
    <w:rsid w:val="469A5ED6"/>
    <w:rsid w:val="469F52BB"/>
    <w:rsid w:val="46C51815"/>
    <w:rsid w:val="477052EA"/>
    <w:rsid w:val="479730E4"/>
    <w:rsid w:val="47CB1285"/>
    <w:rsid w:val="47DD14A5"/>
    <w:rsid w:val="47F606D6"/>
    <w:rsid w:val="481B4975"/>
    <w:rsid w:val="483F7ADB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6A1D7E"/>
    <w:rsid w:val="4B7340AE"/>
    <w:rsid w:val="4B7D54D2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509D4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D4311D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0C5E93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B624D4"/>
    <w:rsid w:val="53D23D42"/>
    <w:rsid w:val="53DB7414"/>
    <w:rsid w:val="541B187A"/>
    <w:rsid w:val="5435008D"/>
    <w:rsid w:val="54350C7B"/>
    <w:rsid w:val="54357592"/>
    <w:rsid w:val="54433EFC"/>
    <w:rsid w:val="547C2C41"/>
    <w:rsid w:val="54C97CD2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C621AC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8E91FF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BEE6DF4"/>
    <w:rsid w:val="5C3A27C4"/>
    <w:rsid w:val="5C5B43DA"/>
    <w:rsid w:val="5C631D82"/>
    <w:rsid w:val="5C9E14F0"/>
    <w:rsid w:val="5CA3644F"/>
    <w:rsid w:val="5CCF78B6"/>
    <w:rsid w:val="5D32652D"/>
    <w:rsid w:val="5D553153"/>
    <w:rsid w:val="5D6A0ED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BC1D37"/>
    <w:rsid w:val="5FEF4696"/>
    <w:rsid w:val="600C14F4"/>
    <w:rsid w:val="609A10A0"/>
    <w:rsid w:val="60D86DCD"/>
    <w:rsid w:val="612018A5"/>
    <w:rsid w:val="613F2803"/>
    <w:rsid w:val="613F636B"/>
    <w:rsid w:val="61463B9B"/>
    <w:rsid w:val="61650E45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806429"/>
    <w:rsid w:val="66A31EBB"/>
    <w:rsid w:val="66BC37E2"/>
    <w:rsid w:val="66BD70F1"/>
    <w:rsid w:val="66E12268"/>
    <w:rsid w:val="66F45103"/>
    <w:rsid w:val="67203A69"/>
    <w:rsid w:val="675B7BA5"/>
    <w:rsid w:val="67D71200"/>
    <w:rsid w:val="67EB2084"/>
    <w:rsid w:val="68162D58"/>
    <w:rsid w:val="68420BD1"/>
    <w:rsid w:val="685F0A6E"/>
    <w:rsid w:val="6873416A"/>
    <w:rsid w:val="68C356C6"/>
    <w:rsid w:val="68C92469"/>
    <w:rsid w:val="68CE2F67"/>
    <w:rsid w:val="68D06F51"/>
    <w:rsid w:val="69067B6A"/>
    <w:rsid w:val="696856B4"/>
    <w:rsid w:val="69877F2E"/>
    <w:rsid w:val="69F1312B"/>
    <w:rsid w:val="6A274B44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314EA3"/>
    <w:rsid w:val="6B50694A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7D1387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0C7FAC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C464AF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6EE3F15"/>
    <w:rsid w:val="772F60A3"/>
    <w:rsid w:val="77486A7B"/>
    <w:rsid w:val="778C7FC9"/>
    <w:rsid w:val="77AC7D34"/>
    <w:rsid w:val="77C05673"/>
    <w:rsid w:val="77C81E18"/>
    <w:rsid w:val="77F83677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B420F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D114B9"/>
    <w:rsid w:val="7CED5FAC"/>
    <w:rsid w:val="7CF778D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015BDF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1.0_89c+kCqyLJYxP9AwuHQwJaVxX9E2INdpn+u+qAuLBKqANwFqsOM0WjOC6kjezcHqRG+fplXRyAL9CnojfKVABQ==</vt:lpwstr>
  </property>
  <property fmtid="{D5CDD505-2E9C-101B-9397-08002B2CF9AE}" pid="5" name="KSOTemplateUUID">
    <vt:lpwstr>v1.0_mb_72xcMnPxu3vIHXj/n8kFag==</vt:lpwstr>
  </property>
  <property fmtid="{D5CDD505-2E9C-101B-9397-08002B2CF9AE}" pid="6" name="ICV">
    <vt:lpwstr>29C7E98EB63B4D86A71B8B802A0507E7</vt:lpwstr>
  </property>
</Properties>
</file>