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4634230</wp:posOffset>
            </wp:positionH>
            <wp:positionV relativeFrom="paragraph">
              <wp:posOffset>-536575</wp:posOffset>
            </wp:positionV>
            <wp:extent cx="1257935" cy="1514475"/>
            <wp:effectExtent l="12700" t="12700" r="17145" b="19685"/>
            <wp:wrapNone/>
            <wp:docPr id="63" name="图片 6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51447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8380095</wp:posOffset>
                </wp:positionV>
                <wp:extent cx="1731645" cy="28575"/>
                <wp:effectExtent l="0" t="0" r="1905" b="9525"/>
                <wp:wrapNone/>
                <wp:docPr id="3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9294495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3pt;margin-top:659.85pt;height:2.25pt;width:136.35pt;z-index:251687936;v-text-anchor:middle;mso-width-relative:page;mso-height-relative:page;" fillcolor="#404040" filled="t" stroked="f" coordsize="21600,21600" o:gfxdata="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jg44zZAAAADgEAAA8AAAAAAAAAAQAgAAAAIgAA&#10;AGRycy9kb3ducmV2LnhtbFBLAQIUABQAAAAIAIdO4kC1STG1eQIAANc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8394065</wp:posOffset>
                </wp:positionV>
                <wp:extent cx="6621145" cy="0"/>
                <wp:effectExtent l="0" t="0" r="0" b="0"/>
                <wp:wrapNone/>
                <wp:docPr id="3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9308465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1.05pt;margin-top:660.95pt;height:0pt;width:521.35pt;z-index:251686912;mso-width-relative:page;mso-height-relative:page;" filled="f" stroked="t" coordsize="21600,21600" o:gfxdata="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FiHofZAAAADgEAAA8AAAAAAAAAAQAgAAAAIgAAAGRy&#10;cy9kb3ducmV2LnhtbFBLAQIUABQAAAAIAIdO4kDBRmfbBAIAAOADAAAOAAAAAAAAAAEAIAAAACgB&#10;AABkcnMvZTJvRG9jLnhtbFBLBQYAAAAABgAGAFkBAACe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6218555</wp:posOffset>
                </wp:positionV>
                <wp:extent cx="1731645" cy="28575"/>
                <wp:effectExtent l="0" t="0" r="1905" b="9525"/>
                <wp:wrapNone/>
                <wp:docPr id="3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7132955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3pt;margin-top:489.65pt;height:2.25pt;width:136.35pt;z-index:251692032;v-text-anchor:middle;mso-width-relative:page;mso-height-relative:page;" fillcolor="#404040" filled="t" stroked="f" coordsize="21600,21600" o:gfxdata="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vtu8fZAAAADAEAAA8AAAAAAAAAAQAgAAAAIgAA&#10;AGRycy9kb3ducmV2LnhtbFBLAQIUABQAAAAIAIdO4kBwGinseQIAANc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6232525</wp:posOffset>
                </wp:positionV>
                <wp:extent cx="6621145" cy="0"/>
                <wp:effectExtent l="0" t="0" r="0" b="0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7146925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1.05pt;margin-top:490.75pt;height:0pt;width:521.35pt;z-index:251691008;mso-width-relative:page;mso-height-relative:page;" filled="f" stroked="t" coordsize="21600,21600" o:gfxdata="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1smKX2QAAAAwBAAAPAAAAAAAAAAEAIAAAACIAAABk&#10;cnMvZG93bnJldi54bWxQSwECFAAUAAAACACHTuJA4iVAZAUCAADgAwAADgAAAAAAAAABACAAAAAo&#10;AQAAZHJzL2Uyb0RvYy54bWxQSwUGAAAAAAYABgBZAQAAnw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3613150</wp:posOffset>
                </wp:positionV>
                <wp:extent cx="1731645" cy="28575"/>
                <wp:effectExtent l="0" t="0" r="190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4527550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3pt;margin-top:284.5pt;height:2.25pt;width:136.35pt;z-index:251683840;v-text-anchor:middle;mso-width-relative:page;mso-height-relative:page;" fillcolor="#404040" filled="t" stroked="f" coordsize="21600,21600" o:gfxdata="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7F959kAAAAMAQAADwAAAAAAAAABACAAAAAiAAAAZHJz&#10;L2Rvd25yZXYueG1sUEsBAhQAFAAAAAgAh07iQFNqeh11AgAA1w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3627120</wp:posOffset>
                </wp:positionV>
                <wp:extent cx="6621145" cy="0"/>
                <wp:effectExtent l="0" t="0" r="0" b="0"/>
                <wp:wrapNone/>
                <wp:docPr id="23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4541520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1.05pt;margin-top:285.6pt;height:0pt;width:521.35pt;z-index:251682816;mso-width-relative:page;mso-height-relative:page;" filled="f" stroked="t" coordsize="21600,21600" o:gfxdata="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LfsHZAAAADAEAAA8AAAAAAAAAAQAgAAAAIgAAAGRy&#10;cy9kb3ducmV2LnhtbFBLAQIUABQAAAAIAIdO4kBKLlpLBAIAAOADAAAOAAAAAAAAAAEAIAAAACgB&#10;AABkcnMvZTJvRG9jLnhtbFBLBQYAAAAABgAGAFkBAACe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1564640</wp:posOffset>
                </wp:positionV>
                <wp:extent cx="1731645" cy="28575"/>
                <wp:effectExtent l="0" t="0" r="190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2479040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3pt;margin-top:123.2pt;height:2.25pt;width:136.35pt;z-index:251689984;v-text-anchor:middle;mso-width-relative:page;mso-height-relative:page;" fillcolor="#404040" filled="t" stroked="f" coordsize="21600,21600" o:gfxdata="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NmRYHZAAAADAEAAA8AAAAAAAAAAQAgAAAAIgAAAGRy&#10;cy9kb3ducmV2LnhtbFBLAQIUABQAAAAIAIdO4kBJBz1wdgIAANc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1578610</wp:posOffset>
                </wp:positionV>
                <wp:extent cx="662114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2493010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05pt;margin-top:124.3pt;height:0pt;width:521.35pt;z-index:251688960;mso-width-relative:page;mso-height-relative:page;" filled="f" stroked="t" coordsize="21600,21600" o:gfxdata="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Clxs9kAAAAMAQAADwAAAAAAAAABACAAAAAiAAAAZHJz&#10;L2Rvd25yZXYueG1sUEsBAhQAFAAAAAgAh07iQIWubeoDAgAA3wMAAA4AAAAAAAAAAQAgAAAAKAEA&#10;AGRycy9lMm9Eb2MueG1sUEsFBgAAAAAGAAYAWQEAAJ0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3215640</wp:posOffset>
                </wp:positionV>
                <wp:extent cx="1128395" cy="50419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4130040"/>
                          <a:ext cx="112839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253.2pt;height:39.7pt;width:88.85pt;z-index:251672576;mso-width-relative:page;mso-height-relative:page;" filled="f" stroked="f" coordsize="21600,21600" o:gfxdata="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/LKEfaAAAACgEAAA8AAAAAAAAA&#10;AQAgAAAAIgAAAGRycy9kb3ducmV2LnhtbFBLAQIUABQAAAAIAIdO4kBudhAeSAIAAHQ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5793740</wp:posOffset>
                </wp:positionV>
                <wp:extent cx="812165" cy="4330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0640" y="6708140"/>
                          <a:ext cx="81216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456.2pt;height:34.1pt;width:63.95pt;z-index:251671552;mso-width-relative:page;mso-height-relative:page;" filled="f" stroked="f" coordsize="21600,21600" o:gfxdata="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mE7y9oAAAAKAQAADwAAAAAAAAAB&#10;ACAAAAAiAAAAZHJzL2Rvd25yZXYueG1sUEsBAhQAFAAAAAgAh07iQN0cKqxHAgAAcw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7966710</wp:posOffset>
                </wp:positionV>
                <wp:extent cx="883285" cy="41783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7305" y="8881110"/>
                          <a:ext cx="8832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627.3pt;height:32.9pt;width:69.55pt;z-index:251670528;mso-width-relative:page;mso-height-relative:page;" filled="f" stroked="f" coordsize="21600,21600" o:gfxdata="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zcgY7cAAAADAEAAA8AAAAA&#10;AAAAAQAgAAAAIgAAAGRycy9kb3ducmV2LnhtbFBLAQIUABQAAAAIAIdO4kAD2Wbo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1176020</wp:posOffset>
                </wp:positionV>
                <wp:extent cx="1021080" cy="48831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090420"/>
                          <a:ext cx="102108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92.6pt;height:38.45pt;width:80.4pt;z-index:251669504;mso-width-relative:page;mso-height-relative:page;" filled="f" stroked="f" coordsize="21600,21600" o:gfxdata="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3FvTN2QAAAAoBAAAPAAAAAAAAAAEA&#10;IAAAACIAAABkcnMvZG93bnJldi54bWxQSwECFAAUAAAACACHTuJAmfBaB0cCAAB0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1151255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655" y="206565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7.35pt;margin-top:90.65pt;height:34.3pt;width:74.1pt;z-index:251668480;mso-width-relative:page;mso-height-relative:page;" filled="f" stroked="f" coordsize="21600,21600" o:gfxdata="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pQuatwAAAALAQAADwAAAAAA&#10;AAABACAAAAAiAAAAZHJzL2Rvd25yZXYueG1sUEsBAhQAFAAAAAgAh07iQBlHpox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5786755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670115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7.45pt;margin-top:455.65pt;height:34.3pt;width:74.65pt;z-index:251667456;mso-width-relative:page;mso-height-relative:page;" filled="f" stroked="f" coordsize="21600,21600" o:gfxdata="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lZoi3QAAAAsBAAAPAAAA&#10;AAAAAAEAIAAAACIAAABkcnMvZG93bnJldi54bWxQSwECFAAUAAAACACHTuJAInuVPE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7949565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145" y="886396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8.65pt;margin-top:625.95pt;height:34.3pt;width:75.3pt;z-index:251666432;mso-width-relative:page;mso-height-relative:page;" filled="f" stroked="f" coordsize="21600,21600" o:gfxdata="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FTrNXcAAAADQEAAA8AAAAAAAAA&#10;AQAgAAAAIgAAAGRycy9kb3ducmV2LnhtbFBLAQIUABQAAAAIAIdO4kCNTGRO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3194685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085" y="4109085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6.45pt;margin-top:251.55pt;height:34.3pt;width:72.6pt;z-index:251665408;mso-width-relative:page;mso-height-relative:page;" filled="f" stroked="f" coordsize="21600,21600" o:gfxdata="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mXXe3AAAAAsBAAAPAAAAAAAAAAEA&#10;IAAAACIAAABkcnMvZG93bnJldi54bWxQSwECFAAUAAAACACHTuJAOvAYe0QCAABx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50165</wp:posOffset>
                </wp:positionV>
                <wp:extent cx="98425" cy="99695"/>
                <wp:effectExtent l="0" t="0" r="15875" b="14605"/>
                <wp:wrapNone/>
                <wp:docPr id="20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288665" y="964565"/>
                          <a:ext cx="98425" cy="996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8.95pt;margin-top:3.95pt;height:7.85pt;width:7.75pt;z-index:251676672;mso-width-relative:page;mso-height-relative:page;" fillcolor="#FFFFFF [3212]" filled="t" stroked="f" coordsize="60,60" o:gfxdata="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E9jXH2AAAAAgBAAAPAAAAAAAAAAEAIAAAACIAAABkcnMvZG93bnJldi54bWxQ&#10;SwECFAAUAAAACACHTuJAg5Yn3hQDAAChCQAADgAAAAAAAAABACAAAAAnAQAAZHJzL2Uyb0RvYy54&#10;bWxQSwUGAAAAAAYABgBZAQAArQ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17145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8820" y="931545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6" o:spid="_x0000_s1026" o:spt="1" style="position:absolute;left:0pt;margin-left:166.6pt;margin-top:1.35pt;height:12.95pt;width:12.95pt;z-index:251675648;v-text-anchor:middle;mso-width-relative:page;mso-height-relative:page;" fillcolor="#404040" filled="t" stroked="f" coordsize="21600,21600" o:gfxdata="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mYIFNYAAAAIAQAADwAAAAAAAAAB&#10;ACAAAAAiAAAAZHJzL2Rvd25yZXYueG1sUEsBAhQAFAAAAAgAh07iQIOJDCKEAgAA3gQAAA4AAAAA&#10;AAAAAQAgAAAAJ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-283210</wp:posOffset>
                </wp:positionV>
                <wp:extent cx="106680" cy="106680"/>
                <wp:effectExtent l="0" t="0" r="7620" b="7620"/>
                <wp:wrapNone/>
                <wp:docPr id="28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286760" y="631190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168.8pt;margin-top:-22.3pt;height:8.4pt;width:8.4pt;z-index:251680768;mso-width-relative:page;mso-height-relative:page;" fillcolor="#FFFFFF [3212]" filled="t" stroked="f" coordsize="341,341" o:gfxdata="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Mr+batkAAAALAQAADwAAAAAAAAABACAA&#10;AAAiAAAAZHJzL2Rvd25yZXYueG1sUEsBAhQAFAAAAAgAh07iQJJidwsNBAAA+g8AAA4AAAAAAAAA&#10;AQAgAAAAKAEAAGRycy9lMm9Eb2MueG1sUEsFBgAAAAAGAAYAWQEAAKcH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-313055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8820" y="601345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1" o:spid="_x0000_s1026" o:spt="1" style="position:absolute;left:0pt;margin-left:166.6pt;margin-top:-24.65pt;height:12.95pt;width:12.95pt;z-index:251679744;v-text-anchor:middle;mso-width-relative:page;mso-height-relative:page;" fillcolor="#404040" filled="t" stroked="f" coordsize="21600,21600" o:gfxdata="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IJTNnZAAAACwEAAA8AAAAAAAAA&#10;AQAgAAAAIgAAAGRycy9kb3ducmV2LnhtbFBLAQIUABQAAAAIAIdO4kBzLkYoggIAAN0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403225</wp:posOffset>
                </wp:positionV>
                <wp:extent cx="99060" cy="76200"/>
                <wp:effectExtent l="0" t="0" r="15240" b="0"/>
                <wp:wrapNone/>
                <wp:docPr id="26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3290570" y="1317625"/>
                          <a:ext cx="99060" cy="7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69.1pt;margin-top:31.75pt;height:6pt;width:7.8pt;z-index:251678720;mso-width-relative:page;mso-height-relative:page;" fillcolor="#FFFFFF [3212]" filled="t" stroked="f" coordsize="302,208" o:gfxdata="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/lX0T1wAAAAkBAAAPAAAAAAAAAAEAIAAAACIA&#10;AABkcnMvZG93bnJldi54bWxQSwECFAAUAAAACACHTuJA/lJj3JkDAADoDQAADgAAAAAAAAABACAA&#10;AAAmAQAAZHJzL2Uyb0RvYy54bWxQSwUGAAAAAAYABgBZAQAAMQ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358775</wp:posOffset>
                </wp:positionV>
                <wp:extent cx="164465" cy="164465"/>
                <wp:effectExtent l="0" t="0" r="6985" b="6985"/>
                <wp:wrapNone/>
                <wp:docPr id="22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8820" y="1273175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20" o:spid="_x0000_s1026" o:spt="1" style="position:absolute;left:0pt;margin-left:166.6pt;margin-top:28.25pt;height:12.95pt;width:12.95pt;z-index:251677696;v-text-anchor:middle;mso-width-relative:page;mso-height-relative:page;" fillcolor="#404040" filled="t" stroked="f" coordsize="21600,21600" o:gfxdata="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d3iac2AAAAAkBAAAPAAAAAAAAAAEA&#10;IAAAACIAAABkcnMvZG93bnJldi54bWxQSwECFAAUAAAACACHTuJA0P7UTIECAADeBAAADgAAAAAA&#10;AAABACAAAAAn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689610</wp:posOffset>
                </wp:positionV>
                <wp:extent cx="164465" cy="164465"/>
                <wp:effectExtent l="0" t="0" r="6985" b="6985"/>
                <wp:wrapNone/>
                <wp:docPr id="1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8820" y="160401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6" o:spid="_x0000_s1026" o:spt="1" style="position:absolute;left:0pt;margin-left:166.6pt;margin-top:54.3pt;height:12.95pt;width:12.95pt;z-index:251674624;v-text-anchor:middle;mso-width-relative:page;mso-height-relative:page;" fillcolor="#404040" filled="t" stroked="f" coordsize="21600,21600" o:gfxdata="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8GTuDYAAAACwEAAA8AAAAAAAAAAQAg&#10;AAAAIgAAAGRycy9kb3ducmV2LnhtbFBLAQIUABQAAAAIAIdO4kABcH5agAIAAN0EAAAOAAAAAAAA&#10;AAEAIAAAACc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-407035</wp:posOffset>
                </wp:positionV>
                <wp:extent cx="2056765" cy="1513205"/>
                <wp:effectExtent l="0" t="0" r="0" b="0"/>
                <wp:wrapNone/>
                <wp:docPr id="1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4080" y="507365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1998-10-03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130-1300-0000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80.4pt;margin-top:-32.05pt;height:119.15pt;width:161.95pt;z-index:251673600;mso-width-relative:page;mso-height-relative:page;" filled="f" stroked="f" coordsize="21600,21600" o:gfxdata="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dzVR53AAAAAsBAAAP&#10;AAAAAAAAAAEAIAAAACIAAABkcnMvZG93bnJldi54bWxQSwECFAAUAAAACACHTuJAv3gQPk0CAACC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1998-10-03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130-1300-0000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730250</wp:posOffset>
                </wp:positionV>
                <wp:extent cx="118110" cy="90805"/>
                <wp:effectExtent l="0" t="0" r="15240" b="4445"/>
                <wp:wrapNone/>
                <wp:docPr id="29" name="任意多边形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281680" y="1644650"/>
                          <a:ext cx="118110" cy="908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4" o:spid="_x0000_s1026" o:spt="100" style="position:absolute;left:0pt;margin-left:168.4pt;margin-top:57.5pt;height:7.15pt;width:9.3pt;z-index:251681792;mso-width-relative:page;mso-height-relative:page;" fillcolor="#FFFFFF [3212]" filled="t" stroked="f" coordsize="263,184" o:gfxdata="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HuTlOHaAAAACwEAAA8AAAAAAAAAAQAg&#10;AAAAIgAAAGRycy9kb3ducmV2LnhtbFBLAQIUABQAAAAIAIdO4kBXVOe0YwUAAGQZAAAOAAAAAAAA&#10;AAEAIAAAACk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249555</wp:posOffset>
                </wp:positionV>
                <wp:extent cx="1683385" cy="387985"/>
                <wp:effectExtent l="0" t="0" r="0" b="0"/>
                <wp:wrapNone/>
                <wp:docPr id="4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1156335"/>
                          <a:ext cx="168338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55.95pt;margin-top:19.65pt;height:30.55pt;width:132.55pt;z-index:251685888;mso-width-relative:page;mso-height-relative:page;" filled="f" stroked="f" coordsize="21600,21600" o:gfxdata="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7q/i93AAAAAsBAAAPAAAAAAAA&#10;AAEAIAAAACIAAABkcnMvZG93bnJldi54bWxQSwECFAAUAAAACACHTuJAy1//x0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-400685</wp:posOffset>
                </wp:positionV>
                <wp:extent cx="1301750" cy="59753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770" y="467995"/>
                          <a:ext cx="1301750" cy="59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4.9pt;margin-top:-31.55pt;height:47.05pt;width:102.5pt;z-index:251684864;mso-width-relative:page;mso-height-relative:page;" filled="f" stroked="f" coordsize="21600,21600" o:gfxdata="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cTroNsAAAAKAQAADwAAAAAAAAABACAA&#10;AAAiAAAAZHJzL2Rvd25yZXYueG1sUEsBAhQAFAAAAAgAh07iQOf6Gp5DAgAAc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8455660</wp:posOffset>
                </wp:positionV>
                <wp:extent cx="6693535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热情开朗，待人友好，为人诚实谦虚。四年大学生涯，让我各方面能力大大提高。工作勤奋，认真负责，能吃苦耐劳，尽职尽责，有耐心。具有亲和力，平易近人，善于与人沟通。学习刻苦认真，专业成绩优秀，名列前茅，连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3年获得校奖学金。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665.8pt;height:70.1pt;width:527.05pt;z-index:251664384;mso-width-relative:page;mso-height-relative:page;" filled="f" stroked="f" coordsize="21600,21600" o:gfxdata="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/8uy3gAAAA4BAAAPAAAAAAAAAAEAIAAAACIA&#10;AABkcnMvZG93bnJldi54bWxQSwECFAAUAAAACACHTuJAKi0lVz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热情开朗，待人友好，为人诚实谦虚。四年大学生涯，让我各方面能力大大提高。工作勤奋，认真负责，能吃苦耐劳，尽职尽责，有耐心。具有亲和力，平易近人，善于与人沟通。学习刻苦认真，专业成绩优秀，名列前茅，连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3年获得校奖学金。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1696720</wp:posOffset>
                </wp:positionV>
                <wp:extent cx="6718300" cy="12680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126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2015年9月-2019年6月               毕业于浙江大学              计算机科学与技术专业（本科）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模拟电子技术、数字逻辑、数字分析、计算机原理、微型计算机技术、计算机系统结构、计算机网络、高级语言、汇编语言、数据结构、操作系统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33.6pt;height:99.85pt;width:529pt;z-index:251660288;mso-width-relative:page;mso-height-relative:page;" filled="f" stroked="f" coordsize="21600,21600" o:gfxdata="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mq513gAAAAwBAAAPAAAAAAAAAAEAIAAAACIA&#10;AABkcnMvZG93bnJldi54bWxQSwECFAAUAAAACACHTuJAtnlvGD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2015年9月-2019年6月               毕业于浙江大学              计算机科学与技术专业（本科）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模拟电子技术、数字逻辑、数字分析、计算机原理、微型计算机技术、计算机系统结构、计算机网络、高级语言、汇编语言、数据结构、操作系统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6324600</wp:posOffset>
                </wp:positionV>
                <wp:extent cx="6732270" cy="14643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46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2018年3月-2019年6月               创建个人计算机工作室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研究PDF417进行信息编码原理，制作一个二维码编码系统，组织要编码的图书、期刊的数据，并用PDF417进行信息编码，为在图书馆中实现更高效的服务做准备。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完成情况：PC机上实现了二维码PDF417生成系统程序的成功运行。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498pt;height:115.3pt;width:530.1pt;z-index:251661312;mso-width-relative:page;mso-height-relative:page;" filled="f" stroked="f" coordsize="21600,21600" o:gfxdata="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pVwJ90AAAANAQAADwAAAAAAAAABACAAAAAi&#10;AAAAZHJzL2Rvd25yZXYueG1sUEsBAhQAFAAAAAgAh07iQGiaIyI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2018年3月-2019年6月               创建个人计算机工作室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研究PDF417进行信息编码原理，制作一个二维码编码系统，组织要编码的图书、期刊的数据，并用PDF417进行信息编码，为在图书馆中实现更高效的服务做准备。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完成情况：PC机上实现了二维码PDF417生成系统程序的成功运行。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3703320</wp:posOffset>
                </wp:positionV>
                <wp:extent cx="6729095" cy="19665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095" cy="196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2019年3月-2019年6月               浙江千向科技有限公司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测试工程师(实习）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根据策划文档及测试需求编写测试用例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根据测试计划和测试用例，有效地执行测试，并提交BUG及测试报告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定位并跟踪缺陷，与开发交流推动问题及时合理地解决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对游戏提出优化修改建议，提高用户游戏体验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291.6pt;height:154.85pt;width:529.85pt;z-index:251661312;mso-width-relative:page;mso-height-relative:page;" filled="f" stroked="f" coordsize="21600,21600" o:gfxdata="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voaxd0AAAAMAQAADwAAAAAAAAABACAAAAAiAAAA&#10;ZHJzL2Rvd25yZXYueG1sUEsBAhQAFAAAAAgAh07iQLVHg8c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2019年3月-2019年6月               浙江千向科技有限公司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测试工程师(实习）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根据策划文档及测试需求编写测试用例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根据测试计划和测试用例，有效地执行测试，并提交BUG及测试报告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定位并跟踪缺陷，与开发交流推动问题及时合理地解决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对游戏提出优化修改建议，提高用户游戏体验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-1235710</wp:posOffset>
                </wp:positionH>
                <wp:positionV relativeFrom="paragraph">
                  <wp:posOffset>-817880</wp:posOffset>
                </wp:positionV>
                <wp:extent cx="7716520" cy="83185"/>
                <wp:effectExtent l="0" t="0" r="1778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925" y="4445"/>
                          <a:ext cx="7716520" cy="83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3pt;margin-top:-64.4pt;height:6.55pt;width:607.6pt;z-index:251683840;v-text-anchor:middle;mso-width-relative:page;mso-height-relative:page;" fillcolor="#404040 [2429]" filled="t" stroked="f" coordsize="21600,21600" o:gfxdata="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a3gPNoAAAAP&#10;AQAADwAAAAAAAAABACAAAAAiAAAAZHJzL2Rvd25yZXYueG1sUEsBAhQAFAAAAAgAh07iQHHyB5GM&#10;AgAACwUAAA4AAAAAAAAAAQAgAAAAK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-1235710</wp:posOffset>
                </wp:positionH>
                <wp:positionV relativeFrom="paragraph">
                  <wp:posOffset>-777875</wp:posOffset>
                </wp:positionV>
                <wp:extent cx="7716520" cy="76200"/>
                <wp:effectExtent l="0" t="0" r="1778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7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3pt;margin-top:-61.25pt;height:6pt;width:607.6pt;z-index:251659264;v-text-anchor:middle;mso-width-relative:page;mso-height-relative:page;" fillcolor="#BFBFBF [2412]" filled="t" stroked="f" coordsize="21600,21600" o:gfxdata="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vnomN0AAAAPAQAADwAAAAAAAAABACAA&#10;AAAiAAAAZHJzL2Rvd25yZXYueG1sUEsBAhQAFAAAAAgAh07iQNwt0K96AgAA7gQAAA4AAAAAAAAA&#10;AQAgAAAAL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3120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3A449"/>
    <w:multiLevelType w:val="singleLevel"/>
    <w:tmpl w:val="0543A4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294A2E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051BD5"/>
    <w:rsid w:val="0B1F59B1"/>
    <w:rsid w:val="0B492593"/>
    <w:rsid w:val="0B6F6730"/>
    <w:rsid w:val="0BA61BD1"/>
    <w:rsid w:val="0C653676"/>
    <w:rsid w:val="0C6725E8"/>
    <w:rsid w:val="0C6D3AA7"/>
    <w:rsid w:val="0C851D03"/>
    <w:rsid w:val="0CAC4B4C"/>
    <w:rsid w:val="0CBB5AEB"/>
    <w:rsid w:val="0CCE2B10"/>
    <w:rsid w:val="0CFA5AB9"/>
    <w:rsid w:val="0DC52185"/>
    <w:rsid w:val="0DDA5C85"/>
    <w:rsid w:val="0DF071A2"/>
    <w:rsid w:val="0E1513DE"/>
    <w:rsid w:val="0E642DE5"/>
    <w:rsid w:val="0E6E7B0F"/>
    <w:rsid w:val="0E7200BB"/>
    <w:rsid w:val="0F15728B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02235B"/>
    <w:rsid w:val="1A8C17C0"/>
    <w:rsid w:val="1A920B66"/>
    <w:rsid w:val="1A9466BB"/>
    <w:rsid w:val="1A9C2CF2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9117C7"/>
    <w:rsid w:val="1EBC1EF4"/>
    <w:rsid w:val="1EBC2096"/>
    <w:rsid w:val="1ED41662"/>
    <w:rsid w:val="1F2443C1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686EE5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3E9220A"/>
    <w:rsid w:val="241114BD"/>
    <w:rsid w:val="24145847"/>
    <w:rsid w:val="24225F77"/>
    <w:rsid w:val="243E65BE"/>
    <w:rsid w:val="24572B54"/>
    <w:rsid w:val="245B5D30"/>
    <w:rsid w:val="247C6B1D"/>
    <w:rsid w:val="24AB6C23"/>
    <w:rsid w:val="24C611D6"/>
    <w:rsid w:val="2513099B"/>
    <w:rsid w:val="2564604E"/>
    <w:rsid w:val="257008F8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9C78F6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7E631E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83CA1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823E13"/>
    <w:rsid w:val="37BC6733"/>
    <w:rsid w:val="37DB0ECC"/>
    <w:rsid w:val="38330051"/>
    <w:rsid w:val="384F7445"/>
    <w:rsid w:val="385F0C77"/>
    <w:rsid w:val="3879584B"/>
    <w:rsid w:val="38A67788"/>
    <w:rsid w:val="38FF429D"/>
    <w:rsid w:val="390E5021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DF66BC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C80E7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C4451"/>
    <w:rsid w:val="4D5D54B5"/>
    <w:rsid w:val="4DB62700"/>
    <w:rsid w:val="4DBF3025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B47042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9DE52B2"/>
    <w:rsid w:val="5A070962"/>
    <w:rsid w:val="5A091B3D"/>
    <w:rsid w:val="5A0971BA"/>
    <w:rsid w:val="5A1D5393"/>
    <w:rsid w:val="5A5F3294"/>
    <w:rsid w:val="5A671054"/>
    <w:rsid w:val="5A7F38A9"/>
    <w:rsid w:val="5ABE5FAB"/>
    <w:rsid w:val="5AEF5207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D83F3D"/>
    <w:rsid w:val="5FE029B4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5CD7752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11777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1810FB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4855B7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94244D"/>
    <w:rsid w:val="74C019A6"/>
    <w:rsid w:val="74D626D4"/>
    <w:rsid w:val="74DD2969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v1.0_mb_fxHg3MyqiJdN1XTg0KA7Zw==</vt:lpwstr>
  </property>
  <property fmtid="{D5CDD505-2E9C-101B-9397-08002B2CF9AE}" pid="5" name="ICV">
    <vt:lpwstr>FEC82C0D61D74AC3ACE1095F46317664</vt:lpwstr>
  </property>
</Properties>
</file>