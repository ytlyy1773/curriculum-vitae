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4653280</wp:posOffset>
            </wp:positionH>
            <wp:positionV relativeFrom="paragraph">
              <wp:posOffset>-590550</wp:posOffset>
            </wp:positionV>
            <wp:extent cx="1145540" cy="1379220"/>
            <wp:effectExtent l="9525" t="9525" r="10795" b="13335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379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8085455</wp:posOffset>
                </wp:positionV>
                <wp:extent cx="178435" cy="170180"/>
                <wp:effectExtent l="0" t="0" r="12065" b="127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8150" y="8999855"/>
                          <a:ext cx="178435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444.5pt;margin-top:636.65pt;height:13.4pt;width:14.05pt;z-index:251681792;mso-width-relative:page;mso-height-relative:page;" fillcolor="#808080 [1629]" filled="t" stroked="f" coordsize="255,255" o:gfxdata="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DeVY932QAAAA0BAAAPAAAAAAAAAAEAIAAAACIAAABkcnMvZG93bnJldi54bWxQSwEC&#10;FAAUAAAACACHTuJA6gKYDWgIAABQLAAADgAAAAAAAAABACAAAAAoAQAAZHJzL2Uyb0RvYy54bWxQ&#10;SwUGAAAAAAYABgBZAQAAAgw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1149985</wp:posOffset>
                </wp:positionV>
                <wp:extent cx="224155" cy="165100"/>
                <wp:effectExtent l="0" t="0" r="4445" b="6985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770370" y="2064385"/>
                          <a:ext cx="224155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443.1pt;margin-top:90.55pt;height:13pt;width:17.65pt;z-index:251680768;mso-width-relative:page;mso-height-relative:page;" fillcolor="#808080 [1629]" filled="t" stroked="f" coordsize="263,184" o:gfxdata="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HbJDd/ZAAAACwEAAA8AAAAAAAAAAQAgAAAAIgAAAGRycy9kb3ducmV2LnhtbFBL&#10;AQIUABQAAAAIAIdO4kAOoWWihQUAAKcZAAAOAAAAAAAAAAEAIAAAACgBAABkcnMvZTJvRG9jLnht&#10;bFBLBQYAAAAABgAGAFkBAAAf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6516370</wp:posOffset>
                </wp:positionV>
                <wp:extent cx="205105" cy="207010"/>
                <wp:effectExtent l="0" t="0" r="4445" b="2540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771640" y="7430770"/>
                          <a:ext cx="205105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443.2pt;margin-top:513.1pt;height:16.3pt;width:16.15pt;z-index:251679744;v-text-anchor:middle;mso-width-relative:page;mso-height-relative:page;" fillcolor="#808080 [1629]" filled="t" stroked="f" coordsize="3543300,3617913" o:gfxdata="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2661285</wp:posOffset>
                </wp:positionV>
                <wp:extent cx="190500" cy="171450"/>
                <wp:effectExtent l="0" t="0" r="0" b="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4340" y="3575685"/>
                          <a:ext cx="190500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444.2pt;margin-top:209.55pt;height:13.5pt;width:15pt;z-index:251678720;v-text-anchor:middle;mso-width-relative:page;mso-height-relative:page;" fillcolor="#808080 [1629]" filled="t" stroked="f" coordsize="3261356,2766950" o:gfxdata="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-680720</wp:posOffset>
                </wp:positionV>
                <wp:extent cx="1363980" cy="625475"/>
                <wp:effectExtent l="0" t="0" r="0" b="0"/>
                <wp:wrapNone/>
                <wp:docPr id="2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25" y="233680"/>
                          <a:ext cx="13639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25pt;margin-top:-53.6pt;height:49.25pt;width:107.4pt;z-index:251678720;mso-width-relative:page;mso-height-relative:page;" filled="f" stroked="f" coordsize="21600,21600" o:gfxdata="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xV2JTbAAAACwEAAA8AAAAAAAAA&#10;AQAgAAAAIgAAAGRycy9kb3ducmV2LnhtbFBLAQIUABQAAAAIAIdO4kDkyxD4RwIAAHE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-499110</wp:posOffset>
                </wp:positionV>
                <wp:extent cx="2796540" cy="337185"/>
                <wp:effectExtent l="0" t="0" r="0" b="0"/>
                <wp:wrapNone/>
                <wp:docPr id="5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2325" y="415290"/>
                          <a:ext cx="27965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求职意向：测试工程师（IT/互联网行业）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74.75pt;margin-top:-39.3pt;height:26.55pt;width:220.2pt;z-index:251677696;mso-width-relative:page;mso-height-relative:page;" filled="f" stroked="f" coordsize="21600,21600" o:gfxdata="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T8eudsAAAALAQAADwAAAAAA&#10;AAABACAAAAAiAAAAZHJzL2Rvd25yZXYueG1sUEsBAhQAFAAAAAgAh07iQNMRghd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求职意向：测试工程师（IT/互联网行业）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567690</wp:posOffset>
                </wp:positionV>
                <wp:extent cx="110490" cy="77470"/>
                <wp:effectExtent l="0" t="0" r="3810" b="17780"/>
                <wp:wrapNone/>
                <wp:docPr id="52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962910" y="1482090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43.3pt;margin-top:44.7pt;height:6.1pt;width:8.7pt;z-index:251679744;mso-width-relative:page;mso-height-relative:page;" fillcolor="#FFFFFF [3212]" filled="t" stroked="f" coordsize="302,208" o:gfxdata="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JPrPynXAAAACgEAAA8AAAAA&#10;AAAAAQAgAAAAIgAAAGRycy9kb3ducmV2LnhtbFBLAQIUABQAAAAIAIdO4kAERRUDpAMAAOkNAAAO&#10;AAAAAAAAAAEAIAAAACYBAABkcnMvZTJvRG9jLnhtbFBLBQYAAAAABgAGAFkBAAA8BwAAAAA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208915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970530" y="1123315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43.9pt;margin-top:16.45pt;height:7.8pt;width:7.7pt;z-index:251678720;mso-width-relative:page;mso-height-relative:page;" fillcolor="#FFFFFF [3212]" filled="t" stroked="f" coordsize="60,60" o:gfxdata="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32ihbZAAAACQEAAA8AAAAAAAAAAQAgAAAAIgAAAGRycy9kb3du&#10;cmV2LnhtbFBLAQIUABQAAAAIAIdO4kDfaE8+GwMAAKIJAAAOAAAAAAAAAAEAIAAAACgBAABkcnMv&#10;ZTJvRG9jLnhtbFBLBQYAAAAABgAGAFkBAAC1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205740</wp:posOffset>
                </wp:positionV>
                <wp:extent cx="106680" cy="106680"/>
                <wp:effectExtent l="0" t="0" r="7620" b="7620"/>
                <wp:wrapNone/>
                <wp:docPr id="53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62940" y="1120140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7.8pt;margin-top:16.2pt;height:8.4pt;width:8.4pt;z-index:251679744;mso-width-relative:page;mso-height-relative:page;" fillcolor="#FFFFFF [3212]" filled="t" stroked="f" coordsize="341,341" o:gfxdata="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j6BQD2AAAAAkBAAAPAAAAAAAAAAEAIAAAACIAAABk&#10;cnMvZG93bnJldi54bWxQSwECFAAUAAAACACHTuJA7ouOmgcEAAD6DwAADgAAAAAAAAABACAAAAAn&#10;AQAAZHJzL2Uyb0RvYy54bWxQSwUGAAAAAAYABgBZAQAAoAc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526415</wp:posOffset>
                </wp:positionV>
                <wp:extent cx="164465" cy="164465"/>
                <wp:effectExtent l="0" t="0" r="6985" b="6985"/>
                <wp:wrapNone/>
                <wp:docPr id="36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875" y="144081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41.25pt;margin-top:41.45pt;height:12.95pt;width:12.95pt;z-index:251662336;v-text-anchor:middle;mso-width-relative:page;mso-height-relative:page;" fillcolor="#595959 [2109]" filled="t" stroked="f" coordsize="21600,21600" arcsize="0.166666666666667" o:gfxdata="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GqnrL1wAAAAoBAAAPAAAAAAAAAAEAIAAAACIAAABkcnMvZG93bnJldi54bWxQSwEC&#10;FAAUAAAACACHTuJA9PsENqACAAAcBQAADgAAAAAAAAABACAAAAAm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175895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875" y="109029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41.25pt;margin-top:13.85pt;height:12.95pt;width:12.95pt;z-index:251661312;v-text-anchor:middle;mso-width-relative:page;mso-height-relative:page;" fillcolor="#595959 [2109]" filled="t" stroked="f" coordsize="21600,21600" arcsize="0.166666666666667" o:gfxdata="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tDhLt2AAAAAkBAAAPAAAAAAAAAAEAIAAAACIAAABkcnMvZG93bnJldi54bWxQ&#10;SwECFAAUAAAACACHTuJAbk4Z3aICAAAdBQAADgAAAAAAAAABACAAAAAn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526415</wp:posOffset>
                </wp:positionV>
                <wp:extent cx="164465" cy="164465"/>
                <wp:effectExtent l="0" t="0" r="6985" b="6985"/>
                <wp:wrapNone/>
                <wp:docPr id="35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0" y="144081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-40pt;margin-top:41.45pt;height:12.95pt;width:12.95pt;z-index:251660288;v-text-anchor:middle;mso-width-relative:page;mso-height-relative:page;" fillcolor="#595959 [2109]" filled="t" stroked="f" coordsize="21600,21600" arcsize="0.166666666666667" o:gfxdata="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kQYET2AAAAAoBAAAPAAAAAAAAAAEAIAAAACIAAABkcnMvZG93bnJldi54bWxQSwECFAAU&#10;AAAACACHTuJAO5YwQ5wCAAAaBQAADgAAAAAAAAABACAAAAAn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175895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0" y="109029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0pt;margin-top:13.85pt;height:12.95pt;width:12.95pt;z-index:251677696;v-text-anchor:middle;mso-width-relative:page;mso-height-relative:page;" fillcolor="#595959 [2109]" filled="t" stroked="f" coordsize="21600,21600" arcsize="0.166666666666667" o:gfxdata="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fbSG9gAAAAJAQAADwAAAAAAAAABACAAAAAiAAAAZHJzL2Rvd25yZXYueG1sUEsBAhQA&#10;FAAAAAgAh07iQDkZPo6dAgAAGwUAAA4AAAAAAAAAAQAgAAAAJ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81915</wp:posOffset>
                </wp:positionV>
                <wp:extent cx="4225925" cy="725805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430" y="996315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1993-10-01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39.1pt;margin-top:6.45pt;height:57.15pt;width:332.75pt;z-index:251676672;mso-width-relative:page;mso-height-relative:page;" filled="f" stroked="f" coordsize="21600,21600" o:gfxdata="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8yZAL2gAAAAoBAAAP&#10;AAAAAAAAAAEAIAAAACIAAABkcnMvZG93bnJldi54bWxQSwECFAAUAAAACACHTuJAy0Q2008CAACA&#10;BAAADgAAAAAAAAABACAAAAAp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1993-10-01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559435</wp:posOffset>
                </wp:positionV>
                <wp:extent cx="127635" cy="102870"/>
                <wp:effectExtent l="0" t="0" r="8890" b="11430"/>
                <wp:wrapNone/>
                <wp:docPr id="56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51510" y="1473835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-38.7pt;margin-top:44.05pt;height:8.1pt;width:10.05pt;z-index:251677696;mso-width-relative:page;mso-height-relative:page;" fillcolor="#FFFFFF [3212]" filled="t" stroked="f" coordsize="228,185" o:gfxdata="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BH/cMI1wAAAAoBAAAPAAAAAAAAAAEAIAAAACIAAABkcnMvZG93bnJldi54bWxQSwECFAAUAAAA&#10;CACHTuJAedZfD38FAACsHQAADgAAAAAAAAABACAAAAAmAQAAZHJzL2Uyb0RvYy54bWxQSwUGAAAA&#10;AAYABgBZAQAAFwk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8329295</wp:posOffset>
                </wp:positionV>
                <wp:extent cx="647319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pt;margin-top:655.85pt;height:0pt;width:509.7pt;z-index:251663360;mso-width-relative:page;mso-height-relative:page;" filled="f" stroked="t" coordsize="21600,21600" o:gfxdata="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/UHO1wAAAA0BAAAPAAAAAAAAAAEAIAAAACIAAABkcnMvZG93bnJldi54bWxQ&#10;SwECFAAUAAAACACHTuJA/Cn9/PgBAADVAwAADgAAAAAAAAABACAAAAAmAQAAZHJzL2Uyb0RvYy54&#10;bWxQSwUGAAAAAAYABgBZAQAAk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6762115</wp:posOffset>
                </wp:positionV>
                <wp:extent cx="64731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pt;margin-top:532.45pt;height:0pt;width:509.7pt;z-index:251663360;mso-width-relative:page;mso-height-relative:page;" filled="f" stroked="t" coordsize="21600,21600" o:gfxdata="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NMLvXAAAADQEAAA8AAAAAAAAAAQAgAAAAIgAAAGRycy9kb3ducmV2LnhtbFBL&#10;AQIUABQAAAAIAIdO4kD3AZPT9wEAANMDAAAOAAAAAAAAAAEAIAAAACYBAABkcnMvZTJvRG9jLnht&#10;bFBLBQYAAAAABgAGAFkBAACPBQAAAAA=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2908935</wp:posOffset>
                </wp:positionV>
                <wp:extent cx="647319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pt;margin-top:229.05pt;height:0pt;width:509.7pt;z-index:251663360;mso-width-relative:page;mso-height-relative:page;" filled="f" stroked="t" coordsize="21600,21600" o:gfxdata="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w+gv1wAAAAsBAAAPAAAAAAAAAAEAIAAAACIAAABkcnMvZG93bnJldi54bWxQ&#10;SwECFAAUAAAACACHTuJAiNCSXfgBAADTAwAADgAAAAAAAAABACAAAAAmAQAAZHJzL2Uyb0RvYy54&#10;bWxQSwUGAAAAAAYABgBZAQAAk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1508125</wp:posOffset>
                </wp:positionV>
                <wp:extent cx="6614160" cy="3327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3682365"/>
                          <a:ext cx="661416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2012.9-2016.6         杭州师范学院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计算机应用        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118.75pt;height:26.2pt;width:520.8pt;z-index:251667456;mso-width-relative:page;mso-height-relative:page;" filled="f" stroked="f" coordsize="21600,21600" o:gfxdata="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CcDh9wAAAALAQAADwAAAAAA&#10;AAABACAAAAAiAAAAZHJzL2Rvd25yZXYueG1sUEsBAhQAFAAAAAgAh07iQF0Xb0l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2012.9-2016.6         杭州师范学院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计算机应用        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2494915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4415" y="441134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8.6pt;margin-top:196.45pt;height:34.3pt;width:74.8pt;z-index:251671552;mso-width-relative:page;mso-height-relative:page;" filled="f" stroked="f" coordsize="21600,21600" o:gfxdata="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Znvz3AAAAAoBAAAPAAAAAAAA&#10;AAEAIAAAACIAAABkcnMvZG93bnJldi54bWxQSwECFAAUAAAACACHTuJA5z9O8E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7920990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4890" y="899287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9.35pt;margin-top:623.7pt;height:34.3pt;width:75.3pt;z-index:251672576;mso-width-relative:page;mso-height-relative:page;" filled="f" stroked="f" coordsize="21600,21600" o:gfxdata="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9vmtt0AAAAMAQAADwAAAAAA&#10;AAABACAAAAAiAAAAZHJzL2Rvd25yZXYueG1sUEsBAhQAFAAAAAgAh07iQDuk3t5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6357620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130" y="754189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8.15pt;margin-top:500.6pt;height:34.3pt;width:74.65pt;z-index:251673600;mso-width-relative:page;mso-height-relative:page;" filled="f" stroked="f" coordsize="21600,21600" o:gfxdata="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Ei2o3AAAAAwBAAAPAAAA&#10;AAAAAAEAIAAAACIAAABkcnMvZG93bnJldi54bWxQSwECFAAUAAAACACHTuJAKD5+7E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967105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317817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8.05pt;margin-top:76.15pt;height:34.3pt;width:74.1pt;z-index:251670528;mso-width-relative:page;mso-height-relative:page;" filled="f" stroked="f" coordsize="21600,21600" o:gfxdata="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jxTqHaAAAACgEAAA8AAAAAAAAA&#10;AQAgAAAAIgAAAGRycy9kb3ducmV2LnhtbFBLAQIUABQAAAAIAIdO4kBXm2l2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1384935</wp:posOffset>
                </wp:positionV>
                <wp:extent cx="64731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2299335"/>
                          <a:ext cx="64731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pt;margin-top:109.05pt;height:0pt;width:509.7pt;z-index:251663360;mso-width-relative:page;mso-height-relative:page;" filled="f" stroked="t" coordsize="21600,21600" o:gfxdata="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1Mz71wAAAAsBAAAPAAAAAAAAAAEAIAAAACIAAABkcnMv&#10;ZG93bnJldi54bWxQSwECFAAUAAAACACHTuJAIZSATgQCAADfAwAADgAAAAAAAAABACAAAAAmAQAA&#10;ZHJzL2Uyb0RvYy54bWxQSwUGAAAAAAYABgBZAQAAn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-1297940</wp:posOffset>
                </wp:positionH>
                <wp:positionV relativeFrom="paragraph">
                  <wp:posOffset>-987425</wp:posOffset>
                </wp:positionV>
                <wp:extent cx="7893685" cy="179070"/>
                <wp:effectExtent l="0" t="0" r="1206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315" y="-73025"/>
                          <a:ext cx="7893685" cy="1790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2pt;margin-top:-77.75pt;height:14.1pt;width:621.55pt;z-index:251679744;v-text-anchor:middle;mso-width-relative:page;mso-height-relative:page;" fillcolor="#404040 [2429]" filled="t" stroked="f" coordsize="21600,21600" o:gfxdata="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opi&#10;JdsAAAAPAQAADwAAAAAAAAABACAAAAAiAAAAZHJzL2Rvd25yZXYueG1sUEsBAhQAFAAAAAgAh07i&#10;QCkPPqmRAgAADgUAAA4AAAAAAAAAAQAgAAAAK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4757420</wp:posOffset>
                </wp:positionV>
                <wp:extent cx="6776085" cy="3282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6283960"/>
                          <a:ext cx="677608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2016.7-2017.10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"https://jobs.51job.com/all/co5722702.html" \o "广州友机会展交流商务有限公司" \t "https://jobs.51job.com/guangzhou-lwq/_blank"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杭州卓睿通信设备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网络测试专员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374.6pt;height:25.85pt;width:533.55pt;z-index:251668480;mso-width-relative:page;mso-height-relative:page;" filled="f" stroked="f" coordsize="21600,21600" o:gfxdata="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8Ue4zcAAAACwEAAA8AAAAA&#10;AAAAAQAgAAAAIgAAAGRycy9kb3ducmV2LnhtbFBLAQIUABQAAAAIAIdO4kBwouaC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2016.7-2017.10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"https://jobs.51job.com/all/co5722702.html" \o "广州友机会展交流商务有限公司" \t "https://jobs.51job.com/guangzhou-lwq/_blank"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杭州卓睿通信设备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网络测试专员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3038475</wp:posOffset>
                </wp:positionV>
                <wp:extent cx="6723380" cy="3784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4898390"/>
                          <a:ext cx="672338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2017.10-2020.5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"https://jobs.51job.com/all/co5792159.html" \o "深圳市万创置业有限公司" \t "https://jobs.51job.com/shenzhen-gmxq/_blank"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杭州我汇网络技术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239.25pt;height:29.8pt;width:529.4pt;z-index:251665408;mso-width-relative:page;mso-height-relative:page;" filled="f" stroked="f" coordsize="21600,21600" o:gfxdata="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GYV6B3AAAAAsBAAAPAAAAAAAA&#10;AAEAIAAAACIAAABkcnMvZG93bnJldi54bWxQSwECFAAUAAAACACHTuJACSkWCU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2017.10-2020.5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"https://jobs.51job.com/all/co5792159.html" \o "深圳市万创置业有限公司" \t "https://jobs.51job.com/shenzhen-gmxq/_blank"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杭州我汇网络技术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3355975</wp:posOffset>
                </wp:positionV>
                <wp:extent cx="4761230" cy="13474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347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负责公司项目的软件测试工作，跟踪协调问题的解决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根据需求制定测试计划，设计、执行并维护测试用例，执行测试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提交测试报告，完整地记录测试结果，编写完整的测试报告等相关的技术文档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264.25pt;height:106.1pt;width:374.9pt;z-index:251664384;mso-width-relative:page;mso-height-relative:page;" filled="f" stroked="f" coordsize="21600,21600" o:gfxdata="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1cedb2wAAAAsBAAAPAAAAAAAAAAEAIAAAACIA&#10;AABkcnMvZG93bnJldi54bWxQSwECFAAUAAAACACHTuJAGeTYf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负责公司项目的软件测试工作，跟踪协调问题的解决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根据需求制定测试计划，设计、执行并维护测试用例，执行测试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提交测试报告，完整地记录测试结果，编写完整的测试报告等相关的技术文档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6910070</wp:posOffset>
                </wp:positionV>
                <wp:extent cx="4744085" cy="9505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8039100"/>
                          <a:ext cx="474408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熟悉测试理论和常用测试方法，软件测试流程；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熟悉Oracle，PLSQL等常用数据库的基本操作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了解Linux的基本操作、Shell脚本开发。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544.1pt;height:74.85pt;width:373.55pt;z-index:251663360;mso-width-relative:page;mso-height-relative:page;" filled="f" stroked="f" coordsize="21600,21600" o:gfxdata="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tlYk3AAAAA0BAAAPAAAAAAAA&#10;AAEAIAAAACIAAABkcnMvZG93bnJldi54bWxQSwECFAAUAAAACACHTuJAMjKflU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熟悉测试理论和常用测试方法，软件测试流程；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熟悉Oracle，PLSQL等常用数据库的基本操作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了解Linux的基本操作、Shell脚本开发。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1842135</wp:posOffset>
                </wp:positionV>
                <wp:extent cx="4918710" cy="617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计算机软硬件技术基础、数据结构与C程序设计、计算机网络原理、计算机网络与网站建设、Delphi程序设计、Java语言程序设计。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145.05pt;height:48.65pt;width:387.3pt;z-index:251666432;mso-width-relative:page;mso-height-relative:page;" filled="f" stroked="f" coordsize="21600,21600" o:gfxdata="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y2dtzcAAAACwEAAA8AAAAAAAAAAQAgAAAAIgAA&#10;AGRycy9kb3ducmV2LnhtbFBLAQIUABQAAAAIAIdO4kAuRsL1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计算机软硬件技术基础、数据结构与C程序设计、计算机网络原理、计算机网络与网站建设、Delphi程序设计、Java语言程序设计。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8439150</wp:posOffset>
                </wp:positionV>
                <wp:extent cx="4916170" cy="94996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491617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本人热爱软件事业，能承受较大的工作压力，学习能力强，良好的沟通能力与团队协作能力，为人友善，亲和力强，有耐心，责任感强，热衷于IT行业，熟悉测试的基本流程以及各个阶段开展工作和职责范畴。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664.5pt;height:74.8pt;width:387.1pt;z-index:251669504;mso-width-relative:page;mso-height-relative:page;" filled="f" stroked="f" coordsize="21600,21600" o:gfxdata="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djuVTdAAAADQEAAA8AAAAA&#10;AAAAAQAgAAAAIgAAAGRycy9kb3ducmV2LnhtbFBLAQIUABQAAAAIAIdO4kDMkxd/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本人热爱软件事业，能承受较大的工作压力，学习能力强，良好的沟通能力与团队协作能力，为人友善，亲和力强，有耐心，责任感强，热衷于IT行业，熟悉测试的基本流程以及各个阶段开展工作和职责范畴。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5098415</wp:posOffset>
                </wp:positionV>
                <wp:extent cx="5116830" cy="11563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15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负责移动通信网络的调试和网络优化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对网络可用性、网络的高效性和网络安全性进行监察调试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主要是针对调试结果，对网络拓扑、网络设备、网络总体规划进行优化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401.45pt;height:91.05pt;width:402.9pt;z-index:251675648;mso-width-relative:page;mso-height-relative:page;" filled="f" stroked="f" coordsize="21600,21600" o:gfxdata="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NSuvaAAAACwEAAA8AAAAAAAAAAQAgAAAAIgAAAGRy&#10;cy9kb3ducmV2LnhtbFBLAQIUABQAAAAIAIdO4kBj9ItK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负责移动通信网络的调试和网络优化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对网络可用性、网络的高效性和网络安全性进行监察调试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主要是针对调试结果，对网络拓扑、网络设备、网络总体规划进行优化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-1271905</wp:posOffset>
                </wp:positionH>
                <wp:positionV relativeFrom="paragraph">
                  <wp:posOffset>-1017270</wp:posOffset>
                </wp:positionV>
                <wp:extent cx="7847965" cy="11012805"/>
                <wp:effectExtent l="0" t="0" r="63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85" y="58420"/>
                          <a:ext cx="7847965" cy="11012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15pt;margin-top:-80.1pt;height:867.15pt;width:617.95pt;z-index:251659264;v-text-anchor:middle;mso-width-relative:page;mso-height-relative:page;" fillcolor="#FFFFFF [3212]" filled="t" stroked="f" coordsize="21600,21600" o:gfxdata="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dg2TNwAAAAPAQAADwAAAAAAAAABACAAAAAiAAAA&#10;ZHJzL2Rvd25yZXYueG1sUEsBAhQAFAAAAAgAh07iQOvscKh1AgAA1g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7C3E9F"/>
    <w:rsid w:val="01894E35"/>
    <w:rsid w:val="02087E7F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DE3E15"/>
    <w:rsid w:val="04E36635"/>
    <w:rsid w:val="04FA0007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70C27FF"/>
    <w:rsid w:val="072703BD"/>
    <w:rsid w:val="073D5688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B36064"/>
    <w:rsid w:val="0A273913"/>
    <w:rsid w:val="0A476236"/>
    <w:rsid w:val="0A4A640F"/>
    <w:rsid w:val="0A5F0CEF"/>
    <w:rsid w:val="0ABA7A74"/>
    <w:rsid w:val="0AC10BA3"/>
    <w:rsid w:val="0AC60DB6"/>
    <w:rsid w:val="0AC6218B"/>
    <w:rsid w:val="0AD05B39"/>
    <w:rsid w:val="0B1F59B1"/>
    <w:rsid w:val="0B492593"/>
    <w:rsid w:val="0B6F6730"/>
    <w:rsid w:val="0B9D6D47"/>
    <w:rsid w:val="0BA61BD1"/>
    <w:rsid w:val="0BB352C1"/>
    <w:rsid w:val="0BC66F88"/>
    <w:rsid w:val="0BCA19BA"/>
    <w:rsid w:val="0BCF26B0"/>
    <w:rsid w:val="0C653676"/>
    <w:rsid w:val="0C6725E8"/>
    <w:rsid w:val="0C851D03"/>
    <w:rsid w:val="0CAC4B4C"/>
    <w:rsid w:val="0CCE2B10"/>
    <w:rsid w:val="0CFA5AB9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2724C7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7056A6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8F06DF"/>
    <w:rsid w:val="17A85055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14C76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3434A5"/>
    <w:rsid w:val="1E5F7418"/>
    <w:rsid w:val="1E70600C"/>
    <w:rsid w:val="1EBC1EF4"/>
    <w:rsid w:val="1EBC2096"/>
    <w:rsid w:val="1EBC2834"/>
    <w:rsid w:val="1ED41662"/>
    <w:rsid w:val="1F2A443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0E16BEE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6A6377"/>
    <w:rsid w:val="25A1630B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3E17AC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937A47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7D5F2D"/>
    <w:rsid w:val="2BD273E5"/>
    <w:rsid w:val="2BD7295A"/>
    <w:rsid w:val="2BEF06F8"/>
    <w:rsid w:val="2C10394A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B51C2F"/>
    <w:rsid w:val="2FC57D55"/>
    <w:rsid w:val="30013F99"/>
    <w:rsid w:val="301C491F"/>
    <w:rsid w:val="301F663B"/>
    <w:rsid w:val="30C80FB3"/>
    <w:rsid w:val="30EF2188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264AC0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4DE7510"/>
    <w:rsid w:val="34FE49DC"/>
    <w:rsid w:val="35040C78"/>
    <w:rsid w:val="35692BC1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A25B2"/>
    <w:rsid w:val="384F7445"/>
    <w:rsid w:val="385F0C77"/>
    <w:rsid w:val="3879584B"/>
    <w:rsid w:val="38A67788"/>
    <w:rsid w:val="38FF429D"/>
    <w:rsid w:val="392A2DC2"/>
    <w:rsid w:val="392C0473"/>
    <w:rsid w:val="39330E4B"/>
    <w:rsid w:val="396C17B1"/>
    <w:rsid w:val="398306DC"/>
    <w:rsid w:val="39984745"/>
    <w:rsid w:val="39B462C9"/>
    <w:rsid w:val="39BA50A4"/>
    <w:rsid w:val="3A140BA9"/>
    <w:rsid w:val="3A2D3996"/>
    <w:rsid w:val="3A3B195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C037A1A"/>
    <w:rsid w:val="3C16713A"/>
    <w:rsid w:val="3C2454C2"/>
    <w:rsid w:val="3C375B96"/>
    <w:rsid w:val="3C533B74"/>
    <w:rsid w:val="3C5A6A9C"/>
    <w:rsid w:val="3C8E1505"/>
    <w:rsid w:val="3CB93D65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1909CB"/>
    <w:rsid w:val="3F2F43FB"/>
    <w:rsid w:val="3F4674F1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D6397F"/>
    <w:rsid w:val="423945A1"/>
    <w:rsid w:val="423B4745"/>
    <w:rsid w:val="423C1A41"/>
    <w:rsid w:val="424C757B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88793B"/>
    <w:rsid w:val="468D25D9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312839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46C92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123189"/>
    <w:rsid w:val="4E323AFF"/>
    <w:rsid w:val="4E3C1A0A"/>
    <w:rsid w:val="4E586B9F"/>
    <w:rsid w:val="4E777A24"/>
    <w:rsid w:val="4EAE77CF"/>
    <w:rsid w:val="4F250EBF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2B4A59"/>
    <w:rsid w:val="522D1A84"/>
    <w:rsid w:val="52547F2A"/>
    <w:rsid w:val="525C74AD"/>
    <w:rsid w:val="52AC7F99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EE51A9"/>
    <w:rsid w:val="54FE4287"/>
    <w:rsid w:val="551377CC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DA0A8A"/>
    <w:rsid w:val="5DFB1B8B"/>
    <w:rsid w:val="5E147D54"/>
    <w:rsid w:val="5E2A4A80"/>
    <w:rsid w:val="5E597D54"/>
    <w:rsid w:val="5E7F4605"/>
    <w:rsid w:val="5E831AA7"/>
    <w:rsid w:val="5EA217F0"/>
    <w:rsid w:val="5EE60739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0113A0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4B280B"/>
    <w:rsid w:val="65681BDD"/>
    <w:rsid w:val="659A71EE"/>
    <w:rsid w:val="65A44FB7"/>
    <w:rsid w:val="65C5024C"/>
    <w:rsid w:val="65F83720"/>
    <w:rsid w:val="662329DD"/>
    <w:rsid w:val="66A31EBB"/>
    <w:rsid w:val="66E12268"/>
    <w:rsid w:val="675B7BA5"/>
    <w:rsid w:val="67A15CBA"/>
    <w:rsid w:val="67D71200"/>
    <w:rsid w:val="67FB76EA"/>
    <w:rsid w:val="685F0A6E"/>
    <w:rsid w:val="6873416A"/>
    <w:rsid w:val="68AA7B28"/>
    <w:rsid w:val="68C356C6"/>
    <w:rsid w:val="68C92469"/>
    <w:rsid w:val="68CB4C46"/>
    <w:rsid w:val="68CE2F67"/>
    <w:rsid w:val="69067B6A"/>
    <w:rsid w:val="69877F2E"/>
    <w:rsid w:val="69F1312B"/>
    <w:rsid w:val="6A0E672A"/>
    <w:rsid w:val="6A3604BF"/>
    <w:rsid w:val="6A5E14D2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A10E4D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2E1E4E"/>
    <w:rsid w:val="768A4D12"/>
    <w:rsid w:val="76B7771F"/>
    <w:rsid w:val="76B93930"/>
    <w:rsid w:val="76DD44DD"/>
    <w:rsid w:val="772F60A3"/>
    <w:rsid w:val="777F15FD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D54BB9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C133E27"/>
    <w:rsid w:val="7C213B15"/>
    <w:rsid w:val="7C550A5C"/>
    <w:rsid w:val="7C730D9C"/>
    <w:rsid w:val="7C766462"/>
    <w:rsid w:val="7CED5FAC"/>
    <w:rsid w:val="7D0079C6"/>
    <w:rsid w:val="7D314A17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163B57"/>
    <w:rsid w:val="7F196982"/>
    <w:rsid w:val="7F266B17"/>
    <w:rsid w:val="7F267E0B"/>
    <w:rsid w:val="7F326A0F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v1.0_mb_x/CENvOo6jg+TQ6/E4/35A==</vt:lpwstr>
  </property>
  <property fmtid="{D5CDD505-2E9C-101B-9397-08002B2CF9AE}" pid="5" name="ICV">
    <vt:lpwstr>DDC3FBF983584A6B967A360F370F4298</vt:lpwstr>
  </property>
</Properties>
</file>