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472440</wp:posOffset>
                </wp:positionV>
                <wp:extent cx="1683385" cy="387985"/>
                <wp:effectExtent l="0" t="0" r="0" b="0"/>
                <wp:wrapNone/>
                <wp:docPr id="4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435" y="1156335"/>
                          <a:ext cx="168338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55.95pt;margin-top:37.2pt;height:30.55pt;width:132.55pt;z-index:251675648;mso-width-relative:page;mso-height-relative:page;" filled="f" stroked="f" coordsize="21600,21600" o:gfxdata="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awrCO3AAAAAsBAAAPAAAAAAAA&#10;AAEAIAAAACIAAABkcnMvZG93bnJldi54bWxQSwECFAAUAAAACACHTuJAy1//x0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-177800</wp:posOffset>
                </wp:positionV>
                <wp:extent cx="1339215" cy="597535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770" y="467995"/>
                          <a:ext cx="1339215" cy="597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4.9pt;margin-top:-14pt;height:47.05pt;width:105.45pt;z-index:251674624;mso-width-relative:page;mso-height-relative:page;" filled="f" stroked="f" coordsize="21600,21600" o:gfxdata="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y8iyp2gAAAAsBAAAPAAAAAAAAAAEA&#10;IAAAACIAAABkcnMvZG93bnJldi54bWxQSwECFAAUAAAACACHTuJAZxeWQEYCAABx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-307975</wp:posOffset>
                </wp:positionV>
                <wp:extent cx="2231390" cy="151257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512570"/>
                          <a:chOff x="5415" y="1082"/>
                          <a:chExt cx="3514" cy="2382"/>
                        </a:xfrm>
                      </wpg:grpSpPr>
                      <wps:wsp>
                        <wps:cNvPr id="14" name="文本框 87"/>
                        <wps:cNvSpPr txBox="1"/>
                        <wps:spPr>
                          <a:xfrm>
                            <a:off x="5691" y="1082"/>
                            <a:ext cx="3239" cy="23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出生年日：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1998-10-03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130-1300-0000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"mailto:123456@qq.com"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docer@qq.com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最高学历：学士学位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360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1F4E79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圆角矩形 6"/>
                        <wps:cNvSpPr/>
                        <wps:spPr>
                          <a:xfrm>
                            <a:off x="5415" y="2809"/>
                            <a:ext cx="259" cy="259"/>
                          </a:xfrm>
                          <a:prstGeom prst="rect">
                            <a:avLst/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圆角矩形 16"/>
                        <wps:cNvSpPr/>
                        <wps:spPr>
                          <a:xfrm>
                            <a:off x="5415" y="1750"/>
                            <a:ext cx="259" cy="259"/>
                          </a:xfrm>
                          <a:prstGeom prst="rect">
                            <a:avLst/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任意多边形 20"/>
                        <wps:cNvSpPr>
                          <a:spLocks noChangeAspect="1"/>
                        </wps:cNvSpPr>
                        <wps:spPr>
                          <a:xfrm>
                            <a:off x="5462" y="1802"/>
                            <a:ext cx="155" cy="15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2" name="圆角矩形 20"/>
                        <wps:cNvSpPr/>
                        <wps:spPr>
                          <a:xfrm>
                            <a:off x="5415" y="2288"/>
                            <a:ext cx="259" cy="259"/>
                          </a:xfrm>
                          <a:prstGeom prst="rect">
                            <a:avLst/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5465" y="2358"/>
                            <a:ext cx="156" cy="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56" name="圆角矩形 1"/>
                        <wps:cNvSpPr/>
                        <wps:spPr>
                          <a:xfrm>
                            <a:off x="5415" y="1230"/>
                            <a:ext cx="259" cy="259"/>
                          </a:xfrm>
                          <a:prstGeom prst="rect">
                            <a:avLst/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任意多边形 11"/>
                        <wps:cNvSpPr>
                          <a:spLocks noChangeAspect="1"/>
                        </wps:cNvSpPr>
                        <wps:spPr>
                          <a:xfrm>
                            <a:off x="5459" y="1277"/>
                            <a:ext cx="168" cy="1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7633" y="0"/>
                              </a:cxn>
                              <a:cxn ang="0">
                                <a:pos x="0" y="108266"/>
                              </a:cxn>
                              <a:cxn ang="0">
                                <a:pos x="107633" y="215900"/>
                              </a:cxn>
                              <a:cxn ang="0">
                                <a:pos x="215900" y="108266"/>
                              </a:cxn>
                              <a:cxn ang="0">
                                <a:pos x="107633" y="0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5195" y="108266"/>
                              </a:cxn>
                              <a:cxn ang="0">
                                <a:pos x="107633" y="15828"/>
                              </a:cxn>
                              <a:cxn ang="0">
                                <a:pos x="200071" y="108266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07633" y="108266"/>
                              </a:cxn>
                              <a:cxn ang="0">
                                <a:pos x="107633" y="54449"/>
                              </a:cxn>
                              <a:cxn ang="0">
                                <a:pos x="100035" y="46219"/>
                              </a:cxn>
                              <a:cxn ang="0">
                                <a:pos x="92438" y="54449"/>
                              </a:cxn>
                              <a:cxn ang="0">
                                <a:pos x="92438" y="115864"/>
                              </a:cxn>
                              <a:cxn ang="0">
                                <a:pos x="100035" y="123461"/>
                              </a:cxn>
                              <a:cxn ang="0">
                                <a:pos x="146254" y="123461"/>
                              </a:cxn>
                              <a:cxn ang="0">
                                <a:pos x="153852" y="11586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</a:cxnLst>
                            <a:pathLst>
                              <a:path w="341" h="341">
                                <a:moveTo>
                                  <a:pt x="170" y="0"/>
                                </a:moveTo>
                                <a:cubicBezTo>
                                  <a:pt x="76" y="0"/>
                                  <a:pt x="0" y="77"/>
                                  <a:pt x="0" y="171"/>
                                </a:cubicBezTo>
                                <a:cubicBezTo>
                                  <a:pt x="0" y="265"/>
                                  <a:pt x="76" y="341"/>
                                  <a:pt x="170" y="341"/>
                                </a:cubicBezTo>
                                <a:cubicBezTo>
                                  <a:pt x="264" y="341"/>
                                  <a:pt x="341" y="265"/>
                                  <a:pt x="341" y="171"/>
                                </a:cubicBezTo>
                                <a:cubicBezTo>
                                  <a:pt x="341" y="77"/>
                                  <a:pt x="264" y="0"/>
                                  <a:pt x="170" y="0"/>
                                </a:cubicBezTo>
                                <a:close/>
                                <a:moveTo>
                                  <a:pt x="170" y="317"/>
                                </a:moveTo>
                                <a:cubicBezTo>
                                  <a:pt x="90" y="317"/>
                                  <a:pt x="24" y="251"/>
                                  <a:pt x="24" y="171"/>
                                </a:cubicBezTo>
                                <a:cubicBezTo>
                                  <a:pt x="24" y="90"/>
                                  <a:pt x="90" y="25"/>
                                  <a:pt x="170" y="25"/>
                                </a:cubicBezTo>
                                <a:cubicBezTo>
                                  <a:pt x="251" y="25"/>
                                  <a:pt x="316" y="90"/>
                                  <a:pt x="316" y="171"/>
                                </a:cubicBezTo>
                                <a:cubicBezTo>
                                  <a:pt x="316" y="251"/>
                                  <a:pt x="251" y="317"/>
                                  <a:pt x="170" y="317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170" y="171"/>
                                  <a:pt x="170" y="171"/>
                                  <a:pt x="170" y="171"/>
                                </a:cubicBezTo>
                                <a:cubicBezTo>
                                  <a:pt x="170" y="86"/>
                                  <a:pt x="170" y="86"/>
                                  <a:pt x="170" y="86"/>
                                </a:cubicBezTo>
                                <a:cubicBezTo>
                                  <a:pt x="170" y="79"/>
                                  <a:pt x="165" y="73"/>
                                  <a:pt x="158" y="73"/>
                                </a:cubicBezTo>
                                <a:cubicBezTo>
                                  <a:pt x="151" y="73"/>
                                  <a:pt x="146" y="79"/>
                                  <a:pt x="146" y="86"/>
                                </a:cubicBezTo>
                                <a:cubicBezTo>
                                  <a:pt x="146" y="183"/>
                                  <a:pt x="146" y="183"/>
                                  <a:pt x="146" y="183"/>
                                </a:cubicBezTo>
                                <a:cubicBezTo>
                                  <a:pt x="146" y="190"/>
                                  <a:pt x="151" y="195"/>
                                  <a:pt x="158" y="195"/>
                                </a:cubicBezTo>
                                <a:cubicBezTo>
                                  <a:pt x="231" y="195"/>
                                  <a:pt x="231" y="195"/>
                                  <a:pt x="231" y="195"/>
                                </a:cubicBezTo>
                                <a:cubicBezTo>
                                  <a:pt x="238" y="195"/>
                                  <a:pt x="243" y="190"/>
                                  <a:pt x="243" y="183"/>
                                </a:cubicBezTo>
                                <a:cubicBezTo>
                                  <a:pt x="243" y="176"/>
                                  <a:pt x="238" y="171"/>
                                  <a:pt x="231" y="171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231" y="171"/>
                                  <a:pt x="231" y="171"/>
                                  <a:pt x="231" y="17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任意多边形 44"/>
                        <wps:cNvSpPr>
                          <a:spLocks noChangeAspect="1"/>
                        </wps:cNvSpPr>
                        <wps:spPr>
                          <a:xfrm>
                            <a:off x="5451" y="2873"/>
                            <a:ext cx="186" cy="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6.6pt;margin-top:-24.25pt;height:119.1pt;width:175.7pt;z-index:251681792;mso-width-relative:page;mso-height-relative:page;" coordorigin="5415,1082" coordsize="3514,2382" o:gfxdata="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">
                <o:lock v:ext="edit" aspectratio="f"/>
                <v:shape id="文本框 87" o:spid="_x0000_s1026" o:spt="202" type="#_x0000_t202" style="position:absolute;left:5691;top:1082;height:2383;width:3239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36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出生年日：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1998-10-03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36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130-1300-0000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36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instrText xml:space="preserve"> HYPERLINK "mailto:123456@qq.com"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docer@qq.com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36" w:lineRule="auto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最高学历：学士学位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360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1F4E79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圆角矩形 6" o:spid="_x0000_s1026" o:spt="1" style="position:absolute;left:5415;top:2809;height:259;width:259;v-text-anchor:middle;" fillcolor="#00ADBB" filled="t" stroked="f" coordsize="21600,21600" o:gfxdata="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5Ie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圆角矩形 16" o:spid="_x0000_s1026" o:spt="1" style="position:absolute;left:5415;top:1750;height:259;width:259;v-text-anchor:middle;" fillcolor="#00ADBB" filled="t" stroked="f" coordsize="21600,21600" o:gfxdata="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NX0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5462;top:1802;height:157;width:155;" fillcolor="#FFFFFF [3212]" filled="t" stroked="f" coordsize="60,60" o:gfxdata="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Bp+PugAAANsA&#10;AAAPAAAAAAAAAAEAIAAAACIAAABkcnMvZG93bnJldi54bWxQSwECFAAUAAAACACHTuJAMy8FnjsA&#10;AAA5AAAAEAAAAAAAAAABACAAAAAJAQAAZHJzL3NoYXBleG1sLnhtbFBLBQYAAAAABgAGAFsBAACz&#10;AwAAAAA=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rect id="圆角矩形 20" o:spid="_x0000_s1026" o:spt="1" style="position:absolute;left:5415;top:2288;height:259;width:259;v-text-anchor:middle;" fillcolor="#00ADBB" filled="t" stroked="f" coordsize="21600,21600" o:gfxdata="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7tU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21" o:spid="_x0000_s1026" o:spt="100" style="position:absolute;left:5465;top:2358;flip:x;height:120;width:156;" fillcolor="#FFFFFF [3212]" filled="t" stroked="f" coordsize="302,208" o:gfxdata="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pgxougAAANsA&#10;AAAPAAAAAAAAAAEAIAAAACIAAABkcnMvZG93bnJldi54bWxQSwECFAAUAAAACACHTuJAMy8FnjsA&#10;AAA5AAAAEAAAAAAAAAABACAAAAAJAQAAZHJzL3NoYXBleG1sLnhtbFBLBQYAAAAABgAGAFsBAACz&#10;AwAAAAA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圆角矩形 1" o:spid="_x0000_s1026" o:spt="1" style="position:absolute;left:5415;top:1230;height:259;width:259;v-text-anchor:middle;" fillcolor="#00ADBB" filled="t" stroked="f" coordsize="21600,21600" o:gfxdata="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B+t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11" o:spid="_x0000_s1026" o:spt="100" style="position:absolute;left:5459;top:1277;height:168;width:168;" fillcolor="#FFFFFF [3212]" filled="t" stroked="f" coordsize="341,341" o:gfxdata="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QZLq5AAAA2wAA&#10;AA8AAAAAAAAAAQAgAAAAIgAAAGRycy9kb3ducmV2LnhtbFBLAQIUABQAAAAIAIdO4kAzLwWeOwAA&#10;ADkAAAAQAAAAAAAAAAEAIAAAAAgBAABkcnMvc2hhcGV4bWwueG1sUEsFBgAAAAAGAAYAWwEAALID&#10;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44" o:spid="_x0000_s1026" o:spt="100" style="position:absolute;left:5451;top:2873;height:143;width:186;" fillcolor="#FFFFFF [3212]" filled="t" stroked="f" coordsize="263,184" o:gfxdata="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XwPq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4909185</wp:posOffset>
            </wp:positionH>
            <wp:positionV relativeFrom="paragraph">
              <wp:posOffset>-223520</wp:posOffset>
            </wp:positionV>
            <wp:extent cx="982980" cy="1183640"/>
            <wp:effectExtent l="12700" t="12700" r="17780" b="15240"/>
            <wp:wrapNone/>
            <wp:docPr id="63" name="图片 6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18364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-1465580</wp:posOffset>
                </wp:positionH>
                <wp:positionV relativeFrom="paragraph">
                  <wp:posOffset>-1216660</wp:posOffset>
                </wp:positionV>
                <wp:extent cx="8273415" cy="762000"/>
                <wp:effectExtent l="0" t="0" r="1333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8273415" cy="762000"/>
                          <a:chOff x="4676" y="16384"/>
                          <a:chExt cx="13029" cy="1200"/>
                        </a:xfrm>
                      </wpg:grpSpPr>
                      <wps:wsp>
                        <wps:cNvPr id="13" name="矩形 7"/>
                        <wps:cNvSpPr/>
                        <wps:spPr>
                          <a:xfrm>
                            <a:off x="4676" y="16692"/>
                            <a:ext cx="9878" cy="578"/>
                          </a:xfrm>
                          <a:prstGeom prst="rect">
                            <a:avLst/>
                          </a:prstGeom>
                          <a:solidFill>
                            <a:srgbClr val="A9D7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平行四边形 3"/>
                        <wps:cNvSpPr/>
                        <wps:spPr>
                          <a:xfrm>
                            <a:off x="13805" y="16384"/>
                            <a:ext cx="3300" cy="1200"/>
                          </a:xfrm>
                          <a:prstGeom prst="parallelogram">
                            <a:avLst>
                              <a:gd name="adj" fmla="val 46416"/>
                            </a:avLst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平行四边形 2"/>
                        <wps:cNvSpPr/>
                        <wps:spPr>
                          <a:xfrm>
                            <a:off x="14405" y="16384"/>
                            <a:ext cx="3300" cy="1200"/>
                          </a:xfrm>
                          <a:prstGeom prst="parallelogram">
                            <a:avLst>
                              <a:gd name="adj" fmla="val 46416"/>
                            </a:avLst>
                          </a:prstGeom>
                          <a:solidFill>
                            <a:srgbClr val="0A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6"/>
                        <wps:cNvSpPr/>
                        <wps:spPr>
                          <a:xfrm>
                            <a:off x="4676" y="16858"/>
                            <a:ext cx="9878" cy="578"/>
                          </a:xfrm>
                          <a:prstGeom prst="rect">
                            <a:avLst/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115.4pt;margin-top:-95.8pt;height:60pt;width:651.45pt;z-index:251682816;mso-width-relative:page;mso-height-relative:page;" coordorigin="4676,16384" coordsize="13029,1200" o:gfxdata="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AY&#10;ph6Y3AAAAA4BAAAPAAAAAAAAAAEAIAAAACIAAABkcnMvZG93bnJldi54bWxQSwECFAAUAAAACACH&#10;TuJA5b7pG68DAABiDwAADgAAAAAAAAABACAAAAArAQAAZHJzL2Uyb0RvYy54bWxQSwUGAAAAAAYA&#10;BgBZAQAATAcAAAAA&#10;">
                <o:lock v:ext="edit" aspectratio="f"/>
                <v:rect id="矩形 7" o:spid="_x0000_s1026" o:spt="1" style="position:absolute;left:4676;top:16692;height:578;width:9878;v-text-anchor:middle;" fillcolor="#A9D7DD" filled="t" stroked="f" coordsize="21600,21600" o:gfxdata="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cT2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平行四边形 3" o:spid="_x0000_s1026" o:spt="7" type="#_x0000_t7" style="position:absolute;left:13805;top:16384;height:1200;width:3300;v-text-anchor:middle;" fillcolor="#00ADBB" filled="t" stroked="f" coordsize="21600,21600" o:gfxdata="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5ejugAAANsA&#10;AAAPAAAAAAAAAAEAIAAAACIAAABkcnMvZG93bnJldi54bWxQSwECFAAUAAAACACHTuJAMy8FnjsA&#10;AAA5AAAAEAAAAAAAAAABACAAAAAJAQAAZHJzL3NoYXBleG1sLnhtbFBLBQYAAAAABgAGAFsBAACz&#10;AwAAAAA=&#10;" adj="364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2" o:spid="_x0000_s1026" o:spt="7" type="#_x0000_t7" style="position:absolute;left:14405;top:16384;height:1200;width:3300;v-text-anchor:middle;" fillcolor="#0A0000" filled="t" stroked="f" coordsize="21600,21600" o:gfxdata="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P4NQugAAANsA&#10;AAAPAAAAAAAAAAEAIAAAACIAAABkcnMvZG93bnJldi54bWxQSwECFAAUAAAACACHTuJAMy8FnjsA&#10;AAA5AAAAEAAAAAAAAAABACAAAAAJAQAAZHJzL3NoYXBleG1sLnhtbFBLBQYAAAAABgAGAFsBAACz&#10;AwAAAAA=&#10;" adj="364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6" o:spid="_x0000_s1026" o:spt="1" style="position:absolute;left:4676;top:16858;height:578;width:9878;v-text-anchor:middle;" fillcolor="#00ADBB" filled="t" stroked="f" coordsize="21600,21600" o:gfxdata="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2oQB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-1465580</wp:posOffset>
                </wp:positionH>
                <wp:positionV relativeFrom="paragraph">
                  <wp:posOffset>9309735</wp:posOffset>
                </wp:positionV>
                <wp:extent cx="8273415" cy="762000"/>
                <wp:effectExtent l="0" t="0" r="1333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3415" cy="762000"/>
                          <a:chOff x="4676" y="16384"/>
                          <a:chExt cx="13029" cy="120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4676" y="16692"/>
                            <a:ext cx="9878" cy="578"/>
                          </a:xfrm>
                          <a:prstGeom prst="rect">
                            <a:avLst/>
                          </a:prstGeom>
                          <a:solidFill>
                            <a:srgbClr val="A9D7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>
                            <a:off x="13805" y="16384"/>
                            <a:ext cx="3300" cy="1200"/>
                          </a:xfrm>
                          <a:prstGeom prst="parallelogram">
                            <a:avLst>
                              <a:gd name="adj" fmla="val 46416"/>
                            </a:avLst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>
                            <a:off x="14405" y="16384"/>
                            <a:ext cx="3300" cy="1200"/>
                          </a:xfrm>
                          <a:prstGeom prst="parallelogram">
                            <a:avLst>
                              <a:gd name="adj" fmla="val 46416"/>
                            </a:avLst>
                          </a:prstGeom>
                          <a:solidFill>
                            <a:srgbClr val="0A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676" y="16858"/>
                            <a:ext cx="9878" cy="578"/>
                          </a:xfrm>
                          <a:prstGeom prst="rect">
                            <a:avLst/>
                          </a:prstGeom>
                          <a:solidFill>
                            <a:srgbClr val="00ADB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5.4pt;margin-top:733.05pt;height:60pt;width:651.45pt;z-index:251683840;mso-width-relative:page;mso-height-relative:page;" coordorigin="4676,16384" coordsize="13029,1200" o:gfxdata="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Sb0r/dwA&#10;AAAPAQAADwAAAAAAAAABACAAAAAiAAAAZHJzL2Rvd25yZXYueG1sUEsBAhQAFAAAAAgAh07iQHxX&#10;OF+qAwAASg8AAA4AAAAAAAAAAQAgAAAAKwEAAGRycy9lMm9Eb2MueG1sUEsFBgAAAAAGAAYAWQEA&#10;AEcHAAAAAA==&#10;">
                <o:lock v:ext="edit" aspectratio="f"/>
                <v:rect id="_x0000_s1026" o:spid="_x0000_s1026" o:spt="1" style="position:absolute;left:4676;top:16692;height:578;width:9878;v-text-anchor:middle;" fillcolor="#A9D7DD" filled="t" stroked="f" coordsize="21600,21600" o:gfxdata="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A2o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7" type="#_x0000_t7" style="position:absolute;left:13805;top:16384;height:1200;width:3300;v-text-anchor:middle;" fillcolor="#00ADBB" filled="t" stroked="f" coordsize="21600,21600" o:gfxdata="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tk4W8AAAA&#10;2gAAAA8AAAAAAAAAAQAgAAAAIgAAAGRycy9kb3ducmV2LnhtbFBLAQIUABQAAAAIAIdO4kAzLwWe&#10;OwAAADkAAAAQAAAAAAAAAAEAIAAAAAsBAABkcnMvc2hhcGV4bWwueG1sUEsFBgAAAAAGAAYAWwEA&#10;ALUDAAAAAA==&#10;" adj="364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14405;top:16384;height:1200;width:3300;v-text-anchor:middle;" fillcolor="#0A0000" filled="t" stroked="f" coordsize="21600,21600" o:gfxdata="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Yh+u8AAAA&#10;2gAAAA8AAAAAAAAAAQAgAAAAIgAAAGRycy9kb3ducmV2LnhtbFBLAQIUABQAAAAIAIdO4kAzLwWe&#10;OwAAADkAAAAQAAAAAAAAAAEAIAAAAAsBAABkcnMvc2hhcGV4bWwueG1sUEsFBgAAAAAGAAYAWwEA&#10;ALUDAAAAAA==&#10;" adj="3646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4676;top:16858;height:578;width:9878;v-text-anchor:middle;" fillcolor="#00ADBB" filled="t" stroked="f" coordsize="21600,21600" o:gfxdata="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MHs2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8380095</wp:posOffset>
                </wp:positionV>
                <wp:extent cx="1731645" cy="28575"/>
                <wp:effectExtent l="0" t="0" r="1905" b="9525"/>
                <wp:wrapNone/>
                <wp:docPr id="3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9294495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00AD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1.3pt;margin-top:659.85pt;height:2.25pt;width:136.35pt;z-index:251677696;v-text-anchor:middle;mso-width-relative:page;mso-height-relative:page;" fillcolor="#00ADBB" filled="t" stroked="f" coordsize="21600,21600" o:gfxdata="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NUIRg2wAAAA4BAAAPAAAAAAAAAAEAIAAA&#10;ACIAAABkcnMvZG93bnJldi54bWxQSwECFAAUAAAACACHTuJAIW0MxnsCAADXBAAADgAAAAAAAAAB&#10;ACAAAAAq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8394065</wp:posOffset>
                </wp:positionV>
                <wp:extent cx="6621145" cy="0"/>
                <wp:effectExtent l="0" t="0" r="0" b="0"/>
                <wp:wrapNone/>
                <wp:docPr id="35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9308465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51.05pt;margin-top:660.95pt;height:0pt;width:521.35pt;z-index:251676672;mso-width-relative:page;mso-height-relative:page;" filled="f" stroked="t" coordsize="21600,21600" o:gfxdata="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FiHofZAAAADgEAAA8AAAAAAAAAAQAgAAAAIgAAAGRy&#10;cy9kb3ducmV2LnhtbFBLAQIUABQAAAAIAIdO4kDBRmfbBAIAAOADAAAOAAAAAAAAAAEAIAAAACgB&#10;AABkcnMvZTJvRG9jLnhtbFBLBQYAAAAABgAGAFkBAACe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6218555</wp:posOffset>
                </wp:positionV>
                <wp:extent cx="1731645" cy="28575"/>
                <wp:effectExtent l="0" t="0" r="1905" b="9525"/>
                <wp:wrapNone/>
                <wp:docPr id="3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7132955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00AD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1.3pt;margin-top:489.65pt;height:2.25pt;width:136.35pt;z-index:251681792;v-text-anchor:middle;mso-width-relative:page;mso-height-relative:page;" fillcolor="#00ADBB" filled="t" stroked="f" coordsize="21600,21600" o:gfxdata="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05Hl7bAAAADAEAAA8AAAAAAAAAAQAgAAAA&#10;IgAAAGRycy9kb3ducmV2LnhtbFBLAQIUABQAAAAIAIdO4kDkPhSfegIAANc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6232525</wp:posOffset>
                </wp:positionV>
                <wp:extent cx="6621145" cy="0"/>
                <wp:effectExtent l="0" t="0" r="0" b="0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7146925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51.05pt;margin-top:490.75pt;height:0pt;width:521.35pt;z-index:251680768;mso-width-relative:page;mso-height-relative:page;" filled="f" stroked="t" coordsize="21600,21600" o:gfxdata="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1smKX2QAAAAwBAAAPAAAAAAAAAAEAIAAAACIAAABk&#10;cnMvZG93bnJldi54bWxQSwECFAAUAAAACACHTuJA4iVAZAUCAADgAwAADgAAAAAAAAABACAAAAAo&#10;AQAAZHJzL2Uyb0RvYy54bWxQSwUGAAAAAAYABgBZAQAAnw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3613150</wp:posOffset>
                </wp:positionV>
                <wp:extent cx="1731645" cy="28575"/>
                <wp:effectExtent l="0" t="0" r="1905" b="9525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4527550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00AD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-51.3pt;margin-top:284.5pt;height:2.25pt;width:136.35pt;z-index:251673600;v-text-anchor:middle;mso-width-relative:page;mso-height-relative:page;" fillcolor="#00ADBB" filled="t" stroked="f" coordsize="21600,21600" o:gfxdata="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VZdh+2gAAAAwBAAAPAAAAAAAAAAEAIAAAACIAAABk&#10;cnMvZG93bnJldi54bWxQSwECFAAUAAAACACHTuJAx05HbnYCAADXBA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3627120</wp:posOffset>
                </wp:positionV>
                <wp:extent cx="6621145" cy="0"/>
                <wp:effectExtent l="0" t="0" r="0" b="0"/>
                <wp:wrapNone/>
                <wp:docPr id="23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4541520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51.05pt;margin-top:285.6pt;height:0pt;width:521.35pt;z-index:251672576;mso-width-relative:page;mso-height-relative:page;" filled="f" stroked="t" coordsize="21600,21600" o:gfxdata="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rLfsHZAAAADAEAAA8AAAAAAAAAAQAgAAAAIgAAAGRy&#10;cy9kb3ducmV2LnhtbFBLAQIUABQAAAAIAIdO4kBKLlpLBAIAAOADAAAOAAAAAAAAAAEAIAAAACgB&#10;AABkcnMvZTJvRG9jLnhtbFBLBQYAAAAABgAGAFkBAACeBQAAAAA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1564640</wp:posOffset>
                </wp:positionV>
                <wp:extent cx="1731645" cy="28575"/>
                <wp:effectExtent l="0" t="0" r="190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490" y="2479040"/>
                          <a:ext cx="1731645" cy="28575"/>
                        </a:xfrm>
                        <a:prstGeom prst="rect">
                          <a:avLst/>
                        </a:prstGeom>
                        <a:solidFill>
                          <a:srgbClr val="00ADB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3pt;margin-top:123.2pt;height:2.25pt;width:136.35pt;z-index:251679744;v-text-anchor:middle;mso-width-relative:page;mso-height-relative:page;" fillcolor="#00ADBB" filled="t" stroked="f" coordsize="21600,21600" o:gfxdata="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FsuAY2wAAAAwBAAAPAAAAAAAAAAEAIAAAACIA&#10;AABkcnMvZG93bnJldi54bWxQSwECFAAUAAAACACHTuJA3SMAA3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1578610</wp:posOffset>
                </wp:positionV>
                <wp:extent cx="662114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2493010"/>
                          <a:ext cx="66211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05pt;margin-top:124.3pt;height:0pt;width:521.35pt;z-index:251678720;mso-width-relative:page;mso-height-relative:page;" filled="f" stroked="t" coordsize="21600,21600" o:gfxdata="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Clxs9kAAAAMAQAADwAAAAAAAAABACAAAAAiAAAAZHJz&#10;L2Rvd25yZXYueG1sUEsBAhQAFAAAAAgAh07iQIWubeoDAgAA3wMAAA4AAAAAAAAAAQAgAAAAKAEA&#10;AGRycy9lMm9Eb2MueG1sUEsFBgAAAAAGAAYAWQEAAJ0FAAAAAA==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3215640</wp:posOffset>
                </wp:positionV>
                <wp:extent cx="1128395" cy="50419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4130040"/>
                          <a:ext cx="112839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253.2pt;height:39.7pt;width:88.85pt;z-index:251671552;mso-width-relative:page;mso-height-relative:page;" filled="f" stroked="f" coordsize="21600,21600" o:gfxdata="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/LKEfaAAAACgEAAA8AAAAAAAAA&#10;AQAgAAAAIgAAAGRycy9kb3ducmV2LnhtbFBLAQIUABQAAAAIAIdO4kBudhAeSAIAAHQ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5793740</wp:posOffset>
                </wp:positionV>
                <wp:extent cx="812165" cy="4330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0640" y="6708140"/>
                          <a:ext cx="81216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456.2pt;height:34.1pt;width:63.95pt;z-index:251670528;mso-width-relative:page;mso-height-relative:page;" filled="f" stroked="f" coordsize="21600,21600" o:gfxdata="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mE7y9oAAAAKAQAADwAAAAAAAAAB&#10;ACAAAAAiAAAAZHJzL2Rvd25yZXYueG1sUEsBAhQAFAAAAAgAh07iQN0cKqxHAgAAcw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Campus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7966710</wp:posOffset>
                </wp:positionV>
                <wp:extent cx="883285" cy="41783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7305" y="8881110"/>
                          <a:ext cx="88328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627.3pt;height:32.9pt;width:69.55pt;z-index:251669504;mso-width-relative:page;mso-height-relative:page;" filled="f" stroked="f" coordsize="21600,21600" o:gfxdata="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zcgY7cAAAADAEAAA8AAAAA&#10;AAAAAQAgAAAAIgAAAGRycy9kb3ducmV2LnhtbFBLAQIUABQAAAAIAIdO4kAD2Wbo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1176020</wp:posOffset>
                </wp:positionV>
                <wp:extent cx="1021080" cy="48831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2090420"/>
                          <a:ext cx="102108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BFBFBF" w:themeColor="background1" w:themeShade="BF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92.6pt;height:38.45pt;width:80.4pt;z-index:251668480;mso-width-relative:page;mso-height-relative:page;" filled="f" stroked="f" coordsize="21600,21600" o:gfxdata="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3FvTN2QAAAAoBAAAPAAAAAAAAAAEA&#10;IAAAACIAAABkcnMvZG93bnJldi54bWxQSwECFAAUAAAACACHTuJAmfBaB0cCAAB0BAAADgAAAAAA&#10;AAABACAAAAAo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BFBFBF" w:themeColor="background1" w:themeShade="BF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1151255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655" y="206565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7.35pt;margin-top:90.65pt;height:34.3pt;width:74.1pt;z-index:251667456;mso-width-relative:page;mso-height-relative:page;" filled="f" stroked="f" coordsize="21600,21600" o:gfxdata="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pQuatwAAAALAQAADwAAAAAA&#10;AAABACAAAAAiAAAAZHJzL2Rvd25yZXYueG1sUEsBAhQAFAAAAAgAh07iQBlHpoxIAgAAc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5786755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3385" y="670115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7.45pt;margin-top:455.65pt;height:34.3pt;width:74.65pt;z-index:251666432;mso-width-relative:page;mso-height-relative:page;" filled="f" stroked="f" coordsize="21600,21600" o:gfxdata="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lZoi3QAAAAsBAAAPAAAA&#10;AAAAAAEAIAAAACIAAABkcnMvZG93bnJldi54bWxQSwECFAAUAAAACACHTuJAInuVPEkCAABy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-744855</wp:posOffset>
                </wp:positionH>
                <wp:positionV relativeFrom="paragraph">
                  <wp:posOffset>7949565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145" y="886396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8.65pt;margin-top:625.95pt;height:34.3pt;width:75.3pt;z-index:251665408;mso-width-relative:page;mso-height-relative:page;" filled="f" stroked="f" coordsize="21600,21600" o:gfxdata="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FTrNXcAAAADQEAAA8AAAAAAAAA&#10;AQAgAAAAIgAAAGRycy9kb3ducmV2LnhtbFBLAQIUABQAAAAIAIdO4kCNTGRORgIAAHI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3194685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085" y="4109085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8"/>
                                <w:szCs w:val="28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6.45pt;margin-top:251.55pt;height:34.3pt;width:72.6pt;z-index:251664384;mso-width-relative:page;mso-height-relative:page;" filled="f" stroked="f" coordsize="21600,21600" o:gfxdata="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mXXe3AAAAAsBAAAPAAAAAAAAAAEA&#10;IAAAACIAAABkcnMvZG93bnJldi54bWxQSwECFAAUAAAACACHTuJAOvAYe0QCAABx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8"/>
                          <w:szCs w:val="28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8455660</wp:posOffset>
                </wp:positionV>
                <wp:extent cx="6713855" cy="890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855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热情开朗，待人友好，为人诚实谦虚。四年大学生涯，让我各方面能力大大提高。工作勤奋，认真负责，能吃苦耐劳，尽职尽责，有耐心。具有亲和力，平易近人，善于与人沟通。学习刻苦认真，专业成绩优秀，名列前茅，连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3年获得校奖学金。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665.8pt;height:70.1pt;width:528.65pt;z-index:251663360;mso-width-relative:page;mso-height-relative:page;" filled="f" stroked="f" coordsize="21600,21600" o:gfxdata="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ngXdN4AAAAOAQAADwAAAAAAAAABACAAAAAi&#10;AAAAZHJzL2Rvd25yZXYueG1sUEsBAhQAFAAAAAgAh07iQLVbwlQ9AgAAZg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热情开朗，待人友好，为人诚实谦虚。四年大学生涯，让我各方面能力大大提高。工作勤奋，认真负责，能吃苦耐劳，尽职尽责，有耐心。具有亲和力，平易近人，善于与人沟通。学习刻苦认真，专业成绩优秀，名列前茅，连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3年获得校奖学金。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1696720</wp:posOffset>
                </wp:positionV>
                <wp:extent cx="6708775" cy="12680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775" cy="1268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2016年9月-2020年6月               毕业于中山大学             计算机科学与技术专业（本科）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模拟电子技术、数字逻辑、数字分析、计算机原理、微型计算机技术、计算机系统结构、计算机网络、高级语言、汇编语言、数据结构、操作系统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133.6pt;height:99.85pt;width:528.25pt;z-index:251659264;mso-width-relative:page;mso-height-relative:page;" filled="f" stroked="f" coordsize="21600,21600" o:gfxdata="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KyxHdAAAADAEAAA8AAAAAAAAAAQAgAAAAIgAA&#10;AGRycy9kb3ducmV2LnhtbFBLAQIUABQAAAAIAIdO4kAwmHip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2016年9月-2020年6月               毕业于中山大学             计算机科学与技术专业（本科）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模拟电子技术、数字逻辑、数字分析、计算机原理、微型计算机技术、计算机系统结构、计算机网络、高级语言、汇编语言、数据结构、操作系统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6324600</wp:posOffset>
                </wp:positionV>
                <wp:extent cx="6732270" cy="146431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270" cy="146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2017年3月-2020年6月               创建个人计算机工作室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研究PDF417进行信息编码原理，制作一个二维码编码系统，组织要编码的图书、期刊的数据，并用PDF417进行信息编码，为在图书馆中实现更高效的服务做准备。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完成情况：PC机上实现了二维码PDF417生成系统程序的成功运行。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498pt;height:115.3pt;width:530.1pt;z-index:251660288;mso-width-relative:page;mso-height-relative:page;" filled="f" stroked="f" coordsize="21600,21600" o:gfxdata="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pVwJ90AAAANAQAADwAAAAAAAAABACAAAAAi&#10;AAAAZHJzL2Rvd25yZXYueG1sUEsBAhQAFAAAAAgAh07iQGiaIyI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2017年3月-2020年6月               创建个人计算机工作室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研究PDF417进行信息编码原理，制作一个二维码编码系统，组织要编码的图书、期刊的数据，并用PDF417进行信息编码，为在图书馆中实现更高效的服务做准备。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完成情况：PC机上实现了二维码PDF417生成系统程序的成功运行。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3703320</wp:posOffset>
                </wp:positionV>
                <wp:extent cx="6729095" cy="19665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095" cy="196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2020年3月-2019年6月               广州千向科技有限公司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测试工程师(实习）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根据策划文档及测试需求编写测试用例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根据测试计划和测试用例，有效地执行测试，并提交BUG及测试报告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定位并跟踪缺陷，与开发交流推动问题及时合理地解决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对游戏提出优化修改建议，提高用户游戏体验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291.6pt;height:154.85pt;width:529.85pt;z-index:251660288;mso-width-relative:page;mso-height-relative:page;" filled="f" stroked="f" coordsize="21600,21600" o:gfxdata="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voaxd0AAAAMAQAADwAAAAAAAAABACAAAAAiAAAA&#10;ZHJzL2Rvd25yZXYueG1sUEsBAhQAFAAAAAgAh07iQLVHg8c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2020年3月-2019年6月               广州千向科技有限公司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测试工程师(实习）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根据策划文档及测试需求编写测试用例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根据测试计划和测试用例，有效地执行测试，并提交BUG及测试报告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定位并跟踪缺陷，与开发交流推动问题及时合理地解决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对游戏提出优化修改建议，提高用户游戏体验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4144;v-text-anchor:middle;mso-width-relative:page;mso-height-relative:page;" fillcolor="#FFFFFF [3212]" filled="t" stroked="f" coordsize="7715250,11137265" o:gfxdata="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n/sS03QAAAA8BAAAPAAAAAAAAAAEAIAAAACIAAABkcnMvZG93&#10;bnJldi54bWxQSwECFAAUAAAACACHTuJAEv/od6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3A449"/>
    <w:multiLevelType w:val="singleLevel"/>
    <w:tmpl w:val="0543A4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294A2E"/>
    <w:rsid w:val="01701FD7"/>
    <w:rsid w:val="01894E35"/>
    <w:rsid w:val="02353540"/>
    <w:rsid w:val="023772EA"/>
    <w:rsid w:val="02466DF4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B051BD5"/>
    <w:rsid w:val="0B1F59B1"/>
    <w:rsid w:val="0B492593"/>
    <w:rsid w:val="0B6F6730"/>
    <w:rsid w:val="0BA61BD1"/>
    <w:rsid w:val="0C653676"/>
    <w:rsid w:val="0C6725E8"/>
    <w:rsid w:val="0C6D3AA7"/>
    <w:rsid w:val="0C851D03"/>
    <w:rsid w:val="0CAC4B4C"/>
    <w:rsid w:val="0CBB5AEB"/>
    <w:rsid w:val="0CCE2B10"/>
    <w:rsid w:val="0CFA5AB9"/>
    <w:rsid w:val="0DC52185"/>
    <w:rsid w:val="0DDA5C85"/>
    <w:rsid w:val="0DF071A2"/>
    <w:rsid w:val="0E1513DE"/>
    <w:rsid w:val="0E642DE5"/>
    <w:rsid w:val="0E6E7B0F"/>
    <w:rsid w:val="0E7200BB"/>
    <w:rsid w:val="0F15728B"/>
    <w:rsid w:val="0F2C51F5"/>
    <w:rsid w:val="0F377A67"/>
    <w:rsid w:val="0F580654"/>
    <w:rsid w:val="0F9A5C31"/>
    <w:rsid w:val="0FAF0F65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02235B"/>
    <w:rsid w:val="1A8C17C0"/>
    <w:rsid w:val="1A920B66"/>
    <w:rsid w:val="1A9466BB"/>
    <w:rsid w:val="1A9C2CF2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9117C7"/>
    <w:rsid w:val="1EBC1EF4"/>
    <w:rsid w:val="1EBC2096"/>
    <w:rsid w:val="1ED41662"/>
    <w:rsid w:val="1F2443C1"/>
    <w:rsid w:val="1F2A443D"/>
    <w:rsid w:val="1F903A73"/>
    <w:rsid w:val="1FA40790"/>
    <w:rsid w:val="1FCC01B4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686EE5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3E9220A"/>
    <w:rsid w:val="241114BD"/>
    <w:rsid w:val="24145847"/>
    <w:rsid w:val="24225F77"/>
    <w:rsid w:val="243E65BE"/>
    <w:rsid w:val="24572B54"/>
    <w:rsid w:val="245B5D30"/>
    <w:rsid w:val="247C6B1D"/>
    <w:rsid w:val="24AB6C23"/>
    <w:rsid w:val="24C611D6"/>
    <w:rsid w:val="2513099B"/>
    <w:rsid w:val="2564604E"/>
    <w:rsid w:val="257008F8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9C78F6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93D2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7E631E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683CA1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823E13"/>
    <w:rsid w:val="37BC6733"/>
    <w:rsid w:val="37DB0ECC"/>
    <w:rsid w:val="38330051"/>
    <w:rsid w:val="384F7445"/>
    <w:rsid w:val="385F0C77"/>
    <w:rsid w:val="3879584B"/>
    <w:rsid w:val="38A67788"/>
    <w:rsid w:val="38FF429D"/>
    <w:rsid w:val="390E5021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DF66BC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C80E7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C4451"/>
    <w:rsid w:val="4D5D54B5"/>
    <w:rsid w:val="4DB62700"/>
    <w:rsid w:val="4DBF3025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B47042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9DE52B2"/>
    <w:rsid w:val="5A070962"/>
    <w:rsid w:val="5A091B3D"/>
    <w:rsid w:val="5A0971BA"/>
    <w:rsid w:val="5A1D5393"/>
    <w:rsid w:val="5A5F3294"/>
    <w:rsid w:val="5A671054"/>
    <w:rsid w:val="5A7F38A9"/>
    <w:rsid w:val="5ABE5FAB"/>
    <w:rsid w:val="5AEF5207"/>
    <w:rsid w:val="5B184203"/>
    <w:rsid w:val="5B1A2586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2F34D2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D83F3D"/>
    <w:rsid w:val="5FE029B4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5CD7752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11777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DC4E53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4855B7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94244D"/>
    <w:rsid w:val="74C019A6"/>
    <w:rsid w:val="74D626D4"/>
    <w:rsid w:val="74DD2969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3B1986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2022-02-09T12:12:22Z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v1.0_mb_7znkj8v20rg/TzDHmLMB8Q==</vt:lpwstr>
  </property>
  <property fmtid="{D5CDD505-2E9C-101B-9397-08002B2CF9AE}" pid="5" name="ICV">
    <vt:lpwstr>33176D2485FE4125B94622E75FDF3195</vt:lpwstr>
  </property>
</Properties>
</file>