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-1610995</wp:posOffset>
                </wp:positionH>
                <wp:positionV relativeFrom="paragraph">
                  <wp:posOffset>8209280</wp:posOffset>
                </wp:positionV>
                <wp:extent cx="2352040" cy="280035"/>
                <wp:effectExtent l="0" t="0" r="10160" b="5715"/>
                <wp:wrapNone/>
                <wp:docPr id="4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7995" y="912368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6.85pt;margin-top:646.4pt;height:22.05pt;width:185.2pt;z-index:251667456;v-text-anchor:middle;mso-width-relative:page;mso-height-relative:page;" fillcolor="#465761" filled="t" stroked="f" coordsize="21600,21600" o:gfxdata="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uV6oT2wAAAA4BAAAPAAAAAAAAAAEAIAAAACIAAABkcnMvZG93bnJldi54&#10;bWxQSwECFAAUAAAACACHTuJAH2JqQaICAAAUBQAADgAAAAAAAAABACAAAAAqAQAAZHJzL2Uyb0Rv&#10;Yy54bWxQSwUGAAAAAAYABgBZAQAAPgYAAAAA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-1537335</wp:posOffset>
                </wp:positionH>
                <wp:positionV relativeFrom="paragraph">
                  <wp:posOffset>8209280</wp:posOffset>
                </wp:positionV>
                <wp:extent cx="2352040" cy="280035"/>
                <wp:effectExtent l="0" t="0" r="10160" b="5715"/>
                <wp:wrapNone/>
                <wp:docPr id="3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94335" y="912368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1.05pt;margin-top:646.4pt;height:22.05pt;width:185.2pt;z-index:251666432;v-text-anchor:middle;mso-width-relative:page;mso-height-relative:page;" fillcolor="#FFFFFF [3212]" filled="t" stroked="f" coordsize="21600,21600" o:gfxdata="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yU+NTbAAAADgEAAA8AAAAAAAAAAQAgAAAAIgAAAGRycy9kb3ducmV2Lnht&#10;bFBLAQIUABQAAAAIAIdO4kAgc9iZoQIAABQFAAAOAAAAAAAAAAEAIAAAACoBAABkcnMvZTJvRG9j&#10;LnhtbFBLBQYAAAAABgAGAFkBAAA9BgAAAAA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-1428115</wp:posOffset>
                </wp:positionH>
                <wp:positionV relativeFrom="paragraph">
                  <wp:posOffset>8209280</wp:posOffset>
                </wp:positionV>
                <wp:extent cx="2352040" cy="280035"/>
                <wp:effectExtent l="0" t="0" r="10160" b="5715"/>
                <wp:wrapNone/>
                <wp:docPr id="3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115" y="912368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12.45pt;margin-top:646.4pt;height:22.05pt;width:185.2pt;z-index:251665408;v-text-anchor:middle;mso-width-relative:page;mso-height-relative:page;" fillcolor="#ED7D31 [3205]" filled="t" stroked="f" coordsize="21600,21600" o:gfxdata="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g/Vlc3AAAAA4BAAAPAAAAAAAAAAEAIAAAACIAAABkcnMvZG93bnJl&#10;di54bWxQSwECFAAUAAAACACHTuJA4Xx7O6QCAAAUBQAADgAAAAAAAAABACAAAAArAQAAZHJzL2Uy&#10;b0RvYy54bWxQSwUGAAAAAAYABgBZAQAAQQYAAAAA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-1610995</wp:posOffset>
                </wp:positionH>
                <wp:positionV relativeFrom="paragraph">
                  <wp:posOffset>6719570</wp:posOffset>
                </wp:positionV>
                <wp:extent cx="2352040" cy="280035"/>
                <wp:effectExtent l="0" t="0" r="10160" b="5715"/>
                <wp:wrapNone/>
                <wp:docPr id="28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7995" y="763397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6.85pt;margin-top:529.1pt;height:22.05pt;width:185.2pt;z-index:251670528;v-text-anchor:middle;mso-width-relative:page;mso-height-relative:page;" fillcolor="#465761" filled="t" stroked="f" coordsize="21600,21600" o:gfxdata="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U54J9sAAAAOAQAADwAAAAAAAAABACAAAAAiAAAAZHJzL2Rvd25yZXYu&#10;eG1sUEsBAhQAFAAAAAgAh07iQN6Pcz+jAgAAFAUAAA4AAAAAAAAAAQAgAAAAKgEAAGRycy9lMm9E&#10;b2MueG1sUEsFBgAAAAAGAAYAWQEAAD8GAAAAAA=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-1537335</wp:posOffset>
                </wp:positionH>
                <wp:positionV relativeFrom="paragraph">
                  <wp:posOffset>6719570</wp:posOffset>
                </wp:positionV>
                <wp:extent cx="2352040" cy="280035"/>
                <wp:effectExtent l="0" t="0" r="10160" b="5715"/>
                <wp:wrapNone/>
                <wp:docPr id="2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94335" y="763397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1.05pt;margin-top:529.1pt;height:22.05pt;width:185.2pt;z-index:251669504;v-text-anchor:middle;mso-width-relative:page;mso-height-relative:page;" fillcolor="#FFFFFF [3212]" filled="t" stroked="f" coordsize="21600,21600" o:gfxdata="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uNKuDbAAAADgEAAA8AAAAAAAAAAQAgAAAAIgAAAGRycy9kb3ducmV2Lnht&#10;bFBLAQIUABQAAAAIAIdO4kCl2Yu3oQIAABQFAAAOAAAAAAAAAAEAIAAAACoBAABkcnMvZTJvRG9j&#10;LnhtbFBLBQYAAAAABgAGAFkBAAA9BgAAAAA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-1428115</wp:posOffset>
                </wp:positionH>
                <wp:positionV relativeFrom="paragraph">
                  <wp:posOffset>6719570</wp:posOffset>
                </wp:positionV>
                <wp:extent cx="2352040" cy="280035"/>
                <wp:effectExtent l="0" t="0" r="10160" b="5715"/>
                <wp:wrapNone/>
                <wp:docPr id="2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115" y="7633970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12.45pt;margin-top:529.1pt;height:22.05pt;width:185.2pt;z-index:251668480;v-text-anchor:middle;mso-width-relative:page;mso-height-relative:page;" fillcolor="#ED7D31 [3205]" filled="t" stroked="f" coordsize="21600,21600" o:gfxdata="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H5Ito3AAAAA4BAAAPAAAAAAAAAAEAIAAAACIAAABkcnMvZG93bnJl&#10;di54bWxQSwECFAAUAAAACACHTuJA61MXW6QCAAAUBQAADgAAAAAAAAABACAAAAArAQAAZHJzL2Uy&#10;b0RvYy54bWxQSwUGAAAAAAYABgBZAQAAQQYAAAAA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-1610995</wp:posOffset>
                </wp:positionH>
                <wp:positionV relativeFrom="paragraph">
                  <wp:posOffset>1569085</wp:posOffset>
                </wp:positionV>
                <wp:extent cx="2352040" cy="280035"/>
                <wp:effectExtent l="0" t="0" r="10160" b="571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7995" y="248348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6.85pt;margin-top:123.55pt;height:22.05pt;width:185.2pt;z-index:251664384;v-text-anchor:middle;mso-width-relative:page;mso-height-relative:page;" fillcolor="#465761" filled="t" stroked="f" coordsize="21600,21600" o:gfxdata="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I3No8doAAAAMAQAADwAAAAAAAAABACAAAAAiAAAAZHJzL2Rvd25yZXYueG1s&#10;UEsBAhQAFAAAAAgAh07iQEhnOEahAgAAFAUAAA4AAAAAAAAAAQAgAAAAKQEAAGRycy9lMm9Eb2Mu&#10;eG1sUEsFBgAAAAAGAAYAWQEAADwGAAAAAA=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-1537335</wp:posOffset>
                </wp:positionH>
                <wp:positionV relativeFrom="paragraph">
                  <wp:posOffset>1569085</wp:posOffset>
                </wp:positionV>
                <wp:extent cx="2352040" cy="280035"/>
                <wp:effectExtent l="0" t="0" r="10160" b="5715"/>
                <wp:wrapNone/>
                <wp:docPr id="11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94335" y="248348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1.05pt;margin-top:123.55pt;height:22.05pt;width:185.2pt;z-index:251663360;v-text-anchor:middle;mso-width-relative:page;mso-height-relative:page;" fillcolor="#FFFFFF [3212]" filled="t" stroked="f" coordsize="21600,21600" o:gfxdata="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p8v9O2gAAAAwBAAAPAAAAAAAAAAEAIAAAACIAAABkcnMvZG93bnJldi54bWxQSwEC&#10;FAAUAAAACACHTuJAm+pJhp0CAAAUBQAADgAAAAAAAAABACAAAAApAQAAZHJzL2Uyb0RvYy54bWxQ&#10;SwUGAAAAAAYABgBZAQAAOAYAAAAA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-1428115</wp:posOffset>
                </wp:positionH>
                <wp:positionV relativeFrom="paragraph">
                  <wp:posOffset>1569085</wp:posOffset>
                </wp:positionV>
                <wp:extent cx="2352040" cy="280035"/>
                <wp:effectExtent l="0" t="0" r="10160" b="5715"/>
                <wp:wrapNone/>
                <wp:docPr id="13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115" y="248348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12.45pt;margin-top:123.55pt;height:22.05pt;width:185.2pt;z-index:251662336;v-text-anchor:middle;mso-width-relative:page;mso-height-relative:page;" fillcolor="#ED7D31 [3205]" filled="t" stroked="f" coordsize="21600,21600" o:gfxdata="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MvBfDbAAAADAEAAA8AAAAAAAAAAQAgAAAAIgAAAGRycy9kb3ducmV2Lnht&#10;bFBLAQIUABQAAAAIAIdO4kBa5eokoQIAABQFAAAOAAAAAAAAAAEAIAAAACoBAABkcnMvZTJvRG9j&#10;LnhtbFBLBQYAAAAABgAGAFkBAAA9BgAAAAA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-1610995</wp:posOffset>
                </wp:positionH>
                <wp:positionV relativeFrom="paragraph">
                  <wp:posOffset>2916555</wp:posOffset>
                </wp:positionV>
                <wp:extent cx="2352040" cy="280035"/>
                <wp:effectExtent l="0" t="0" r="10160" b="5715"/>
                <wp:wrapNone/>
                <wp:docPr id="19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67995" y="383095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6.85pt;margin-top:229.65pt;height:22.05pt;width:185.2pt;z-index:251673600;v-text-anchor:middle;mso-width-relative:page;mso-height-relative:page;" fillcolor="#465761" filled="t" stroked="f" coordsize="21600,21600" o:gfxdata="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gJblNsAAAAMAQAADwAAAAAAAAABACAAAAAiAAAAZHJzL2Rvd25yZXYu&#10;eG1sUEsBAhQAFAAAAAgAh07iQL8yAvmjAgAAFAUAAA4AAAAAAAAAAQAgAAAAKgEAAGRycy9lMm9E&#10;b2MueG1sUEsFBgAAAAAGAAYAWQEAAD8GAAAAAA=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-1537335</wp:posOffset>
                </wp:positionH>
                <wp:positionV relativeFrom="paragraph">
                  <wp:posOffset>2916555</wp:posOffset>
                </wp:positionV>
                <wp:extent cx="2352040" cy="280035"/>
                <wp:effectExtent l="0" t="0" r="10160" b="5715"/>
                <wp:wrapNone/>
                <wp:docPr id="17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94335" y="383095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21.05pt;margin-top:229.65pt;height:22.05pt;width:185.2pt;z-index:251671552;v-text-anchor:middle;mso-width-relative:page;mso-height-relative:page;" fillcolor="#FFFFFF [3212]" filled="t" stroked="f" coordsize="21600,21600" o:gfxdata="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CDzCvbAAAADAEAAA8AAAAAAAAAAQAgAAAAIgAAAGRycy9kb3ducmV2Lnht&#10;bFBLAQIUABQAAAAIAIdO4kDEZPpxoQIAABQFAAAOAAAAAAAAAAEAIAAAACoBAABkcnMvZTJvRG9j&#10;LnhtbFBLBQYAAAAABgAGAFkBAAA9BgAAAAA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-1428115</wp:posOffset>
                </wp:positionH>
                <wp:positionV relativeFrom="paragraph">
                  <wp:posOffset>2916555</wp:posOffset>
                </wp:positionV>
                <wp:extent cx="2352040" cy="280035"/>
                <wp:effectExtent l="0" t="0" r="10160" b="571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115" y="3830955"/>
                          <a:ext cx="2352040" cy="280035"/>
                        </a:xfrm>
                        <a:prstGeom prst="parallelogram">
                          <a:avLst>
                            <a:gd name="adj" fmla="val 52834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 12" o:spid="_x0000_s1026" o:spt="7" type="#_x0000_t7" style="position:absolute;left:0pt;margin-left:-112.45pt;margin-top:229.65pt;height:22.05pt;width:185.2pt;z-index:251670528;v-text-anchor:middle;mso-width-relative:page;mso-height-relative:page;" fillcolor="#ED7D31 [3205]" filled="t" stroked="f" coordsize="21600,21600" o:gfxdata="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l42ldsAAAAMAQAADwAAAAAAAAABACAAAAAiAAAAZHJzL2Rvd25yZXYu&#10;eG1sUEsBAhQAFAAAAAgAh07iQIAXTOmjAgAAFAUAAA4AAAAAAAAAAQAgAAAAKgEAAGRycy9lMm9E&#10;b2MueG1sUEsFBgAAAAAGAAYAWQEAAD8GAAAAAA==&#10;" adj="135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1254125</wp:posOffset>
                </wp:positionV>
                <wp:extent cx="1115695" cy="64770"/>
                <wp:effectExtent l="0" t="0" r="825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168525"/>
                          <a:ext cx="1115695" cy="64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98.75pt;height:5.1pt;width:87.85pt;z-index:251682816;v-text-anchor:middle;mso-width-relative:page;mso-height-relative:page;" fillcolor="#ED7D31 [3205]" filled="t" stroked="f" coordsize="21600,21600" o:gfxdata="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bblP9oAAAAKAQAADwAAAAAAAAABACAAAAAi&#10;AAAAZHJzL2Rvd25yZXYueG1sUEsBAhQAFAAAAAgAh07iQK1B4/B6AgAA1w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-1291590</wp:posOffset>
                </wp:positionH>
                <wp:positionV relativeFrom="paragraph">
                  <wp:posOffset>1254125</wp:posOffset>
                </wp:positionV>
                <wp:extent cx="7833995" cy="64770"/>
                <wp:effectExtent l="0" t="0" r="1460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48590" y="2168525"/>
                          <a:ext cx="7833995" cy="64770"/>
                        </a:xfrm>
                        <a:prstGeom prst="rect">
                          <a:avLst/>
                        </a:prstGeom>
                        <a:solidFill>
                          <a:srgbClr val="465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7pt;margin-top:98.75pt;height:5.1pt;width:616.85pt;z-index:251681792;v-text-anchor:middle;mso-width-relative:page;mso-height-relative:page;" fillcolor="#465761" filled="t" stroked="f" coordsize="21600,21600" o:gfxdata="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nrGqN0AAAANAQAADwAAAAAAAAABACAA&#10;AAAiAAAAZHJzL2Rvd25yZXYueG1sUEsBAhQAFAAAAAgAh07iQJpg/+h6AgAA1gQAAA4AAAAAAAAA&#10;AQAgAAAAL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-539115</wp:posOffset>
                </wp:positionV>
                <wp:extent cx="1363980" cy="625475"/>
                <wp:effectExtent l="0" t="0" r="0" b="0"/>
                <wp:wrapNone/>
                <wp:docPr id="2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5285"/>
                          <a:ext cx="13639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12.4pt;margin-top:-42.45pt;height:49.25pt;width:107.4pt;z-index:251662336;mso-width-relative:page;mso-height-relative:page;" filled="f" stroked="f" coordsize="21600,21600" o:gfxdata="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vHtz3AAAAAoBAAAPAAAAAAAA&#10;AAEAIAAAACIAAABkcnMvZG93bnJldi54bWxQSwECFAAUAAAACACHTuJAyLexuk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-337820</wp:posOffset>
                </wp:positionV>
                <wp:extent cx="1685290" cy="337185"/>
                <wp:effectExtent l="0" t="0" r="0" b="0"/>
                <wp:wrapNone/>
                <wp:docPr id="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8140" y="576580"/>
                          <a:ext cx="16852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238.2pt;margin-top:-26.6pt;height:26.55pt;width:132.7pt;z-index:251661312;mso-width-relative:page;mso-height-relative:page;" filled="f" stroked="f" coordsize="21600,21600" o:gfxdata="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JFEadsAAAAJAQAADwAAAAAAAAAB&#10;ACAAAAAiAAAAZHJzL2Rvd25yZXYueG1sUEsBAhQAFAAAAAgAh07iQNy+nl5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709295</wp:posOffset>
                </wp:positionV>
                <wp:extent cx="110490" cy="77470"/>
                <wp:effectExtent l="0" t="0" r="3810" b="17780"/>
                <wp:wrapNone/>
                <wp:docPr id="52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5015865" y="162369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304.95pt;margin-top:55.85pt;height:6.1pt;width:8.7pt;z-index:251664384;mso-width-relative:page;mso-height-relative:page;" fillcolor="#FFFFFF [3212]" filled="t" stroked="f" coordsize="302,208" o:gfxdata="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a0Ts82AAAAAsBAAAPAAAA&#10;AAAAAAEAIAAAACIAAABkcnMvZG93bnJldi54bWxQSwECFAAUAAAACACHTuJAqKKr46QDAADpDQAA&#10;DgAAAAAAAAABACAAAAAnAQAAZHJzL2Uyb0RvYy54bWxQSwUGAAAAAAYABgBZAQAAPQ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350520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023485" y="126492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305.55pt;margin-top:27.6pt;height:7.8pt;width:7.7pt;z-index:251663360;mso-width-relative:page;mso-height-relative:page;" fillcolor="#FFFFFF [3212]" filled="t" stroked="f" coordsize="60,60" o:gfxdata="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4Y+E02AAAAAkBAAAPAAAAAAAAAAEAIAAAACIAAABkcnMvZG93bnJl&#10;di54bWxQSwECFAAUAAAACACHTuJAtg7nyxoDAACiCQAADgAAAAAAAAABACAAAAAnAQAAZHJzL2Uy&#10;b0RvYy54bWxQSwUGAAAAAAYABgBZAQAAsw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347345</wp:posOffset>
                </wp:positionV>
                <wp:extent cx="106680" cy="106680"/>
                <wp:effectExtent l="0" t="0" r="7620" b="7620"/>
                <wp:wrapNone/>
                <wp:docPr id="53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15895" y="126174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123.85pt;margin-top:27.35pt;height:8.4pt;width:8.4pt;z-index:251666432;mso-width-relative:page;mso-height-relative:page;" fillcolor="#FFFFFF [3212]" filled="t" stroked="f" coordsize="341,341" o:gfxdata="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AdipFXYAAAACQEAAA8AAAAAAAAAAQAgAAAAIgAA&#10;AGRycy9kb3ducmV2LnhtbFBLAQIUABQAAAAIAIdO4kDfFBNoCQQAAPsPAAAOAAAAAAAAAAEAIAAA&#10;ACcBAABkcnMvZTJvRG9jLnhtbFBLBQYAAAAABgAGAFkBAACiB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317500</wp:posOffset>
                </wp:positionV>
                <wp:extent cx="2466340" cy="514985"/>
                <wp:effectExtent l="0" t="0" r="10160" b="18415"/>
                <wp:wrapNone/>
                <wp:docPr id="34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87955" y="1231900"/>
                          <a:ext cx="2466340" cy="514985"/>
                          <a:chOff x="1391" y="1799"/>
                          <a:chExt cx="3884" cy="811"/>
                        </a:xfrm>
                        <a:solidFill>
                          <a:srgbClr val="1F4E79"/>
                        </a:solidFill>
                      </wpg:grpSpPr>
                      <wps:wsp>
                        <wps:cNvPr id="156" name="圆角矩形 1"/>
                        <wps:cNvSpPr/>
                        <wps:spPr>
                          <a:xfrm>
                            <a:off x="1391" y="1799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65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圆角矩形 6"/>
                        <wps:cNvSpPr/>
                        <wps:spPr>
                          <a:xfrm>
                            <a:off x="1391" y="2351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65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6"/>
                        <wps:cNvSpPr/>
                        <wps:spPr>
                          <a:xfrm>
                            <a:off x="5016" y="1799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65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圆角矩形 20"/>
                        <wps:cNvSpPr/>
                        <wps:spPr>
                          <a:xfrm>
                            <a:off x="5016" y="2351"/>
                            <a:ext cx="259" cy="259"/>
                          </a:xfrm>
                          <a:prstGeom prst="roundRect">
                            <a:avLst/>
                          </a:prstGeom>
                          <a:solidFill>
                            <a:srgbClr val="465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21.65pt;margin-top:25pt;height:40.55pt;width:194.2pt;z-index:251662336;mso-width-relative:page;mso-height-relative:page;" coordorigin="1391,1799" coordsize="3884,811" o:gfxdata="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8j6E4NkAAAAKAQAADwAA&#10;AAAAAAABACAAAAAiAAAAZHJzL2Rvd25yZXYueG1sUEsBAhQAFAAAAAgAh07iQBFlw8JrAwAAOw8A&#10;AA4AAAAAAAAAAQAgAAAAKAEAAGRycy9lMm9Eb2MueG1sUEsFBgAAAAAGAAYAWQEAAAUHAAAAAA==&#10;">
                <o:lock v:ext="edit" aspectratio="f"/>
                <v:roundrect id="圆角矩形 1" o:spid="_x0000_s1026" o:spt="2" style="position:absolute;left:1391;top:1799;height:259;width:259;v-text-anchor:middle;" fillcolor="#465761" filled="t" stroked="f" coordsize="21600,21600" arcsize="0.166666666666667" o:gfxdata="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Bg9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6" o:spid="_x0000_s1026" o:spt="2" style="position:absolute;left:1391;top:2351;height:259;width:259;v-text-anchor:middle;" fillcolor="#465761" filled="t" stroked="f" coordsize="21600,21600" arcsize="0.166666666666667" o:gfxdata="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D5AP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16" o:spid="_x0000_s1026" o:spt="2" style="position:absolute;left:5016;top:1799;height:259;width:259;v-text-anchor:middle;" fillcolor="#465761" filled="t" stroked="f" coordsize="21600,21600" arcsize="0.166666666666667" o:gfxdata="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sxW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圆角矩形 20" o:spid="_x0000_s1026" o:spt="2" style="position:absolute;left:5016;top:2351;height:259;width:259;v-text-anchor:middle;" fillcolor="#465761" filled="t" stroked="f" coordsize="21600,21600" arcsize="0.166666666666667" o:gfxdata="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3Q54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223520</wp:posOffset>
                </wp:positionV>
                <wp:extent cx="4225925" cy="725805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113792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1990-10-01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22.55pt;margin-top:17.6pt;height:57.15pt;width:332.75pt;z-index:251661312;mso-width-relative:page;mso-height-relative:page;" filled="f" stroked="f" coordsize="21600,21600" o:gfxdata="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gszYtsAAAAKAQAA&#10;DwAAAAAAAAABACAAAAAiAAAAZHJzL2Rvd25yZXYueG1sUEsBAhQAFAAAAAgAh07iQBu987lPAgAA&#10;gg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1990-10-01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701040</wp:posOffset>
                </wp:positionV>
                <wp:extent cx="127635" cy="102870"/>
                <wp:effectExtent l="0" t="0" r="8890" b="11430"/>
                <wp:wrapNone/>
                <wp:docPr id="6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04465" y="1615440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22.95pt;margin-top:55.2pt;height:8.1pt;width:10.05pt;z-index:251668480;mso-width-relative:page;mso-height-relative:page;" fillcolor="#FFFFFF [3212]" filled="t" stroked="f" coordsize="228,185" o:gfxdata="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AKJ7uLYAAAACwEA&#10;AA8AAAAAAAAAAQAgAAAAIgAAAGRycy9kb3ducmV2LnhtbFBLAQIUABQAAAAIAIdO4kBDADmjcQUA&#10;AKwdAAAOAAAAAAAAAAEAIAAAACcBAABkcnMvZTJvRG9jLnhtbFBLBQYAAAAABgAGAFkBAAAKCQAA&#10;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1449705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6130" y="236410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8.1pt;margin-top:114.15pt;height:34.3pt;width:74.1pt;z-index:251677696;mso-width-relative:page;mso-height-relative:page;" filled="f" stroked="f" coordsize="21600,21600" o:gfxdata="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7kHM2wAAAAoBAAAPAAAAAAAA&#10;AAEAIAAAACIAAABkcnMvZG93bnJldi54bWxQSwECFAAUAAAACACHTuJAUzHRIk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6607175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752157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8.2pt;margin-top:520.25pt;height:34.3pt;width:74.65pt;z-index:251676672;mso-width-relative:page;mso-height-relative:page;" filled="f" stroked="f" coordsize="21600,21600" o:gfxdata="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OlhUbcAAAADAEAAA8AAAAA&#10;AAAAAQAgAAAAIgAAAGRycy9kb3ducmV2LnhtbFBLAQIUABQAAAAIAIdO4kC7zKf9SQIAAHI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8096250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9620" y="901065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9.4pt;margin-top:637.5pt;height:34.3pt;width:75.3pt;z-index:251675648;mso-width-relative:page;mso-height-relative:page;" filled="f" stroked="f" coordsize="21600,21600" o:gfxdata="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q2vBbcAAAADAEAAA8AAAAAAAAAAQAg&#10;AAAAIgAAAGRycy9kb3ducmV2LnhtbFBLAQIUABQAAAAIAIdO4kAatrFLQwIAAHI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2804160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7560" y="371856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7.2pt;margin-top:220.8pt;height:34.3pt;width:72.6pt;z-index:251674624;mso-width-relative:page;mso-height-relative:page;" filled="f" stroked="f" coordsize="21600,21600" o:gfxdata="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Rvr/2wAAAAoBAAAPAAAAAAAAAAEA&#10;IAAAACIAAABkcnMvZG93bnJldi54bWxQSwECFAAUAAAACACHTuJAs1gZYk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1629410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1020" y="2543810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7.4pt;margin-top:128.3pt;height:11.65pt;width:16.55pt;z-index:251678720;mso-width-relative:page;mso-height-relative:page;" fillcolor="#FFFFFF [3212]" filled="t" stroked="f" coordsize="263,184" o:gfxdata="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aE0ch9oAAAALAQAADwAAAAAAAAABACAA&#10;AAAiAAAAZHJzL2Rvd25yZXYueG1sUEsBAhQAFAAAAAgAh07iQAsHdXhiBQAAbxkAAA4AAAAAAAAA&#10;AQAgAAAAKQEAAGRycy9lMm9Eb2MueG1sUEsFBgAAAAAGAAYAWQEAAP0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6771005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56260" y="7685405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6.2pt;margin-top:533.15pt;height:13.85pt;width:13.85pt;z-index:251680768;v-text-anchor:middle;mso-width-relative:page;mso-height-relative:page;" fillcolor="#FFFFFF [3212]" filled="t" stroked="f" coordsize="3543300,3617913" o:gfxdata="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C4x9T3aAAAADQEA&#10;AA8AAAAAAAAAAQAgAAAAIgAAAGRycy9kb3ducmV2LnhtbFBLAQIUABQAAAAIAIdO4kBv6zMQ0yIA&#10;AGiqAAAOAAAAAAAAAAEAIAAAACkBAABkcnMvZTJvRG9jLnhtbFBLBQYAAAAABgAGAFkBAABuJgAA&#10;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2974340</wp:posOffset>
                </wp:positionV>
                <wp:extent cx="165100" cy="5452745"/>
                <wp:effectExtent l="0" t="0" r="6350" b="14605"/>
                <wp:wrapNone/>
                <wp:docPr id="112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05" y="3888740"/>
                          <a:ext cx="165100" cy="5452745"/>
                          <a:chOff x="6465" y="6299"/>
                          <a:chExt cx="270" cy="8918"/>
                        </a:xfrm>
                        <a:solidFill>
                          <a:schemeClr val="bg1"/>
                        </a:solidFill>
                      </wpg:grpSpPr>
                      <wps:wsp>
                        <wps:cNvPr id="122" name="任意多边形 264"/>
                        <wps:cNvSpPr/>
                        <wps:spPr>
                          <a:xfrm>
                            <a:off x="6477" y="14963"/>
                            <a:ext cx="254" cy="2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6465" y="6299"/>
                            <a:ext cx="270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5pt;margin-top:234.2pt;height:429.35pt;width:13pt;z-index:251679744;mso-width-relative:page;mso-height-relative:page;" coordorigin="6465,6299" coordsize="270,8918" o:gfxdata="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">
                <o:lock v:ext="edit" aspectratio="f"/>
                <v:shape id="任意多边形 264" o:spid="_x0000_s1026" o:spt="100" style="position:absolute;left:6477;top:14963;height:254;width:254;" filled="t" stroked="f" coordsize="255,255" o:gfxdata="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rYfRugAAANw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6465;top:6299;height:239;width:270;v-text-anchor:middle;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-427355</wp:posOffset>
            </wp:positionV>
            <wp:extent cx="1088390" cy="1310005"/>
            <wp:effectExtent l="12700" t="12700" r="19050" b="18415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3100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1969135</wp:posOffset>
                </wp:positionV>
                <wp:extent cx="6711315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31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2010年9月-2014年6月                深圳科技大学              计算机应用            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《高级测试工程师》、《软件工程师资格证》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55.05pt;height:57.7pt;width:528.45pt;z-index:251671552;mso-width-relative:page;mso-height-relative:page;" filled="f" stroked="f" coordsize="21600,21600" o:gfxdata="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qrx+3QAAAAwBAAAPAAAAAAAAAAEAIAAAACIA&#10;AABkcnMvZG93bnJldi54bWxQSwECFAAUAAAACACHTuJAA/Ma6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2010年9月-2014年6月                深圳科技大学              计算机应用            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《高级测试工程师》、《软件工程师资格证》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8607425</wp:posOffset>
                </wp:positionV>
                <wp:extent cx="6694805" cy="9505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805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精通测试流程和测试用例设计方法，能主动进行技术钻研，解决复杂问题和编写自动测试工具和系统的能力，逻辑分析能力强，善于沟通，较强的学习能力，具备良好的沟通能力和团队协作精神，能适应一定压力开展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77.75pt;height:74.85pt;width:527.15pt;z-index:251672576;mso-width-relative:page;mso-height-relative:page;" filled="f" stroked="f" coordsize="21600,21600" o:gfxdata="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bpPH90AAAAOAQAADwAAAAAAAAABACAAAAAiAAAA&#10;ZHJzL2Rvd25yZXYueG1sUEsBAhQAFAAAAAgAh07iQILWmJI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精通测试流程和测试用例设计方法，能主动进行技术钻研，解决复杂问题和编写自动测试工具和系统的能力，逻辑分析能力强，善于沟通，较强的学习能力，具备良好的沟通能力和团队协作精神，能适应一定压力开展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7132955</wp:posOffset>
                </wp:positionV>
                <wp:extent cx="6683375" cy="8985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3375" cy="89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语言技能：英语国家三级，能简单的阅读和简单翻译，粤语良好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hanging="1100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熟悉Java/Python/Shell/Perl/JavaScript等编程语言， 熟悉Linux操作系统，能独立进行相关大数据组件部署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，熟悉软件开发过程，精通测试方案和用例设计、系统性能测试方法。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61.65pt;height:70.75pt;width:526.25pt;z-index:251664384;mso-width-relative:page;mso-height-relative:page;" filled="f" stroked="f" coordsize="21600,21600" o:gfxdata="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Q+4zzdAAAADgEAAA8AAAAAAAAAAQAgAAAAIgAA&#10;AGRycy9kb3ducmV2LnhtbFBLAQIUABQAAAAIAIdO4kAE0HXb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语言技能：英语国家三级，能简单的阅读和简单翻译，粤语良好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hanging="1100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熟悉Java/Python/Shell/Perl/JavaScript等编程语言， 熟悉Linux操作系统，能独立进行相关大数据组件部署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，熟悉软件开发过程，精通测试方案和用例设计、系统性能测试方法。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3317875</wp:posOffset>
                </wp:positionV>
                <wp:extent cx="6694170" cy="1572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170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河南建达软件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参与产品测试的全流程，包括参与需求分析，制定测试计划，设计和执行测试用例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负责产品软件功能测试、接口测试等日常工作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深入理解系统内部的工作原理，对bug修复从测试的角度提供优化意见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通过测试相关流程、策略、方法和工具等创新，努力提升测试的质量和效率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61.25pt;height:123.8pt;width:527.1pt;z-index:251662336;mso-width-relative:page;mso-height-relative:page;" filled="f" stroked="f" coordsize="21600,21600" o:gfxdata="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eZFNvdAAAADAEAAA8AAAAAAAAAAQAgAAAAIgAA&#10;AGRycy9kb3ducmV2LnhtbFBLAQIUABQAAAAIAIdO4kCykgSS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河南建达软件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参与产品测试的全流程，包括参与需求分析，制定测试计划，设计和执行测试用例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负责产品软件功能测试、接口测试等日常工作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深入理解系统内部的工作原理，对bug修复从测试的角度提供优化意见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通过测试相关流程、策略、方法和工具等创新，努力提升测试的质量和效率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4876800</wp:posOffset>
                </wp:positionV>
                <wp:extent cx="6699250" cy="162115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62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2014年6月-2017年5月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上海维创软件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大数据测试工程师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工程描述：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负责大数据平台数据采集，数据加工，ETL，数据质量等测试工作，独立设计和执行测试用例，进行缺陷跟踪、测试报告分析等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独立搭建测试环境、包含但不限于常用容器部署(Tomcat、jetty)、数据库搭建(Mysql、Oracle、Hive)、异常日志及缺陷日志跟踪的脚本开发等工作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384pt;height:127.65pt;width:527.5pt;z-index:251664384;mso-width-relative:page;mso-height-relative:page;" filled="f" stroked="f" coordsize="21600,21600" o:gfxdata="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e7htN0AAAANAQAADwAAAAAAAAABACAAAAAiAAAA&#10;ZHJzL2Rvd25yZXYueG1sUEsBAhQAFAAAAAgAh07iQO+5v0I7AgAAa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2014年6月-2017年5月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上海维创软件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大数据测试工程师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工程描述：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负责大数据平台数据采集，数据加工，ETL，数据质量等测试工作，独立设计和执行测试用例，进行缺陷跟踪、测试报告分析等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独立搭建测试环境、包含但不限于常用容器部署(Tomcat、jetty)、数据库搭建(Mysql、Oracle、Hive)、异常日志及缺陷日志跟踪的脚本开发等工作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7216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9F113C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1619D7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0B1E84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6DD"/>
    <w:rsid w:val="1BA87E53"/>
    <w:rsid w:val="1BE86F08"/>
    <w:rsid w:val="1C2B6B65"/>
    <w:rsid w:val="1C393BCD"/>
    <w:rsid w:val="1C4F04A0"/>
    <w:rsid w:val="1C5E0C5A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0779E"/>
    <w:rsid w:val="210274E9"/>
    <w:rsid w:val="210340D6"/>
    <w:rsid w:val="213E065A"/>
    <w:rsid w:val="21566578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1A4813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0D31BB3"/>
    <w:rsid w:val="414046AA"/>
    <w:rsid w:val="41561554"/>
    <w:rsid w:val="41572D65"/>
    <w:rsid w:val="41712063"/>
    <w:rsid w:val="41754D1F"/>
    <w:rsid w:val="41955490"/>
    <w:rsid w:val="41A22DAB"/>
    <w:rsid w:val="41D6397F"/>
    <w:rsid w:val="41EE56A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910347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1A25D8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21140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3872DFF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DF76E3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A85130"/>
    <w:rsid w:val="70B07A9B"/>
    <w:rsid w:val="70C56C78"/>
    <w:rsid w:val="70CC084D"/>
    <w:rsid w:val="70F467DE"/>
    <w:rsid w:val="711640CB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v1.0_mb_FW9ZtkKDsp+WJBFJ/H+ivQ==</vt:lpwstr>
  </property>
  <property fmtid="{D5CDD505-2E9C-101B-9397-08002B2CF9AE}" pid="5" name="ICV">
    <vt:lpwstr>88C2F97A68A24FB98E328E13BE56CC4F</vt:lpwstr>
  </property>
</Properties>
</file>