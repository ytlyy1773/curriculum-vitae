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-382270</wp:posOffset>
            </wp:positionV>
            <wp:extent cx="1207135" cy="1453515"/>
            <wp:effectExtent l="12700" t="12700" r="14605" b="19685"/>
            <wp:wrapNone/>
            <wp:docPr id="2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45351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6308090</wp:posOffset>
                </wp:positionH>
                <wp:positionV relativeFrom="paragraph">
                  <wp:posOffset>-1080770</wp:posOffset>
                </wp:positionV>
                <wp:extent cx="407670" cy="10939780"/>
                <wp:effectExtent l="0" t="0" r="1143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79970" y="78740"/>
                          <a:ext cx="407670" cy="10939780"/>
                        </a:xfrm>
                        <a:prstGeom prst="rect">
                          <a:avLst/>
                        </a:prstGeom>
                        <a:solidFill>
                          <a:srgbClr val="32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6.7pt;margin-top:-85.1pt;height:861.4pt;width:32.1pt;z-index:251681792;v-text-anchor:middle;mso-width-relative:page;mso-height-relative:page;" fillcolor="#323D4F" filled="t" stroked="f" coordsize="21600,21600" o:gfxdata="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tIrcg3AAAAA4BAAAPAAAAAAAAAAEAIAAAACIA&#10;AABkcnMvZG93bnJldi54bWxQSwECFAAUAAAACACHTuJAnBSIpncCAADY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-1572895</wp:posOffset>
                </wp:positionH>
                <wp:positionV relativeFrom="paragraph">
                  <wp:posOffset>-511175</wp:posOffset>
                </wp:positionV>
                <wp:extent cx="5753100" cy="720725"/>
                <wp:effectExtent l="0" t="0" r="0" b="31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0" y="445770"/>
                          <a:ext cx="5753100" cy="720725"/>
                        </a:xfrm>
                        <a:prstGeom prst="roundRect">
                          <a:avLst>
                            <a:gd name="adj" fmla="val 24003"/>
                          </a:avLst>
                        </a:prstGeom>
                        <a:solidFill>
                          <a:srgbClr val="32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3.85pt;margin-top:-40.25pt;height:56.75pt;width:453pt;z-index:251659264;v-text-anchor:middle;mso-width-relative:page;mso-height-relative:page;" fillcolor="#323D4F" filled="t" stroked="f" coordsize="21600,21600" arcsize="0.240046296296296" o:gfxdata="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bfHMTd0AAAALAQAADwAAAAAAAAABACAAAAAiAAAAZHJzL2Rvd25yZXYueG1s&#10;UEsBAhQAFAAAAAgAh07iQCxBQ7aeAgAADgUAAA4AAAAAAAAAAQAgAAAALA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-377825</wp:posOffset>
                </wp:positionV>
                <wp:extent cx="1671955" cy="4876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415" y="782955"/>
                          <a:ext cx="167195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45pt;margin-top:-29.75pt;height:38.4pt;width:131.65pt;z-index:251679744;mso-width-relative:page;mso-height-relative:page;" filled="f" stroked="f" coordsize="21600,21600" o:gfxdata="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k2N6vbAAAACgEAAA8AAAAAAAAA&#10;AQAgAAAAIgAAAGRycy9kb3ducmV2LnhtbFBLAQIUABQAAAAIAIdO4kDSXXi4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-360045</wp:posOffset>
                </wp:positionV>
                <wp:extent cx="0" cy="420370"/>
                <wp:effectExtent l="10795" t="0" r="27305" b="177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4925" y="566420"/>
                          <a:ext cx="0" cy="4203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6pt;margin-top:-28.35pt;height:33.1pt;width:0pt;z-index:251682816;mso-width-relative:page;mso-height-relative:page;" filled="f" stroked="t" coordsize="21600,21600" o:gfxdata="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Hn61tYAAAAJAQAADwAAAAAAAAABACAAAAAiAAAAZHJzL2Rvd25yZXYueG1sUEsBAhQAFAAA&#10;AAgAh07iQITKHrfxAQAAvgMAAA4AAAAAAAAAAQAgAAAAJQEAAGRycy9lMm9Eb2MueG1sUEsFBgAA&#10;AAAGAAYAWQEAAIgFAAAAAA==&#10;">
                <v:fill on="f" focussize="0,0"/>
                <v:stroke weight="1.7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-532130</wp:posOffset>
                </wp:positionV>
                <wp:extent cx="1983105" cy="695960"/>
                <wp:effectExtent l="0" t="0" r="0" b="0"/>
                <wp:wrapNone/>
                <wp:docPr id="2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75285"/>
                          <a:ext cx="198310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86B1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5.7pt;margin-top:-41.9pt;height:54.8pt;width:156.15pt;z-index:251667456;mso-width-relative:page;mso-height-relative:page;" filled="f" stroked="f" coordsize="21600,21600" o:gfxdata="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S01EtoAAAALAQAADwAAAAAA&#10;AAABACAAAAAiAAAAZHJzL2Rvd25yZXYueG1sUEsBAhQAFAAAAAgAh07iQMCFdspKAgAAcg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86B1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440690</wp:posOffset>
                </wp:positionV>
                <wp:extent cx="5300345" cy="760730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1137920"/>
                          <a:ext cx="530034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佰通               年龄：35岁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院校：浙江科技大学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学历：本科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5.7pt;margin-top:34.7pt;height:59.9pt;width:417.35pt;z-index:251664384;mso-width-relative:page;mso-height-relative:page;" filled="f" stroked="f" coordsize="21600,21600" o:gfxdata="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L6+KjdAAAA&#10;CwEAAA8AAAAAAAAAAQAgAAAAIgAAAGRycy9kb3ducmV2LnhtbFBLAQIUABQAAAAIAIdO4kAXQEIK&#10;UQIAAIIEAAAOAAAAAAAAAAEAIAAAACw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佰通               年龄：35岁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院校：浙江科技大学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学历：本科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8345805</wp:posOffset>
                </wp:positionV>
                <wp:extent cx="518414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657.15pt;height:0pt;width:408.2pt;z-index:251680768;mso-width-relative:page;mso-height-relative:page;" filled="f" stroked="t" coordsize="21600,21600" o:gfxdata="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4WoEtgAAAANAQAADwAAAAAAAAABACAAAAAiAAAAZHJzL2Rvd25yZXYueG1sUEsB&#10;AhQAFAAAAAgAh07iQCzJ96X1AQAA1gMAAA4AAAAAAAAAAQAgAAAAJwEAAGRycy9lMm9Eb2MueG1s&#10;UEsFBgAAAAAGAAYAWQEAAI4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6778625</wp:posOffset>
                </wp:positionV>
                <wp:extent cx="518414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533.75pt;height:0pt;width:408.2pt;z-index:251680768;mso-width-relative:page;mso-height-relative:page;" filled="f" stroked="t" coordsize="21600,21600" o:gfxdata="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sH0h2QAAAA0BAAAPAAAAAAAAAAEAIAAAACIAAABkcnMvZG93bnJldi54bWxQ&#10;SwECFAAUAAAACACHTuJAvMCCPfYBAADWAwAADgAAAAAAAAABACAAAAAoAQAAZHJzL2Uyb0RvYy54&#10;bWxQSwUGAAAAAAYABgBZAQAAk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3072765</wp:posOffset>
                </wp:positionV>
                <wp:extent cx="518414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241.95pt;height:0pt;width:408.2pt;z-index:251680768;mso-width-relative:page;mso-height-relative:page;" filled="f" stroked="t" coordsize="21600,21600" o:gfxdata="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6Y153YAAAACwEAAA8AAAAAAAAAAQAgAAAAIgAAAGRycy9kb3ducmV2LnhtbFBL&#10;AQIUABQAAAAIAIdO4kAEQ2sG9gEAANYDAAAOAAAAAAAAAAEAIAAAACcBAABkcnMvZTJvRG9jLnht&#10;bFBLBQYAAAAABgAGAFkBAACP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1710690</wp:posOffset>
                </wp:positionV>
                <wp:extent cx="518414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0730" y="260604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134.7pt;height:0pt;width:408.2pt;z-index:251680768;mso-width-relative:page;mso-height-relative:page;" filled="f" stroked="t" coordsize="21600,21600" o:gfxdata="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HDYp2AAAAAsBAAAPAAAAAAAAAAEAIAAAACIAAABkcnMv&#10;ZG93bnJldi54bWxQSwECFAAUAAAACACHTuJAAfksuAMCAADiAwAADgAAAAAAAAABACAAAAAnAQAA&#10;ZHJzL2Uyb0RvYy54bWxQSwUGAAAAAAYABgBZAQAAn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6658610</wp:posOffset>
                </wp:positionV>
                <wp:extent cx="189230" cy="189230"/>
                <wp:effectExtent l="0" t="0" r="1270" b="1270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56260" y="7685405"/>
                          <a:ext cx="189230" cy="1892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0.9pt;margin-top:524.3pt;height:14.9pt;width:14.9pt;z-index:251678720;v-text-anchor:middle;mso-width-relative:page;mso-height-relative:page;" fillcolor="#FFFFFF [3212]" filled="t" stroked="f" coordsize="3543300,3617913" o:gfxdata="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6583680</wp:posOffset>
                </wp:positionV>
                <wp:extent cx="341630" cy="341630"/>
                <wp:effectExtent l="0" t="0" r="1270" b="127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41630"/>
                        </a:xfrm>
                        <a:prstGeom prst="roundRect">
                          <a:avLst/>
                        </a:prstGeom>
                        <a:solidFill>
                          <a:srgbClr val="32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7pt;margin-top:518.4pt;height:26.9pt;width:26.9pt;z-index:251661312;v-text-anchor:middle;mso-width-relative:page;mso-height-relative:page;" fillcolor="#323D4F" filled="t" stroked="f" coordsize="21600,21600" arcsize="0.166666666666667" o:gfxdata="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gt1HtoAAAANAQAADwAAAAAAAAABACAAAAAi&#10;AAAAZHJzL2Rvd25yZXYueG1sUEsBAhQAFAAAAAgAh07iQB+Z+Dx6AgAA1w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6511925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752157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6.2pt;margin-top:512.75pt;height:34.3pt;width:74.65pt;z-index:251674624;mso-width-relative:page;mso-height-relative:page;" filled="f" stroked="f" coordsize="21600,21600" o:gfxdata="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wiKDbcAAAADQEAAA8AAAAA&#10;AAAAAQAgAAAAIgAAAGRycy9kb3ducmV2LnhtbFBLAQIUABQAAAAIAIdO4kC7zKf9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3D4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3D4F"/>
                          <w:sz w:val="28"/>
                          <w:szCs w:val="28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7021195</wp:posOffset>
                </wp:positionV>
                <wp:extent cx="6641465" cy="9829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1465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专业技能：熟悉Linux、Aix系统操作和Oracle数据库的性能测试，熟悉JAVA和Python编程语言，熟悉掌握测试方法论，能够很好设计测试计划，测试案例，测试报告。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技能证书：《高级测试工程师》、《软件工程师》、《编程员》、《英语四级》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52.85pt;height:77.4pt;width:522.95pt;z-index:251668480;mso-width-relative:page;mso-height-relative:page;" filled="f" stroked="f" coordsize="21600,21600" o:gfxdata="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zIQVd4AAAAOAQAADwAAAAAAAAABACAAAAAi&#10;AAAAZHJzL2Rvd25yZXYueG1sUEsBAhQAFAAAAAgAh07iQEH5rzw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专业技能：熟悉Linux、Aix系统操作和Oracle数据库的性能测试，熟悉JAVA和Python编程语言，熟悉掌握测试方法论，能够很好设计测试计划，测试案例，测试报告。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技能证书：《高级测试工程师》、《软件工程师》、《编程员》、《英语四级》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2957830</wp:posOffset>
                </wp:positionV>
                <wp:extent cx="179070" cy="158750"/>
                <wp:effectExtent l="0" t="0" r="11430" b="1270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380" y="3872230"/>
                          <a:ext cx="179070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0.6pt;margin-top:232.9pt;height:12.5pt;width:14.1pt;z-index:251678720;v-text-anchor:middle;mso-width-relative:page;mso-height-relative:page;" fillcolor="#FFFFFF [3212]" filled="t" stroked="f" coordsize="3261356,2766950" o:gfxdata="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D7Rj7bZ&#10;AAAACwEAAA8AAAAAAAAAAQAgAAAAIgAAAGRycy9kb3ducmV2LnhtbFBLAQIUABQAAAAIAIdO4kDK&#10;CZgU6wsAAO02AAAOAAAAAAAAAAEAIAAAACgBAABkcnMvZTJvRG9jLnhtbFBLBQYAAAAABgAGAFkB&#10;AACF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8261350</wp:posOffset>
                </wp:positionV>
                <wp:extent cx="168275" cy="168275"/>
                <wp:effectExtent l="0" t="0" r="3175" b="317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635" y="9175750"/>
                          <a:ext cx="168275" cy="168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9.95pt;margin-top:650.5pt;height:13.25pt;width:13.25pt;z-index:251677696;mso-width-relative:page;mso-height-relative:page;" fillcolor="#FFFFFF [3212]" filled="t" stroked="f" coordsize="255,255" o:gfxdata="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8176895</wp:posOffset>
                </wp:positionV>
                <wp:extent cx="341630" cy="341630"/>
                <wp:effectExtent l="0" t="0" r="1270" b="127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41630"/>
                        </a:xfrm>
                        <a:prstGeom prst="roundRect">
                          <a:avLst/>
                        </a:prstGeom>
                        <a:solidFill>
                          <a:srgbClr val="32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7pt;margin-top:643.85pt;height:26.9pt;width:26.9pt;z-index:251660288;v-text-anchor:middle;mso-width-relative:page;mso-height-relative:page;" fillcolor="#323D4F" filled="t" stroked="f" coordsize="21600,21600" arcsize="0.166666666666667" o:gfxdata="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j8z93AAAAA0BAAAPAAAAAAAAAAEAIAAA&#10;ACIAAABkcnMvZG93bnJldi54bWxQSwECFAAUAAAACACHTuJA0sw2CXoCAADX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2878455</wp:posOffset>
                </wp:positionV>
                <wp:extent cx="341630" cy="341630"/>
                <wp:effectExtent l="0" t="0" r="127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41630"/>
                        </a:xfrm>
                        <a:prstGeom prst="roundRect">
                          <a:avLst/>
                        </a:prstGeom>
                        <a:solidFill>
                          <a:srgbClr val="32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7pt;margin-top:226.65pt;height:26.9pt;width:26.9pt;z-index:251662336;v-text-anchor:middle;mso-width-relative:page;mso-height-relative:page;" fillcolor="#323D4F" filled="t" stroked="f" coordsize="21600,21600" arcsize="0.166666666666667" o:gfxdata="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zdFhnbAAAACwEAAA8AAAAAAAAAAQAgAAAA&#10;IgAAAGRycy9kb3ducmV2LnhtbFBLAQIUABQAAAAIAIdO4kB8MJO1egIAANc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1601470</wp:posOffset>
                </wp:positionV>
                <wp:extent cx="225425" cy="158750"/>
                <wp:effectExtent l="0" t="0" r="3175" b="13335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41020" y="2543810"/>
                          <a:ext cx="225425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1.7pt;margin-top:126.1pt;height:12.5pt;width:17.75pt;z-index:251676672;mso-width-relative:page;mso-height-relative:page;" fillcolor="#FFFFFF [3212]" filled="t" stroked="f" coordsize="263,184" o:gfxdata="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EmkFXTbAAAACwEAAA8AAAAAAAAAAQAg&#10;AAAAIgAAAGRycy9kb3ducmV2LnhtbFBLAQIUABQAAAAIAIdO4kA1kMAQYgUAAG8ZAAAOAAAAAAAA&#10;AAEAIAAAACo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1516380</wp:posOffset>
                </wp:positionV>
                <wp:extent cx="341630" cy="341630"/>
                <wp:effectExtent l="0" t="0" r="1270" b="12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2439670"/>
                          <a:ext cx="341630" cy="341630"/>
                        </a:xfrm>
                        <a:prstGeom prst="roundRect">
                          <a:avLst/>
                        </a:prstGeom>
                        <a:solidFill>
                          <a:srgbClr val="32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7pt;margin-top:119.4pt;height:26.9pt;width:26.9pt;z-index:251663360;v-text-anchor:middle;mso-width-relative:page;mso-height-relative:page;" fillcolor="#323D4F" filled="t" stroked="f" coordsize="21600,21600" arcsize="0.166666666666667" o:gfxdata="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4BCPy2gAAAAsBAAAPAAAA&#10;AAAAAAEAIAAAACIAAABkcnMvZG93bnJldi54bWxQSwECFAAUAAAACACHTuJA6sctKoUCAADiBAAA&#10;DgAAAAAAAAABACAAAAAp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8096250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9620" y="901065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7.4pt;margin-top:637.5pt;height:34.3pt;width:75.3pt;z-index:251673600;mso-width-relative:page;mso-height-relative:page;" filled="f" stroked="f" coordsize="21600,21600" o:gfxdata="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G/Xc3QAAAA0BAAAPAAAAAAAAAAEA&#10;IAAAACIAAABkcnMvZG93bnJldi54bWxQSwECFAAUAAAACACHTuJAGraxS0MCAABy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3D4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2804160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7560" y="371856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5.2pt;margin-top:220.8pt;height:34.3pt;width:72.6pt;z-index:251672576;mso-width-relative:page;mso-height-relative:page;" filled="f" stroked="f" coordsize="21600,21600" o:gfxdata="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Gg/t2wAAAAsBAAAPAAAAAAAAAAEA&#10;IAAAACIAAABkcnMvZG93bnJldi54bWxQSwECFAAUAAAACACHTuJAs1gZYkUCAABx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323D4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3D4F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1449705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6130" y="236410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3D4F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1pt;margin-top:114.15pt;height:34.3pt;width:74.1pt;z-index:251675648;mso-width-relative:page;mso-height-relative:page;" filled="f" stroked="f" coordsize="21600,21600" o:gfxdata="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IBK82wAAAAsBAAAPAAAAAAAA&#10;AAEAIAAAACIAAABkcnMvZG93bnJldi54bWxQSwECFAAUAAAACACHTuJAUzHRIk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3D4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3D4F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1969135</wp:posOffset>
                </wp:positionV>
                <wp:extent cx="6711315" cy="732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2008年9月-2012年6月                浙江科技大学              计算机应用            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2016年9月-2017年6月                中山大学                  软件工程               进修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55.05pt;height:57.7pt;width:528.45pt;z-index:251670528;mso-width-relative:page;mso-height-relative:page;" filled="f" stroked="f" coordsize="21600,21600" o:gfxdata="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qrx+3QAAAAwBAAAPAAAAAAAAAAEAIAAAACIA&#10;AABkcnMvZG93bnJldi54bWxQSwECFAAUAAAACACHTuJAA/Ma6D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2008年9月-2012年6月                浙江科技大学              计算机应用            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2016年9月-2017年6月                中山大学                  软件工程               进修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8607425</wp:posOffset>
                </wp:positionV>
                <wp:extent cx="6694805" cy="7518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75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具有良好的沟通与团队协调能力，能独立处理团队在项目过程中遇到的各类问题，工作认真负责，有较强的责任心，有较强的需求分析能力，工作细心，思路清晰，有较强的沟通能力与文档、报告等撰写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77.75pt;height:59.2pt;width:527.15pt;z-index:251671552;mso-width-relative:page;mso-height-relative:page;" filled="f" stroked="f" coordsize="21600,21600" o:gfxdata="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F5UT94AAAAOAQAADwAAAAAAAAABACAAAAAi&#10;AAAAZHJzL2Rvd25yZXYueG1sUEsBAhQAFAAAAAgAh07iQISsyWc9AgAAZg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具有良好的沟通与团队协调能力，能独立处理团队在项目过程中遇到的各类问题，工作认真负责，有较强的责任心，有较强的需求分析能力，工作细心，思路清晰，有较强的沟通能力与文档、报告等撰写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3317875</wp:posOffset>
                </wp:positionV>
                <wp:extent cx="6802755" cy="1572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755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2015年6月-2020年5月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奇虎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工程描述：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负责相关产品的系统测试，包括功能、性能、稳定性、用户体验等测试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根据测试用例、测试规范、测试标准等文档进行系统测试和验证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根据规范提交BUG，撰写测试记录、测试报告，并对测试中反馈的问题进行分析跟踪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完善测试用例库、测试经验和知识数据库的建设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61.25pt;height:123.8pt;width:535.65pt;z-index:251667456;mso-width-relative:page;mso-height-relative:page;" filled="f" stroked="f" coordsize="21600,21600" o:gfxdata="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vjAadwAAAAMAQAADwAAAAAAAAABACAAAAAiAAAA&#10;ZHJzL2Rvd25yZXYueG1sUEsBAhQAFAAAAAgAh07iQFIgA7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2015年6月-2020年5月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奇虎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工程描述：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负责相关产品的系统测试，包括功能、性能、稳定性、用户体验等测试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根据测试用例、测试规范、测试标准等文档进行系统测试和验证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根据规范提交BUG，撰写测试记录、测试报告，并对测试中反馈的问题进行分析跟踪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完善测试用例库、测试经验和知识数据库的建设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4876800</wp:posOffset>
                </wp:positionV>
                <wp:extent cx="6699250" cy="141859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2012年6月-2015年4月                上海维创软件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工程描述：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负责车联网产品OS客户端APP车机系统应用等产品质量测试和整体集成测试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根据部分需求，制定测试计划、测试方案，编写测试用例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3、负责车联网各产品的日常Monkey测试、并且基本Android相关工具使用或自动化进行压力测试。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384pt;height:111.7pt;width:527.5pt;z-index:251669504;mso-width-relative:page;mso-height-relative:page;" filled="f" stroked="f" coordsize="21600,21600" o:gfxdata="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gLJ8O3QAAAAwBAAAPAAAAAAAAAAEAIAAAACIA&#10;AABkcnMvZG93bnJldi54bWxQSwECFAAUAAAACACHTuJA3JIsOz0CAABr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2012年6月-2015年4月                上海维创软件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工程描述：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负责车联网产品OS客户端APP车机系统应用等产品质量测试和整体集成测试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根据部分需求，制定测试计划、测试方案，编写测试用例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3、负责车联网各产品的日常Monkey测试、并且基本Android相关工具使用或自动化进行压力测试。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1072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9F113C"/>
    <w:rsid w:val="03AE6DD7"/>
    <w:rsid w:val="03BC2831"/>
    <w:rsid w:val="03D83CA8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F2C51F5"/>
    <w:rsid w:val="0F3054A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17694"/>
    <w:rsid w:val="163A376E"/>
    <w:rsid w:val="165750CB"/>
    <w:rsid w:val="16B7108E"/>
    <w:rsid w:val="16BA53EF"/>
    <w:rsid w:val="16BF1151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673C5A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0A7024"/>
    <w:rsid w:val="1C2B6B65"/>
    <w:rsid w:val="1C393BCD"/>
    <w:rsid w:val="1C4F04A0"/>
    <w:rsid w:val="1C5E0C5A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0779E"/>
    <w:rsid w:val="210274E9"/>
    <w:rsid w:val="210340D6"/>
    <w:rsid w:val="213E065A"/>
    <w:rsid w:val="21566578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AC05D9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0D31BB3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B71436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2A3103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0FE6AC8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1A25D8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0E7FC9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D21140"/>
    <w:rsid w:val="5FEF4696"/>
    <w:rsid w:val="600C14F4"/>
    <w:rsid w:val="604D170E"/>
    <w:rsid w:val="609A10A0"/>
    <w:rsid w:val="60D86DCD"/>
    <w:rsid w:val="611F312B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3872DFF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DF76E3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A85130"/>
    <w:rsid w:val="70B07A9B"/>
    <w:rsid w:val="70C56C78"/>
    <w:rsid w:val="70CC084D"/>
    <w:rsid w:val="70F467DE"/>
    <w:rsid w:val="711640CB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111622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9626CC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v1.0_mb_c9HkcEPAbEFJQUZ+7IWNwA==</vt:lpwstr>
  </property>
  <property fmtid="{D5CDD505-2E9C-101B-9397-08002B2CF9AE}" pid="5" name="ICV">
    <vt:lpwstr>1C1749C881C84003A7C9DAC30FE3F523</vt:lpwstr>
  </property>
</Properties>
</file>