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-521970</wp:posOffset>
                </wp:positionV>
                <wp:extent cx="1819275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91.7pt;margin-top:-41.1pt;height:26.55pt;width:143.25pt;z-index:251678720;mso-width-relative:page;mso-height-relative:page;" filled="f" stroked="f" coordsize="21600,21600" o:gfxdata="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I/J7bAAAACwEAAA8AAAAAAAAAAQAgAAAAIgAA&#10;AGRycy9kb3ducmV2LnhtbFBLAQIUABQAAAAIAIdO4kA1+DY7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8155940</wp:posOffset>
                </wp:positionV>
                <wp:extent cx="155575" cy="155575"/>
                <wp:effectExtent l="0" t="0" r="15875" b="158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315" y="9185910"/>
                          <a:ext cx="155575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1.55pt;margin-top:642.2pt;height:12.25pt;width:12.25pt;z-index:251674624;mso-width-relative:page;mso-height-relative:page;" fillcolor="#FFFFFF [3212]" filled="t" stroked="f" coordsize="255,255" o:gfxdata="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7980680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9620" y="901065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3.65pt;margin-top:628.4pt;height:34.3pt;width:75.3pt;z-index:251671552;mso-width-relative:page;mso-height-relative:page;" filled="f" stroked="f" coordsize="21600,21600" o:gfxdata="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p2cU3QAAAA0BAAAPAAAAAAAAAAEA&#10;IAAAACIAAABkcnMvZG93bnJldi54bWxQSwECFAAUAAAACACHTuJAGraxS0MCAABy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8491855</wp:posOffset>
                </wp:positionV>
                <wp:extent cx="6694805" cy="9239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精通测试流程和测试用例设计方法，热爱IT互联网，喜欢测试方面的工作，善于追求细节上的潜移默化带来的喜悦感。专业基础扎实，经验丰富，为人谦和，积极向上，喜欢结交朋友，自信心强，对工作认真，具有良好的团队合作能力，较强的测试文档编写能力，能承受一定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68.65pt;height:72.75pt;width:527.15pt;z-index:251668480;mso-width-relative:page;mso-height-relative:page;" filled="f" stroked="f" coordsize="21600,21600" o:gfxdata="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YHH/i3gAAAA4BAAAPAAAAAAAAAAEAIAAAACIA&#10;AABkcnMvZG93bnJldi54bWxQSwECFAAUAAAACACHTuJAhnUkbT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精通测试流程和测试用例设计方法，热爱IT互联网，喜欢测试方面的工作，善于追求细节上的潜移默化带来的喜悦感。专业基础扎实，经验丰富，为人谦和，积极向上，喜欢结交朋友，自信心强，对工作认真，具有良好的团队合作能力，较强的测试文档编写能力，能承受一定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8090535</wp:posOffset>
                </wp:positionV>
                <wp:extent cx="6383655" cy="280035"/>
                <wp:effectExtent l="0" t="0" r="17145" b="5715"/>
                <wp:wrapNone/>
                <wp:docPr id="3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65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30.15pt;margin-top:637.05pt;height:22.05pt;width:502.65pt;z-index:251660288;v-text-anchor:middle;mso-width-relative:page;mso-height-relative:page;" fillcolor="#F2F2F2 [3052]" filled="t" stroked="f" coordsize="21600,21600" o:gfxdata="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pWAUfe&#10;AAAADQEAAA8AAAAAAAAAAQAgAAAAIgAAAGRycy9kb3ducmV2LnhtbFBLAQIUABQAAAAIAIdO4kAg&#10;GXMzjAIAAPUEAAAOAAAAAAAAAAEAIAAAAC0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8090535</wp:posOffset>
                </wp:positionV>
                <wp:extent cx="53975" cy="280035"/>
                <wp:effectExtent l="0" t="0" r="3175" b="5715"/>
                <wp:wrapNone/>
                <wp:docPr id="3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17.9pt;margin-top:637.05pt;height:22.05pt;width:4.25pt;z-index:251664384;v-text-anchor:middle;mso-width-relative:page;mso-height-relative:page;" fillcolor="#435269" filled="t" stroked="f" coordsize="21600,21600" o:gfxdata="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oeA7vcAAAADQEAAA8AAAAAAAAAAQAgAAAA&#10;IgAAAGRycy9kb3ducmV2LnhtbFBLAQIUABQAAAAIAIdO4kDKi32WeQIAANE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8090535</wp:posOffset>
                </wp:positionV>
                <wp:extent cx="340995" cy="280035"/>
                <wp:effectExtent l="0" t="0" r="1905" b="5715"/>
                <wp:wrapNone/>
                <wp:docPr id="3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48.5pt;margin-top:637.05pt;height:22.05pt;width:26.85pt;z-index:251666432;v-text-anchor:middle;mso-width-relative:page;mso-height-relative:page;" fillcolor="#435269" filled="t" stroked="f" coordsize="21600,21600" o:gfxdata="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zdSttsAAAANAQAADwAAAAAAAAABACAA&#10;AAAiAAAAZHJzL2Rvd25yZXYueG1sUEsBAhQAFAAAAAgAh07iQAO6ia18AgAA0g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-734695</wp:posOffset>
                </wp:positionV>
                <wp:extent cx="1397635" cy="650875"/>
                <wp:effectExtent l="0" t="0" r="0" b="0"/>
                <wp:wrapNone/>
                <wp:docPr id="5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4"/>
                                <w:szCs w:val="5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4"/>
                                <w:szCs w:val="5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65pt;margin-top:-57.85pt;height:51.25pt;width:110.05pt;z-index:251679744;mso-width-relative:page;mso-height-relative:page;" filled="f" stroked="f" coordsize="21600,21600" o:gfxdata="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YztnNwAAAANAQAADwAAAAAAAAABACAAAAAiAAAA&#10;ZHJzL2Rvd25yZXYueG1sUEsBAhQAFAAAAAgAh07iQC/wnkc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4"/>
                          <w:szCs w:val="5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4"/>
                          <w:szCs w:val="5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-1297940</wp:posOffset>
                </wp:positionH>
                <wp:positionV relativeFrom="paragraph">
                  <wp:posOffset>-236855</wp:posOffset>
                </wp:positionV>
                <wp:extent cx="7989570" cy="341630"/>
                <wp:effectExtent l="0" t="0" r="11430" b="12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9570" cy="34163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2pt;margin-top:-18.65pt;height:26.9pt;width:629.1pt;z-index:251659264;v-text-anchor:middle;mso-width-relative:page;mso-height-relative:page;" fillcolor="#DFDFDF" filled="t" stroked="f" coordsize="21600,21600" o:gfxdata="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32oJNoAAAAMAQAADwAAAAAAAAABACAAAAAiAAAAZHJzL2Rvd25y&#10;ZXYueG1sUEsBAhQAFAAAAAgAh07iQGWaa8Z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-1297940</wp:posOffset>
                </wp:positionH>
                <wp:positionV relativeFrom="paragraph">
                  <wp:posOffset>-991870</wp:posOffset>
                </wp:positionV>
                <wp:extent cx="7989570" cy="977265"/>
                <wp:effectExtent l="0" t="0" r="1143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" y="-17145"/>
                          <a:ext cx="7989570" cy="97726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2pt;margin-top:-78.1pt;height:76.95pt;width:629.1pt;z-index:251677696;v-text-anchor:middle;mso-width-relative:page;mso-height-relative:page;" fillcolor="#435269" filled="t" stroked="f" coordsize="21600,21600" o:gfxdata="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xCGr9oAAAANAQAADwAAAAAAAAABACAAAAAiAAAA&#10;ZHJzL2Rvd25yZXYueG1sUEsBAhQAFAAAAAgAh07iQFCcvOJ3AgAA1g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4772660</wp:posOffset>
            </wp:positionH>
            <wp:positionV relativeFrom="paragraph">
              <wp:posOffset>-577850</wp:posOffset>
            </wp:positionV>
            <wp:extent cx="1094105" cy="1316990"/>
            <wp:effectExtent l="0" t="0" r="3175" b="1270"/>
            <wp:wrapNone/>
            <wp:docPr id="58" name="图片 5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6732905</wp:posOffset>
                </wp:positionV>
                <wp:extent cx="6463665" cy="11442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114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语言技能：英语国家四级，能简单的阅读和简单翻译，粤语良好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专业技能：熟悉LinuxOS、haproxy、apache，以及Java应用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熟悉测试流程并掌握测试技能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熟练运用Word、Excel等办公软件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技能证书：《高级测试工程师》、《软件测试工程师》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30.15pt;height:90.1pt;width:508.95pt;z-index:251665408;mso-width-relative:page;mso-height-relative:page;" filled="f" stroked="f" coordsize="21600,21600" o:gfxdata="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fjP5PdAAAADgEAAA8AAAAAAAAAAQAgAAAAIgAA&#10;AGRycy9kb3ducmV2LnhtbFBLAQIUABQAAAAIAIdO4kCzZzvR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语言技能：英语国家四级，能简单的阅读和简单翻译，粤语良好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专业技能：熟悉LinuxOS、haproxy、apache，以及Java应用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熟悉测试流程并掌握测试技能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熟练运用Word、Excel等办公软件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技能证书：《高级测试工程师》、《软件测试工程师》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2917825</wp:posOffset>
                </wp:positionV>
                <wp:extent cx="6805295" cy="1572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29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对大型互联网应用的性能测试、分析、优化等进行研究，形成方法论、流程和自动化工具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通过对OS、JVM、中间件、应用等的优化，提升服务器资源综合利用率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根据容量情况，推进生产系统的整体优化和综合优化，降低TCO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指导容量规划和管理工作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29.75pt;height:123.8pt;width:535.85pt;z-index:251662336;mso-width-relative:page;mso-height-relative:page;" filled="f" stroked="f" coordsize="21600,21600" o:gfxdata="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cLeA3gAAAAwBAAAPAAAAAAAAAAEAIAAAACIA&#10;AABkcnMvZG93bnJldi54bWxQSwECFAAUAAAACACHTuJABFkbMT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对大型互联网应用的性能测试、分析、优化等进行研究，形成方法论、流程和自动化工具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通过对OS、JVM、中间件、应用等的优化，提升服务器资源综合利用率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根据容量情况，推进生产系统的整体优化和综合优化，降低TCO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指导容量规划和管理工作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4476750</wp:posOffset>
                </wp:positionV>
                <wp:extent cx="6699250" cy="162115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62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2014年6月-2017年5月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负责产品的Web、移动端的相关测试，跟进产品迭代，了解需求文档，完成分配的测试工作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参与项目测试的全流程，包括：需求分析、设计评审，制定测试计划，设计和执行测试用例等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3、分析、定位跟踪缺陷和软件质量，撰写测试报告；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4、参与问题的分析和讨论，相关质量评估，确保设计及实现的正确性。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52.5pt;height:127.65pt;width:527.5pt;z-index:251663360;mso-width-relative:page;mso-height-relative:page;" filled="f" stroked="f" coordsize="21600,21600" o:gfxdata="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9bNcN0AAAAMAQAADwAAAAAAAAABACAAAAAiAAAA&#10;ZHJzL2Rvd25yZXYueG1sUEsBAhQAFAAAAAgAh07iQO+5v0I7AgAAa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2014年6月-2017年5月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负责产品的Web、移动端的相关测试，跟进产品迭代，了解需求文档，完成分配的测试工作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参与项目测试的全流程，包括：需求分析、设计评审，制定测试计划，设计和执行测试用例等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3、分析、定位跟踪缺陷和软件质量，撰写测试报告；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4、参与问题的分析和讨论，相关质量评估，确保设计及实现的正确性。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6315075</wp:posOffset>
                </wp:positionV>
                <wp:extent cx="53975" cy="280035"/>
                <wp:effectExtent l="0" t="0" r="3175" b="5715"/>
                <wp:wrapNone/>
                <wp:docPr id="29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17.9pt;margin-top:497.25pt;height:22.05pt;width:4.25pt;z-index:251664384;v-text-anchor:middle;mso-width-relative:page;mso-height-relative:page;" fillcolor="#435269" filled="t" stroked="f" coordsize="21600,21600" o:gfxdata="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0qEC02wAAAAwBAAAPAAAAAAAAAAEAIAAA&#10;ACIAAABkcnMvZG93bnJldi54bWxQSwECFAAUAAAACACHTuJArefpWnsCAADR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6315075</wp:posOffset>
                </wp:positionV>
                <wp:extent cx="340995" cy="280035"/>
                <wp:effectExtent l="0" t="0" r="1905" b="5715"/>
                <wp:wrapNone/>
                <wp:docPr id="30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48.5pt;margin-top:497.25pt;height:22.05pt;width:26.85pt;z-index:251666432;v-text-anchor:middle;mso-width-relative:page;mso-height-relative:page;" fillcolor="#435269" filled="t" stroked="f" coordsize="21600,21600" o:gfxdata="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e38gdoAAAAMAQAADwAAAAAAAAABACAAAAAi&#10;AAAAZHJzL2Rvd25yZXYueG1sUEsBAhQAFAAAAAgAh07iQG5YQKR6AgAA0g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6315075</wp:posOffset>
                </wp:positionV>
                <wp:extent cx="6383655" cy="280035"/>
                <wp:effectExtent l="0" t="0" r="17145" b="5715"/>
                <wp:wrapNone/>
                <wp:docPr id="25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65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30.15pt;margin-top:497.25pt;height:22.05pt;width:502.65pt;z-index:251660288;v-text-anchor:middle;mso-width-relative:page;mso-height-relative:page;" fillcolor="#F2F2F2 [3052]" filled="t" stroked="f" coordsize="21600,21600" o:gfxdata="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1+uADcAAAA&#10;DAEAAA8AAAAAAAAAAQAgAAAAIgAAAGRycy9kb3ducmV2LnhtbFBLAQIUABQAAAAIAIdO4kAXcBSw&#10;iwIAAPUEAAAOAAAAAAAAAAEAIAAAACs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2515870</wp:posOffset>
                </wp:positionV>
                <wp:extent cx="6383655" cy="280035"/>
                <wp:effectExtent l="0" t="0" r="17145" b="5715"/>
                <wp:wrapNone/>
                <wp:docPr id="2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65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30.15pt;margin-top:198.1pt;height:22.05pt;width:502.65pt;z-index:251660288;v-text-anchor:middle;mso-width-relative:page;mso-height-relative:page;" fillcolor="#F2F2F2 [3052]" filled="t" stroked="f" coordsize="21600,21600" o:gfxdata="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XmQAncAAAA&#10;CwEAAA8AAAAAAAAAAQAgAAAAIgAAAGRycy9kb3ducmV2LnhtbFBLAQIUABQAAAAIAIdO4kBn6S0U&#10;iwIAAPUEAAAOAAAAAAAAAAEAIAAAACs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2515870</wp:posOffset>
                </wp:positionV>
                <wp:extent cx="53975" cy="280035"/>
                <wp:effectExtent l="0" t="0" r="3175" b="5715"/>
                <wp:wrapNone/>
                <wp:docPr id="2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17.9pt;margin-top:198.1pt;height:22.05pt;width:4.25pt;z-index:251664384;v-text-anchor:middle;mso-width-relative:page;mso-height-relative:page;" fillcolor="#435269" filled="t" stroked="f" coordsize="21600,21600" o:gfxdata="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nYKPraAAAACwEAAA8AAAAAAAAAAQAgAAAA&#10;IgAAAGRycy9kb3ducmV2LnhtbFBLAQIUABQAAAAIAIdO4kDQv48AewIAANE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2515870</wp:posOffset>
                </wp:positionV>
                <wp:extent cx="340995" cy="280035"/>
                <wp:effectExtent l="0" t="0" r="1905" b="5715"/>
                <wp:wrapNone/>
                <wp:docPr id="24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48.5pt;margin-top:198.1pt;height:22.05pt;width:26.85pt;z-index:251666432;v-text-anchor:middle;mso-width-relative:page;mso-height-relative:page;" fillcolor="#435269" filled="t" stroked="f" coordsize="21600,21600" o:gfxdata="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j8Xz2gAAAAsBAAAPAAAAAAAAAAEAIAAA&#10;ACIAAABkcnMvZG93bnJldi54bWxQSwECFAAUAAAACACHTuJAl3XuQ3wCAADS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2574290</wp:posOffset>
                </wp:positionV>
                <wp:extent cx="165100" cy="146050"/>
                <wp:effectExtent l="0" t="0" r="6350" b="635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695" y="3888740"/>
                          <a:ext cx="16510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15pt;margin-top:202.7pt;height:11.5pt;width:13pt;z-index:251675648;v-text-anchor:middle;mso-width-relative:page;mso-height-relative:page;" fillcolor="#FFFFFF [3212]" filled="t" stroked="f" coordsize="3261356,2766950" o:gfxdata="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6370955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56260" y="7685405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2.5pt;margin-top:501.65pt;height:13.85pt;width:13.85pt;z-index:251676672;v-text-anchor:middle;mso-width-relative:page;mso-height-relative:page;" fillcolor="#FFFFFF [3212]" filled="t" stroked="f" coordsize="3543300,3617913" o:gfxdata="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Ka+l0XaAAAADQEA&#10;AA8AAAAAAAAAAQAgAAAAIgAAAGRycy9kb3ducmV2LnhtbFBLAQIUABQAAAAIAIdO4kBv6zMQ0yIA&#10;AGiqAAAOAAAAAAAAAAEAIAAAACkBAABkcnMvZTJvRG9jLnhtbFBLBQYAAAAABgAGAFkBAABuJgAA&#10;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6207125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752157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2.45pt;margin-top:488.75pt;height:34.3pt;width:74.65pt;z-index:251670528;mso-width-relative:page;mso-height-relative:page;" filled="f" stroked="f" coordsize="21600,21600" o:gfxdata="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SjIu3QAAAAwBAAAPAAAA&#10;AAAAAAEAIAAAACIAAABkcnMvZG93bnJldi54bWxQSwECFAAUAAAACACHTuJAu8yn/U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2404110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7560" y="371856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1.45pt;margin-top:189.3pt;height:34.3pt;width:72.6pt;z-index:251669504;mso-width-relative:page;mso-height-relative:page;" filled="f" stroked="f" coordsize="21600,21600" o:gfxdata="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3TNo9wAAAALAQAADwAAAAAAAAAB&#10;ACAAAAAiAAAAZHJzL2Rvd25yZXYueG1sUEsBAhQAFAAAAAgAh07iQLNYGWJ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1869440</wp:posOffset>
                </wp:positionV>
                <wp:extent cx="6834505" cy="44894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20XX年7月-20XX年3月               暨南大学              计算机应用技术       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47.2pt;height:35.35pt;width:538.15pt;z-index:251667456;mso-width-relative:page;mso-height-relative:page;" filled="f" stroked="f" coordsize="21600,21600" o:gfxdata="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YLAWe3QAAAAwBAAAPAAAAAAAAAAEAIAAAACIA&#10;AABkcnMvZG93bnJldi54bWxQSwECFAAUAAAACACHTuJAmuTJn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20XX年7月-20XX年3月               暨南大学              计算机应用技术             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1139190</wp:posOffset>
                </wp:positionV>
                <wp:extent cx="6383655" cy="280035"/>
                <wp:effectExtent l="0" t="0" r="17145" b="5715"/>
                <wp:wrapNone/>
                <wp:docPr id="2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65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30.15pt;margin-top:89.7pt;height:22.05pt;width:502.65pt;z-index:251660288;v-text-anchor:middle;mso-width-relative:page;mso-height-relative:page;" fillcolor="#F2F2F2 [3052]" filled="t" stroked="f" coordsize="21600,21600" o:gfxdata="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zzGZK3QAA&#10;AAsBAAAPAAAAAAAAAAEAIAAAACIAAABkcnMvZG93bnJldi54bWxQSwECFAAUAAAACACHTuJAV7xY&#10;W4sCAAD1BAAADgAAAAAAAAABACAAAAAs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1199515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1020" y="2543810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3.7pt;margin-top:94.45pt;height:11.65pt;width:16.55pt;z-index:251673600;mso-width-relative:page;mso-height-relative:page;" fillcolor="#FFFFFF [3212]" filled="t" stroked="f" coordsize="263,184" o:gfxdata="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sZHmLdoAAAALAQAADwAAAAAAAAABACAA&#10;AAAiAAAAZHJzL2Rvd25yZXYueG1sUEsBAhQAFAAAAAgAh07iQAsHdXhiBQAAbxkAAA4AAAAAAAAA&#10;AQAgAAAAKQEAAGRycy9lMm9Eb2MueG1sUEsFBgAAAAAGAAYAWQEAAP0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1139190</wp:posOffset>
                </wp:positionV>
                <wp:extent cx="53975" cy="280035"/>
                <wp:effectExtent l="0" t="0" r="3175" b="5715"/>
                <wp:wrapNone/>
                <wp:docPr id="59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17.9pt;margin-top:89.7pt;height:22.05pt;width:4.25pt;z-index:251664384;v-text-anchor:middle;mso-width-relative:page;mso-height-relative:page;" fillcolor="#435269" filled="t" stroked="f" coordsize="21600,21600" o:gfxdata="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8g652gAAAAsBAAAPAAAAAAAAAAEAIAAA&#10;ACIAAABkcnMvZG93bnJldi54bWxQSwECFAAUAAAACACHTuJADLPvqXwCAADR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1139190</wp:posOffset>
                </wp:positionV>
                <wp:extent cx="340995" cy="280035"/>
                <wp:effectExtent l="0" t="0" r="1905" b="57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7995" y="2483485"/>
                          <a:ext cx="340995" cy="280035"/>
                        </a:xfrm>
                        <a:prstGeom prst="rect">
                          <a:avLst/>
                        </a:prstGeom>
                        <a:solidFill>
                          <a:srgbClr val="4352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2" o:spid="_x0000_s1026" o:spt="1" style="position:absolute;left:0pt;margin-left:-48.5pt;margin-top:89.7pt;height:22.05pt;width:26.85pt;z-index:251666432;v-text-anchor:middle;mso-width-relative:page;mso-height-relative:page;" fillcolor="#435269" filled="t" stroked="f" coordsize="21600,21600" o:gfxdata="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6XjsNoAAAALAQAADwAA&#10;AAAAAAABACAAAAAiAAAAZHJzL2Rvd25yZXYueG1sUEsBAhQAFAAAAAgAh07iQDBKEfyGAgAA3g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1539240</wp:posOffset>
                </wp:positionV>
                <wp:extent cx="6774180" cy="3695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20XX年9月-20XX年6月               暨南大学              计算机应用技术            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21.2pt;height:29.1pt;width:533.4pt;z-index:251667456;mso-width-relative:page;mso-height-relative:page;" filled="f" stroked="f" coordsize="21600,21600" o:gfxdata="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IqmGfcAAAADAEAAA8AAAAAAAAAAQAgAAAAIgAA&#10;AGRycy9kb3ducmV2LnhtbFBLAQIUABQAAAAIAIdO4kAS5r0A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20XX年9月-20XX年6月               暨南大学              计算机应用技术            研究生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1029970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6130" y="236410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269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2.35pt;margin-top:81.1pt;height:34.3pt;width:74.1pt;z-index:251672576;mso-width-relative:page;mso-height-relative:page;" filled="f" stroked="f" coordsize="21600,21600" o:gfxdata="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CB+v2wAAAAsBAAAPAAAAAAAA&#10;AAEAIAAAACIAAABkcnMvZG93bnJldi54bWxQSwECFAAUAAAACACHTuJAUzHRIk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269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237490</wp:posOffset>
                </wp:positionV>
                <wp:extent cx="1282700" cy="73025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户籍：湖北武汉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现居：广东广州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5pt;margin-top:18.7pt;height:57.5pt;width:101pt;z-index:251667456;mso-width-relative:page;mso-height-relative:page;" filled="f" stroked="f" coordsize="21600,21600" o:gfxdata="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4uH7XaAAAACgEAAA8AAAAAAAAAAQAgAAAAIgAAAGRy&#10;cy9kb3ducmV2LnhtbFBLAQIUABQAAAAIAIdO4kCXJ23r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户籍：湖北武汉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237490</wp:posOffset>
                </wp:positionV>
                <wp:extent cx="1741170" cy="7302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05pt;margin-top:18.7pt;height:57.5pt;width:137.1pt;z-index:251667456;mso-width-relative:page;mso-height-relative:page;" filled="f" stroked="f" coordsize="21600,21600" o:gfxdata="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A/xC2wAAAAoBAAAPAAAAAAAAAAEAIAAAACIAAABk&#10;cnMvZG93bnJldi54bWxQSwECFAAUAAAACACHTuJAJ6h0e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237490</wp:posOffset>
                </wp:positionV>
                <wp:extent cx="1771015" cy="7302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出生年月：1994.07.01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8.7pt;height:57.5pt;width:139.45pt;z-index:251667456;mso-width-relative:page;mso-height-relative:page;" filled="f" stroked="f" coordsize="21600,21600" o:gfxdata="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fTV33QAAAAsBAAAPAAAAAAAAAAEAIAAAACIA&#10;AABkcnMvZG93bnJldi54bWxQSwECFAAUAAAACACHTuJAm2gE9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出生年月：1994.07.01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5168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9F113C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023E20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046372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CF4D86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5E0C5A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0779E"/>
    <w:rsid w:val="210274E9"/>
    <w:rsid w:val="210340D6"/>
    <w:rsid w:val="213E065A"/>
    <w:rsid w:val="21566578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2E2B1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72526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0D31BB3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C22F6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465712"/>
    <w:rsid w:val="477052EA"/>
    <w:rsid w:val="479730E4"/>
    <w:rsid w:val="47C40320"/>
    <w:rsid w:val="47CB1285"/>
    <w:rsid w:val="47CC2594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0D4315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1A25D8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81296C"/>
    <w:rsid w:val="5F90691B"/>
    <w:rsid w:val="5F9B2CCF"/>
    <w:rsid w:val="5FA44497"/>
    <w:rsid w:val="5FB375DD"/>
    <w:rsid w:val="5FD21140"/>
    <w:rsid w:val="5FED3CCD"/>
    <w:rsid w:val="5FEF4696"/>
    <w:rsid w:val="600C14F4"/>
    <w:rsid w:val="60353D4C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3872DFF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30108"/>
    <w:rsid w:val="696856B4"/>
    <w:rsid w:val="697B3E37"/>
    <w:rsid w:val="69877F2E"/>
    <w:rsid w:val="69F1312B"/>
    <w:rsid w:val="69FF4C06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DF76E3"/>
    <w:rsid w:val="6DE756AC"/>
    <w:rsid w:val="6E6748A8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A85130"/>
    <w:rsid w:val="70B07A9B"/>
    <w:rsid w:val="70C56C78"/>
    <w:rsid w:val="70CC084D"/>
    <w:rsid w:val="70F467DE"/>
    <w:rsid w:val="711640CB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614EF7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A11875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v1.0_mb_ts3whFPYkSWmgXyMyAUlIw==</vt:lpwstr>
  </property>
  <property fmtid="{D5CDD505-2E9C-101B-9397-08002B2CF9AE}" pid="5" name="ICV">
    <vt:lpwstr>AA5047F0B92F47619FDA82C9A0B6331B</vt:lpwstr>
  </property>
</Properties>
</file>