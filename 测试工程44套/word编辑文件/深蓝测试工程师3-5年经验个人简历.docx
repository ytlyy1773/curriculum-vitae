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-3039745</wp:posOffset>
                </wp:positionH>
                <wp:positionV relativeFrom="paragraph">
                  <wp:posOffset>-880110</wp:posOffset>
                </wp:positionV>
                <wp:extent cx="1856740" cy="1856740"/>
                <wp:effectExtent l="323850" t="323850" r="334010" b="33401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-1896745" y="34290"/>
                          <a:ext cx="1856740" cy="1856740"/>
                        </a:xfrm>
                        <a:prstGeom prst="roundRect">
                          <a:avLst>
                            <a:gd name="adj" fmla="val 11578"/>
                          </a:avLst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39.35pt;margin-top:-69.3pt;height:146.2pt;width:146.2pt;rotation:2949120f;z-index:251680768;v-text-anchor:middle;mso-width-relative:page;mso-height-relative:page;" fillcolor="#FFFFFF [3212]" filled="t" stroked="t" coordsize="21600,21600" arcsize="0.115787037037037" o:gfxdata="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5cpZPtkAAAAOAQAADwAAAAAAAAABACAAAAAiAAAAZHJzL2Rvd25yZXYu&#10;eG1sUEsBAhQAFAAAAAgAh07iQMqWv7ylAgAARwUAAA4AAAAAAAAAAQAgAAAAKAEAAGRycy9lMm9E&#10;b2MueG1sUEsFBgAAAAAGAAYAWQEAAD8GAAAAAA==&#10;">
                <v:fill on="t" focussize="0,0"/>
                <v:stroke weight="4.5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-2741295</wp:posOffset>
                </wp:positionH>
                <wp:positionV relativeFrom="paragraph">
                  <wp:posOffset>-880110</wp:posOffset>
                </wp:positionV>
                <wp:extent cx="1856740" cy="1856740"/>
                <wp:effectExtent l="323850" t="323850" r="334010" b="33401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-1598295" y="34290"/>
                          <a:ext cx="1856740" cy="1856740"/>
                        </a:xfrm>
                        <a:prstGeom prst="roundRect">
                          <a:avLst>
                            <a:gd name="adj" fmla="val 11578"/>
                          </a:avLst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15.85pt;margin-top:-69.3pt;height:146.2pt;width:146.2pt;rotation:2949120f;z-index:251679744;v-text-anchor:middle;mso-width-relative:page;mso-height-relative:page;" filled="f" stroked="t" coordsize="21600,21600" arcsize="0.115787037037037" o:gfxdata="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DSB0gd0AAAAOAQAADwAAAAAAAAABACAAAAAiAAAAZHJzL2Rvd25y&#10;ZXYueG1sUEsBAhQAFAAAAAgAh07iQBRHuQykAgAAHgUAAA4AAAAAAAAAAQAgAAAALAEAAGRycy9l&#10;Mm9Eb2MueG1sUEsFBgAAAAAGAAYAWQEAAEIGAAAAAA==&#10;">
                <v:fill on="f" focussize="0,0"/>
                <v:stroke weight="4.5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1558290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6940" y="247269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405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405A"/>
                                <w:sz w:val="28"/>
                                <w:szCs w:val="28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7.8pt;margin-top:122.7pt;height:34.3pt;width:74.1pt;z-index:251670528;mso-width-relative:page;mso-height-relative:page;" filled="f" stroked="f" coordsize="21600,21600" o:gfxdata="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wOPIA3AAAAAsBAAAPAAAAAAAA&#10;AAEAIAAAACIAAABkcnMvZG93bnJldi54bWxQSwECFAAUAAAACACHTuJAfDXyIUcCAABx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405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405A"/>
                          <w:sz w:val="28"/>
                          <w:szCs w:val="28"/>
                          <w:lang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6660515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5670" y="757491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405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405A"/>
                                <w:sz w:val="28"/>
                                <w:szCs w:val="28"/>
                                <w:lang w:val="en-US"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7.9pt;margin-top:524.45pt;height:34.3pt;width:74.65pt;z-index:251669504;mso-width-relative:page;mso-height-relative:page;" filled="f" stroked="f" coordsize="21600,21600" o:gfxdata="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ceeo9wAAAANAQAADwAAAAAA&#10;AAABACAAAAAiAAAAZHJzL2Rvd25yZXYueG1sUEsBAhQAFAAAAAgAh07iQB/od8lIAgAAc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405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405A"/>
                          <w:sz w:val="28"/>
                          <w:szCs w:val="28"/>
                          <w:lang w:val="en-US"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8096885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0430" y="901128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405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405A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9.1pt;margin-top:637.55pt;height:34.3pt;width:75.3pt;z-index:251668480;mso-width-relative:page;mso-height-relative:page;" filled="f" stroked="f" coordsize="21600,21600" o:gfxdata="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kKhnbdAAAADQEAAA8AAAAAAAAA&#10;AQAgAAAAIgAAAGRycy9kb3ducmV2LnhtbFBLAQIUABQAAAAIAIdO4kDh2cM5RQIAAHI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405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405A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2902585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8370" y="3816985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3A405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405A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6.9pt;margin-top:228.55pt;height:34.3pt;width:72.6pt;z-index:251667456;mso-width-relative:page;mso-height-relative:page;" filled="f" stroked="f" coordsize="21600,21600" o:gfxdata="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qlGYrcAAAACwEAAA8AAAAAAAAA&#10;AQAgAAAAIgAAAGRycy9kb3ducmV2LnhtbFBLAQIUABQAAAAIAIdO4kCGWDgyRgIAAHE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3A405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405A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8197850</wp:posOffset>
                </wp:positionV>
                <wp:extent cx="292735" cy="292735"/>
                <wp:effectExtent l="40640" t="40640" r="47625" b="47625"/>
                <wp:wrapNone/>
                <wp:docPr id="81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521335" y="9112250"/>
                          <a:ext cx="292735" cy="292735"/>
                        </a:xfrm>
                        <a:prstGeom prst="roundRect">
                          <a:avLst/>
                        </a:prstGeom>
                        <a:solidFill>
                          <a:srgbClr val="3A40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7" o:spid="_x0000_s1026" o:spt="2" style="position:absolute;left:0pt;margin-left:-48.95pt;margin-top:645.5pt;height:23.05pt;width:23.05pt;rotation:2949120f;z-index:251669504;v-text-anchor:middle;mso-width-relative:page;mso-height-relative:page;" fillcolor="#3A405A" filled="t" stroked="f" coordsize="21600,21600" arcsize="0.166666666666667" o:gfxdata="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fCOBi2QAAAA0B&#10;AAAPAAAAAAAAAAEAIAAAACIAAABkcnMvZG93bnJldi54bWxQSwECFAAUAAAACACHTuJATZqHEYwC&#10;AADwBAAADgAAAAAAAAABACAAAAAo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8197850</wp:posOffset>
                </wp:positionV>
                <wp:extent cx="292735" cy="292735"/>
                <wp:effectExtent l="46990" t="46990" r="60325" b="60325"/>
                <wp:wrapNone/>
                <wp:docPr id="80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446405" y="9112250"/>
                          <a:ext cx="292735" cy="2927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3A40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6" o:spid="_x0000_s1026" o:spt="2" style="position:absolute;left:0pt;margin-left:-54.85pt;margin-top:645.5pt;height:23.05pt;width:23.05pt;rotation:2949120f;z-index:251668480;v-text-anchor:middle;mso-width-relative:page;mso-height-relative:page;" filled="f" stroked="t" coordsize="21600,21600" arcsize="0.166666666666667" o:gfxdata="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yAmq/cAAAA&#10;DgEAAA8AAAAAAAAAAQAgAAAAIgAAAGRycy9kb3ducmV2LnhtbFBLAQIUABQAAAAIAIdO4kBj3rK8&#10;iwIAAPAEAAAOAAAAAAAAAAEAIAAAACsBAABkcnMvZTJvRG9jLnhtbFBLBQYAAAAABgAGAFkBAAAo&#10;BgAAAAA=&#10;">
                <v:fill on="f" focussize="0,0"/>
                <v:stroke weight="1pt" color="#3A405A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6762115</wp:posOffset>
                </wp:positionV>
                <wp:extent cx="292735" cy="292735"/>
                <wp:effectExtent l="40640" t="40640" r="47625" b="47625"/>
                <wp:wrapNone/>
                <wp:docPr id="76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521335" y="7676515"/>
                          <a:ext cx="292735" cy="292735"/>
                        </a:xfrm>
                        <a:prstGeom prst="roundRect">
                          <a:avLst/>
                        </a:prstGeom>
                        <a:solidFill>
                          <a:srgbClr val="3A40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7" o:spid="_x0000_s1026" o:spt="2" style="position:absolute;left:0pt;margin-left:-48.95pt;margin-top:532.45pt;height:23.05pt;width:23.05pt;rotation:2949120f;z-index:251672576;v-text-anchor:middle;mso-width-relative:page;mso-height-relative:page;" fillcolor="#3A405A" filled="t" stroked="f" coordsize="21600,21600" arcsize="0.166666666666667" o:gfxdata="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yskOXYAAAADQEA&#10;AA8AAAAAAAAAAQAgAAAAIgAAAGRycy9kb3ducmV2LnhtbFBLAQIUABQAAAAIAIdO4kBCUANmjAIA&#10;APAEAAAOAAAAAAAAAAEAIAAAACc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6762115</wp:posOffset>
                </wp:positionV>
                <wp:extent cx="292735" cy="292735"/>
                <wp:effectExtent l="46990" t="46990" r="60325" b="60325"/>
                <wp:wrapNone/>
                <wp:docPr id="75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446405" y="7676515"/>
                          <a:ext cx="292735" cy="2927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3A40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6" o:spid="_x0000_s1026" o:spt="2" style="position:absolute;left:0pt;margin-left:-54.85pt;margin-top:532.45pt;height:23.05pt;width:23.05pt;rotation:2949120f;z-index:251667456;v-text-anchor:middle;mso-width-relative:page;mso-height-relative:page;" filled="f" stroked="t" coordsize="21600,21600" arcsize="0.166666666666667" o:gfxdata="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yTqKNsAAAAO&#10;AQAADwAAAAAAAAABACAAAAAiAAAAZHJzL2Rvd25yZXYueG1sUEsBAhQAFAAAAAgAh07iQIwXE1uL&#10;AgAA8AQAAA4AAAAAAAAAAQAgAAAAKgEAAGRycy9lMm9Eb2MueG1sUEsFBgAAAAAGAAYAWQEAACcG&#10;AAAAAA==&#10;">
                <v:fill on="f" focussize="0,0"/>
                <v:stroke weight="1pt" color="#3A405A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3006090</wp:posOffset>
                </wp:positionV>
                <wp:extent cx="292735" cy="292735"/>
                <wp:effectExtent l="40640" t="40640" r="47625" b="47625"/>
                <wp:wrapNone/>
                <wp:docPr id="71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521335" y="3920490"/>
                          <a:ext cx="292735" cy="292735"/>
                        </a:xfrm>
                        <a:prstGeom prst="roundRect">
                          <a:avLst/>
                        </a:prstGeom>
                        <a:solidFill>
                          <a:srgbClr val="3A40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7" o:spid="_x0000_s1026" o:spt="2" style="position:absolute;left:0pt;margin-left:-48.95pt;margin-top:236.7pt;height:23.05pt;width:23.05pt;rotation:2949120f;z-index:251670528;v-text-anchor:middle;mso-width-relative:page;mso-height-relative:page;" fillcolor="#3A405A" filled="t" stroked="f" coordsize="21600,21600" arcsize="0.166666666666667" o:gfxdata="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1deUKtkAAAAL&#10;AQAADwAAAAAAAAABACAAAAAiAAAAZHJzL2Rvd25yZXYueG1sUEsBAhQAFAAAAAgAh07iQKPXhsSN&#10;AgAA8AQAAA4AAAAAAAAAAQAgAAAAKA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3006090</wp:posOffset>
                </wp:positionV>
                <wp:extent cx="292735" cy="292735"/>
                <wp:effectExtent l="46990" t="46990" r="60325" b="60325"/>
                <wp:wrapNone/>
                <wp:docPr id="69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446405" y="3920490"/>
                          <a:ext cx="292735" cy="2927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3A40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6" o:spid="_x0000_s1026" o:spt="2" style="position:absolute;left:0pt;margin-left:-54.85pt;margin-top:236.7pt;height:23.05pt;width:23.05pt;rotation:2949120f;z-index:251670528;v-text-anchor:middle;mso-width-relative:page;mso-height-relative:page;" filled="f" stroked="t" coordsize="21600,21600" arcsize="0.166666666666667" o:gfxdata="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Ug8JkdwA&#10;AAAMAQAADwAAAAAAAAABACAAAAAiAAAAZHJzL2Rvd25yZXYueG1sUEsBAhQAFAAAAAgAh07iQKP3&#10;U7GNAgAA8AQAAA4AAAAAAAAAAQAgAAAAKwEAAGRycy9lMm9Eb2MueG1sUEsFBgAAAAAGAAYAWQEA&#10;ACoGAAAAAA==&#10;">
                <v:fill on="f" focussize="0,0"/>
                <v:stroke weight="1pt" color="#3A405A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1651635</wp:posOffset>
                </wp:positionV>
                <wp:extent cx="292735" cy="292735"/>
                <wp:effectExtent l="40640" t="40640" r="47625" b="47625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521335" y="2566035"/>
                          <a:ext cx="292735" cy="292735"/>
                        </a:xfrm>
                        <a:prstGeom prst="roundRect">
                          <a:avLst/>
                        </a:prstGeom>
                        <a:solidFill>
                          <a:srgbClr val="3A40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8.95pt;margin-top:130.05pt;height:23.05pt;width:23.05pt;rotation:2949120f;z-index:251670528;v-text-anchor:middle;mso-width-relative:page;mso-height-relative:page;" fillcolor="#3A405A" filled="t" stroked="f" coordsize="21600,21600" arcsize="0.166666666666667" o:gfxdata="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/epUnZAAAACwEA&#10;AA8AAAAAAAAAAQAgAAAAIgAAAGRycy9kb3ducmV2LnhtbFBLAQIUABQAAAAIAIdO4kBcGTzFiwIA&#10;APAEAAAOAAAAAAAAAAEAIAAAACg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1651635</wp:posOffset>
                </wp:positionV>
                <wp:extent cx="292735" cy="292735"/>
                <wp:effectExtent l="46990" t="46990" r="60325" b="60325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446405" y="2566035"/>
                          <a:ext cx="292735" cy="2927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3A40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4.85pt;margin-top:130.05pt;height:23.05pt;width:23.05pt;rotation:2949120f;z-index:251669504;v-text-anchor:middle;mso-width-relative:page;mso-height-relative:page;" filled="f" stroked="t" coordsize="21600,21600" arcsize="0.166666666666667" o:gfxdata="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YBjjy2wAAAAwB&#10;AAAPAAAAAAAAAAEAIAAAACIAAABkcnMvZG93bnJldi54bWxQSwECFAAUAAAACACHTuJAcl0JaIoC&#10;AADwBAAADgAAAAAAAAABACAAAAAqAQAAZHJzL2Uyb0RvYy54bWxQSwUGAAAAAAYABgBZAQAAJgYA&#10;AAAA&#10;">
                <v:fill on="f" focussize="0,0"/>
                <v:stroke weight="1pt" color="#3A405A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8349615</wp:posOffset>
                </wp:positionV>
                <wp:extent cx="5184140" cy="0"/>
                <wp:effectExtent l="0" t="0" r="0" b="0"/>
                <wp:wrapNone/>
                <wp:docPr id="8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6590" y="9264015"/>
                          <a:ext cx="51841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61.7pt;margin-top:657.45pt;height:0pt;width:408.2pt;z-index:251670528;mso-width-relative:page;mso-height-relative:page;" filled="f" stroked="t" coordsize="21600,21600" o:gfxdata="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4LvbtoAAAANAQAADwAAAAAAAAABACAAAAAiAAAAZHJz&#10;L2Rvd25yZXYueG1sUEsBAhQAFAAAAAgAh07iQDGC9P0CAgAA4QMAAA4AAAAAAAAAAQAgAAAAKQEA&#10;AGRycy9lMm9Eb2MueG1sUEsFBgAAAAAGAAYAWQEAAJ0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6913880</wp:posOffset>
                </wp:positionV>
                <wp:extent cx="5184140" cy="0"/>
                <wp:effectExtent l="0" t="0" r="0" b="0"/>
                <wp:wrapNone/>
                <wp:docPr id="77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6590" y="7828280"/>
                          <a:ext cx="51841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61.7pt;margin-top:544.4pt;height:0pt;width:408.2pt;z-index:251671552;mso-width-relative:page;mso-height-relative:page;" filled="f" stroked="t" coordsize="21600,21600" o:gfxdata="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SPhOq2AAAAA0BAAAPAAAAAAAAAAEAIAAAACIAAABkcnMv&#10;ZG93bnJldi54bWxQSwECFAAUAAAACACHTuJA6dFtKAMCAADhAwAADgAAAAAAAAABACAAAAAnAQAA&#10;ZHJzL2Uyb0RvYy54bWxQSwUGAAAAAAYABgBZAQAAnAUAAAAA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3170555</wp:posOffset>
                </wp:positionV>
                <wp:extent cx="5184140" cy="0"/>
                <wp:effectExtent l="0" t="0" r="0" b="0"/>
                <wp:wrapNone/>
                <wp:docPr id="7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6590" y="4084955"/>
                          <a:ext cx="51841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o:spt="20" style="position:absolute;left:0pt;margin-left:61.7pt;margin-top:249.65pt;height:0pt;width:408.2pt;z-index:251670528;mso-width-relative:page;mso-height-relative:page;" filled="f" stroked="t" coordsize="21600,21600" o:gfxdata="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h12MdoAAAALAQAADwAAAAAAAAABACAAAAAiAAAA&#10;ZHJzL2Rvd25yZXYueG1sUEsBAhQAFAAAAAgAh07iQGmmPMYFAgAA4QMAAA4AAAAAAAAAAQAgAAAA&#10;KQEAAGRycy9lMm9Eb2MueG1sUEsFBgAAAAAGAAYAWQEAAKAFAAAAAA=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1822450</wp:posOffset>
                </wp:positionV>
                <wp:extent cx="5184140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6590" y="2736850"/>
                          <a:ext cx="51841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7pt;margin-top:143.5pt;height:0pt;width:408.2pt;z-index:251670528;mso-width-relative:page;mso-height-relative:page;" filled="f" stroked="t" coordsize="21600,21600" o:gfxdata="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um0wvaAAAACwEAAA8AAAAAAAAAAQAgAAAAIgAAAGRy&#10;cy9kb3ducmV2LnhtbFBLAQIUABQAAAAIAIdO4kCyEDskAwIAAOEDAAAOAAAAAAAAAAEAIAAAACkB&#10;AABkcnMvZTJvRG9jLnhtbFBLBQYAAAAABgAGAFkBAACeBQAAAAA=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3063240</wp:posOffset>
                </wp:positionV>
                <wp:extent cx="165100" cy="146050"/>
                <wp:effectExtent l="0" t="0" r="6350" b="6350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645" y="3977640"/>
                          <a:ext cx="165100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43.65pt;margin-top:241.2pt;height:11.5pt;width:13pt;z-index:251675648;v-text-anchor:middle;mso-width-relative:page;mso-height-relative:page;" fillcolor="#FFFFFF [3212]" filled="t" stroked="f" coordsize="3261356,2766950" o:gfxdata="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8260080</wp:posOffset>
                </wp:positionV>
                <wp:extent cx="155575" cy="155575"/>
                <wp:effectExtent l="0" t="0" r="15875" b="15875"/>
                <wp:wrapNone/>
                <wp:docPr id="122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645" y="9174480"/>
                          <a:ext cx="155575" cy="155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43.65pt;margin-top:650.4pt;height:12.25pt;width:12.25pt;z-index:251670528;mso-width-relative:page;mso-height-relative:page;" fillcolor="#FFFFFF [3212]" filled="t" stroked="f" coordsize="255,255" o:gfxdata="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1720215</wp:posOffset>
                </wp:positionV>
                <wp:extent cx="210185" cy="147955"/>
                <wp:effectExtent l="0" t="0" r="0" b="5080"/>
                <wp:wrapNone/>
                <wp:docPr id="129" name="任意多边形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70865" y="2634615"/>
                          <a:ext cx="210185" cy="1479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5.05pt;margin-top:135.45pt;height:11.65pt;width:16.55pt;z-index:251676672;mso-width-relative:page;mso-height-relative:page;" fillcolor="#FFFFFF [3212]" filled="t" stroked="f" coordsize="263,184" o:gfxdata="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6821805</wp:posOffset>
                </wp:positionV>
                <wp:extent cx="175895" cy="175895"/>
                <wp:effectExtent l="0" t="0" r="14605" b="14605"/>
                <wp:wrapNone/>
                <wp:docPr id="124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84200" y="7736205"/>
                          <a:ext cx="175895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44pt;margin-top:537.15pt;height:13.85pt;width:13.85pt;z-index:251674624;v-text-anchor:middle;mso-width-relative:page;mso-height-relative:page;" fillcolor="#FFFFFF [3212]" filled="t" stroked="f" coordsize="3543300,3617913" o:gfxdata="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-474980</wp:posOffset>
                </wp:positionV>
                <wp:extent cx="106680" cy="106680"/>
                <wp:effectExtent l="0" t="0" r="7620" b="7620"/>
                <wp:wrapNone/>
                <wp:docPr id="38" name="任意多边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410585" y="439420"/>
                          <a:ext cx="106680" cy="106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7633" y="0"/>
                            </a:cxn>
                            <a:cxn ang="0">
                              <a:pos x="0" y="108266"/>
                            </a:cxn>
                            <a:cxn ang="0">
                              <a:pos x="107633" y="215900"/>
                            </a:cxn>
                            <a:cxn ang="0">
                              <a:pos x="215900" y="108266"/>
                            </a:cxn>
                            <a:cxn ang="0">
                              <a:pos x="107633" y="0"/>
                            </a:cxn>
                            <a:cxn ang="0">
                              <a:pos x="107633" y="200704"/>
                            </a:cxn>
                            <a:cxn ang="0">
                              <a:pos x="15195" y="108266"/>
                            </a:cxn>
                            <a:cxn ang="0">
                              <a:pos x="107633" y="15828"/>
                            </a:cxn>
                            <a:cxn ang="0">
                              <a:pos x="200071" y="108266"/>
                            </a:cxn>
                            <a:cxn ang="0">
                              <a:pos x="107633" y="200704"/>
                            </a:cxn>
                            <a:cxn ang="0">
                              <a:pos x="146254" y="108266"/>
                            </a:cxn>
                            <a:cxn ang="0">
                              <a:pos x="107633" y="108266"/>
                            </a:cxn>
                            <a:cxn ang="0">
                              <a:pos x="107633" y="54449"/>
                            </a:cxn>
                            <a:cxn ang="0">
                              <a:pos x="100035" y="46219"/>
                            </a:cxn>
                            <a:cxn ang="0">
                              <a:pos x="92438" y="54449"/>
                            </a:cxn>
                            <a:cxn ang="0">
                              <a:pos x="92438" y="115864"/>
                            </a:cxn>
                            <a:cxn ang="0">
                              <a:pos x="100035" y="123461"/>
                            </a:cxn>
                            <a:cxn ang="0">
                              <a:pos x="146254" y="123461"/>
                            </a:cxn>
                            <a:cxn ang="0">
                              <a:pos x="153852" y="115864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</a:cxnLst>
                          <a:pathLst>
                            <a:path w="341" h="341">
                              <a:moveTo>
                                <a:pt x="170" y="0"/>
                              </a:moveTo>
                              <a:cubicBezTo>
                                <a:pt x="76" y="0"/>
                                <a:pt x="0" y="77"/>
                                <a:pt x="0" y="171"/>
                              </a:cubicBezTo>
                              <a:cubicBezTo>
                                <a:pt x="0" y="265"/>
                                <a:pt x="76" y="341"/>
                                <a:pt x="170" y="341"/>
                              </a:cubicBezTo>
                              <a:cubicBezTo>
                                <a:pt x="264" y="341"/>
                                <a:pt x="341" y="265"/>
                                <a:pt x="341" y="171"/>
                              </a:cubicBezTo>
                              <a:cubicBezTo>
                                <a:pt x="341" y="77"/>
                                <a:pt x="264" y="0"/>
                                <a:pt x="170" y="0"/>
                              </a:cubicBezTo>
                              <a:close/>
                              <a:moveTo>
                                <a:pt x="170" y="317"/>
                              </a:moveTo>
                              <a:cubicBezTo>
                                <a:pt x="90" y="317"/>
                                <a:pt x="24" y="251"/>
                                <a:pt x="24" y="171"/>
                              </a:cubicBezTo>
                              <a:cubicBezTo>
                                <a:pt x="24" y="90"/>
                                <a:pt x="90" y="25"/>
                                <a:pt x="170" y="25"/>
                              </a:cubicBezTo>
                              <a:cubicBezTo>
                                <a:pt x="251" y="25"/>
                                <a:pt x="316" y="90"/>
                                <a:pt x="316" y="171"/>
                              </a:cubicBezTo>
                              <a:cubicBezTo>
                                <a:pt x="316" y="251"/>
                                <a:pt x="251" y="317"/>
                                <a:pt x="170" y="317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170" y="171"/>
                                <a:pt x="170" y="171"/>
                                <a:pt x="170" y="171"/>
                              </a:cubicBezTo>
                              <a:cubicBezTo>
                                <a:pt x="170" y="86"/>
                                <a:pt x="170" y="86"/>
                                <a:pt x="170" y="86"/>
                              </a:cubicBezTo>
                              <a:cubicBezTo>
                                <a:pt x="170" y="79"/>
                                <a:pt x="165" y="73"/>
                                <a:pt x="158" y="73"/>
                              </a:cubicBezTo>
                              <a:cubicBezTo>
                                <a:pt x="151" y="73"/>
                                <a:pt x="146" y="79"/>
                                <a:pt x="146" y="86"/>
                              </a:cubicBezTo>
                              <a:cubicBezTo>
                                <a:pt x="146" y="183"/>
                                <a:pt x="146" y="183"/>
                                <a:pt x="146" y="183"/>
                              </a:cubicBezTo>
                              <a:cubicBezTo>
                                <a:pt x="146" y="190"/>
                                <a:pt x="151" y="195"/>
                                <a:pt x="158" y="195"/>
                              </a:cubicBezTo>
                              <a:cubicBezTo>
                                <a:pt x="231" y="195"/>
                                <a:pt x="231" y="195"/>
                                <a:pt x="231" y="195"/>
                              </a:cubicBezTo>
                              <a:cubicBezTo>
                                <a:pt x="238" y="195"/>
                                <a:pt x="243" y="190"/>
                                <a:pt x="243" y="183"/>
                              </a:cubicBezTo>
                              <a:cubicBezTo>
                                <a:pt x="243" y="176"/>
                                <a:pt x="238" y="171"/>
                                <a:pt x="231" y="171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</a:path>
                          </a:pathLst>
                        </a:custGeom>
                        <a:solidFill>
                          <a:srgbClr val="3A405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178.55pt;margin-top:-37.4pt;height:8.4pt;width:8.4pt;z-index:251685888;mso-width-relative:page;mso-height-relative:page;" fillcolor="#3A405A" filled="t" stroked="f" coordsize="341,341" o:gfxdata="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-504825</wp:posOffset>
                </wp:positionV>
                <wp:extent cx="164465" cy="164465"/>
                <wp:effectExtent l="0" t="0" r="6985" b="6985"/>
                <wp:wrapNone/>
                <wp:docPr id="156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2645" y="409575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176.35pt;margin-top:-39.75pt;height:12.95pt;width:12.95pt;z-index:251678720;v-text-anchor:middle;mso-width-relative:page;mso-height-relative:page;" fillcolor="#FFFFFF [3212]" filled="t" stroked="f" coordsize="21600,21600" arcsize="0.166666666666667" o:gfxdata="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jsC6R2QAAAAsBAAAPAAAA&#10;AAAAAAEAIAAAACIAAABkcnMvZG93bnJldi54bWxQSwECFAAUAAAACACHTuJAKTAS0IYCAADiBAAA&#10;DgAAAAAAAAABACAAAAAo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254000</wp:posOffset>
                </wp:positionV>
                <wp:extent cx="99060" cy="76200"/>
                <wp:effectExtent l="0" t="0" r="15240" b="0"/>
                <wp:wrapNone/>
                <wp:docPr id="20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3414395" y="1168400"/>
                          <a:ext cx="99060" cy="7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3A405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178.85pt;margin-top:20pt;height:6pt;width:7.8pt;z-index:251684864;mso-width-relative:page;mso-height-relative:page;" fillcolor="#3A405A" filled="t" stroked="f" coordsize="302,208" o:gfxdata="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OWC5GXXAAAACQEAAA8AAAAAAAAAAQAgAAAA&#10;IgAAAGRycy9kb3ducmV2LnhtbFBLAQIUABQAAAAIAIdO4kC0lk51mwMAAOgNAAAOAAAAAAAAAAEA&#10;IAAAACYBAABkcnMvZTJvRG9jLnhtbFBLBQYAAAAABgAGAFkBAAAzBwAAAAA=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208915</wp:posOffset>
                </wp:positionV>
                <wp:extent cx="164465" cy="164465"/>
                <wp:effectExtent l="0" t="0" r="6985" b="6985"/>
                <wp:wrapNone/>
                <wp:docPr id="19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2645" y="1123315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6" o:spt="2" style="position:absolute;left:0pt;margin-left:176.35pt;margin-top:16.45pt;height:12.95pt;width:12.95pt;z-index:251680768;v-text-anchor:middle;mso-width-relative:page;mso-height-relative:page;" fillcolor="#FFFFFF [3212]" filled="t" stroked="f" coordsize="21600,21600" arcsize="0.166666666666667" o:gfxdata="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a8J7edgAAAAJAQAADwAAAAAA&#10;AAABACAAAAAiAAAAZHJzL2Rvd25yZXYueG1sUEsBAhQAFAAAAAgAh07iQLhWm8KFAgAA4wQAAA4A&#10;AAAAAAAAAQAgAAAAJw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-118745</wp:posOffset>
                </wp:positionV>
                <wp:extent cx="97790" cy="99060"/>
                <wp:effectExtent l="0" t="0" r="16510" b="15240"/>
                <wp:wrapNone/>
                <wp:docPr id="34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416300" y="795655"/>
                          <a:ext cx="97790" cy="990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3A405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179pt;margin-top:-9.35pt;height:7.8pt;width:7.7pt;z-index:251683840;mso-width-relative:page;mso-height-relative:page;" fillcolor="#3A405A" filled="t" stroked="f" coordsize="60,60" o:gfxdata="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B7Do7j2gAAAAoBAAAPAAAAAAAAAAEAIAAAACIAAABkcnMv&#10;ZG93bnJldi54bWxQSwECFAAUAAAACACHTuJAq+a3Hx4DAAChCQAADgAAAAAAAAABACAAAAApAQAA&#10;ZHJzL2Uyb0RvYy54bWxQSwUGAAAAAAYABgBZAQAAuQYAAAAA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-151765</wp:posOffset>
                </wp:positionV>
                <wp:extent cx="164465" cy="164465"/>
                <wp:effectExtent l="0" t="0" r="6985" b="6985"/>
                <wp:wrapNone/>
                <wp:docPr id="157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2645" y="762635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o:spt="2" style="position:absolute;left:0pt;margin-left:176.35pt;margin-top:-11.95pt;height:12.95pt;width:12.95pt;z-index:251682816;v-text-anchor:middle;mso-width-relative:page;mso-height-relative:page;" fillcolor="#FFFFFF [3212]" filled="t" stroked="f" coordsize="21600,21600" arcsize="0.166666666666667" o:gfxdata="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KPaCTYAAAACQEAAA8AAAAA&#10;AAAAAQAgAAAAIgAAAGRycy9kb3ducmV2LnhtbFBLAQIUABQAAAAIAIdO4kDfdY1RhgIAAOMEAAAO&#10;AAAAAAAAAAEAIAAAACc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566420</wp:posOffset>
                </wp:positionV>
                <wp:extent cx="164465" cy="164465"/>
                <wp:effectExtent l="0" t="0" r="6985" b="6985"/>
                <wp:wrapNone/>
                <wp:docPr id="14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2645" y="148082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6" o:spt="2" style="position:absolute;left:0pt;margin-left:176.35pt;margin-top:44.6pt;height:12.95pt;width:12.95pt;z-index:251677696;v-text-anchor:middle;mso-width-relative:page;mso-height-relative:page;" fillcolor="#FFFFFF [3212]" filled="t" stroked="f" coordsize="21600,21600" arcsize="0.166666666666667" o:gfxdata="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o1y89gAAAAKAQAADwAAAAAA&#10;AAABACAAAAAiAAAAZHJzL2Rvd25yZXYueG1sUEsBAhQAFAAAAAgAh07iQKuH196FAgAA4gQAAA4A&#10;AAAAAAAAAQAgAAAAJw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-598805</wp:posOffset>
                </wp:positionV>
                <wp:extent cx="2056765" cy="1513205"/>
                <wp:effectExtent l="0" t="0" r="0" b="0"/>
                <wp:wrapNone/>
                <wp:docPr id="3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7905" y="315595"/>
                          <a:ext cx="2056765" cy="151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1992-10-01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130-1300-0000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学士学位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190.15pt;margin-top:-47.15pt;height:119.15pt;width:161.95pt;z-index:251681792;mso-width-relative:page;mso-height-relative:page;" filled="f" stroked="f" coordsize="21600,21600" o:gfxdata="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aiyfF2wAAAAsBAAAP&#10;AAAAAAAAAAEAIAAAACIAAABkcnMvZG93bnJldi54bWxQSwECFAAUAAAACACHTuJAVIXCpk4CAACC&#10;BAAADgAAAAAAAAABACAAAAAq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1992-10-01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130-1300-0000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学士学位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603250</wp:posOffset>
                </wp:positionV>
                <wp:extent cx="118110" cy="90805"/>
                <wp:effectExtent l="0" t="0" r="15240" b="4445"/>
                <wp:wrapNone/>
                <wp:docPr id="44" name="任意多边形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401695" y="1517650"/>
                          <a:ext cx="118110" cy="908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3A405A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77.85pt;margin-top:47.5pt;height:7.15pt;width:9.3pt;z-index:251679744;mso-width-relative:page;mso-height-relative:page;" fillcolor="#3A405A" filled="t" stroked="f" coordsize="263,184" o:gfxdata="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-393700</wp:posOffset>
                </wp:positionV>
                <wp:extent cx="1304290" cy="588010"/>
                <wp:effectExtent l="0" t="0" r="0" b="0"/>
                <wp:wrapNone/>
                <wp:docPr id="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3940" y="520700"/>
                          <a:ext cx="1304290" cy="58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7.8pt;margin-top:-31pt;height:46.3pt;width:102.7pt;z-index:251669504;mso-width-relative:page;mso-height-relative:page;" filled="f" stroked="f" coordsize="21600,21600" o:gfxdata="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BWfLHbAAAACgEAAA8AAAAAAAAAAQAg&#10;AAAAIgAAAGRycy9kb3ducmV2LnhtbFBLAQIUABQAAAAIAIdO4kDP3bfRRAIAAHI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212725</wp:posOffset>
                </wp:positionV>
                <wp:extent cx="1560830" cy="312420"/>
                <wp:effectExtent l="0" t="0" r="0" b="0"/>
                <wp:wrapNone/>
                <wp:docPr id="13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2970" y="1127125"/>
                          <a:ext cx="156083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（工作经验：5年）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18.9pt;margin-top:16.75pt;height:24.6pt;width:122.9pt;z-index:251673600;mso-width-relative:page;mso-height-relative:page;" filled="f" stroked="f" coordsize="21600,21600" o:gfxdata="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rSSKP2gAAAAkBAAAPAAAAAAAA&#10;AAEAIAAAACIAAABkcnMvZG93bnJldi54bWxQSwECFAAUAAAACACHTuJARWKRWkkCAABz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（工作经验：5年）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4866640</wp:posOffset>
            </wp:positionH>
            <wp:positionV relativeFrom="paragraph">
              <wp:posOffset>-517525</wp:posOffset>
            </wp:positionV>
            <wp:extent cx="1031875" cy="1242060"/>
            <wp:effectExtent l="12700" t="12700" r="14605" b="17780"/>
            <wp:wrapNone/>
            <wp:docPr id="63" name="图片 63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1875" cy="12420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977900</wp:posOffset>
                </wp:positionV>
                <wp:extent cx="6525895" cy="312420"/>
                <wp:effectExtent l="0" t="0" r="0" b="0"/>
                <wp:wrapNone/>
                <wp:docPr id="36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7130" y="1882140"/>
                          <a:ext cx="652589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405A"/>
                                <w:sz w:val="22"/>
                                <w:szCs w:val="22"/>
                                <w:lang w:val="en-US"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A405A"/>
                                <w:sz w:val="22"/>
                                <w:szCs w:val="22"/>
                                <w:lang w:val="en-US" w:eastAsia="zh-CN"/>
                              </w:rPr>
                              <w:t xml:space="preserve">测试工程师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405A"/>
                                <w:sz w:val="22"/>
                                <w:szCs w:val="22"/>
                                <w:lang w:val="en-US" w:eastAsia="zh-CN"/>
                              </w:rPr>
                              <w:t>期望月薪：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A405A"/>
                                <w:sz w:val="22"/>
                                <w:szCs w:val="22"/>
                                <w:lang w:val="en-US" w:eastAsia="zh-CN"/>
                              </w:rPr>
                              <w:t xml:space="preserve">面议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405A"/>
                                <w:sz w:val="22"/>
                                <w:szCs w:val="22"/>
                                <w:lang w:val="en-US" w:eastAsia="zh-CN"/>
                              </w:rPr>
                              <w:t>工作类型：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A405A"/>
                                <w:sz w:val="22"/>
                                <w:szCs w:val="22"/>
                                <w:lang w:val="en-US" w:eastAsia="zh-CN"/>
                              </w:rPr>
                              <w:t xml:space="preserve">全职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405A"/>
                                <w:sz w:val="22"/>
                                <w:szCs w:val="22"/>
                                <w:lang w:val="en-US" w:eastAsia="zh-CN"/>
                              </w:rPr>
                              <w:t>期望工作地点：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A405A"/>
                                <w:sz w:val="22"/>
                                <w:szCs w:val="22"/>
                                <w:lang w:val="en-US" w:eastAsia="zh-CN"/>
                              </w:rPr>
                              <w:t xml:space="preserve">广州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49.3pt;margin-top:77pt;height:24.6pt;width:513.85pt;z-index:251670528;mso-width-relative:page;mso-height-relative:page;" filled="f" stroked="f" coordsize="21600,21600" o:gfxdata="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+nwYB3AAAAAsBAAAPAAAA&#10;AAAAAAEAIAAAACIAAABkcnMvZG93bnJldi54bWxQSwECFAAUAAAACACHTuJAeuWFh0oCAAB0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405A"/>
                          <w:sz w:val="22"/>
                          <w:szCs w:val="22"/>
                          <w:lang w:val="en-US"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A405A"/>
                          <w:sz w:val="22"/>
                          <w:szCs w:val="22"/>
                          <w:lang w:val="en-US" w:eastAsia="zh-CN"/>
                        </w:rPr>
                        <w:t xml:space="preserve">测试工程师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405A"/>
                          <w:sz w:val="22"/>
                          <w:szCs w:val="22"/>
                          <w:lang w:val="en-US" w:eastAsia="zh-CN"/>
                        </w:rPr>
                        <w:t>期望月薪：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A405A"/>
                          <w:sz w:val="22"/>
                          <w:szCs w:val="22"/>
                          <w:lang w:val="en-US" w:eastAsia="zh-CN"/>
                        </w:rPr>
                        <w:t xml:space="preserve">面议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405A"/>
                          <w:sz w:val="22"/>
                          <w:szCs w:val="22"/>
                          <w:lang w:val="en-US" w:eastAsia="zh-CN"/>
                        </w:rPr>
                        <w:t>工作类型：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A405A"/>
                          <w:sz w:val="22"/>
                          <w:szCs w:val="22"/>
                          <w:lang w:val="en-US" w:eastAsia="zh-CN"/>
                        </w:rPr>
                        <w:t xml:space="preserve">全职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405A"/>
                          <w:sz w:val="22"/>
                          <w:szCs w:val="22"/>
                          <w:lang w:val="en-US" w:eastAsia="zh-CN"/>
                        </w:rPr>
                        <w:t>期望工作地点：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A405A"/>
                          <w:sz w:val="22"/>
                          <w:szCs w:val="22"/>
                          <w:lang w:val="en-US" w:eastAsia="zh-CN"/>
                        </w:rPr>
                        <w:t xml:space="preserve">广州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986155</wp:posOffset>
                </wp:positionV>
                <wp:extent cx="6829425" cy="322580"/>
                <wp:effectExtent l="0" t="0" r="9525" b="127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010" y="1934845"/>
                          <a:ext cx="6829425" cy="322580"/>
                        </a:xfrm>
                        <a:prstGeom prst="roundRect">
                          <a:avLst>
                            <a:gd name="adj" fmla="val 2401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1.2pt;margin-top:77.65pt;height:25.4pt;width:537.75pt;z-index:251661312;v-text-anchor:middle;mso-width-relative:page;mso-height-relative:page;" fillcolor="#F2F2F2 [3052]" filled="t" stroked="f" coordsize="21600,21600" arcsize="0.240138888888889" o:gfxdata="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HCVqNHdAAAADAEAAA8AAAAAAAAAAQAgAAAA&#10;IgAAAGRycy9kb3ducmV2LnhtbFBLAQIUABQAAAAIAIdO4kCUJ53UsQIAADEFAAAOAAAAAAAAAAEA&#10;IAAAACwBAABkcnMvZTJvRG9jLnhtbFBLBQYAAAAABgAGAFkBAABP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-1232535</wp:posOffset>
                </wp:positionH>
                <wp:positionV relativeFrom="paragraph">
                  <wp:posOffset>-974090</wp:posOffset>
                </wp:positionV>
                <wp:extent cx="7750175" cy="2417445"/>
                <wp:effectExtent l="0" t="0" r="3175" b="19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175" cy="2417445"/>
                        </a:xfrm>
                        <a:prstGeom prst="rect">
                          <a:avLst/>
                        </a:prstGeom>
                        <a:solidFill>
                          <a:srgbClr val="3A40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05pt;margin-top:-76.7pt;height:190.35pt;width:610.25pt;z-index:251659264;v-text-anchor:middle;mso-width-relative:page;mso-height-relative:page;" fillcolor="#3A405A" filled="t" stroked="f" coordsize="21600,21600" o:gfxdata="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ikha9wAAAAOAQAADwAAAAAAAAABACAAAAAiAAAAZHJzL2Rv&#10;d25yZXYueG1sUEsBAhQAFAAAAAgAh07iQCMkV9dvAgAAzAQAAA4AAAAAAAAAAQAgAAAAKw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4959350</wp:posOffset>
                </wp:positionV>
                <wp:extent cx="6769735" cy="16637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735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2015年6月-2017年5月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"https://jobs.51job.com/all/co3718896.html" \o "深圳市宝能投资集团有限公司" \t "https://jobs.51job.com/baoshan/_blank"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深圳微品致远信息科技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软件测试工程师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根据测试标准和规范、需求分析、用例分析等进行软件测试，能够保质保量按时完成测试任务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执行功能测试、性能测试、回归测试等日常版本测试工作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设计测试用例，对测试中发现的问题进行及时跟踪和反馈，分析和解决问题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离职原因：个人职业规划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390.5pt;height:131pt;width:533.05pt;z-index:251664384;mso-width-relative:page;mso-height-relative:page;" filled="f" stroked="f" coordsize="21600,21600" o:gfxdata="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Ww4eN0AAAANAQAADwAAAAAAAAABACAAAAAi&#10;AAAAZHJzL2Rvd25yZXYueG1sUEsBAhQAFAAAAAgAh07iQBMyHJg+AgAAa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2015年6月-2017年5月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"https://jobs.51job.com/all/co3718896.html" \o "深圳市宝能投资集团有限公司" \t "https://jobs.51job.com/baoshan/_blank"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深圳微品致远信息科技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软件测试工程师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根据测试标准和规范、需求分析、用例分析等进行软件测试，能够保质保量按时完成测试任务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执行功能测试、性能测试、回归测试等日常版本测试工作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设计测试用例，对测试中发现的问题进行及时跟踪和反馈，分析和解决问题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离职原因：个人职业规划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3383915</wp:posOffset>
                </wp:positionV>
                <wp:extent cx="6714490" cy="154813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490" cy="154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2017年6月-至今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"https://jobs.51job.com/all/co3877963.html" \o "深圳市旺龙智能科技有限公司" \t "https://jobs.51job.com/shenzhen-nsq/_blank"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广州市掌富信息科技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高级测试工程师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负责主导项目的测试工作，包括不限于单元测试、功能测试、性能测试、稳定性测试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参与需求、设计的评审工作，并能够提出改进意见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制定完善的测试方案和测试设计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组织执行测试任务，跟踪项目缺陷，把控测试进度和质量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，评估项目质量风险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识别项目风险，提出合理的解决方案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，改善测试方法和测试工具，促进团队专业水平提升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266.45pt;height:121.9pt;width:528.7pt;z-index:251660288;mso-width-relative:page;mso-height-relative:page;" filled="f" stroked="f" coordsize="21600,21600" o:gfxdata="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e7TR94AAAAMAQAADwAAAAAAAAABACAAAAAi&#10;AAAAZHJzL2Rvd25yZXYueG1sUEsBAhQAFAAAAAgAh07iQE8QwdM9AgAAZw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2017年6月-至今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"https://jobs.51job.com/all/co3877963.html" \o "深圳市旺龙智能科技有限公司" \t "https://jobs.51job.com/shenzhen-nsq/_blank"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广州市掌富信息科技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高级测试工程师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负责主导项目的测试工作，包括不限于单元测试、功能测试、性能测试、稳定性测试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参与需求、设计的评审工作，并能够提出改进意见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制定完善的测试方案和测试设计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组织执行测试任务，跟踪项目缺陷，把控测试进度和质量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，评估项目质量风险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识别项目风险，提出合理的解决方案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，改善测试方法和测试工具，促进团队专业水平提升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7125335</wp:posOffset>
                </wp:positionV>
                <wp:extent cx="6703695" cy="8763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69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语言技能：英语国家六级，能熟练的进行听、说、读、写，能很好的阅读和简单翻译，粤语良好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熟悉常用数据库操作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，精通loadrunner/jmeter测试工具，能够编写相应测试脚本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各种办公软件，使用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EXCEL、PPT做报表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561.05pt;height:69pt;width:527.85pt;z-index:251663360;mso-width-relative:page;mso-height-relative:page;" filled="f" stroked="f" coordsize="21600,21600" o:gfxdata="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925s3QAAAA4BAAAPAAAAAAAAAAEAIAAAACIA&#10;AABkcnMvZG93bnJldi54bWxQSwECFAAUAAAACACHTuJAhIVBdj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语言技能：英语国家六级，能熟练的进行听、说、读、写，能很好的阅读和简单翻译，粤语良好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熟悉常用数据库操作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，精通loadrunner/jmeter测试工具，能够编写相应测试脚本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各种办公软件，使用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EXCEL、PPT做报表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8569325</wp:posOffset>
                </wp:positionV>
                <wp:extent cx="6695440" cy="9601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本人有几年测试方面的工作，有带领团队经验，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工作积极主动，具有较强的规划、推理判断，质量意识，逻辑能力，强烈的责任心，优秀的沟通能力和团队协作精神，具备很强的分析能力和表达能力，很强的综合协调能力，能有效解决问题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674.75pt;height:75.6pt;width:527.2pt;z-index:251666432;mso-width-relative:page;mso-height-relative:page;" filled="f" stroked="f" coordsize="21600,21600" o:gfxdata="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lviKXeAAAADgEAAA8AAAAAAAAAAQAgAAAAIgAA&#10;AGRycy9kb3ducmV2LnhtbFBLAQIUABQAAAAIAIdO4kASUn7ZOwIAAGY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本人有几年测试方面的工作，有带领团队经验，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工作积极主动，具有较强的规划、推理判断，质量意识，逻辑能力，强烈的责任心，优秀的沟通能力和团队协作精神，具备很强的分析能力和表达能力，很强的综合协调能力，能有效解决问题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2063750</wp:posOffset>
                </wp:positionV>
                <wp:extent cx="6726555" cy="7327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55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2011年9月-2015年6月            毕业于上海交通大学                        计算机专业-本 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《高级测试工程师》、《软件工程师资格证》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162.5pt;height:57.7pt;width:529.65pt;z-index:251665408;mso-width-relative:page;mso-height-relative:page;" filled="f" stroked="f" coordsize="21600,21600" o:gfxdata="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K2urj3QAAAAwBAAAPAAAAAAAAAAEAIAAAACIA&#10;AABkcnMvZG93bnJldi54bWxQSwECFAAUAAAACACHTuJAzwouB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2011年9月-2015年6月            毕业于上海交通大学                        计算机专业-本 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《高级测试工程师》、《软件工程师资格证》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4144;v-text-anchor:middle;mso-width-relative:page;mso-height-relative:page;" fillcolor="#FFFFFF [3212]" filled="t" stroked="f" coordsize="7715250,11137265" o:gfxdata="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TLzmL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991340"/>
    <w:multiLevelType w:val="singleLevel"/>
    <w:tmpl w:val="329913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B12D859"/>
    <w:multiLevelType w:val="singleLevel"/>
    <w:tmpl w:val="3B12D8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8C31B0"/>
    <w:rsid w:val="03AE6DD7"/>
    <w:rsid w:val="03BC2831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9C333E1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6B7291"/>
    <w:rsid w:val="0C851D03"/>
    <w:rsid w:val="0CAC4B4C"/>
    <w:rsid w:val="0CBB5AEB"/>
    <w:rsid w:val="0CCE2B10"/>
    <w:rsid w:val="0CFA5AB9"/>
    <w:rsid w:val="0DC52185"/>
    <w:rsid w:val="0DDA5C85"/>
    <w:rsid w:val="0DF071A2"/>
    <w:rsid w:val="0E1513DE"/>
    <w:rsid w:val="0E642DE5"/>
    <w:rsid w:val="0E6E7B0F"/>
    <w:rsid w:val="0E7200BB"/>
    <w:rsid w:val="0EA50885"/>
    <w:rsid w:val="0F2C51F5"/>
    <w:rsid w:val="0F3225B6"/>
    <w:rsid w:val="0F377A67"/>
    <w:rsid w:val="0F580654"/>
    <w:rsid w:val="0F9A5C31"/>
    <w:rsid w:val="0FAF0F65"/>
    <w:rsid w:val="0FEF2A05"/>
    <w:rsid w:val="10863D8D"/>
    <w:rsid w:val="110D3C99"/>
    <w:rsid w:val="11136D56"/>
    <w:rsid w:val="112F311B"/>
    <w:rsid w:val="1138707B"/>
    <w:rsid w:val="11467833"/>
    <w:rsid w:val="11765EE8"/>
    <w:rsid w:val="118E2678"/>
    <w:rsid w:val="11A31353"/>
    <w:rsid w:val="11A449DB"/>
    <w:rsid w:val="11B05DF7"/>
    <w:rsid w:val="11D03898"/>
    <w:rsid w:val="11D7588F"/>
    <w:rsid w:val="11DA2096"/>
    <w:rsid w:val="11E240F5"/>
    <w:rsid w:val="11E31F9A"/>
    <w:rsid w:val="11E70D4E"/>
    <w:rsid w:val="11FC61E0"/>
    <w:rsid w:val="11FC6864"/>
    <w:rsid w:val="121542B6"/>
    <w:rsid w:val="1231672F"/>
    <w:rsid w:val="12435A12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CE099A"/>
    <w:rsid w:val="161D553A"/>
    <w:rsid w:val="162E6712"/>
    <w:rsid w:val="163A376E"/>
    <w:rsid w:val="165750CB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3405B1"/>
    <w:rsid w:val="19716871"/>
    <w:rsid w:val="198163B3"/>
    <w:rsid w:val="19AA2992"/>
    <w:rsid w:val="19BA30CC"/>
    <w:rsid w:val="19D27EB7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E86F08"/>
    <w:rsid w:val="1C2B6B65"/>
    <w:rsid w:val="1C393BCD"/>
    <w:rsid w:val="1C4F04A0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003B34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292F53"/>
    <w:rsid w:val="213E065A"/>
    <w:rsid w:val="21633E1F"/>
    <w:rsid w:val="21790FFE"/>
    <w:rsid w:val="21AB3F96"/>
    <w:rsid w:val="21C34A12"/>
    <w:rsid w:val="222F27FB"/>
    <w:rsid w:val="225919EB"/>
    <w:rsid w:val="22830324"/>
    <w:rsid w:val="228A78F1"/>
    <w:rsid w:val="228D434D"/>
    <w:rsid w:val="22A11895"/>
    <w:rsid w:val="22A56D84"/>
    <w:rsid w:val="22A9285D"/>
    <w:rsid w:val="22EA57D7"/>
    <w:rsid w:val="22F63329"/>
    <w:rsid w:val="231B494E"/>
    <w:rsid w:val="23586583"/>
    <w:rsid w:val="23BC11FA"/>
    <w:rsid w:val="23BE2423"/>
    <w:rsid w:val="241114BD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9D28F6"/>
    <w:rsid w:val="27A665C8"/>
    <w:rsid w:val="27AE362C"/>
    <w:rsid w:val="27C94939"/>
    <w:rsid w:val="27E65A8A"/>
    <w:rsid w:val="28386601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E01406E"/>
    <w:rsid w:val="2E0E59B7"/>
    <w:rsid w:val="2E173713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2E97F0C"/>
    <w:rsid w:val="33305E77"/>
    <w:rsid w:val="335B4520"/>
    <w:rsid w:val="338F6883"/>
    <w:rsid w:val="339B7DBF"/>
    <w:rsid w:val="33AA0345"/>
    <w:rsid w:val="33AF78C9"/>
    <w:rsid w:val="33BA1E63"/>
    <w:rsid w:val="33F272A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F9173F"/>
    <w:rsid w:val="37BC6733"/>
    <w:rsid w:val="37DB0ECC"/>
    <w:rsid w:val="38330051"/>
    <w:rsid w:val="384F7445"/>
    <w:rsid w:val="385F0C77"/>
    <w:rsid w:val="3879584B"/>
    <w:rsid w:val="38A67788"/>
    <w:rsid w:val="38FF429D"/>
    <w:rsid w:val="391657FF"/>
    <w:rsid w:val="39215D5B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3D4D29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47E51"/>
    <w:rsid w:val="3ECF1C51"/>
    <w:rsid w:val="3EEB161B"/>
    <w:rsid w:val="3F4674F1"/>
    <w:rsid w:val="3FA560E6"/>
    <w:rsid w:val="40185D56"/>
    <w:rsid w:val="403A69F2"/>
    <w:rsid w:val="40486C8E"/>
    <w:rsid w:val="40587E62"/>
    <w:rsid w:val="4074251B"/>
    <w:rsid w:val="40875682"/>
    <w:rsid w:val="40B93C68"/>
    <w:rsid w:val="414046AA"/>
    <w:rsid w:val="41561554"/>
    <w:rsid w:val="41572D65"/>
    <w:rsid w:val="41712063"/>
    <w:rsid w:val="41754D1F"/>
    <w:rsid w:val="41955490"/>
    <w:rsid w:val="41A22DAB"/>
    <w:rsid w:val="41D6397F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E19DA"/>
    <w:rsid w:val="43B84DDC"/>
    <w:rsid w:val="43BD4CDA"/>
    <w:rsid w:val="43BE5D24"/>
    <w:rsid w:val="440B6591"/>
    <w:rsid w:val="441279FF"/>
    <w:rsid w:val="4418479D"/>
    <w:rsid w:val="44453DDE"/>
    <w:rsid w:val="44461DF7"/>
    <w:rsid w:val="44527D02"/>
    <w:rsid w:val="44DF66BC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7052EA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D146BC3"/>
    <w:rsid w:val="4D2C4451"/>
    <w:rsid w:val="4D5D54B5"/>
    <w:rsid w:val="4DB62700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25DE9"/>
    <w:rsid w:val="50113B43"/>
    <w:rsid w:val="50137B2E"/>
    <w:rsid w:val="503C43F9"/>
    <w:rsid w:val="505D5184"/>
    <w:rsid w:val="50797ED7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680BDD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5F3294"/>
    <w:rsid w:val="5A671054"/>
    <w:rsid w:val="5A7F38A9"/>
    <w:rsid w:val="5B184203"/>
    <w:rsid w:val="5B6D2BB9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D553153"/>
    <w:rsid w:val="5DAE1A5C"/>
    <w:rsid w:val="5DB61475"/>
    <w:rsid w:val="5DD20DA8"/>
    <w:rsid w:val="5DFB1B8B"/>
    <w:rsid w:val="5E147D54"/>
    <w:rsid w:val="5E1A479D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650255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552C3"/>
    <w:rsid w:val="63787C01"/>
    <w:rsid w:val="637C0EDD"/>
    <w:rsid w:val="63827FAD"/>
    <w:rsid w:val="642B5B92"/>
    <w:rsid w:val="644C54F8"/>
    <w:rsid w:val="648A0F8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7E4B67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D114B9"/>
    <w:rsid w:val="7CED5FAC"/>
    <w:rsid w:val="7D0079C6"/>
    <w:rsid w:val="7D2D061E"/>
    <w:rsid w:val="7D5C0E39"/>
    <w:rsid w:val="7E263FB5"/>
    <w:rsid w:val="7E3171B7"/>
    <w:rsid w:val="7E4207AE"/>
    <w:rsid w:val="7E486EB2"/>
    <w:rsid w:val="7E5336D1"/>
    <w:rsid w:val="7E742D92"/>
    <w:rsid w:val="7E851F07"/>
    <w:rsid w:val="7E934D87"/>
    <w:rsid w:val="7E9A0D84"/>
    <w:rsid w:val="7E9B4418"/>
    <w:rsid w:val="7E9F3A74"/>
    <w:rsid w:val="7EA637B6"/>
    <w:rsid w:val="7F266B17"/>
    <w:rsid w:val="7F386509"/>
    <w:rsid w:val="7F3B1986"/>
    <w:rsid w:val="7F663224"/>
    <w:rsid w:val="7F8263BD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2022-02-09T12:07:32Z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v1.0_mb_32HRv1Hw9zFl+yDWCIzG3g==</vt:lpwstr>
  </property>
  <property fmtid="{D5CDD505-2E9C-101B-9397-08002B2CF9AE}" pid="5" name="ICV">
    <vt:lpwstr>F5BAA74299F444BBA39549268242E984</vt:lpwstr>
  </property>
</Properties>
</file>