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4907915</wp:posOffset>
            </wp:positionH>
            <wp:positionV relativeFrom="paragraph">
              <wp:posOffset>-254000</wp:posOffset>
            </wp:positionV>
            <wp:extent cx="983615" cy="1184275"/>
            <wp:effectExtent l="19050" t="19050" r="26035" b="23495"/>
            <wp:wrapSquare wrapText="bothSides"/>
            <wp:docPr id="68" name="图片 68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3615" cy="1184275"/>
                    </a:xfrm>
                    <a:prstGeom prst="rect">
                      <a:avLst/>
                    </a:prstGeom>
                    <a:ln w="19050">
                      <a:solidFill>
                        <a:srgbClr val="596E79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176530</wp:posOffset>
                </wp:positionV>
                <wp:extent cx="3009265" cy="946785"/>
                <wp:effectExtent l="0" t="0" r="0" b="0"/>
                <wp:wrapNone/>
                <wp:docPr id="57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265" cy="946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工作年限：3年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技术博客：http://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.net/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_lin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期望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薪资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：税前月薪15k~20k</w:t>
                            </w:r>
                          </w:p>
                        </w:txbxContent>
                      </wps:txbx>
                      <wps:bodyPr vert="horz" wrap="square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9" o:spid="_x0000_s1026" o:spt="1" style="position:absolute;left:0pt;margin-left:-22.45pt;margin-top:13.9pt;height:74.55pt;width:236.95pt;z-index:251667456;mso-width-relative:page;mso-height-relative:page;" filled="f" stroked="f" coordsize="21600,21600" o:gfxdata="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LWne/9oAAAAKAQAADwAAAAAAAAABACAAAAAiAAAAZHJzL2Rv&#10;d25yZXYueG1sUEsBAhQAFAAAAAgAh07iQOFB5VTGAQAAeQMAAA4AAAAAAAAAAQAgAAAAKQ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工作年限：3年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技术博客：http://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.net/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_lin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期望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薪资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：税前月薪15k~20k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2532380</wp:posOffset>
                </wp:positionH>
                <wp:positionV relativeFrom="paragraph">
                  <wp:posOffset>176530</wp:posOffset>
                </wp:positionV>
                <wp:extent cx="2032000" cy="908050"/>
                <wp:effectExtent l="0" t="0" r="0" b="0"/>
                <wp:wrapNone/>
                <wp:docPr id="5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908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手机：1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81-XXXX-XXXX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Email：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@gmail.com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微信号：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XXXXXXX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9" o:spid="_x0000_s1026" o:spt="1" style="position:absolute;left:0pt;margin-left:199.4pt;margin-top:13.9pt;height:71.5pt;width:160pt;z-index:251666432;mso-width-relative:page;mso-height-relative:page;" filled="f" stroked="f" coordsize="21600,21600" o:gfxdata="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11MWbaAAAACgEAAA8AAAAAAAAAAQAgAAAAIgAAAGRycy9kb3du&#10;cmV2LnhtbFBLAQIUABQAAAAIAIdO4kCgwwU/xAEAAHk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手机：1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81-XXXX-XXXX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Email：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@gmail.com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微信号：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XXXXXXX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3F3F3F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-293370</wp:posOffset>
                </wp:positionH>
                <wp:positionV relativeFrom="paragraph">
                  <wp:posOffset>-250190</wp:posOffset>
                </wp:positionV>
                <wp:extent cx="1206500" cy="388620"/>
                <wp:effectExtent l="0" t="0" r="0" b="0"/>
                <wp:wrapNone/>
                <wp:docPr id="5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404040" w:themeColor="text1" w:themeTint="BF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404040" w:themeColor="text1" w:themeTint="BF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vert="horz" wrap="square" lIns="91440" tIns="0" rIns="91440" bIns="0" upright="0"/>
                    </wps:wsp>
                  </a:graphicData>
                </a:graphic>
              </wp:anchor>
            </w:drawing>
          </mc:Choice>
          <mc:Fallback>
            <w:pict>
              <v:rect id="文本框 1" o:spid="_x0000_s1026" o:spt="1" style="position:absolute;left:0pt;margin-left:-23.1pt;margin-top:-19.7pt;height:30.6pt;width:95pt;z-index:251665408;mso-width-relative:page;mso-height-relative:page;" filled="f" stroked="f" coordsize="21600,21600" o:gfxdata="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wkh0e2AAAAAoBAAAPAAAAAAAAAAEAIAAAACIAAABk&#10;cnMvZG93bnJldi54bWxQSwECFAAUAAAACACHTuJAWpmftc0BAACLAwAADgAAAAAAAAABACAAAAAn&#10;AQAAZHJzL2Uyb0RvYy54bWxQSwUGAAAAAAYABgBZAQAAZgUAAAAA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404040" w:themeColor="text1" w:themeTint="BF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404040" w:themeColor="text1" w:themeTint="BF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-280670</wp:posOffset>
                </wp:positionV>
                <wp:extent cx="3009265" cy="466090"/>
                <wp:effectExtent l="0" t="0" r="0" b="0"/>
                <wp:wrapNone/>
                <wp:docPr id="5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26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 求职意向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Android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开发工程师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9" o:spid="_x0000_s1026" o:spt="1" style="position:absolute;left:0pt;margin-left:60.7pt;margin-top:-22.1pt;height:36.7pt;width:236.95pt;z-index:251668480;mso-width-relative:page;mso-height-relative:page;" filled="f" stroked="f" coordsize="21600,21600" o:gfxdata="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er4sSNsAAAAKAQAADwAAAAAAAAABACAAAAAiAAAAZHJzL2Rv&#10;d25yZXYueG1sUEsBAhQAFAAAAAgAh07iQEBtoXjFAQAAeQMAAA4AAAAAAAAAAQAgAAAAKg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 求职意向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Android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开发工程师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3F3F3F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-365125</wp:posOffset>
                </wp:positionH>
                <wp:positionV relativeFrom="paragraph">
                  <wp:posOffset>-712470</wp:posOffset>
                </wp:positionV>
                <wp:extent cx="1113155" cy="372110"/>
                <wp:effectExtent l="0" t="0" r="0" b="0"/>
                <wp:wrapNone/>
                <wp:docPr id="20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3270" y="201930"/>
                          <a:ext cx="1113155" cy="372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jc w:val="center"/>
                              <w:textAlignment w:val="auto"/>
                              <w:rPr>
                                <w:rFonts w:hint="default" w:eastAsia="微软雅黑"/>
                                <w:b/>
                                <w:bCs/>
                                <w:color w:val="C7B198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C7B198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>基本信息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28.75pt;margin-top:-56.1pt;height:29.3pt;width:87.65pt;z-index:251685888;mso-width-relative:page;mso-height-relative:page;" filled="f" stroked="f" coordsize="21600,21600" o:gfxdata="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I4LjerYAAAADAEAAA8AAAAAAAAAAQAgAAAAIgAAAGRycy9kb3ducmV2&#10;LnhtbFBLAQIUABQAAAAIAIdO4kDGXcgHwwEAAGk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jc w:val="center"/>
                        <w:textAlignment w:val="auto"/>
                        <w:rPr>
                          <w:rFonts w:hint="default" w:eastAsia="微软雅黑"/>
                          <w:b/>
                          <w:bCs/>
                          <w:color w:val="C7B198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C7B198"/>
                          <w:kern w:val="24"/>
                          <w:sz w:val="32"/>
                          <w:szCs w:val="32"/>
                          <w:lang w:val="en-US" w:eastAsia="zh-CN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-526415</wp:posOffset>
                </wp:positionV>
                <wp:extent cx="5400040" cy="0"/>
                <wp:effectExtent l="0" t="0" r="0" b="0"/>
                <wp:wrapNone/>
                <wp:docPr id="17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3560" y="387985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9" o:spid="_x0000_s1026" o:spt="20" style="position:absolute;left:0pt;margin-left:52.8pt;margin-top:-41.45pt;height:0pt;width:425.2pt;z-index:251684864;mso-width-relative:page;mso-height-relative:page;" filled="f" stroked="t" coordsize="21600,21600" o:gfxdata="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7XDhV9gAAAALAQAADwAAAAAA&#10;AAABACAAAAAiAAAAZHJzL2Rvd25yZXYueG1sUEsBAhQAFAAAAAgAh07iQNjpWFETAgAA/wMAAA4A&#10;AAAAAAAAAQAgAAAAJwEAAGRycy9lMm9Eb2MueG1sUEsFBgAAAAAGAAYAWQEAAKw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-675640</wp:posOffset>
                </wp:positionV>
                <wp:extent cx="342265" cy="342265"/>
                <wp:effectExtent l="0" t="0" r="635" b="635"/>
                <wp:wrapNone/>
                <wp:docPr id="16" name="椭圆 2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76225" y="238760"/>
                          <a:ext cx="342265" cy="342265"/>
                        </a:xfrm>
                        <a:prstGeom prst="ellipse">
                          <a:avLst/>
                        </a:prstGeom>
                        <a:solidFill>
                          <a:srgbClr val="C7B19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220" o:spid="_x0000_s1026" o:spt="3" type="#_x0000_t3" style="position:absolute;left:0pt;margin-left:-68.25pt;margin-top:-53.2pt;height:26.95pt;width:26.95pt;z-index:251683840;v-text-anchor:middle;mso-width-relative:page;mso-height-relative:page;" fillcolor="#C7B198" filled="t" stroked="f" coordsize="21600,21600" o:gfxdata="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1ZxsVdkAAAANAQAA&#10;DwAAAAAAAAABACAAAAAiAAAAZHJzL2Rvd25yZXYueG1sUEsBAhQAFAAAAAgAh07iQIXqi4MYAgAA&#10;GgQAAA4AAAAAAAAAAQAgAAAAKAEAAGRycy9lMm9Eb2MueG1sUEsFBgAAAAAGAAYAWQEAALIFAAAA&#10;AA==&#10;">
                <v:fill on="t" focussize="0,0"/>
                <v:stroke on="f" weight="1pt" miterlimit="8" joinstyle="miter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-779145</wp:posOffset>
                </wp:positionH>
                <wp:positionV relativeFrom="paragraph">
                  <wp:posOffset>-610870</wp:posOffset>
                </wp:positionV>
                <wp:extent cx="158750" cy="200660"/>
                <wp:effectExtent l="0" t="0" r="12700" b="8890"/>
                <wp:wrapSquare wrapText="bothSides"/>
                <wp:docPr id="326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63855" y="303530"/>
                          <a:ext cx="158750" cy="20066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1.35pt;margin-top:-48.1pt;height:15.8pt;width:12.5pt;mso-wrap-distance-bottom:0pt;mso-wrap-distance-left:9pt;mso-wrap-distance-right:9pt;mso-wrap-distance-top:0pt;z-index:251684864;v-text-anchor:middle;mso-width-relative:page;mso-height-relative:page;" fillcolor="#FFFFFF [3212]" filled="t" stroked="f" coordsize="1679575,2125662" o:gfxdata="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8060,88124;60996,94809;60297,98728;59490,103426;61050,108420;87299,158567;83749,107373;84744,102272;83668,98084;86680,94379;99106,87534;110482,88151;118846,96393;126054,105628;132078,115883;136758,127346;140093,140044;141948,154084;136086,164474;117448,172447;97895,177574;77725,179776;56370,178809;35258,174433;15060,166782;0,158245;1452,143346;4464,129950;8928,117923;14738,107212;21811,97735;30041,89332;40422,81225;78624,483;87632,2929;95780,7230;102744,13116;108256,20319;112155,28651;114172,37870;113930,48513;110811,59157;105191,68456;97420,75955;86503,81868;79135,83803;71176,84341;62275,83185;54101,80255;46760,75794;40118,69531;34687,61468;31245,52249;29981,42170;31057,32629;34176,23920;39016,16153;45362,9622;52998,4622;61684,1317;71095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-1155065</wp:posOffset>
                </wp:positionH>
                <wp:positionV relativeFrom="paragraph">
                  <wp:posOffset>-935355</wp:posOffset>
                </wp:positionV>
                <wp:extent cx="445770" cy="10702290"/>
                <wp:effectExtent l="0" t="0" r="11430" b="381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060" y="22860"/>
                          <a:ext cx="445770" cy="10702290"/>
                        </a:xfrm>
                        <a:prstGeom prst="rect">
                          <a:avLst/>
                        </a:prstGeom>
                        <a:solidFill>
                          <a:srgbClr val="596E7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95pt;margin-top:-73.65pt;height:842.7pt;width:35.1pt;z-index:251659264;v-text-anchor:middle;mso-width-relative:page;mso-height-relative:page;" fillcolor="#596E79" filled="t" stroked="f" coordsize="21600,21600" o:gfxdata="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aXCWG3QAAAA8BAAAPAAAAAAAAAAEA&#10;IAAAACIAAABkcnMvZG93bnJldi54bWxQSwECFAAUAAAACACHTuJAC1Pn+3wCAADiBAAADgAAAAAA&#10;AAABACAAAAAs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-365125</wp:posOffset>
                </wp:positionH>
                <wp:positionV relativeFrom="paragraph">
                  <wp:posOffset>57150</wp:posOffset>
                </wp:positionV>
                <wp:extent cx="1112520" cy="372110"/>
                <wp:effectExtent l="0" t="0" r="0" b="0"/>
                <wp:wrapNone/>
                <wp:docPr id="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3270" y="2160270"/>
                          <a:ext cx="1112520" cy="372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C7B198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C7B198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28.75pt;margin-top:4.5pt;height:29.3pt;width:87.6pt;z-index:251682816;mso-width-relative:page;mso-height-relative:page;" filled="f" stroked="f" coordsize="21600,21600" o:gfxdata="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6Nkf+1gAAAAgBAAAPAAAAAAAAAAEAIAAAACIAAABkcnMvZG93bnJldi54&#10;bWxQSwECFAAUAAAACACHTuJAnwNzpMMBAABpAwAADgAAAAAAAAABACAAAAAl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C7B198"/>
                          <w:kern w:val="2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C7B198"/>
                          <w:kern w:val="24"/>
                          <w:sz w:val="32"/>
                          <w:szCs w:val="32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-802640</wp:posOffset>
                </wp:positionH>
                <wp:positionV relativeFrom="paragraph">
                  <wp:posOffset>164465</wp:posOffset>
                </wp:positionV>
                <wp:extent cx="203200" cy="191770"/>
                <wp:effectExtent l="0" t="0" r="6350" b="17780"/>
                <wp:wrapSquare wrapText="bothSides"/>
                <wp:docPr id="233" name="portfolio-filled-tool_589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340360" y="2267585"/>
                          <a:ext cx="203200" cy="191770"/>
                        </a:xfrm>
                        <a:custGeom>
                          <a:avLst/>
                          <a:gdLst>
                            <a:gd name="connsiteX0" fmla="*/ 248517 w 594286"/>
                            <a:gd name="connsiteY0" fmla="*/ 276228 h 557490"/>
                            <a:gd name="connsiteX1" fmla="*/ 345769 w 594286"/>
                            <a:gd name="connsiteY1" fmla="*/ 276228 h 557490"/>
                            <a:gd name="connsiteX2" fmla="*/ 351300 w 594286"/>
                            <a:gd name="connsiteY2" fmla="*/ 281748 h 557490"/>
                            <a:gd name="connsiteX3" fmla="*/ 351300 w 594286"/>
                            <a:gd name="connsiteY3" fmla="*/ 333268 h 557490"/>
                            <a:gd name="connsiteX4" fmla="*/ 345769 w 594286"/>
                            <a:gd name="connsiteY4" fmla="*/ 338788 h 557490"/>
                            <a:gd name="connsiteX5" fmla="*/ 248517 w 594286"/>
                            <a:gd name="connsiteY5" fmla="*/ 338788 h 557490"/>
                            <a:gd name="connsiteX6" fmla="*/ 242986 w 594286"/>
                            <a:gd name="connsiteY6" fmla="*/ 333268 h 557490"/>
                            <a:gd name="connsiteX7" fmla="*/ 242986 w 594286"/>
                            <a:gd name="connsiteY7" fmla="*/ 281748 h 557490"/>
                            <a:gd name="connsiteX8" fmla="*/ 248517 w 594286"/>
                            <a:gd name="connsiteY8" fmla="*/ 276228 h 557490"/>
                            <a:gd name="connsiteX9" fmla="*/ 6916 w 594286"/>
                            <a:gd name="connsiteY9" fmla="*/ 269268 h 557490"/>
                            <a:gd name="connsiteX10" fmla="*/ 198249 w 594286"/>
                            <a:gd name="connsiteY10" fmla="*/ 269268 h 557490"/>
                            <a:gd name="connsiteX11" fmla="*/ 204704 w 594286"/>
                            <a:gd name="connsiteY11" fmla="*/ 275714 h 557490"/>
                            <a:gd name="connsiteX12" fmla="*/ 204704 w 594286"/>
                            <a:gd name="connsiteY12" fmla="*/ 358589 h 557490"/>
                            <a:gd name="connsiteX13" fmla="*/ 218074 w 594286"/>
                            <a:gd name="connsiteY13" fmla="*/ 371941 h 557490"/>
                            <a:gd name="connsiteX14" fmla="*/ 376212 w 594286"/>
                            <a:gd name="connsiteY14" fmla="*/ 371941 h 557490"/>
                            <a:gd name="connsiteX15" fmla="*/ 389582 w 594286"/>
                            <a:gd name="connsiteY15" fmla="*/ 358589 h 557490"/>
                            <a:gd name="connsiteX16" fmla="*/ 389582 w 594286"/>
                            <a:gd name="connsiteY16" fmla="*/ 275714 h 557490"/>
                            <a:gd name="connsiteX17" fmla="*/ 396498 w 594286"/>
                            <a:gd name="connsiteY17" fmla="*/ 269268 h 557490"/>
                            <a:gd name="connsiteX18" fmla="*/ 587831 w 594286"/>
                            <a:gd name="connsiteY18" fmla="*/ 269268 h 557490"/>
                            <a:gd name="connsiteX19" fmla="*/ 594286 w 594286"/>
                            <a:gd name="connsiteY19" fmla="*/ 275714 h 557490"/>
                            <a:gd name="connsiteX20" fmla="*/ 594286 w 594286"/>
                            <a:gd name="connsiteY20" fmla="*/ 550584 h 557490"/>
                            <a:gd name="connsiteX21" fmla="*/ 587831 w 594286"/>
                            <a:gd name="connsiteY21" fmla="*/ 557490 h 557490"/>
                            <a:gd name="connsiteX22" fmla="*/ 6916 w 594286"/>
                            <a:gd name="connsiteY22" fmla="*/ 557490 h 557490"/>
                            <a:gd name="connsiteX23" fmla="*/ 0 w 594286"/>
                            <a:gd name="connsiteY23" fmla="*/ 550584 h 557490"/>
                            <a:gd name="connsiteX24" fmla="*/ 0 w 594286"/>
                            <a:gd name="connsiteY24" fmla="*/ 275714 h 557490"/>
                            <a:gd name="connsiteX25" fmla="*/ 6916 w 594286"/>
                            <a:gd name="connsiteY25" fmla="*/ 269268 h 557490"/>
                            <a:gd name="connsiteX26" fmla="*/ 232366 w 594286"/>
                            <a:gd name="connsiteY26" fmla="*/ 40505 h 557490"/>
                            <a:gd name="connsiteX27" fmla="*/ 232366 w 594286"/>
                            <a:gd name="connsiteY27" fmla="*/ 69963 h 557490"/>
                            <a:gd name="connsiteX28" fmla="*/ 361920 w 594286"/>
                            <a:gd name="connsiteY28" fmla="*/ 69963 h 557490"/>
                            <a:gd name="connsiteX29" fmla="*/ 361920 w 594286"/>
                            <a:gd name="connsiteY29" fmla="*/ 40505 h 557490"/>
                            <a:gd name="connsiteX30" fmla="*/ 212541 w 594286"/>
                            <a:gd name="connsiteY30" fmla="*/ 0 h 557490"/>
                            <a:gd name="connsiteX31" fmla="*/ 382206 w 594286"/>
                            <a:gd name="connsiteY31" fmla="*/ 0 h 557490"/>
                            <a:gd name="connsiteX32" fmla="*/ 402031 w 594286"/>
                            <a:gd name="connsiteY32" fmla="*/ 20253 h 557490"/>
                            <a:gd name="connsiteX33" fmla="*/ 402031 w 594286"/>
                            <a:gd name="connsiteY33" fmla="*/ 69963 h 557490"/>
                            <a:gd name="connsiteX34" fmla="*/ 587831 w 594286"/>
                            <a:gd name="connsiteY34" fmla="*/ 69963 h 557490"/>
                            <a:gd name="connsiteX35" fmla="*/ 594286 w 594286"/>
                            <a:gd name="connsiteY35" fmla="*/ 76407 h 557490"/>
                            <a:gd name="connsiteX36" fmla="*/ 594286 w 594286"/>
                            <a:gd name="connsiteY36" fmla="*/ 230603 h 557490"/>
                            <a:gd name="connsiteX37" fmla="*/ 587831 w 594286"/>
                            <a:gd name="connsiteY37" fmla="*/ 237507 h 557490"/>
                            <a:gd name="connsiteX38" fmla="*/ 6916 w 594286"/>
                            <a:gd name="connsiteY38" fmla="*/ 237507 h 557490"/>
                            <a:gd name="connsiteX39" fmla="*/ 0 w 594286"/>
                            <a:gd name="connsiteY39" fmla="*/ 230603 h 557490"/>
                            <a:gd name="connsiteX40" fmla="*/ 0 w 594286"/>
                            <a:gd name="connsiteY40" fmla="*/ 76407 h 557490"/>
                            <a:gd name="connsiteX41" fmla="*/ 6916 w 594286"/>
                            <a:gd name="connsiteY41" fmla="*/ 69963 h 557490"/>
                            <a:gd name="connsiteX42" fmla="*/ 192255 w 594286"/>
                            <a:gd name="connsiteY42" fmla="*/ 69963 h 557490"/>
                            <a:gd name="connsiteX43" fmla="*/ 192255 w 594286"/>
                            <a:gd name="connsiteY43" fmla="*/ 20253 h 557490"/>
                            <a:gd name="connsiteX44" fmla="*/ 212541 w 594286"/>
                            <a:gd name="connsiteY44" fmla="*/ 0 h 5574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594286" h="557490">
                              <a:moveTo>
                                <a:pt x="248517" y="276228"/>
                              </a:moveTo>
                              <a:lnTo>
                                <a:pt x="345769" y="276228"/>
                              </a:lnTo>
                              <a:cubicBezTo>
                                <a:pt x="348995" y="276228"/>
                                <a:pt x="351300" y="278528"/>
                                <a:pt x="351300" y="281748"/>
                              </a:cubicBezTo>
                              <a:lnTo>
                                <a:pt x="351300" y="333268"/>
                              </a:lnTo>
                              <a:cubicBezTo>
                                <a:pt x="351300" y="336028"/>
                                <a:pt x="348995" y="338788"/>
                                <a:pt x="345769" y="338788"/>
                              </a:cubicBezTo>
                              <a:lnTo>
                                <a:pt x="248517" y="338788"/>
                              </a:lnTo>
                              <a:cubicBezTo>
                                <a:pt x="245291" y="338788"/>
                                <a:pt x="242986" y="336028"/>
                                <a:pt x="242986" y="333268"/>
                              </a:cubicBezTo>
                              <a:lnTo>
                                <a:pt x="242986" y="281748"/>
                              </a:lnTo>
                              <a:cubicBezTo>
                                <a:pt x="242986" y="278528"/>
                                <a:pt x="245291" y="276228"/>
                                <a:pt x="248517" y="276228"/>
                              </a:cubicBezTo>
                              <a:close/>
                              <a:moveTo>
                                <a:pt x="6916" y="269268"/>
                              </a:moveTo>
                              <a:lnTo>
                                <a:pt x="198249" y="269268"/>
                              </a:lnTo>
                              <a:cubicBezTo>
                                <a:pt x="201937" y="269268"/>
                                <a:pt x="204704" y="272031"/>
                                <a:pt x="204704" y="275714"/>
                              </a:cubicBezTo>
                              <a:lnTo>
                                <a:pt x="204704" y="358589"/>
                              </a:lnTo>
                              <a:cubicBezTo>
                                <a:pt x="204704" y="365956"/>
                                <a:pt x="210697" y="371941"/>
                                <a:pt x="218074" y="371941"/>
                              </a:cubicBezTo>
                              <a:lnTo>
                                <a:pt x="376212" y="371941"/>
                              </a:lnTo>
                              <a:cubicBezTo>
                                <a:pt x="383589" y="371941"/>
                                <a:pt x="389582" y="365956"/>
                                <a:pt x="389582" y="358589"/>
                              </a:cubicBezTo>
                              <a:lnTo>
                                <a:pt x="389582" y="275714"/>
                              </a:lnTo>
                              <a:cubicBezTo>
                                <a:pt x="389582" y="272031"/>
                                <a:pt x="392810" y="269268"/>
                                <a:pt x="396498" y="269268"/>
                              </a:cubicBezTo>
                              <a:lnTo>
                                <a:pt x="587831" y="269268"/>
                              </a:lnTo>
                              <a:cubicBezTo>
                                <a:pt x="591520" y="269268"/>
                                <a:pt x="594286" y="272031"/>
                                <a:pt x="594286" y="275714"/>
                              </a:cubicBezTo>
                              <a:lnTo>
                                <a:pt x="594286" y="550584"/>
                              </a:lnTo>
                              <a:cubicBezTo>
                                <a:pt x="594286" y="554267"/>
                                <a:pt x="591520" y="557490"/>
                                <a:pt x="587831" y="557490"/>
                              </a:cubicBezTo>
                              <a:lnTo>
                                <a:pt x="6916" y="557490"/>
                              </a:lnTo>
                              <a:cubicBezTo>
                                <a:pt x="3227" y="557490"/>
                                <a:pt x="0" y="554267"/>
                                <a:pt x="0" y="550584"/>
                              </a:cubicBezTo>
                              <a:lnTo>
                                <a:pt x="0" y="275714"/>
                              </a:lnTo>
                              <a:cubicBezTo>
                                <a:pt x="0" y="272031"/>
                                <a:pt x="3227" y="269268"/>
                                <a:pt x="6916" y="269268"/>
                              </a:cubicBezTo>
                              <a:close/>
                              <a:moveTo>
                                <a:pt x="232366" y="40505"/>
                              </a:moveTo>
                              <a:lnTo>
                                <a:pt x="232366" y="69963"/>
                              </a:lnTo>
                              <a:lnTo>
                                <a:pt x="361920" y="69963"/>
                              </a:lnTo>
                              <a:lnTo>
                                <a:pt x="361920" y="40505"/>
                              </a:lnTo>
                              <a:close/>
                              <a:moveTo>
                                <a:pt x="212541" y="0"/>
                              </a:moveTo>
                              <a:lnTo>
                                <a:pt x="382206" y="0"/>
                              </a:lnTo>
                              <a:cubicBezTo>
                                <a:pt x="393271" y="0"/>
                                <a:pt x="402031" y="9206"/>
                                <a:pt x="402031" y="20253"/>
                              </a:cubicBezTo>
                              <a:lnTo>
                                <a:pt x="402031" y="69963"/>
                              </a:lnTo>
                              <a:lnTo>
                                <a:pt x="587831" y="69963"/>
                              </a:lnTo>
                              <a:cubicBezTo>
                                <a:pt x="591520" y="69963"/>
                                <a:pt x="594286" y="72725"/>
                                <a:pt x="594286" y="76407"/>
                              </a:cubicBezTo>
                              <a:lnTo>
                                <a:pt x="594286" y="230603"/>
                              </a:lnTo>
                              <a:cubicBezTo>
                                <a:pt x="594286" y="234285"/>
                                <a:pt x="591520" y="237507"/>
                                <a:pt x="587831" y="237507"/>
                              </a:cubicBezTo>
                              <a:lnTo>
                                <a:pt x="6916" y="237507"/>
                              </a:lnTo>
                              <a:cubicBezTo>
                                <a:pt x="3227" y="237507"/>
                                <a:pt x="0" y="234285"/>
                                <a:pt x="0" y="230603"/>
                              </a:cubicBezTo>
                              <a:lnTo>
                                <a:pt x="0" y="76407"/>
                              </a:lnTo>
                              <a:cubicBezTo>
                                <a:pt x="0" y="72725"/>
                                <a:pt x="3227" y="69963"/>
                                <a:pt x="6916" y="69963"/>
                              </a:cubicBezTo>
                              <a:lnTo>
                                <a:pt x="192255" y="69963"/>
                              </a:lnTo>
                              <a:lnTo>
                                <a:pt x="192255" y="20253"/>
                              </a:lnTo>
                              <a:cubicBezTo>
                                <a:pt x="192255" y="9206"/>
                                <a:pt x="201015" y="0"/>
                                <a:pt x="21254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ortfolio-filled-tool_58910" o:spid="_x0000_s1026" o:spt="100" style="position:absolute;left:0pt;margin-left:-63.2pt;margin-top:12.95pt;height:15.1pt;width:16pt;mso-wrap-distance-bottom:0pt;mso-wrap-distance-left:9pt;mso-wrap-distance-right:9pt;mso-wrap-distance-top:0pt;z-index:251681792;mso-width-relative:page;mso-height-relative:page;" fillcolor="#FFFFFF" filled="t" stroked="f" coordsize="594286,557490" o:gfxdata="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" path="m248517,276228l345769,276228c348995,276228,351300,278528,351300,281748l351300,333268c351300,336028,348995,338788,345769,338788l248517,338788c245291,338788,242986,336028,242986,333268l242986,281748c242986,278528,245291,276228,248517,276228xm6916,269268l198249,269268c201937,269268,204704,272031,204704,275714l204704,358589c204704,365956,210697,371941,218074,371941l376212,371941c383589,371941,389582,365956,389582,358589l389582,275714c389582,272031,392810,269268,396498,269268l587831,269268c591520,269268,594286,272031,594286,275714l594286,550584c594286,554267,591520,557490,587831,557490l6916,557490c3227,557490,0,554267,0,550584l0,275714c0,272031,3227,269268,6916,269268xm232366,40505l232366,69963,361920,69963,361920,40505xm212541,0l382206,0c393271,0,402031,9206,402031,20253l402031,69963,587831,69963c591520,69963,594286,72725,594286,76407l594286,230603c594286,234285,591520,237507,587831,237507l6916,237507c3227,237507,0,234285,0,230603l0,76407c0,72725,3227,69963,6916,69963l192255,69963,192255,20253c192255,9206,201015,0,212541,0xe">
                <v:path o:connectlocs="84973,95019;118226,95019;120117,96917;120117,114640;118226,116539;84973,116539;83082,114640;83082,96917;84973,95019;2364,92625;67785,92625;69992,94842;69992,123350;74564,127943;128635,127943;133207,123350;133207,94842;135571,92625;200992,92625;203200,94842;203200,189394;200992,191770;2364,191770;0,189394;0,94842;2364,92625;79451,13933;79451,24066;123748,24066;123748,13933;72672,0;130684,0;137463,6966;137463,24066;200992,24066;203200,26283;203200,79324;200992,81699;2364,81699;0,79324;0,26283;2364,24066;65736,24066;65736,6966;72672,0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93980</wp:posOffset>
                </wp:positionV>
                <wp:extent cx="342265" cy="342265"/>
                <wp:effectExtent l="0" t="0" r="635" b="635"/>
                <wp:wrapNone/>
                <wp:docPr id="220" name="椭圆 2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76225" y="2197100"/>
                          <a:ext cx="342265" cy="342265"/>
                        </a:xfrm>
                        <a:prstGeom prst="ellipse">
                          <a:avLst/>
                        </a:prstGeom>
                        <a:solidFill>
                          <a:srgbClr val="C7B19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C7B198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8.25pt;margin-top:7.4pt;height:26.95pt;width:26.95pt;z-index:251679744;v-text-anchor:middle;mso-width-relative:page;mso-height-relative:page;" fillcolor="#C7B198" filled="t" stroked="f" coordsize="21600,21600" o:gfxdata="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8hLbB9cAAAAKAQAA&#10;DwAAAAAAAAABACAAAAAiAAAAZHJzL2Rvd25yZXYueG1sUEsBAhQAFAAAAAgAh07iQCXwhcoaAgAA&#10;HAQAAA4AAAAAAAAAAQAgAAAAJgEAAGRycy9lMm9Eb2MueG1sUEsFBgAAAAAGAAYAWQEAALIFAAAA&#10;AA==&#10;">
                <v:fill on="t" focussize="0,0"/>
                <v:stroke on="f" weight="1pt" miterlimit="8" joinstyle="miter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  <w:rPr>
                          <w:color w:val="C7B19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45085</wp:posOffset>
                </wp:positionV>
                <wp:extent cx="5400040" cy="0"/>
                <wp:effectExtent l="0" t="0" r="0" b="0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3560" y="2346325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8pt;margin-top:3.55pt;height:0pt;width:425.2pt;z-index:251680768;mso-width-relative:page;mso-height-relative:page;" filled="f" stroked="t" coordsize="21600,21600" o:gfxdata="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AMI9HWAAAABwEAAA8AAAAAAAAA&#10;AQAgAAAAIgAAAGRycy9kb3ducmV2LnhtbFBLAQIUABQAAAAIAIdO4kDoq8X7EwIAAAEEAAAOAAAA&#10;AAAAAAEAIAAAACUBAABkcnMvZTJvRG9jLnhtbFBLBQYAAAAABgAGAFkBAACq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-267335</wp:posOffset>
                </wp:positionH>
                <wp:positionV relativeFrom="paragraph">
                  <wp:posOffset>86360</wp:posOffset>
                </wp:positionV>
                <wp:extent cx="6375400" cy="1391920"/>
                <wp:effectExtent l="0" t="0" r="0" b="0"/>
                <wp:wrapNone/>
                <wp:docPr id="29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0" cy="139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XX信息技术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Android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业务支撑：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负责XX产品的终端研发工作，保障相应产品的持续迭代。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系统建设：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规划并推动系统的架构演进，提升系统的稳定性、可维护性和研发效率。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工程建设：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负责工程化体系建设，逐步提升开发/交付效率，并保障产品工程质量。 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-21.05pt;margin-top:6.8pt;height:109.6pt;width:502pt;z-index:251664384;mso-width-relative:page;mso-height-relative:page;" filled="f" stroked="f" coordsize="21600,21600" o:gfxdata="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P8Y/e9sAAAAKAQAADwAAAAAAAAABACAAAAAiAAAAZHJzL2Rvd25yZXYueG1s&#10;UEsBAhQAFAAAAAgAh07iQOXiEfC8AQAAbAMAAA4AAAAAAAAAAQAgAAAAKg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0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XX信息技术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Android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业务支撑：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负责XX产品的终端研发工作，保障相应产品的持续迭代。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系统建设：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规划并推动系统的架构演进，提升系统的稳定性、可维护性和研发效率。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工程建设：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负责工程化体系建设，逐步提升开发/交付效率，并保障产品工程质量。 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-365125</wp:posOffset>
                </wp:positionH>
                <wp:positionV relativeFrom="paragraph">
                  <wp:posOffset>120015</wp:posOffset>
                </wp:positionV>
                <wp:extent cx="1112520" cy="372110"/>
                <wp:effectExtent l="0" t="0" r="0" b="0"/>
                <wp:wrapNone/>
                <wp:docPr id="13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3270" y="4192270"/>
                          <a:ext cx="1112520" cy="372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C7B198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C7B198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28.75pt;margin-top:9.45pt;height:29.3pt;width:87.6pt;z-index:251681792;mso-width-relative:page;mso-height-relative:page;" filled="f" stroked="f" coordsize="21600,21600" o:gfxdata="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Kq4bl1gAAAAkBAAAPAAAAAAAAAAEAIAAAACIAAABkcnMvZG93bnJldi54&#10;bWxQSwECFAAUAAAACACHTuJA146d4sMBAABqAwAADgAAAAAAAAABACAAAAAl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C7B198"/>
                          <w:kern w:val="2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C7B198"/>
                          <w:kern w:val="24"/>
                          <w:sz w:val="32"/>
                          <w:szCs w:val="32"/>
                          <w:lang w:val="en-US" w:eastAsia="zh-CN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156845</wp:posOffset>
                </wp:positionV>
                <wp:extent cx="342265" cy="342265"/>
                <wp:effectExtent l="0" t="0" r="635" b="635"/>
                <wp:wrapSquare wrapText="bothSides"/>
                <wp:docPr id="10" name="椭圆 2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76225" y="4229100"/>
                          <a:ext cx="342265" cy="342265"/>
                        </a:xfrm>
                        <a:prstGeom prst="ellipse">
                          <a:avLst/>
                        </a:prstGeom>
                        <a:solidFill>
                          <a:srgbClr val="C7B19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椭圆 220" o:spid="_x0000_s1026" o:spt="3" type="#_x0000_t3" style="position:absolute;left:0pt;margin-left:-68.25pt;margin-top:12.35pt;height:26.95pt;width:26.95pt;mso-wrap-distance-bottom:0pt;mso-wrap-distance-left:9pt;mso-wrap-distance-right:9pt;mso-wrap-distance-top:0pt;z-index:251660288;v-text-anchor:middle;mso-width-relative:page;mso-height-relative:page;" fillcolor="#C7B198" filled="t" stroked="f" coordsize="21600,21600" o:gfxdata="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Ugxsu2AAAAAoBAAAP&#10;AAAAAAAAAAEAIAAAACIAAABkcnMvZG93bnJldi54bWxQSwECFAAUAAAACACHTuJA6Pht4BgCAAAb&#10;BAAADgAAAAAAAAABACAAAAAnAQAAZHJzL2Uyb0RvYy54bWxQSwUGAAAAAAYABgBZAQAAsQUAAAAA&#10;">
                <v:fill on="t" focussize="0,0"/>
                <v:stroke on="f" weight="1pt" miterlimit="8" joinstyle="miter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ragraph">
                  <wp:posOffset>38100</wp:posOffset>
                </wp:positionV>
                <wp:extent cx="203200" cy="195580"/>
                <wp:effectExtent l="0" t="0" r="6350" b="13970"/>
                <wp:wrapNone/>
                <wp:docPr id="277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955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5481762" y="0"/>
                            </a:cxn>
                            <a:cxn ang="0">
                              <a:pos x="12759526" y="0"/>
                            </a:cxn>
                            <a:cxn ang="0">
                              <a:pos x="0" y="13747299"/>
                            </a:cxn>
                            <a:cxn ang="0">
                              <a:pos x="0" y="132964383"/>
                            </a:cxn>
                            <a:cxn ang="0">
                              <a:pos x="12759526" y="146711683"/>
                            </a:cxn>
                            <a:cxn ang="0">
                              <a:pos x="105898657" y="146711683"/>
                            </a:cxn>
                            <a:cxn ang="0">
                              <a:pos x="132760725" y="188343026"/>
                            </a:cxn>
                            <a:cxn ang="0">
                              <a:pos x="131107704" y="146711683"/>
                            </a:cxn>
                            <a:cxn ang="0">
                              <a:pos x="175481762" y="146711683"/>
                            </a:cxn>
                            <a:cxn ang="0">
                              <a:pos x="188241288" y="132964383"/>
                            </a:cxn>
                            <a:cxn ang="0">
                              <a:pos x="188241288" y="13747299"/>
                            </a:cxn>
                            <a:cxn ang="0">
                              <a:pos x="175481762" y="0"/>
                            </a:cxn>
                            <a:cxn ang="0">
                              <a:pos x="111787637" y="105024609"/>
                            </a:cxn>
                            <a:cxn ang="0">
                              <a:pos x="38640133" y="105024609"/>
                            </a:cxn>
                            <a:cxn ang="0">
                              <a:pos x="32751048" y="98735406"/>
                            </a:cxn>
                            <a:cxn ang="0">
                              <a:pos x="38640133" y="92390473"/>
                            </a:cxn>
                            <a:cxn ang="0">
                              <a:pos x="111787637" y="92390473"/>
                            </a:cxn>
                            <a:cxn ang="0">
                              <a:pos x="117676617" y="98735406"/>
                            </a:cxn>
                            <a:cxn ang="0">
                              <a:pos x="111787637" y="105024609"/>
                            </a:cxn>
                            <a:cxn ang="0">
                              <a:pos x="149601155" y="77864060"/>
                            </a:cxn>
                            <a:cxn ang="0">
                              <a:pos x="38640133" y="77864060"/>
                            </a:cxn>
                            <a:cxn ang="0">
                              <a:pos x="32751048" y="71519126"/>
                            </a:cxn>
                            <a:cxn ang="0">
                              <a:pos x="38640133" y="65229924"/>
                            </a:cxn>
                            <a:cxn ang="0">
                              <a:pos x="149601155" y="65229924"/>
                            </a:cxn>
                            <a:cxn ang="0">
                              <a:pos x="155490240" y="71519126"/>
                            </a:cxn>
                            <a:cxn ang="0">
                              <a:pos x="149601155" y="77864060"/>
                            </a:cxn>
                            <a:cxn ang="0">
                              <a:pos x="149601155" y="50703511"/>
                            </a:cxn>
                            <a:cxn ang="0">
                              <a:pos x="38640133" y="50703511"/>
                            </a:cxn>
                            <a:cxn ang="0">
                              <a:pos x="32751048" y="44358578"/>
                            </a:cxn>
                            <a:cxn ang="0">
                              <a:pos x="38640133" y="38013644"/>
                            </a:cxn>
                            <a:cxn ang="0">
                              <a:pos x="149601155" y="38013644"/>
                            </a:cxn>
                            <a:cxn ang="0">
                              <a:pos x="155490240" y="44358578"/>
                            </a:cxn>
                            <a:cxn ang="0">
                              <a:pos x="149601155" y="50703511"/>
                            </a:cxn>
                          </a:cxnLst>
                          <a:pathLst>
                            <a:path w="3644" h="3384">
                              <a:moveTo>
                                <a:pt x="3397" y="0"/>
                              </a:moveTo>
                              <a:cubicBezTo>
                                <a:pt x="247" y="0"/>
                                <a:pt x="247" y="0"/>
                                <a:pt x="247" y="0"/>
                              </a:cubicBezTo>
                              <a:cubicBezTo>
                                <a:pt x="110" y="0"/>
                                <a:pt x="0" y="111"/>
                                <a:pt x="0" y="247"/>
                              </a:cubicBezTo>
                              <a:cubicBezTo>
                                <a:pt x="0" y="2389"/>
                                <a:pt x="0" y="2389"/>
                                <a:pt x="0" y="2389"/>
                              </a:cubicBezTo>
                              <a:cubicBezTo>
                                <a:pt x="0" y="2525"/>
                                <a:pt x="110" y="2636"/>
                                <a:pt x="247" y="2636"/>
                              </a:cubicBezTo>
                              <a:cubicBezTo>
                                <a:pt x="2050" y="2636"/>
                                <a:pt x="2050" y="2636"/>
                                <a:pt x="2050" y="2636"/>
                              </a:cubicBezTo>
                              <a:cubicBezTo>
                                <a:pt x="2570" y="3384"/>
                                <a:pt x="2570" y="3384"/>
                                <a:pt x="2570" y="3384"/>
                              </a:cubicBezTo>
                              <a:cubicBezTo>
                                <a:pt x="2538" y="2636"/>
                                <a:pt x="2538" y="2636"/>
                                <a:pt x="2538" y="2636"/>
                              </a:cubicBezTo>
                              <a:cubicBezTo>
                                <a:pt x="3397" y="2636"/>
                                <a:pt x="3397" y="2636"/>
                                <a:pt x="3397" y="2636"/>
                              </a:cubicBezTo>
                              <a:cubicBezTo>
                                <a:pt x="3534" y="2636"/>
                                <a:pt x="3644" y="2525"/>
                                <a:pt x="3644" y="2389"/>
                              </a:cubicBezTo>
                              <a:cubicBezTo>
                                <a:pt x="3644" y="247"/>
                                <a:pt x="3644" y="247"/>
                                <a:pt x="3644" y="247"/>
                              </a:cubicBezTo>
                              <a:cubicBezTo>
                                <a:pt x="3644" y="111"/>
                                <a:pt x="3534" y="0"/>
                                <a:pt x="3397" y="0"/>
                              </a:cubicBezTo>
                              <a:close/>
                              <a:moveTo>
                                <a:pt x="2164" y="1887"/>
                              </a:moveTo>
                              <a:cubicBezTo>
                                <a:pt x="748" y="1887"/>
                                <a:pt x="748" y="1887"/>
                                <a:pt x="748" y="1887"/>
                              </a:cubicBezTo>
                              <a:cubicBezTo>
                                <a:pt x="685" y="1887"/>
                                <a:pt x="634" y="1837"/>
                                <a:pt x="634" y="1774"/>
                              </a:cubicBezTo>
                              <a:cubicBezTo>
                                <a:pt x="634" y="1711"/>
                                <a:pt x="685" y="1660"/>
                                <a:pt x="748" y="1660"/>
                              </a:cubicBezTo>
                              <a:cubicBezTo>
                                <a:pt x="2164" y="1660"/>
                                <a:pt x="2164" y="1660"/>
                                <a:pt x="2164" y="1660"/>
                              </a:cubicBezTo>
                              <a:cubicBezTo>
                                <a:pt x="2227" y="1660"/>
                                <a:pt x="2278" y="1711"/>
                                <a:pt x="2278" y="1774"/>
                              </a:cubicBezTo>
                              <a:cubicBezTo>
                                <a:pt x="2278" y="1837"/>
                                <a:pt x="2227" y="1887"/>
                                <a:pt x="2164" y="1887"/>
                              </a:cubicBezTo>
                              <a:close/>
                              <a:moveTo>
                                <a:pt x="2896" y="1399"/>
                              </a:moveTo>
                              <a:cubicBezTo>
                                <a:pt x="748" y="1399"/>
                                <a:pt x="748" y="1399"/>
                                <a:pt x="748" y="1399"/>
                              </a:cubicBezTo>
                              <a:cubicBezTo>
                                <a:pt x="685" y="1399"/>
                                <a:pt x="634" y="1348"/>
                                <a:pt x="634" y="1285"/>
                              </a:cubicBezTo>
                              <a:cubicBezTo>
                                <a:pt x="634" y="1223"/>
                                <a:pt x="685" y="1172"/>
                                <a:pt x="748" y="1172"/>
                              </a:cubicBezTo>
                              <a:cubicBezTo>
                                <a:pt x="2896" y="1172"/>
                                <a:pt x="2896" y="1172"/>
                                <a:pt x="2896" y="1172"/>
                              </a:cubicBezTo>
                              <a:cubicBezTo>
                                <a:pt x="2959" y="1172"/>
                                <a:pt x="3010" y="1223"/>
                                <a:pt x="3010" y="1285"/>
                              </a:cubicBezTo>
                              <a:cubicBezTo>
                                <a:pt x="3010" y="1348"/>
                                <a:pt x="2959" y="1399"/>
                                <a:pt x="2896" y="1399"/>
                              </a:cubicBezTo>
                              <a:close/>
                              <a:moveTo>
                                <a:pt x="2896" y="911"/>
                              </a:moveTo>
                              <a:cubicBezTo>
                                <a:pt x="748" y="911"/>
                                <a:pt x="748" y="911"/>
                                <a:pt x="748" y="911"/>
                              </a:cubicBezTo>
                              <a:cubicBezTo>
                                <a:pt x="685" y="911"/>
                                <a:pt x="634" y="860"/>
                                <a:pt x="634" y="797"/>
                              </a:cubicBezTo>
                              <a:cubicBezTo>
                                <a:pt x="634" y="734"/>
                                <a:pt x="685" y="683"/>
                                <a:pt x="748" y="683"/>
                              </a:cubicBezTo>
                              <a:cubicBezTo>
                                <a:pt x="2896" y="683"/>
                                <a:pt x="2896" y="683"/>
                                <a:pt x="2896" y="683"/>
                              </a:cubicBezTo>
                              <a:cubicBezTo>
                                <a:pt x="2959" y="683"/>
                                <a:pt x="3010" y="734"/>
                                <a:pt x="3010" y="797"/>
                              </a:cubicBezTo>
                              <a:cubicBezTo>
                                <a:pt x="3010" y="860"/>
                                <a:pt x="2959" y="911"/>
                                <a:pt x="2896" y="91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任意多边形 18" o:spid="_x0000_s1026" o:spt="100" style="position:absolute;left:0pt;margin-left:-62.9pt;margin-top:3pt;height:15.4pt;width:16pt;z-index:251686912;mso-width-relative:page;mso-height-relative:page;" fillcolor="#FFFFFF [3212]" filled="t" stroked="f" coordsize="3644,3384" o:gfxdata="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" path="m3397,0c247,0,247,0,247,0c110,0,0,111,0,247c0,2389,0,2389,0,2389c0,2525,110,2636,247,2636c2050,2636,2050,2636,2050,2636c2570,3384,2570,3384,2570,3384c2538,2636,2538,2636,2538,2636c3397,2636,3397,2636,3397,2636c3534,2636,3644,2525,3644,2389c3644,247,3644,247,3644,247c3644,111,3534,0,3397,0xm2164,1887c748,1887,748,1887,748,1887c685,1887,634,1837,634,1774c634,1711,685,1660,748,1660c2164,1660,2164,1660,2164,1660c2227,1660,2278,1711,2278,1774c2278,1837,2227,1887,2164,1887xm2896,1399c748,1399,748,1399,748,1399c685,1399,634,1348,634,1285c634,1223,685,1172,748,1172c2896,1172,2896,1172,2896,1172c2959,1172,3010,1223,3010,1285c3010,1348,2959,1399,2896,1399xm2896,911c748,911,748,911,748,911c685,911,634,860,634,797c634,734,685,683,748,683c2896,683,2896,683,2896,683c2959,683,3010,734,3010,797c3010,860,2959,911,2896,911xe">
                <v:path o:connectlocs="175481762,0;12759526,0;0,13747299;0,132964383;12759526,146711683;105898657,146711683;132760725,188343026;131107704,146711683;175481762,146711683;188241288,132964383;188241288,13747299;175481762,0;111787637,105024609;38640133,105024609;32751048,98735406;38640133,92390473;111787637,92390473;117676617,98735406;111787637,105024609;149601155,77864060;38640133,77864060;32751048,71519126;38640133,65229924;149601155,65229924;155490240,71519126;149601155,77864060;149601155,50703511;38640133,50703511;32751048,44358578;38640133,38013644;149601155,38013644;155490240,44358578;149601155,50703511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107950</wp:posOffset>
                </wp:positionV>
                <wp:extent cx="5400040" cy="0"/>
                <wp:effectExtent l="0" t="0" r="0" b="0"/>
                <wp:wrapNone/>
                <wp:docPr id="11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3560" y="4378325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9" o:spid="_x0000_s1026" o:spt="20" style="position:absolute;left:0pt;margin-left:52.8pt;margin-top:8.5pt;height:0pt;width:425.2pt;z-index:251680768;mso-width-relative:page;mso-height-relative:page;" filled="f" stroked="t" coordsize="21600,21600" o:gfxdata="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4KInjVAAAACQEAAA8AAAAAAAAA&#10;AQAgAAAAIgAAAGRycy9kb3ducmV2LnhtbFBLAQIUABQAAAAIAIdO4kAESohGFAIAAAAEAAAOAAAA&#10;AAAAAAEAIAAAACQBAABkcnMvZTJvRG9jLnhtbFBLBQYAAAAABgAGAFkBAACq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-267335</wp:posOffset>
                </wp:positionH>
                <wp:positionV relativeFrom="paragraph">
                  <wp:posOffset>158750</wp:posOffset>
                </wp:positionV>
                <wp:extent cx="6375400" cy="200787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0" cy="2007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海外购物APP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开发周期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20XX.05-20XX.11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这是一款一站式海外网购平台，聚集20多个国家地区的认证商家和买手，不出国门轻松便捷购买全球优质商品，同步全球品质生活。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主要职责：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此项目为团队项目，本人主要负责部分页面布局，javascript逻辑控制及效果的实现，整理项目文档。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技术要点：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1.基于div+css页面布局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；2、通过JavaScript(jQuery框架)实现效果如轮播图及回到顶部；3、通过Ajax调用后台数据显示在页面；4、cookie的使用应用在登陆注册。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05pt;margin-top:12.5pt;height:158.1pt;width:502pt;z-index:251663360;mso-width-relative:page;mso-height-relative:page;" filled="f" stroked="f" coordsize="21600,21600" o:gfxdata="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7nU6GtgAAAAKAQAADwAAAAAAAAABACAAAAAiAAAAZHJzL2Rvd25yZXYueG1sUEsBAhQAFAAAAAgA&#10;h07iQFULD1YlAgAALA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海外购物APP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开发周期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20XX.05-20XX.11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这是一款一站式海外网购平台，聚集20多个国家地区的认证商家和买手，不出国门轻松便捷购买全球优质商品，同步全球品质生活。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主要职责：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此项目为团队项目，本人主要负责部分页面布局，javascript逻辑控制及效果的实现，整理项目文档。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theme="minorBidi"/>
                          <w:b w:val="0"/>
                          <w:bCs w:val="0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技术要点：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1.基于div+css页面布局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；2、通过JavaScript(jQuery框架)实现效果如轮播图及回到顶部；3、通过Ajax调用后台数据显示在页面；4、cookie的使用应用在登陆注册。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-243205</wp:posOffset>
                </wp:positionH>
                <wp:positionV relativeFrom="paragraph">
                  <wp:posOffset>180340</wp:posOffset>
                </wp:positionV>
                <wp:extent cx="6375400" cy="116332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0" cy="1163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汽车销售系统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开发周期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20XX.05-20XX.11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该项目采用B/S形式，CVS进行软件项目管理，完成需求规格说明书、概要设计说明书、数据库设计说明书，MVC设计模式，DIV+CSS设计网页，SQL SERVER2000存储数据。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theme="minorBidi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主要职责：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负责销售模块、统计模块代码编写和最终项目整合工作。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15pt;margin-top:14.2pt;height:91.6pt;width:502pt;z-index:251674624;mso-width-relative:page;mso-height-relative:page;" filled="f" stroked="f" coordsize="21600,21600" o:gfxdata="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TRQ19gAAAAKAQAADwAAAAAAAAABACAAAAAiAAAAZHJzL2Rvd25yZXYueG1sUEsBAhQAFAAAAAgA&#10;h07iQN3uiDwlAgAALA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项目名称：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汽车销售系统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开发周期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20XX.05-20XX.11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该项目采用B/S形式，CVS进行软件项目管理，完成需求规格说明书、概要设计说明书、数据库设计说明书，MVC设计模式，DIV+CSS设计网页，SQL SERVER2000存储数据。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theme="minorBidi"/>
                          <w:b w:val="0"/>
                          <w:bCs w:val="0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主要职责：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404040" w:themeColor="text1" w:themeTint="BF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负责销售模块、统计模块代码编写和最终项目整合工作。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-365125</wp:posOffset>
                </wp:positionH>
                <wp:positionV relativeFrom="paragraph">
                  <wp:posOffset>122555</wp:posOffset>
                </wp:positionV>
                <wp:extent cx="1112520" cy="372110"/>
                <wp:effectExtent l="0" t="0" r="0" b="0"/>
                <wp:wrapNone/>
                <wp:docPr id="2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0720" y="7892415"/>
                          <a:ext cx="1112520" cy="372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C7B198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C7B198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28.75pt;margin-top:9.65pt;height:29.3pt;width:87.6pt;z-index:251678720;mso-width-relative:page;mso-height-relative:page;" filled="f" stroked="f" coordsize="21600,21600" o:gfxdata="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PeyjwTWAAAACQEAAA8AAAAAAAAAAQAgAAAAIgAAAGRycy9kb3ducmV2&#10;LnhtbFBLAQIUABQAAAAIAIdO4kA1oWPsxQEAAGkDAAAOAAAAAAAAAAEAIAAAACU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C7B198"/>
                          <w:kern w:val="2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C7B198"/>
                          <w:kern w:val="24"/>
                          <w:sz w:val="32"/>
                          <w:szCs w:val="32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149860</wp:posOffset>
                </wp:positionV>
                <wp:extent cx="342265" cy="342265"/>
                <wp:effectExtent l="0" t="0" r="635" b="635"/>
                <wp:wrapNone/>
                <wp:docPr id="217" name="椭圆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76225" y="7919720"/>
                          <a:ext cx="342265" cy="342265"/>
                        </a:xfrm>
                        <a:prstGeom prst="ellipse">
                          <a:avLst/>
                        </a:prstGeom>
                        <a:solidFill>
                          <a:srgbClr val="C7B19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8.25pt;margin-top:11.8pt;height:26.95pt;width:26.95pt;z-index:251675648;v-text-anchor:middle;mso-width-relative:page;mso-height-relative:page;" fillcolor="#C7B198" filled="t" stroked="f" coordsize="21600,21600" o:gfxdata="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1siQUNgAAAAK&#10;AQAADwAAAAAAAAABACAAAAAiAAAAZHJzL2Rvd25yZXYueG1sUEsBAhQAFAAAAAgAh07iQB5K5PAc&#10;AgAAHAQAAA4AAAAAAAAAAQAgAAAAJwEAAGRycy9lMm9Eb2MueG1sUEsFBgAAAAAGAAYAWQEAALUF&#10;AAAAAA==&#10;">
                <v:fill on="t" focussize="0,0"/>
                <v:stroke on="f" weight="1pt" miterlimit="8" joinstyle="miter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110490</wp:posOffset>
                </wp:positionV>
                <wp:extent cx="5400040" cy="0"/>
                <wp:effectExtent l="0" t="0" r="0" b="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1020" y="807847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6pt;margin-top:8.7pt;height:0pt;width:425.2pt;z-index:251677696;mso-width-relative:page;mso-height-relative:page;" filled="f" stroked="t" coordsize="21600,21600" o:gfxdata="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PkPb/YAAAACQEAAA8AAAAAAAAA&#10;AQAgAAAAIgAAAGRycy9kb3ducmV2LnhtbFBLAQIUABQAAAAIAIdO4kAcjTnYEQIAAAEEAAAOAAAA&#10;AAAAAAEAIAAAACcBAABkcnMvZTJvRG9jLnhtbFBLBQYAAAAABgAGAFkBAACq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-822325</wp:posOffset>
                </wp:positionH>
                <wp:positionV relativeFrom="paragraph">
                  <wp:posOffset>31115</wp:posOffset>
                </wp:positionV>
                <wp:extent cx="251460" cy="175895"/>
                <wp:effectExtent l="0" t="0" r="15240" b="15240"/>
                <wp:wrapNone/>
                <wp:docPr id="221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20675" y="7999095"/>
                          <a:ext cx="251460" cy="1758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64.75pt;margin-top:2.45pt;height:13.85pt;width:19.8pt;z-index:251676672;mso-width-relative:page;mso-height-relative:page;" fillcolor="#FFFFFF" filled="t" stroked="f" coordsize="263,184" o:gfxdata="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-267335</wp:posOffset>
                </wp:positionH>
                <wp:positionV relativeFrom="paragraph">
                  <wp:posOffset>155575</wp:posOffset>
                </wp:positionV>
                <wp:extent cx="6375400" cy="431800"/>
                <wp:effectExtent l="0" t="0" r="0" b="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0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napToGrid w:val="0"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.09-2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.06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XX大学XX学院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软件工程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napToGrid w:val="0"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napToGrid w:val="0"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1.05pt;margin-top:12.25pt;height:34pt;width:502pt;z-index:251661312;mso-width-relative:page;mso-height-relative:page;" filled="f" stroked="f" coordsize="21600,21600" o:gfxdata="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hDm2M&#10;1wAAAAkBAAAPAAAAAAAAAAEAIAAAACIAAABkcnMvZG93bnJldi54bWxQSwECFAAUAAAACACHTuJA&#10;zxtvSCICAAAq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snapToGrid w:val="0"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.09-2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.06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XX大学XX学院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软件工程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snapToGrid w:val="0"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snapToGrid w:val="0"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-365125</wp:posOffset>
                </wp:positionH>
                <wp:positionV relativeFrom="paragraph">
                  <wp:posOffset>150495</wp:posOffset>
                </wp:positionV>
                <wp:extent cx="1112520" cy="372110"/>
                <wp:effectExtent l="0" t="0" r="0" b="0"/>
                <wp:wrapNone/>
                <wp:docPr id="6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2000" y="8910955"/>
                          <a:ext cx="1112520" cy="372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C7B198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C7B198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>掌握技能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28.75pt;margin-top:11.85pt;height:29.3pt;width:87.6pt;z-index:251671552;mso-width-relative:page;mso-height-relative:page;" filled="f" stroked="f" coordsize="21600,21600" o:gfxdata="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QyuKbdcAAAAJAQAADwAAAAAAAAABACAAAAAiAAAAZHJzL2Rvd25y&#10;ZXYueG1sUEsBAhQAFAAAAAgAh07iQIhTwEPGAQAAaQMAAA4AAAAAAAAAAQAgAAAAJg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C7B198"/>
                          <w:kern w:val="2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C7B198"/>
                          <w:kern w:val="24"/>
                          <w:sz w:val="32"/>
                          <w:szCs w:val="32"/>
                          <w:lang w:val="en-US" w:eastAsia="zh-CN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170180</wp:posOffset>
                </wp:positionV>
                <wp:extent cx="342265" cy="342265"/>
                <wp:effectExtent l="0" t="0" r="635" b="635"/>
                <wp:wrapNone/>
                <wp:docPr id="219" name="椭圆 2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76225" y="8930640"/>
                          <a:ext cx="342265" cy="342265"/>
                        </a:xfrm>
                        <a:prstGeom prst="ellipse">
                          <a:avLst/>
                        </a:prstGeom>
                        <a:solidFill>
                          <a:srgbClr val="C7B19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8.25pt;margin-top:13.4pt;height:26.95pt;width:26.95pt;z-index:251670528;v-text-anchor:middle;mso-width-relative:page;mso-height-relative:page;" fillcolor="#C7B198" filled="t" stroked="f" coordsize="21600,21600" o:gfxdata="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o4Lbe2AAAAAoBAAAPAAAA&#10;AAAAAAEAIAAAACIAAABkcnMvZG93bnJldi54bWxQSwECFAAUAAAACACHTuJAhPoiNBUCAAARBAAA&#10;DgAAAAAAAAABACAAAAAnAQAAZHJzL2Uyb0RvYy54bWxQSwUGAAAAAAYABgBZAQAArgUAAAAA&#10;">
                <v:fill on="t" focussize="0,0"/>
                <v:stroke on="f" weight="1pt" miterlimit="8" joinstyle="miter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-801370</wp:posOffset>
                </wp:positionH>
                <wp:positionV relativeFrom="paragraph">
                  <wp:posOffset>36195</wp:posOffset>
                </wp:positionV>
                <wp:extent cx="208915" cy="208915"/>
                <wp:effectExtent l="0" t="0" r="635" b="635"/>
                <wp:wrapNone/>
                <wp:docPr id="23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41630" y="8994775"/>
                          <a:ext cx="208915" cy="208915"/>
                        </a:xfrm>
                        <a:custGeom>
                          <a:avLst/>
                          <a:gdLst>
                            <a:gd name="T0" fmla="*/ 6894 w 7804"/>
                            <a:gd name="T1" fmla="*/ 3038 h 7804"/>
                            <a:gd name="T2" fmla="*/ 6614 w 7804"/>
                            <a:gd name="T3" fmla="*/ 2704 h 7804"/>
                            <a:gd name="T4" fmla="*/ 6826 w 7804"/>
                            <a:gd name="T5" fmla="*/ 2200 h 7804"/>
                            <a:gd name="T6" fmla="*/ 6496 w 7804"/>
                            <a:gd name="T7" fmla="*/ 978 h 7804"/>
                            <a:gd name="T8" fmla="*/ 5604 w 7804"/>
                            <a:gd name="T9" fmla="*/ 978 h 7804"/>
                            <a:gd name="T10" fmla="*/ 5254 w 7804"/>
                            <a:gd name="T11" fmla="*/ 1222 h 7804"/>
                            <a:gd name="T12" fmla="*/ 4973 w 7804"/>
                            <a:gd name="T13" fmla="*/ 1137 h 7804"/>
                            <a:gd name="T14" fmla="*/ 4766 w 7804"/>
                            <a:gd name="T15" fmla="*/ 631 h 7804"/>
                            <a:gd name="T16" fmla="*/ 3668 w 7804"/>
                            <a:gd name="T17" fmla="*/ 0 h 7804"/>
                            <a:gd name="T18" fmla="*/ 3038 w 7804"/>
                            <a:gd name="T19" fmla="*/ 910 h 7804"/>
                            <a:gd name="T20" fmla="*/ 2704 w 7804"/>
                            <a:gd name="T21" fmla="*/ 1190 h 7804"/>
                            <a:gd name="T22" fmla="*/ 2398 w 7804"/>
                            <a:gd name="T23" fmla="*/ 1175 h 7804"/>
                            <a:gd name="T24" fmla="*/ 1754 w 7804"/>
                            <a:gd name="T25" fmla="*/ 793 h 7804"/>
                            <a:gd name="T26" fmla="*/ 978 w 7804"/>
                            <a:gd name="T27" fmla="*/ 1308 h 7804"/>
                            <a:gd name="T28" fmla="*/ 1175 w 7804"/>
                            <a:gd name="T29" fmla="*/ 2398 h 7804"/>
                            <a:gd name="T30" fmla="*/ 1137 w 7804"/>
                            <a:gd name="T31" fmla="*/ 2831 h 7804"/>
                            <a:gd name="T32" fmla="*/ 631 w 7804"/>
                            <a:gd name="T33" fmla="*/ 3038 h 7804"/>
                            <a:gd name="T34" fmla="*/ 0 w 7804"/>
                            <a:gd name="T35" fmla="*/ 4136 h 7804"/>
                            <a:gd name="T36" fmla="*/ 910 w 7804"/>
                            <a:gd name="T37" fmla="*/ 4766 h 7804"/>
                            <a:gd name="T38" fmla="*/ 1190 w 7804"/>
                            <a:gd name="T39" fmla="*/ 5100 h 7804"/>
                            <a:gd name="T40" fmla="*/ 978 w 7804"/>
                            <a:gd name="T41" fmla="*/ 5604 h 7804"/>
                            <a:gd name="T42" fmla="*/ 1308 w 7804"/>
                            <a:gd name="T43" fmla="*/ 6826 h 7804"/>
                            <a:gd name="T44" fmla="*/ 2200 w 7804"/>
                            <a:gd name="T45" fmla="*/ 6826 h 7804"/>
                            <a:gd name="T46" fmla="*/ 2550 w 7804"/>
                            <a:gd name="T47" fmla="*/ 6582 h 7804"/>
                            <a:gd name="T48" fmla="*/ 2831 w 7804"/>
                            <a:gd name="T49" fmla="*/ 6667 h 7804"/>
                            <a:gd name="T50" fmla="*/ 3038 w 7804"/>
                            <a:gd name="T51" fmla="*/ 7173 h 7804"/>
                            <a:gd name="T52" fmla="*/ 4136 w 7804"/>
                            <a:gd name="T53" fmla="*/ 7804 h 7804"/>
                            <a:gd name="T54" fmla="*/ 4766 w 7804"/>
                            <a:gd name="T55" fmla="*/ 6894 h 7804"/>
                            <a:gd name="T56" fmla="*/ 5100 w 7804"/>
                            <a:gd name="T57" fmla="*/ 6614 h 7804"/>
                            <a:gd name="T58" fmla="*/ 5406 w 7804"/>
                            <a:gd name="T59" fmla="*/ 6629 h 7804"/>
                            <a:gd name="T60" fmla="*/ 6050 w 7804"/>
                            <a:gd name="T61" fmla="*/ 7011 h 7804"/>
                            <a:gd name="T62" fmla="*/ 6647 w 7804"/>
                            <a:gd name="T63" fmla="*/ 6675 h 7804"/>
                            <a:gd name="T64" fmla="*/ 6826 w 7804"/>
                            <a:gd name="T65" fmla="*/ 6496 h 7804"/>
                            <a:gd name="T66" fmla="*/ 6629 w 7804"/>
                            <a:gd name="T67" fmla="*/ 5406 h 7804"/>
                            <a:gd name="T68" fmla="*/ 6667 w 7804"/>
                            <a:gd name="T69" fmla="*/ 4972 h 7804"/>
                            <a:gd name="T70" fmla="*/ 7173 w 7804"/>
                            <a:gd name="T71" fmla="*/ 4766 h 7804"/>
                            <a:gd name="T72" fmla="*/ 7804 w 7804"/>
                            <a:gd name="T73" fmla="*/ 3668 h 7804"/>
                            <a:gd name="T74" fmla="*/ 5608 w 7804"/>
                            <a:gd name="T75" fmla="*/ 3902 h 7804"/>
                            <a:gd name="T76" fmla="*/ 2196 w 7804"/>
                            <a:gd name="T77" fmla="*/ 3902 h 7804"/>
                            <a:gd name="T78" fmla="*/ 5608 w 7804"/>
                            <a:gd name="T79" fmla="*/ 3902 h 78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7804" h="7804">
                              <a:moveTo>
                                <a:pt x="7173" y="3038"/>
                              </a:moveTo>
                              <a:lnTo>
                                <a:pt x="6894" y="3038"/>
                              </a:lnTo>
                              <a:cubicBezTo>
                                <a:pt x="6824" y="3038"/>
                                <a:pt x="6714" y="2953"/>
                                <a:pt x="6667" y="2831"/>
                              </a:cubicBezTo>
                              <a:cubicBezTo>
                                <a:pt x="6650" y="2789"/>
                                <a:pt x="6632" y="2746"/>
                                <a:pt x="6614" y="2704"/>
                              </a:cubicBezTo>
                              <a:cubicBezTo>
                                <a:pt x="6561" y="2585"/>
                                <a:pt x="6579" y="2447"/>
                                <a:pt x="6629" y="2398"/>
                              </a:cubicBezTo>
                              <a:lnTo>
                                <a:pt x="6826" y="2200"/>
                              </a:lnTo>
                              <a:cubicBezTo>
                                <a:pt x="7072" y="1954"/>
                                <a:pt x="7072" y="1554"/>
                                <a:pt x="6826" y="1308"/>
                              </a:cubicBezTo>
                              <a:lnTo>
                                <a:pt x="6496" y="978"/>
                              </a:lnTo>
                              <a:cubicBezTo>
                                <a:pt x="6377" y="859"/>
                                <a:pt x="6218" y="793"/>
                                <a:pt x="6050" y="793"/>
                              </a:cubicBezTo>
                              <a:cubicBezTo>
                                <a:pt x="5882" y="793"/>
                                <a:pt x="5723" y="859"/>
                                <a:pt x="5604" y="978"/>
                              </a:cubicBezTo>
                              <a:lnTo>
                                <a:pt x="5406" y="1176"/>
                              </a:lnTo>
                              <a:cubicBezTo>
                                <a:pt x="5378" y="1204"/>
                                <a:pt x="5319" y="1222"/>
                                <a:pt x="5254" y="1222"/>
                              </a:cubicBezTo>
                              <a:cubicBezTo>
                                <a:pt x="5201" y="1222"/>
                                <a:pt x="5147" y="1211"/>
                                <a:pt x="5100" y="1190"/>
                              </a:cubicBezTo>
                              <a:cubicBezTo>
                                <a:pt x="5058" y="1172"/>
                                <a:pt x="5015" y="1154"/>
                                <a:pt x="4973" y="1137"/>
                              </a:cubicBezTo>
                              <a:cubicBezTo>
                                <a:pt x="4851" y="1090"/>
                                <a:pt x="4766" y="980"/>
                                <a:pt x="4766" y="910"/>
                              </a:cubicBezTo>
                              <a:lnTo>
                                <a:pt x="4766" y="631"/>
                              </a:lnTo>
                              <a:cubicBezTo>
                                <a:pt x="4766" y="283"/>
                                <a:pt x="4483" y="0"/>
                                <a:pt x="4136" y="0"/>
                              </a:cubicBezTo>
                              <a:lnTo>
                                <a:pt x="3668" y="0"/>
                              </a:lnTo>
                              <a:cubicBezTo>
                                <a:pt x="3321" y="0"/>
                                <a:pt x="3038" y="283"/>
                                <a:pt x="3038" y="631"/>
                              </a:cubicBezTo>
                              <a:lnTo>
                                <a:pt x="3038" y="910"/>
                              </a:lnTo>
                              <a:cubicBezTo>
                                <a:pt x="3038" y="980"/>
                                <a:pt x="2953" y="1090"/>
                                <a:pt x="2831" y="1137"/>
                              </a:cubicBezTo>
                              <a:cubicBezTo>
                                <a:pt x="2789" y="1154"/>
                                <a:pt x="2746" y="1172"/>
                                <a:pt x="2704" y="1190"/>
                              </a:cubicBezTo>
                              <a:cubicBezTo>
                                <a:pt x="2657" y="1211"/>
                                <a:pt x="2603" y="1222"/>
                                <a:pt x="2550" y="1222"/>
                              </a:cubicBezTo>
                              <a:cubicBezTo>
                                <a:pt x="2485" y="1222"/>
                                <a:pt x="2426" y="1204"/>
                                <a:pt x="2398" y="1175"/>
                              </a:cubicBezTo>
                              <a:lnTo>
                                <a:pt x="2200" y="978"/>
                              </a:lnTo>
                              <a:cubicBezTo>
                                <a:pt x="2081" y="859"/>
                                <a:pt x="1922" y="793"/>
                                <a:pt x="1754" y="793"/>
                              </a:cubicBezTo>
                              <a:cubicBezTo>
                                <a:pt x="1585" y="793"/>
                                <a:pt x="1427" y="859"/>
                                <a:pt x="1308" y="978"/>
                              </a:cubicBezTo>
                              <a:lnTo>
                                <a:pt x="978" y="1308"/>
                              </a:lnTo>
                              <a:cubicBezTo>
                                <a:pt x="732" y="1554"/>
                                <a:pt x="732" y="1954"/>
                                <a:pt x="978" y="2200"/>
                              </a:cubicBezTo>
                              <a:lnTo>
                                <a:pt x="1175" y="2398"/>
                              </a:lnTo>
                              <a:cubicBezTo>
                                <a:pt x="1225" y="2447"/>
                                <a:pt x="1243" y="2585"/>
                                <a:pt x="1190" y="2704"/>
                              </a:cubicBezTo>
                              <a:cubicBezTo>
                                <a:pt x="1172" y="2746"/>
                                <a:pt x="1154" y="2789"/>
                                <a:pt x="1137" y="2831"/>
                              </a:cubicBezTo>
                              <a:cubicBezTo>
                                <a:pt x="1090" y="2953"/>
                                <a:pt x="980" y="3038"/>
                                <a:pt x="910" y="3038"/>
                              </a:cubicBezTo>
                              <a:lnTo>
                                <a:pt x="631" y="3038"/>
                              </a:lnTo>
                              <a:cubicBezTo>
                                <a:pt x="283" y="3038"/>
                                <a:pt x="0" y="3321"/>
                                <a:pt x="0" y="3668"/>
                              </a:cubicBezTo>
                              <a:lnTo>
                                <a:pt x="0" y="4136"/>
                              </a:lnTo>
                              <a:cubicBezTo>
                                <a:pt x="0" y="4483"/>
                                <a:pt x="283" y="4766"/>
                                <a:pt x="631" y="4766"/>
                              </a:cubicBezTo>
                              <a:lnTo>
                                <a:pt x="910" y="4766"/>
                              </a:lnTo>
                              <a:cubicBezTo>
                                <a:pt x="980" y="4766"/>
                                <a:pt x="1090" y="4851"/>
                                <a:pt x="1137" y="4972"/>
                              </a:cubicBezTo>
                              <a:cubicBezTo>
                                <a:pt x="1154" y="5015"/>
                                <a:pt x="1172" y="5058"/>
                                <a:pt x="1190" y="5100"/>
                              </a:cubicBezTo>
                              <a:cubicBezTo>
                                <a:pt x="1243" y="5219"/>
                                <a:pt x="1225" y="5357"/>
                                <a:pt x="1175" y="5406"/>
                              </a:cubicBezTo>
                              <a:lnTo>
                                <a:pt x="978" y="5604"/>
                              </a:lnTo>
                              <a:cubicBezTo>
                                <a:pt x="732" y="5850"/>
                                <a:pt x="732" y="6250"/>
                                <a:pt x="978" y="6496"/>
                              </a:cubicBezTo>
                              <a:lnTo>
                                <a:pt x="1308" y="6826"/>
                              </a:lnTo>
                              <a:cubicBezTo>
                                <a:pt x="1427" y="6945"/>
                                <a:pt x="1586" y="7011"/>
                                <a:pt x="1754" y="7011"/>
                              </a:cubicBezTo>
                              <a:cubicBezTo>
                                <a:pt x="1922" y="7011"/>
                                <a:pt x="2081" y="6945"/>
                                <a:pt x="2200" y="6826"/>
                              </a:cubicBezTo>
                              <a:lnTo>
                                <a:pt x="2398" y="6628"/>
                              </a:lnTo>
                              <a:cubicBezTo>
                                <a:pt x="2427" y="6599"/>
                                <a:pt x="2484" y="6582"/>
                                <a:pt x="2550" y="6582"/>
                              </a:cubicBezTo>
                              <a:cubicBezTo>
                                <a:pt x="2602" y="6582"/>
                                <a:pt x="2657" y="6593"/>
                                <a:pt x="2704" y="6614"/>
                              </a:cubicBezTo>
                              <a:cubicBezTo>
                                <a:pt x="2745" y="6632"/>
                                <a:pt x="2788" y="6650"/>
                                <a:pt x="2831" y="6667"/>
                              </a:cubicBezTo>
                              <a:cubicBezTo>
                                <a:pt x="2953" y="6714"/>
                                <a:pt x="3038" y="6824"/>
                                <a:pt x="3038" y="6894"/>
                              </a:cubicBezTo>
                              <a:lnTo>
                                <a:pt x="3038" y="7173"/>
                              </a:lnTo>
                              <a:cubicBezTo>
                                <a:pt x="3038" y="7521"/>
                                <a:pt x="3321" y="7804"/>
                                <a:pt x="3668" y="7804"/>
                              </a:cubicBezTo>
                              <a:lnTo>
                                <a:pt x="4136" y="7804"/>
                              </a:lnTo>
                              <a:cubicBezTo>
                                <a:pt x="4483" y="7804"/>
                                <a:pt x="4766" y="7521"/>
                                <a:pt x="4766" y="7173"/>
                              </a:cubicBezTo>
                              <a:lnTo>
                                <a:pt x="4766" y="6894"/>
                              </a:lnTo>
                              <a:cubicBezTo>
                                <a:pt x="4766" y="6824"/>
                                <a:pt x="4851" y="6714"/>
                                <a:pt x="4972" y="6667"/>
                              </a:cubicBezTo>
                              <a:cubicBezTo>
                                <a:pt x="5015" y="6650"/>
                                <a:pt x="5058" y="6632"/>
                                <a:pt x="5100" y="6614"/>
                              </a:cubicBezTo>
                              <a:cubicBezTo>
                                <a:pt x="5146" y="6593"/>
                                <a:pt x="5201" y="6582"/>
                                <a:pt x="5254" y="6582"/>
                              </a:cubicBezTo>
                              <a:cubicBezTo>
                                <a:pt x="5319" y="6582"/>
                                <a:pt x="5377" y="6600"/>
                                <a:pt x="5406" y="6629"/>
                              </a:cubicBezTo>
                              <a:lnTo>
                                <a:pt x="5604" y="6826"/>
                              </a:lnTo>
                              <a:cubicBezTo>
                                <a:pt x="5723" y="6945"/>
                                <a:pt x="5882" y="7011"/>
                                <a:pt x="6050" y="7011"/>
                              </a:cubicBezTo>
                              <a:cubicBezTo>
                                <a:pt x="6068" y="7011"/>
                                <a:pt x="6087" y="7010"/>
                                <a:pt x="6105" y="7009"/>
                              </a:cubicBezTo>
                              <a:cubicBezTo>
                                <a:pt x="6335" y="6989"/>
                                <a:pt x="6538" y="6785"/>
                                <a:pt x="6647" y="6675"/>
                              </a:cubicBezTo>
                              <a:lnTo>
                                <a:pt x="6661" y="6661"/>
                              </a:lnTo>
                              <a:lnTo>
                                <a:pt x="6826" y="6496"/>
                              </a:lnTo>
                              <a:cubicBezTo>
                                <a:pt x="7072" y="6250"/>
                                <a:pt x="7072" y="5850"/>
                                <a:pt x="6826" y="5604"/>
                              </a:cubicBezTo>
                              <a:lnTo>
                                <a:pt x="6629" y="5406"/>
                              </a:lnTo>
                              <a:cubicBezTo>
                                <a:pt x="6579" y="5357"/>
                                <a:pt x="6561" y="5219"/>
                                <a:pt x="6614" y="5100"/>
                              </a:cubicBezTo>
                              <a:cubicBezTo>
                                <a:pt x="6632" y="5058"/>
                                <a:pt x="6650" y="5015"/>
                                <a:pt x="6667" y="4972"/>
                              </a:cubicBezTo>
                              <a:cubicBezTo>
                                <a:pt x="6714" y="4851"/>
                                <a:pt x="6824" y="4766"/>
                                <a:pt x="6894" y="4766"/>
                              </a:cubicBezTo>
                              <a:lnTo>
                                <a:pt x="7173" y="4766"/>
                              </a:lnTo>
                              <a:cubicBezTo>
                                <a:pt x="7521" y="4766"/>
                                <a:pt x="7804" y="4483"/>
                                <a:pt x="7804" y="4135"/>
                              </a:cubicBezTo>
                              <a:lnTo>
                                <a:pt x="7804" y="3668"/>
                              </a:lnTo>
                              <a:cubicBezTo>
                                <a:pt x="7804" y="3321"/>
                                <a:pt x="7521" y="3038"/>
                                <a:pt x="7173" y="3038"/>
                              </a:cubicBezTo>
                              <a:close/>
                              <a:moveTo>
                                <a:pt x="5608" y="3902"/>
                              </a:moveTo>
                              <a:cubicBezTo>
                                <a:pt x="5608" y="4843"/>
                                <a:pt x="4843" y="5608"/>
                                <a:pt x="3902" y="5608"/>
                              </a:cubicBezTo>
                              <a:cubicBezTo>
                                <a:pt x="2961" y="5608"/>
                                <a:pt x="2196" y="4843"/>
                                <a:pt x="2196" y="3902"/>
                              </a:cubicBezTo>
                              <a:cubicBezTo>
                                <a:pt x="2196" y="2961"/>
                                <a:pt x="2961" y="2196"/>
                                <a:pt x="3902" y="2196"/>
                              </a:cubicBezTo>
                              <a:cubicBezTo>
                                <a:pt x="4843" y="2196"/>
                                <a:pt x="5608" y="2961"/>
                                <a:pt x="5608" y="3902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3.1pt;margin-top:2.85pt;height:16.45pt;width:16.45pt;z-index:251672576;v-text-anchor:middle;mso-width-relative:page;mso-height-relative:page;" fillcolor="#FFFFFF" filled="t" stroked="f" coordsize="7804,7804" o:gfxdata="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" path="m7173,3038l6894,3038c6824,3038,6714,2953,6667,2831c6650,2789,6632,2746,6614,2704c6561,2585,6579,2447,6629,2398l6826,2200c7072,1954,7072,1554,6826,1308l6496,978c6377,859,6218,793,6050,793c5882,793,5723,859,5604,978l5406,1176c5378,1204,5319,1222,5254,1222c5201,1222,5147,1211,5100,1190c5058,1172,5015,1154,4973,1137c4851,1090,4766,980,4766,910l4766,631c4766,283,4483,0,4136,0l3668,0c3321,0,3038,283,3038,631l3038,910c3038,980,2953,1090,2831,1137c2789,1154,2746,1172,2704,1190c2657,1211,2603,1222,2550,1222c2485,1222,2426,1204,2398,1175l2200,978c2081,859,1922,793,1754,793c1585,793,1427,859,1308,978l978,1308c732,1554,732,1954,978,2200l1175,2398c1225,2447,1243,2585,1190,2704c1172,2746,1154,2789,1137,2831c1090,2953,980,3038,910,3038l631,3038c283,3038,0,3321,0,3668l0,4136c0,4483,283,4766,631,4766l910,4766c980,4766,1090,4851,1137,4972c1154,5015,1172,5058,1190,5100c1243,5219,1225,5357,1175,5406l978,5604c732,5850,732,6250,978,6496l1308,6826c1427,6945,1586,7011,1754,7011c1922,7011,2081,6945,2200,6826l2398,6628c2427,6599,2484,6582,2550,6582c2602,6582,2657,6593,2704,6614c2745,6632,2788,6650,2831,6667c2953,6714,3038,6824,3038,6894l3038,7173c3038,7521,3321,7804,3668,7804l4136,7804c4483,7804,4766,7521,4766,7173l4766,6894c4766,6824,4851,6714,4972,6667c5015,6650,5058,6632,5100,6614c5146,6593,5201,6582,5254,6582c5319,6582,5377,6600,5406,6629l5604,6826c5723,6945,5882,7011,6050,7011c6068,7011,6087,7010,6105,7009c6335,6989,6538,6785,6647,6675l6661,6661,6826,6496c7072,6250,7072,5850,6826,5604l6629,5406c6579,5357,6561,5219,6614,5100c6632,5058,6650,5015,6667,4972c6714,4851,6824,4766,6894,4766l7173,4766c7521,4766,7804,4483,7804,4135l7804,3668c7804,3321,7521,3038,7173,3038xm5608,3902c5608,4843,4843,5608,3902,5608c2961,5608,2196,4843,2196,3902c2196,2961,2961,2196,3902,2196c4843,2196,5608,2961,5608,3902xe">
                <v:path o:connectlocs="184554,81328;177058,72386;182733,58894;173899,26181;150020,26181;140650,32713;133128,30437;127586,16892;98193,0;81328,24360;72386,31856;64195,31455;46955,21228;26181,35015;31455,64195;30437,75786;16892,81328;0,110721;24360,127586;31856,136528;26181,150020;35015,182733;58894,182733;68264,176201;75786,178477;81328,192022;110721,208915;127586,184554;136528,177058;144719,177459;161959,187686;177941,178691;182733,173899;177459,144719;178477,133101;192022,127586;208915,98193;150127,104457;58787,104457;150127,104457" o:connectangles="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138430</wp:posOffset>
                </wp:positionV>
                <wp:extent cx="5400040" cy="0"/>
                <wp:effectExtent l="0" t="0" r="0" b="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2290" y="909701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7pt;margin-top:10.9pt;height:0pt;width:425.2pt;z-index:251669504;mso-width-relative:page;mso-height-relative:page;" filled="f" stroked="t" coordsize="21600,21600" o:gfxdata="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1mOJPXAAAACQEAAA8AAAAAAAAA&#10;AQAgAAAAIgAAAGRycy9kb3ducmV2LnhtbFBLAQIUABQAAAAIAIdO4kAUxo0mEgIAAAEEAAAOAAAA&#10;AAAAAAEAIAAAACYBAABkcnMvZTJvRG9jLnhtbFBLBQYAAAAABgAGAFkBAACq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-267335</wp:posOffset>
                </wp:positionH>
                <wp:positionV relativeFrom="paragraph">
                  <wp:posOffset>161290</wp:posOffset>
                </wp:positionV>
                <wp:extent cx="6375400" cy="117221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0" cy="1172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熟悉Android系统体系，熟练掌握Android开发中的调试和代码优化技巧；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2、熟悉Android中Activity、Fragment、Service、BroadcastReceiver、ContentProvider；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3、熟悉HTTP、FTP等网络协议，熟悉JSON、XML解析，熟悉多线程管理；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4、熟练掌握TCP/IP编程，开发基础良好，对手机软件性能优化有一定经验。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/>
                              <w:ind w:left="0" w:right="0" w:firstLine="42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/>
                              <w:ind w:left="0" w:right="0" w:firstLine="42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/>
                              <w:ind w:left="0" w:right="0" w:firstLine="42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/>
                              <w:ind w:left="0" w:right="0" w:firstLine="42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/>
                              <w:ind w:left="0" w:right="0" w:firstLine="42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/>
                              <w:ind w:left="0" w:right="0" w:firstLine="42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高价值的数据方案;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0"/>
                              <w:ind w:left="0" w:right="0" w:firstLine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　　4、利用数据分析发现问题且提供方案后，建立完善可复制的解决方案，推动业务指标达成;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="0" w:right="0" w:firstLine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1.05pt;margin-top:12.7pt;height:92.3pt;width:502pt;z-index:251662336;mso-width-relative:page;mso-height-relative:page;" filled="f" stroked="f" coordsize="21600,21600" o:gfxdata="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BmE7O2wAAAAoBAAAP&#10;AAAAAAAAAAEAIAAAACIAAABkcnMvZG93bnJldi54bWxQSwECFAAUAAAACACHTuJAjIkrRqMBAAA7&#10;AwAADgAAAAAAAAABACAAAAAq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熟悉Android系统体系，熟练掌握Android开发中的调试和代码优化技巧； 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2、熟悉Android中Activity、Fragment、Service、BroadcastReceiver、ContentProvider； 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3、熟悉HTTP、FTP等网络协议，熟悉JSON、XML解析，熟悉多线程管理；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4、熟练掌握TCP/IP编程，开发基础良好，对手机软件性能优化有一定经验。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/>
                        <w:ind w:left="0" w:right="0" w:firstLine="42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/>
                        <w:ind w:left="0" w:right="0" w:firstLine="42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/>
                        <w:ind w:left="0" w:right="0" w:firstLine="42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/>
                        <w:ind w:left="0" w:right="0" w:firstLine="42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/>
                        <w:ind w:left="0" w:right="0" w:firstLine="42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/>
                        <w:ind w:left="0" w:right="0" w:firstLine="42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高价值的数据方案;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0"/>
                        <w:ind w:left="0" w:right="0" w:firstLine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　　4、利用数据分析发现问题且提供方案后，建立完善可复制的解决方案，推动业务指标达成;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="0" w:right="0" w:firstLine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6C24C3"/>
    <w:multiLevelType w:val="singleLevel"/>
    <w:tmpl w:val="A16C24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19908B8"/>
    <w:multiLevelType w:val="singleLevel"/>
    <w:tmpl w:val="219908B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D7293"/>
    <w:rsid w:val="013574AE"/>
    <w:rsid w:val="01B0338D"/>
    <w:rsid w:val="057F7360"/>
    <w:rsid w:val="05AF048F"/>
    <w:rsid w:val="0C2F07C6"/>
    <w:rsid w:val="0D5E3D50"/>
    <w:rsid w:val="2D1D7293"/>
    <w:rsid w:val="2E48218F"/>
    <w:rsid w:val="30185B61"/>
    <w:rsid w:val="4FFF65D0"/>
    <w:rsid w:val="59757BD7"/>
    <w:rsid w:val="6DA46ADF"/>
    <w:rsid w:val="757E5A16"/>
    <w:rsid w:val="760E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c91fade4-954a-d05f-c063-99f3665b19ae\&#26080;&#32463;&#39564;&#33521;&#35821;&#25945;&#24072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无经验英语教师求职简历.docx</Template>
  <Pages>4</Pages>
  <Words>502</Words>
  <Characters>509</Characters>
  <Lines>0</Lines>
  <Paragraphs>0</Paragraphs>
  <TotalTime>11</TotalTime>
  <ScaleCrop>false</ScaleCrop>
  <LinksUpToDate>false</LinksUpToDate>
  <CharactersWithSpaces>512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2020-04-01T04:22:00Z</dcterms:created>
  <dc:creator>吕创文</dc:creator>
  <cp:lastModifiedBy>慕岑</cp:lastModifiedBy>
  <dcterms:modified xsi:type="dcterms:W3CDTF">2022-04-02T06:59:25Z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v1.0_mb_afD0wk93IHMriQ72shbivw==</vt:lpwstr>
  </property>
  <property fmtid="{D5CDD505-2E9C-101B-9397-08002B2CF9AE}" pid="4" name="ICV">
    <vt:lpwstr>06F9614BF3E74581A80363B5E7CEC147</vt:lpwstr>
  </property>
</Properties>
</file>