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-1503680</wp:posOffset>
                </wp:positionH>
                <wp:positionV relativeFrom="paragraph">
                  <wp:posOffset>-661670</wp:posOffset>
                </wp:positionV>
                <wp:extent cx="7120255" cy="10208895"/>
                <wp:effectExtent l="9525" t="9525" r="139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690" y="243205"/>
                          <a:ext cx="7120255" cy="102088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8.4pt;margin-top:-52.1pt;height:803.85pt;width:560.65pt;z-index:251659264;v-text-anchor:middle;mso-width-relative:page;mso-height-relative:page;" filled="f" stroked="t" coordsize="21600,21600" o:gfxdata="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bqC+TbAAAADgEAAA8AAAAAAAAA&#10;AQAgAAAAIgAAAGRycy9kb3ducmV2LnhtbFBLAQIUABQAAAAIAIdO4kBV+L24gAIAAOIEAAAOAAAA&#10;AAAAAAEAIAAAACoBAABkcnMvZTJvRG9jLnhtbFBLBQYAAAAABgAGAFkBAAAcBgAAAAA=&#10;">
                <v:fill on="f" focussize="0,0"/>
                <v:stroke weight="1.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125095</wp:posOffset>
                </wp:positionV>
                <wp:extent cx="161925" cy="162560"/>
                <wp:effectExtent l="0" t="0" r="10160" b="8890"/>
                <wp:wrapNone/>
                <wp:docPr id="30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9880" y="1039495"/>
                          <a:ext cx="161925" cy="162560"/>
                        </a:xfrm>
                        <a:custGeom>
                          <a:avLst/>
                          <a:gdLst>
                            <a:gd name="txL" fmla="*/ 0 w 5054"/>
                            <a:gd name="txT" fmla="*/ 0 h 5072"/>
                            <a:gd name="txR" fmla="*/ 255 w 5054"/>
                            <a:gd name="txB" fmla="*/ 256 h 5072"/>
                          </a:gdLst>
                          <a:ahLst/>
                          <a:cxnLst>
                            <a:cxn ang="0">
                              <a:pos x="252" y="231"/>
                            </a:cxn>
                            <a:cxn ang="0">
                              <a:pos x="226" y="173"/>
                            </a:cxn>
                            <a:cxn ang="0">
                              <a:pos x="203" y="158"/>
                            </a:cxn>
                            <a:cxn ang="0">
                              <a:pos x="172" y="158"/>
                            </a:cxn>
                            <a:cxn ang="0">
                              <a:pos x="205" y="78"/>
                            </a:cxn>
                            <a:cxn ang="0">
                              <a:pos x="128" y="0"/>
                            </a:cxn>
                            <a:cxn ang="0">
                              <a:pos x="50" y="78"/>
                            </a:cxn>
                            <a:cxn ang="0">
                              <a:pos x="82" y="158"/>
                            </a:cxn>
                            <a:cxn ang="0">
                              <a:pos x="52" y="158"/>
                            </a:cxn>
                            <a:cxn ang="0">
                              <a:pos x="29" y="173"/>
                            </a:cxn>
                            <a:cxn ang="0">
                              <a:pos x="3" y="231"/>
                            </a:cxn>
                            <a:cxn ang="0">
                              <a:pos x="3" y="248"/>
                            </a:cxn>
                            <a:cxn ang="0">
                              <a:pos x="19" y="256"/>
                            </a:cxn>
                            <a:cxn ang="0">
                              <a:pos x="236" y="256"/>
                            </a:cxn>
                            <a:cxn ang="0">
                              <a:pos x="251" y="248"/>
                            </a:cxn>
                            <a:cxn ang="0">
                              <a:pos x="252" y="231"/>
                            </a:cxn>
                            <a:cxn ang="0">
                              <a:pos x="128" y="43"/>
                            </a:cxn>
                            <a:cxn ang="0">
                              <a:pos x="162" y="78"/>
                            </a:cxn>
                            <a:cxn ang="0">
                              <a:pos x="128" y="112"/>
                            </a:cxn>
                            <a:cxn ang="0">
                              <a:pos x="93" y="78"/>
                            </a:cxn>
                            <a:cxn ang="0">
                              <a:pos x="128" y="43"/>
                            </a:cxn>
                            <a:cxn ang="0">
                              <a:pos x="28" y="232"/>
                            </a:cxn>
                            <a:cxn ang="0">
                              <a:pos x="51" y="182"/>
                            </a:cxn>
                            <a:cxn ang="0">
                              <a:pos x="52" y="181"/>
                            </a:cxn>
                            <a:cxn ang="0">
                              <a:pos x="98" y="181"/>
                            </a:cxn>
                            <a:cxn ang="0">
                              <a:pos x="109" y="196"/>
                            </a:cxn>
                            <a:cxn ang="0">
                              <a:pos x="128" y="212"/>
                            </a:cxn>
                            <a:cxn ang="0">
                              <a:pos x="146" y="196"/>
                            </a:cxn>
                            <a:cxn ang="0">
                              <a:pos x="157" y="181"/>
                            </a:cxn>
                            <a:cxn ang="0">
                              <a:pos x="203" y="181"/>
                            </a:cxn>
                            <a:cxn ang="0">
                              <a:pos x="204" y="182"/>
                            </a:cxn>
                            <a:cxn ang="0">
                              <a:pos x="227" y="232"/>
                            </a:cxn>
                            <a:cxn ang="0">
                              <a:pos x="28" y="232"/>
                            </a:cxn>
                          </a:cxnLst>
                          <a:rect l="txL" t="txT" r="txR" b="tx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88.45pt;margin-top:9.85pt;height:12.8pt;width:12.75pt;z-index:-251633664;mso-width-relative:page;mso-height-relative:page;" fillcolor="#000000" filled="t" stroked="f" coordsize="5054,5072" o:gfxdata="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252,231;226,173;203,158;172,158;205,78;128,0;50,78;82,158;52,158;29,173;3,231;3,248;19,256;236,256;251,248;252,231;128,43;162,78;128,112;93,78;128,43;28,232;51,182;52,181;98,181;109,196;128,212;146,196;157,181;203,181;204,182;227,232;28,232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-170815</wp:posOffset>
                </wp:positionV>
                <wp:extent cx="162560" cy="162560"/>
                <wp:effectExtent l="0" t="0" r="8890" b="8890"/>
                <wp:wrapNone/>
                <wp:docPr id="26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9245" y="743585"/>
                          <a:ext cx="162560" cy="162560"/>
                        </a:xfrm>
                        <a:custGeom>
                          <a:avLst/>
                          <a:gdLst>
                            <a:gd name="txL" fmla="*/ 0 w 605451"/>
                            <a:gd name="txT" fmla="*/ 0 h 604393"/>
                            <a:gd name="txR" fmla="*/ 256 w 605451"/>
                            <a:gd name="txB" fmla="*/ 256 h 604393"/>
                          </a:gdLst>
                          <a:ahLst/>
                          <a:cxnLst>
                            <a:cxn ang="0">
                              <a:pos x="128" y="45"/>
                            </a:cxn>
                            <a:cxn ang="0">
                              <a:pos x="138" y="52"/>
                            </a:cxn>
                            <a:cxn ang="0">
                              <a:pos x="138" y="111"/>
                            </a:cxn>
                            <a:cxn ang="0">
                              <a:pos x="145" y="118"/>
                            </a:cxn>
                            <a:cxn ang="0">
                              <a:pos x="186" y="118"/>
                            </a:cxn>
                            <a:cxn ang="0">
                              <a:pos x="195" y="128"/>
                            </a:cxn>
                            <a:cxn ang="0">
                              <a:pos x="186" y="138"/>
                            </a:cxn>
                            <a:cxn ang="0">
                              <a:pos x="145" y="138"/>
                            </a:cxn>
                            <a:cxn ang="0">
                              <a:pos x="128" y="147"/>
                            </a:cxn>
                            <a:cxn ang="0">
                              <a:pos x="109" y="128"/>
                            </a:cxn>
                            <a:cxn ang="0">
                              <a:pos x="118" y="111"/>
                            </a:cxn>
                            <a:cxn ang="0">
                              <a:pos x="118" y="52"/>
                            </a:cxn>
                            <a:cxn ang="0">
                              <a:pos x="128" y="31"/>
                            </a:cxn>
                            <a:cxn ang="0">
                              <a:pos x="31" y="128"/>
                            </a:cxn>
                            <a:cxn ang="0">
                              <a:pos x="128" y="225"/>
                            </a:cxn>
                            <a:cxn ang="0">
                              <a:pos x="225" y="128"/>
                            </a:cxn>
                            <a:cxn ang="0">
                              <a:pos x="128" y="31"/>
                            </a:cxn>
                            <a:cxn ang="0">
                              <a:pos x="128" y="0"/>
                            </a:cxn>
                            <a:cxn ang="0">
                              <a:pos x="256" y="128"/>
                            </a:cxn>
                            <a:cxn ang="0">
                              <a:pos x="128" y="256"/>
                            </a:cxn>
                            <a:cxn ang="0">
                              <a:pos x="0" y="128"/>
                            </a:cxn>
                            <a:cxn ang="0">
                              <a:pos x="128" y="0"/>
                            </a:cxn>
                          </a:cxnLst>
                          <a:rect l="txL" t="txT" r="txR" b="txB"/>
                          <a:pathLst>
                            <a:path w="605451" h="604393">
                              <a:moveTo>
                                <a:pt x="301776" y="105707"/>
                              </a:moveTo>
                              <a:lnTo>
                                <a:pt x="325691" y="123642"/>
                              </a:lnTo>
                              <a:lnTo>
                                <a:pt x="325691" y="262450"/>
                              </a:lnTo>
                              <a:cubicBezTo>
                                <a:pt x="332650" y="266492"/>
                                <a:pt x="338344" y="272302"/>
                                <a:pt x="342393" y="279249"/>
                              </a:cubicBezTo>
                              <a:lnTo>
                                <a:pt x="440328" y="279249"/>
                              </a:lnTo>
                              <a:lnTo>
                                <a:pt x="462344" y="302110"/>
                              </a:lnTo>
                              <a:lnTo>
                                <a:pt x="440328" y="325097"/>
                              </a:lnTo>
                              <a:lnTo>
                                <a:pt x="342393" y="325097"/>
                              </a:lnTo>
                              <a:cubicBezTo>
                                <a:pt x="334421" y="338738"/>
                                <a:pt x="319617" y="347958"/>
                                <a:pt x="302662" y="347958"/>
                              </a:cubicBezTo>
                              <a:cubicBezTo>
                                <a:pt x="277356" y="347958"/>
                                <a:pt x="256858" y="327497"/>
                                <a:pt x="256858" y="302110"/>
                              </a:cubicBezTo>
                              <a:cubicBezTo>
                                <a:pt x="256858" y="285185"/>
                                <a:pt x="266095" y="270407"/>
                                <a:pt x="279760" y="262450"/>
                              </a:cubicBezTo>
                              <a:lnTo>
                                <a:pt x="279760" y="123642"/>
                              </a:lnTo>
                              <a:close/>
                              <a:moveTo>
                                <a:pt x="302662" y="73260"/>
                              </a:moveTo>
                              <a:cubicBezTo>
                                <a:pt x="176258" y="73260"/>
                                <a:pt x="73388" y="175950"/>
                                <a:pt x="73388" y="302133"/>
                              </a:cubicBezTo>
                              <a:cubicBezTo>
                                <a:pt x="73388" y="428443"/>
                                <a:pt x="176258" y="531133"/>
                                <a:pt x="302662" y="531133"/>
                              </a:cubicBezTo>
                              <a:cubicBezTo>
                                <a:pt x="429193" y="531133"/>
                                <a:pt x="532063" y="428443"/>
                                <a:pt x="532063" y="302133"/>
                              </a:cubicBezTo>
                              <a:cubicBezTo>
                                <a:pt x="532063" y="175950"/>
                                <a:pt x="429193" y="73260"/>
                                <a:pt x="302662" y="73260"/>
                              </a:cubicBezTo>
                              <a:close/>
                              <a:moveTo>
                                <a:pt x="302662" y="0"/>
                              </a:moveTo>
                              <a:cubicBezTo>
                                <a:pt x="469557" y="0"/>
                                <a:pt x="605451" y="135531"/>
                                <a:pt x="605451" y="302133"/>
                              </a:cubicBezTo>
                              <a:cubicBezTo>
                                <a:pt x="605451" y="468736"/>
                                <a:pt x="469557" y="604393"/>
                                <a:pt x="302662" y="604393"/>
                              </a:cubicBezTo>
                              <a:cubicBezTo>
                                <a:pt x="135768" y="604393"/>
                                <a:pt x="0" y="468736"/>
                                <a:pt x="0" y="302133"/>
                              </a:cubicBezTo>
                              <a:cubicBezTo>
                                <a:pt x="0" y="135531"/>
                                <a:pt x="135768" y="0"/>
                                <a:pt x="3026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88.4pt;margin-top:-13.45pt;height:12.8pt;width:12.8pt;z-index:-251635712;mso-width-relative:page;mso-height-relative:page;" fillcolor="#000000" filled="t" stroked="f" coordsize="605451,604393" o:gfxdata="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dcSTENkAAAAKAQAADwAAAAAAAAABACAAAAAiAAAAZHJz&#10;L2Rvd25yZXYueG1sUEsBAhQAFAAAAAgAh07iQOre+N6vBAAA/w8AAA4AAAAAAAAAAQAgAAAAKAEA&#10;AGRycy9lMm9Eb2MueG1sUEsFBgAAAAAGAAYAWQEAAEkIAAAAAA==&#10;" path="m301776,105707l325691,123642,325691,262450c332650,266492,338344,272302,342393,279249l440328,279249,462344,302110,440328,325097,342393,325097c334421,338738,319617,347958,302662,347958c277356,347958,256858,327497,256858,302110c256858,285185,266095,270407,279760,262450l279760,123642xm302662,73260c176258,73260,73388,175950,73388,302133c73388,428443,176258,531133,302662,531133c429193,531133,532063,428443,532063,302133c532063,175950,429193,73260,302662,73260xm302662,0c469557,0,605451,135531,605451,302133c605451,468736,469557,604393,302662,604393c135768,604393,0,468736,0,302133c0,135531,135768,0,302662,0xe">
                <v:path o:connectlocs="128,45;138,52;138,111;145,118;186,118;195,128;186,138;145,138;128,147;109,128;118,111;118,52;128,31;31,128;128,225;225,128;128,31;128,0;256,128;128,256;0,128;128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-840105</wp:posOffset>
                </wp:positionV>
                <wp:extent cx="2171065" cy="392430"/>
                <wp:effectExtent l="0" t="0" r="0" b="0"/>
                <wp:wrapNone/>
                <wp:docPr id="1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4470" y="74295"/>
                          <a:ext cx="217106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 RESUME</w:t>
                            </w: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80.15pt;margin-top:-66.15pt;height:30.9pt;width:170.95pt;z-index:251669504;mso-width-relative:page;mso-height-relative:page;" filled="f" stroked="f" coordsize="21600,21600" o:gfxdata="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cn1tLbAAAADAEAAA8AAAAAAAAAAQAg&#10;AAAAIgAAAGRycy9kb3ducmV2LnhtbFBLAQIUABQAAAAIAIdO4kC0trKr0gEAAIMDAAAOAAAAAAAA&#10;AAEAIAAAACo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-821055</wp:posOffset>
                </wp:positionV>
                <wp:extent cx="229235" cy="151130"/>
                <wp:effectExtent l="0" t="0" r="18415" b="127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84775" y="93345"/>
                          <a:ext cx="229235" cy="151130"/>
                        </a:xfrm>
                        <a:custGeom>
                          <a:avLst/>
                          <a:gdLst>
                            <a:gd name="connsiteX0" fmla="*/ 0 w 361"/>
                            <a:gd name="connsiteY0" fmla="*/ 238 h 238"/>
                            <a:gd name="connsiteX1" fmla="*/ 233 w 361"/>
                            <a:gd name="connsiteY1" fmla="*/ 0 h 238"/>
                            <a:gd name="connsiteX2" fmla="*/ 361 w 361"/>
                            <a:gd name="connsiteY2" fmla="*/ 238 h 238"/>
                            <a:gd name="connsiteX3" fmla="*/ 0 w 361"/>
                            <a:gd name="connsiteY3" fmla="*/ 238 h 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1" h="238">
                              <a:moveTo>
                                <a:pt x="0" y="238"/>
                              </a:moveTo>
                              <a:lnTo>
                                <a:pt x="233" y="0"/>
                              </a:lnTo>
                              <a:lnTo>
                                <a:pt x="361" y="238"/>
                              </a:lnTo>
                              <a:lnTo>
                                <a:pt x="0" y="2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5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72.3pt;margin-top:-64.65pt;height:11.9pt;width:18.05pt;z-index:251668480;v-text-anchor:middle;mso-width-relative:page;mso-height-relative:page;" fillcolor="#315777" filled="t" stroked="f" coordsize="361,238" o:gfxdata="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AoZh+2wAAAA0BAAAPAAAAAAAAAAEAIAAAACIAAABkcnMvZG93bnJldi54bWxQ&#10;SwECFAAUAAAACACHTuJAAVmmIYMDAABmCAAADgAAAAAAAAABACAAAAAqAQAAZHJzL2Uyb0RvYy54&#10;bWxQSwUGAAAAAAYABgBZAQAAHwcAAAAA&#10;" path="m0,238l233,0,361,238,0,238xe">
                <v:path o:connectlocs="0,151130;147955,0;229235,151130;0,151130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-821055</wp:posOffset>
                </wp:positionV>
                <wp:extent cx="229235" cy="151130"/>
                <wp:effectExtent l="0" t="0" r="18415" b="127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6935" y="93345"/>
                          <a:ext cx="229235" cy="151130"/>
                        </a:xfrm>
                        <a:custGeom>
                          <a:avLst/>
                          <a:gdLst>
                            <a:gd name="connsiteX0" fmla="*/ 0 w 361"/>
                            <a:gd name="connsiteY0" fmla="*/ 238 h 238"/>
                            <a:gd name="connsiteX1" fmla="*/ 233 w 361"/>
                            <a:gd name="connsiteY1" fmla="*/ 0 h 238"/>
                            <a:gd name="connsiteX2" fmla="*/ 361 w 361"/>
                            <a:gd name="connsiteY2" fmla="*/ 238 h 238"/>
                            <a:gd name="connsiteX3" fmla="*/ 0 w 361"/>
                            <a:gd name="connsiteY3" fmla="*/ 238 h 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1" h="238">
                              <a:moveTo>
                                <a:pt x="0" y="238"/>
                              </a:moveTo>
                              <a:lnTo>
                                <a:pt x="233" y="0"/>
                              </a:lnTo>
                              <a:lnTo>
                                <a:pt x="361" y="238"/>
                              </a:lnTo>
                              <a:lnTo>
                                <a:pt x="0" y="2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5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.1pt;margin-top:-64.65pt;height:11.9pt;width:18.05pt;z-index:251667456;v-text-anchor:middle;mso-width-relative:page;mso-height-relative:page;" fillcolor="#315777" filled="t" stroked="f" coordsize="361,238" o:gfxdata="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UizLedkAAAAMAQAADwAAAAAAAAABACAAAAAiAAAAZHJzL2Rvd25yZXYueG1sUEsBAhQAFAAA&#10;AAgAh07iQH4yGLl9AwAAWggAAA4AAAAAAAAAAQAgAAAAKAEAAGRycy9lMm9Eb2MueG1sUEsFBgAA&#10;AAAGAAYAWQEAABcHAAAAAA==&#10;" path="m0,238l233,0,361,238,0,238xe">
                <v:path o:connectlocs="0,151130;147955,0;229235,151130;0,151130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-815340</wp:posOffset>
                </wp:positionV>
                <wp:extent cx="2983865" cy="382270"/>
                <wp:effectExtent l="0" t="0" r="6985" b="17780"/>
                <wp:wrapNone/>
                <wp:docPr id="486" name="梯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289175" y="99060"/>
                          <a:ext cx="2983865" cy="382270"/>
                        </a:xfrm>
                        <a:prstGeom prst="trapezoid">
                          <a:avLst>
                            <a:gd name="adj" fmla="val 53737"/>
                          </a:avLst>
                        </a:prstGeom>
                        <a:solidFill>
                          <a:srgbClr val="417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44.3pt;margin-top:-64.2pt;height:30.1pt;width:234.95pt;z-index:251666432;v-text-anchor:middle;mso-width-relative:page;mso-height-relative:page;" fillcolor="#41719C" filled="t" stroked="f" coordsize="2983865,382270" o:gfxdata="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ao4YbZAAAACwEAAA8AAAAAAAAAAQAgAAAAIgAAAGRycy9kb3ducmV2LnhtbFBL&#10;AQIUABQAAAAIAIdO4kCHjTGnoAIAAB8FAAAOAAAAAAAAAAEAIAAAACgBAABkcnMvZTJvRG9jLnht&#10;bFBLBQYAAAAABgAGAFkBAAA6BgAAAAA=&#10;" path="m0,382270l205420,0,2778444,0,2983865,382270xe">
                <v:path textboxrect="0,0,2983865,382270" o:connectlocs="1491932,0;102710,191135;1491932,382270;2881154,191135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-274320</wp:posOffset>
            </wp:positionV>
            <wp:extent cx="998855" cy="1202690"/>
            <wp:effectExtent l="32385" t="32385" r="50800" b="52705"/>
            <wp:wrapSquare wrapText="bothSides"/>
            <wp:docPr id="64" name="图片 6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202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38100" dist="127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25400</wp:posOffset>
                </wp:positionV>
                <wp:extent cx="1195705" cy="457200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76" w:lineRule="exact"/>
                              <w:jc w:val="distribute"/>
                              <w:rPr>
                                <w:rFonts w:hint="default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4D4D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88" o:spid="_x0000_s1026" o:spt="1" style="position:absolute;left:0pt;margin-left:114.65pt;margin-top:2pt;height:36pt;width:94.15pt;z-index:251672576;mso-width-relative:page;mso-height-relative:page;" filled="f" stroked="f" coordsize="21600,21600" o:gfxdata="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XnEN9gAAAAIAQAADwAAAAAAAAABACAAAAAiAAAAZHJzL2Rvd25yZXYueG1s&#10;UEsBAhQAFAAAAAgAh07iQJ316Vm/AQAAb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76" w:lineRule="exact"/>
                        <w:jc w:val="distribute"/>
                        <w:rPr>
                          <w:rFonts w:hint="default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4D4D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-323850</wp:posOffset>
                </wp:positionV>
                <wp:extent cx="1613535" cy="1365250"/>
                <wp:effectExtent l="0" t="0" r="0" b="0"/>
                <wp:wrapNone/>
                <wp:docPr id="2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t xml:space="preserve">生日：19XX.08.10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t xml:space="preserve">现居：北京  海淀区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t xml:space="preserve">电话：181XXXX0000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highlight w:val="none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instrText xml:space="preserve"> HYPERLINK "mailto:XXXX@163.com"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t>XXX@163.com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highlight w:val="none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20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305.7pt;margin-top:-25.5pt;height:107.5pt;width:127.05pt;z-index:251671552;mso-width-relative:page;mso-height-relative:page;" filled="f" stroked="f" coordsize="21600,21600" o:gfxdata="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vmr6N2wAAAAsBAAAPAAAAAAAAAAEAIAAAACIAAABkcnMvZG93bnJldi54bWxQ&#10;SwECFAAUAAAACACHTuJAZBe9vrsBAABg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t xml:space="preserve">生日：19XX.08.10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t xml:space="preserve">现居：北京  海淀区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t xml:space="preserve">电话：181XXXX0000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highlight w:val="none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instrText xml:space="preserve"> HYPERLINK "mailto:XXXX@163.com"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t>XXX@163.com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highlight w:val="none"/>
                          <w:u w:val="singl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20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59690</wp:posOffset>
                </wp:positionV>
                <wp:extent cx="111125" cy="179070"/>
                <wp:effectExtent l="0" t="0" r="3175" b="11430"/>
                <wp:wrapNone/>
                <wp:docPr id="27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5280" y="1370330"/>
                          <a:ext cx="111125" cy="179070"/>
                        </a:xfrm>
                        <a:custGeom>
                          <a:avLst/>
                          <a:gdLst>
                            <a:gd name="txL" fmla="*/ 0 w 4025"/>
                            <a:gd name="txT" fmla="*/ 0 h 6467"/>
                            <a:gd name="txR" fmla="*/ 175 w 4025"/>
                            <a:gd name="txB" fmla="*/ 282 h 6467"/>
                          </a:gdLst>
                          <a:ahLst/>
                          <a:cxnLst>
                            <a:cxn ang="0">
                              <a:pos x="123" y="0"/>
                            </a:cxn>
                            <a:cxn ang="0">
                              <a:pos x="123" y="6"/>
                            </a:cxn>
                            <a:cxn ang="0">
                              <a:pos x="0" y="6"/>
                            </a:cxn>
                            <a:cxn ang="0">
                              <a:pos x="0" y="282"/>
                            </a:cxn>
                            <a:cxn ang="0">
                              <a:pos x="175" y="282"/>
                            </a:cxn>
                            <a:cxn ang="0">
                              <a:pos x="175" y="6"/>
                            </a:cxn>
                            <a:cxn ang="0">
                              <a:pos x="156" y="6"/>
                            </a:cxn>
                            <a:cxn ang="0">
                              <a:pos x="156" y="0"/>
                            </a:cxn>
                            <a:cxn ang="0">
                              <a:pos x="123" y="0"/>
                            </a:cxn>
                            <a:cxn ang="0">
                              <a:pos x="123" y="0"/>
                            </a:cxn>
                            <a:cxn ang="0">
                              <a:pos x="52" y="264"/>
                            </a:cxn>
                            <a:cxn ang="0">
                              <a:pos x="19" y="264"/>
                            </a:cxn>
                            <a:cxn ang="0">
                              <a:pos x="19" y="241"/>
                            </a:cxn>
                            <a:cxn ang="0">
                              <a:pos x="52" y="241"/>
                            </a:cxn>
                            <a:cxn ang="0">
                              <a:pos x="52" y="264"/>
                            </a:cxn>
                            <a:cxn ang="0">
                              <a:pos x="52" y="264"/>
                            </a:cxn>
                            <a:cxn ang="0">
                              <a:pos x="52" y="225"/>
                            </a:cxn>
                            <a:cxn ang="0">
                              <a:pos x="19" y="225"/>
                            </a:cxn>
                            <a:cxn ang="0">
                              <a:pos x="19" y="202"/>
                            </a:cxn>
                            <a:cxn ang="0">
                              <a:pos x="52" y="202"/>
                            </a:cxn>
                            <a:cxn ang="0">
                              <a:pos x="52" y="225"/>
                            </a:cxn>
                            <a:cxn ang="0">
                              <a:pos x="52" y="225"/>
                            </a:cxn>
                            <a:cxn ang="0">
                              <a:pos x="104" y="264"/>
                            </a:cxn>
                            <a:cxn ang="0">
                              <a:pos x="71" y="264"/>
                            </a:cxn>
                            <a:cxn ang="0">
                              <a:pos x="71" y="241"/>
                            </a:cxn>
                            <a:cxn ang="0">
                              <a:pos x="104" y="241"/>
                            </a:cxn>
                            <a:cxn ang="0">
                              <a:pos x="104" y="264"/>
                            </a:cxn>
                            <a:cxn ang="0">
                              <a:pos x="104" y="225"/>
                            </a:cxn>
                            <a:cxn ang="0">
                              <a:pos x="71" y="225"/>
                            </a:cxn>
                            <a:cxn ang="0">
                              <a:pos x="71" y="202"/>
                            </a:cxn>
                            <a:cxn ang="0">
                              <a:pos x="104" y="202"/>
                            </a:cxn>
                            <a:cxn ang="0">
                              <a:pos x="104" y="225"/>
                            </a:cxn>
                            <a:cxn ang="0">
                              <a:pos x="156" y="264"/>
                            </a:cxn>
                            <a:cxn ang="0">
                              <a:pos x="123" y="264"/>
                            </a:cxn>
                            <a:cxn ang="0">
                              <a:pos x="123" y="241"/>
                            </a:cxn>
                            <a:cxn ang="0">
                              <a:pos x="156" y="241"/>
                            </a:cxn>
                            <a:cxn ang="0">
                              <a:pos x="156" y="264"/>
                            </a:cxn>
                            <a:cxn ang="0">
                              <a:pos x="156" y="225"/>
                            </a:cxn>
                            <a:cxn ang="0">
                              <a:pos x="123" y="225"/>
                            </a:cxn>
                            <a:cxn ang="0">
                              <a:pos x="123" y="202"/>
                            </a:cxn>
                            <a:cxn ang="0">
                              <a:pos x="156" y="202"/>
                            </a:cxn>
                            <a:cxn ang="0">
                              <a:pos x="156" y="225"/>
                            </a:cxn>
                            <a:cxn ang="0">
                              <a:pos x="156" y="182"/>
                            </a:cxn>
                            <a:cxn ang="0">
                              <a:pos x="19" y="182"/>
                            </a:cxn>
                            <a:cxn ang="0">
                              <a:pos x="19" y="23"/>
                            </a:cxn>
                            <a:cxn ang="0">
                              <a:pos x="156" y="23"/>
                            </a:cxn>
                            <a:cxn ang="0">
                              <a:pos x="156" y="182"/>
                            </a:cxn>
                          </a:cxnLst>
                          <a:rect l="txL" t="txT" r="txR" b="tx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90.45pt;margin-top:4.7pt;height:14.1pt;width:8.75pt;z-index:-251634688;mso-width-relative:page;mso-height-relative:page;" fillcolor="#000000" filled="t" stroked="f" coordsize="4025,6467" o:gfxdata="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AMI9TH2AAAAAgBAAAP&#10;AAAAAAAAAAEAIAAAACIAAABkcnMvZG93bnJldi54bWxQSwECFAAUAAAACACHTuJA62heNFIEAAA7&#10;FQAADgAAAAAAAAABACAAAAAnAQAAZHJzL2Uyb0RvYy54bWxQSwUGAAAAAAYABgBZAQAA6wc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123,0;123,6;0,6;0,282;175,282;175,6;156,6;156,0;123,0;123,0;52,264;19,264;19,241;52,241;52,264;52,264;52,225;19,225;19,202;52,202;52,225;52,225;104,264;71,264;71,241;104,241;104,264;104,225;71,225;71,202;104,202;104,225;156,264;123,264;123,241;156,241;156,264;156,225;123,225;123,202;156,202;156,225;156,182;19,182;19,23;156,23;156,18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189865</wp:posOffset>
                </wp:positionV>
                <wp:extent cx="144780" cy="144145"/>
                <wp:effectExtent l="0" t="0" r="7620" b="8255"/>
                <wp:wrapNone/>
                <wp:docPr id="31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8135" y="1698625"/>
                          <a:ext cx="144780" cy="144145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228 w 607639"/>
                            <a:gd name="txB" fmla="*/ 227 h 606722"/>
                          </a:gdLst>
                          <a:ahLst/>
                          <a:cxnLst>
                            <a:cxn ang="0">
                              <a:pos x="152" y="170"/>
                            </a:cxn>
                            <a:cxn ang="0">
                              <a:pos x="180" y="170"/>
                            </a:cxn>
                            <a:cxn ang="0">
                              <a:pos x="190" y="180"/>
                            </a:cxn>
                            <a:cxn ang="0">
                              <a:pos x="180" y="189"/>
                            </a:cxn>
                            <a:cxn ang="0">
                              <a:pos x="152" y="189"/>
                            </a:cxn>
                            <a:cxn ang="0">
                              <a:pos x="143" y="180"/>
                            </a:cxn>
                            <a:cxn ang="0">
                              <a:pos x="152" y="170"/>
                            </a:cxn>
                            <a:cxn ang="0">
                              <a:pos x="19" y="86"/>
                            </a:cxn>
                            <a:cxn ang="0">
                              <a:pos x="19" y="208"/>
                            </a:cxn>
                            <a:cxn ang="0">
                              <a:pos x="209" y="208"/>
                            </a:cxn>
                            <a:cxn ang="0">
                              <a:pos x="209" y="86"/>
                            </a:cxn>
                            <a:cxn ang="0">
                              <a:pos x="120" y="159"/>
                            </a:cxn>
                            <a:cxn ang="0">
                              <a:pos x="108" y="159"/>
                            </a:cxn>
                            <a:cxn ang="0">
                              <a:pos x="36" y="76"/>
                            </a:cxn>
                            <a:cxn ang="0">
                              <a:pos x="114" y="139"/>
                            </a:cxn>
                            <a:cxn ang="0">
                              <a:pos x="192" y="76"/>
                            </a:cxn>
                            <a:cxn ang="0">
                              <a:pos x="38" y="47"/>
                            </a:cxn>
                            <a:cxn ang="0">
                              <a:pos x="38" y="57"/>
                            </a:cxn>
                            <a:cxn ang="0">
                              <a:pos x="190" y="57"/>
                            </a:cxn>
                            <a:cxn ang="0">
                              <a:pos x="190" y="47"/>
                            </a:cxn>
                            <a:cxn ang="0">
                              <a:pos x="180" y="47"/>
                            </a:cxn>
                            <a:cxn ang="0">
                              <a:pos x="47" y="47"/>
                            </a:cxn>
                            <a:cxn ang="0">
                              <a:pos x="57" y="19"/>
                            </a:cxn>
                            <a:cxn ang="0">
                              <a:pos x="57" y="28"/>
                            </a:cxn>
                            <a:cxn ang="0">
                              <a:pos x="171" y="28"/>
                            </a:cxn>
                            <a:cxn ang="0">
                              <a:pos x="171" y="19"/>
                            </a:cxn>
                            <a:cxn ang="0">
                              <a:pos x="47" y="0"/>
                            </a:cxn>
                            <a:cxn ang="0">
                              <a:pos x="180" y="0"/>
                            </a:cxn>
                            <a:cxn ang="0">
                              <a:pos x="190" y="9"/>
                            </a:cxn>
                            <a:cxn ang="0">
                              <a:pos x="190" y="28"/>
                            </a:cxn>
                            <a:cxn ang="0">
                              <a:pos x="199" y="28"/>
                            </a:cxn>
                            <a:cxn ang="0">
                              <a:pos x="209" y="38"/>
                            </a:cxn>
                            <a:cxn ang="0">
                              <a:pos x="209" y="57"/>
                            </a:cxn>
                            <a:cxn ang="0">
                              <a:pos x="218" y="57"/>
                            </a:cxn>
                            <a:cxn ang="0">
                              <a:pos x="219" y="57"/>
                            </a:cxn>
                            <a:cxn ang="0">
                              <a:pos x="219" y="57"/>
                            </a:cxn>
                            <a:cxn ang="0">
                              <a:pos x="220" y="57"/>
                            </a:cxn>
                            <a:cxn ang="0">
                              <a:pos x="220" y="57"/>
                            </a:cxn>
                            <a:cxn ang="0">
                              <a:pos x="221" y="57"/>
                            </a:cxn>
                            <a:cxn ang="0">
                              <a:pos x="221" y="57"/>
                            </a:cxn>
                            <a:cxn ang="0">
                              <a:pos x="222" y="57"/>
                            </a:cxn>
                            <a:cxn ang="0">
                              <a:pos x="222" y="57"/>
                            </a:cxn>
                            <a:cxn ang="0">
                              <a:pos x="223" y="58"/>
                            </a:cxn>
                            <a:cxn ang="0">
                              <a:pos x="223" y="58"/>
                            </a:cxn>
                            <a:cxn ang="0">
                              <a:pos x="223" y="58"/>
                            </a:cxn>
                            <a:cxn ang="0">
                              <a:pos x="224" y="58"/>
                            </a:cxn>
                            <a:cxn ang="0">
                              <a:pos x="224" y="59"/>
                            </a:cxn>
                            <a:cxn ang="0">
                              <a:pos x="225" y="59"/>
                            </a:cxn>
                            <a:cxn ang="0">
                              <a:pos x="225" y="59"/>
                            </a:cxn>
                            <a:cxn ang="0">
                              <a:pos x="225" y="60"/>
                            </a:cxn>
                            <a:cxn ang="0">
                              <a:pos x="226" y="60"/>
                            </a:cxn>
                            <a:cxn ang="0">
                              <a:pos x="226" y="60"/>
                            </a:cxn>
                            <a:cxn ang="0">
                              <a:pos x="226" y="61"/>
                            </a:cxn>
                            <a:cxn ang="0">
                              <a:pos x="227" y="61"/>
                            </a:cxn>
                            <a:cxn ang="0">
                              <a:pos x="227" y="62"/>
                            </a:cxn>
                            <a:cxn ang="0">
                              <a:pos x="227" y="62"/>
                            </a:cxn>
                            <a:cxn ang="0">
                              <a:pos x="227" y="63"/>
                            </a:cxn>
                            <a:cxn ang="0">
                              <a:pos x="227" y="63"/>
                            </a:cxn>
                            <a:cxn ang="0">
                              <a:pos x="228" y="63"/>
                            </a:cxn>
                            <a:cxn ang="0">
                              <a:pos x="228" y="64"/>
                            </a:cxn>
                            <a:cxn ang="0">
                              <a:pos x="228" y="64"/>
                            </a:cxn>
                            <a:cxn ang="0">
                              <a:pos x="228" y="65"/>
                            </a:cxn>
                            <a:cxn ang="0">
                              <a:pos x="228" y="65"/>
                            </a:cxn>
                            <a:cxn ang="0">
                              <a:pos x="228" y="66"/>
                            </a:cxn>
                            <a:cxn ang="0">
                              <a:pos x="228" y="66"/>
                            </a:cxn>
                            <a:cxn ang="0">
                              <a:pos x="228" y="66"/>
                            </a:cxn>
                            <a:cxn ang="0">
                              <a:pos x="228" y="218"/>
                            </a:cxn>
                            <a:cxn ang="0">
                              <a:pos x="218" y="227"/>
                            </a:cxn>
                            <a:cxn ang="0">
                              <a:pos x="9" y="227"/>
                            </a:cxn>
                            <a:cxn ang="0">
                              <a:pos x="0" y="218"/>
                            </a:cxn>
                            <a:cxn ang="0">
                              <a:pos x="0" y="66"/>
                            </a:cxn>
                            <a:cxn ang="0">
                              <a:pos x="0" y="66"/>
                            </a:cxn>
                            <a:cxn ang="0">
                              <a:pos x="0" y="66"/>
                            </a:cxn>
                            <a:cxn ang="0">
                              <a:pos x="0" y="65"/>
                            </a:cxn>
                            <a:cxn ang="0">
                              <a:pos x="0" y="65"/>
                            </a:cxn>
                            <a:cxn ang="0">
                              <a:pos x="0" y="64"/>
                            </a:cxn>
                            <a:cxn ang="0">
                              <a:pos x="0" y="64"/>
                            </a:cxn>
                            <a:cxn ang="0">
                              <a:pos x="0" y="63"/>
                            </a:cxn>
                            <a:cxn ang="0">
                              <a:pos x="1" y="63"/>
                            </a:cxn>
                            <a:cxn ang="0">
                              <a:pos x="1" y="63"/>
                            </a:cxn>
                            <a:cxn ang="0">
                              <a:pos x="1" y="62"/>
                            </a:cxn>
                            <a:cxn ang="0">
                              <a:pos x="1" y="62"/>
                            </a:cxn>
                            <a:cxn ang="0">
                              <a:pos x="1" y="61"/>
                            </a:cxn>
                            <a:cxn ang="0">
                              <a:pos x="2" y="61"/>
                            </a:cxn>
                            <a:cxn ang="0">
                              <a:pos x="2" y="60"/>
                            </a:cxn>
                            <a:cxn ang="0">
                              <a:pos x="2" y="60"/>
                            </a:cxn>
                            <a:cxn ang="0">
                              <a:pos x="2" y="60"/>
                            </a:cxn>
                            <a:cxn ang="0">
                              <a:pos x="3" y="60"/>
                            </a:cxn>
                            <a:cxn ang="0">
                              <a:pos x="3" y="59"/>
                            </a:cxn>
                            <a:cxn ang="0">
                              <a:pos x="3" y="59"/>
                            </a:cxn>
                            <a:cxn ang="0">
                              <a:pos x="4" y="59"/>
                            </a:cxn>
                            <a:cxn ang="0">
                              <a:pos x="4" y="58"/>
                            </a:cxn>
                            <a:cxn ang="0">
                              <a:pos x="5" y="58"/>
                            </a:cxn>
                            <a:cxn ang="0">
                              <a:pos x="5" y="58"/>
                            </a:cxn>
                            <a:cxn ang="0">
                              <a:pos x="5" y="58"/>
                            </a:cxn>
                            <a:cxn ang="0">
                              <a:pos x="6" y="57"/>
                            </a:cxn>
                            <a:cxn ang="0">
                              <a:pos x="6" y="57"/>
                            </a:cxn>
                            <a:cxn ang="0">
                              <a:pos x="7" y="57"/>
                            </a:cxn>
                            <a:cxn ang="0">
                              <a:pos x="7" y="57"/>
                            </a:cxn>
                            <a:cxn ang="0">
                              <a:pos x="8" y="57"/>
                            </a:cxn>
                            <a:cxn ang="0">
                              <a:pos x="8" y="57"/>
                            </a:cxn>
                            <a:cxn ang="0">
                              <a:pos x="9" y="57"/>
                            </a:cxn>
                            <a:cxn ang="0">
                              <a:pos x="9" y="57"/>
                            </a:cxn>
                            <a:cxn ang="0">
                              <a:pos x="19" y="57"/>
                            </a:cxn>
                            <a:cxn ang="0">
                              <a:pos x="19" y="38"/>
                            </a:cxn>
                            <a:cxn ang="0">
                              <a:pos x="28" y="28"/>
                            </a:cxn>
                            <a:cxn ang="0">
                              <a:pos x="38" y="28"/>
                            </a:cxn>
                            <a:cxn ang="0">
                              <a:pos x="38" y="9"/>
                            </a:cxn>
                            <a:cxn ang="0">
                              <a:pos x="47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89.1pt;margin-top:14.95pt;height:11.35pt;width:11.4pt;z-index:-251632640;mso-width-relative:page;mso-height-relative:page;" fillcolor="#000000" filled="t" stroked="f" coordsize="607639,606722" o:gfxdata="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52,170;180,170;190,180;180,189;152,189;143,180;152,170;19,86;19,208;209,208;209,86;120,159;108,159;36,76;114,139;192,76;38,47;38,57;190,57;190,47;180,47;47,47;57,19;57,28;171,28;171,19;47,0;180,0;190,9;190,28;199,28;209,38;209,57;218,57;219,57;219,57;220,57;220,57;221,57;221,57;222,57;222,57;223,58;223,58;223,58;224,58;224,59;225,59;225,59;225,60;226,60;226,60;226,61;227,61;227,62;227,62;227,63;227,63;228,63;228,64;228,64;228,65;228,65;228,66;228,66;228,66;228,218;218,227;9,227;0,218;0,66;0,66;0,66;0,65;0,65;0,64;0,64;0,63;1,63;1,63;1,62;1,62;1,61;2,61;2,60;2,60;2,60;3,60;3,59;3,59;4,59;4,58;5,58;5,58;5,58;6,57;6,57;7,57;7,57;8,57;8,57;9,57;9,57;19,57;19,38;28,28;38,28;38,9;47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5080</wp:posOffset>
                </wp:positionV>
                <wp:extent cx="2452370" cy="406400"/>
                <wp:effectExtent l="0" t="0" r="0" b="0"/>
                <wp:wrapNone/>
                <wp:docPr id="3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37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  <w:t>求职意向：Android开发工程师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65.15pt;margin-top:0.4pt;height:32pt;width:193.1pt;z-index:251670528;mso-width-relative:page;mso-height-relative:page;" filled="f" stroked="f" coordsize="21600,21600" o:gfxdata="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JACO9cAAAAHAQAADwAAAAAAAAABACAAAAAiAAAAZHJzL2Rvd25yZXYueG1sUEsBAhQA&#10;FAAAAAgAh07iQIBfNq2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highlight w:val="none"/>
                          <w:lang w:val="en-US" w:eastAsia="zh-CN"/>
                        </w:rPr>
                        <w:t>求职意向：Android开发工程师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96520</wp:posOffset>
                </wp:positionV>
                <wp:extent cx="1047115" cy="326390"/>
                <wp:effectExtent l="0" t="0" r="0" b="0"/>
                <wp:wrapNone/>
                <wp:docPr id="9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219964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-19.5pt;margin-top:7.6pt;height:25.7pt;width:82.45pt;z-index:251673600;mso-width-relative:page;mso-height-relative:page;" filled="f" stroked="f" coordsize="21600,21600" o:gfxdata="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lVVO9UAAAAJAQAADwAAAAAA&#10;AAABACAAAAAiAAAAZHJzL2Rvd25yZXYueG1sUEsBAhQAFAAAAAgAh07iQHWjHnxPAgAAgQQAAA4A&#10;AAAAAAAAAQAgAAAAJ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161925</wp:posOffset>
                </wp:positionV>
                <wp:extent cx="298450" cy="236855"/>
                <wp:effectExtent l="0" t="0" r="6350" b="10795"/>
                <wp:wrapNone/>
                <wp:docPr id="1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35940" y="2265045"/>
                          <a:ext cx="298450" cy="236855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57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47.8pt;margin-top:12.75pt;height:18.65pt;width:23.5pt;z-index:251674624;mso-width-relative:page;mso-height-relative:page;" fillcolor="#315777" filled="t" stroked="f" coordsize="3580,2820" o:gfxdata="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229756,109188;155477,137073;149225,138165;142972,137073;68693,109188;66359,157903;149225,197379;232090,157903;229756,109188;298450,59213;295532,54426;150558,83;149225,0;147891,83;2917,54426;0,59213;2917,64001;46017,80043;33346,130942;24926,148076;32429,164538;24926,231311;25926,235175;29011,236855;53937,236855;57022,235175;58022,231311;50519,164538;58022,148076;49852,131194;63524,86510;147891,118259;149225,118427;150558,118259;295532,64001;298450,59213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66675</wp:posOffset>
                </wp:positionV>
                <wp:extent cx="5219700" cy="0"/>
                <wp:effectExtent l="0" t="0" r="0" b="0"/>
                <wp:wrapNone/>
                <wp:docPr id="14" name="直接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8010" y="2367915"/>
                          <a:ext cx="521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8" o:spid="_x0000_s1026" o:spt="20" style="position:absolute;left:0pt;margin-left:56.3pt;margin-top:5.25pt;height:0pt;width:411pt;z-index:251674624;mso-width-relative:page;mso-height-relative:page;" filled="f" stroked="t" coordsize="21600,21600" o:gfxdata="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9tUev1gAAAAkBAAAPAAAAAAAAAAEAIAAAACIAAABkcnMv&#10;ZG93bnJldi54bWxQSwECFAAUAAAACACHTuJAyjcNKAUCAADjAwAADgAAAAAAAAABACAAAAAlAQAA&#10;ZHJzL2Uyb0RvYy54bWxQSwUGAAAAAAYABgBZAQAAnA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spacing w:line="360" w:lineRule="exact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6350</wp:posOffset>
                </wp:positionV>
                <wp:extent cx="6588125" cy="5238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软件工程专业（本科）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55pt;margin-top:0.5pt;height:41.25pt;width:518.75pt;z-index:251661312;mso-width-relative:page;mso-height-relative:page;" filled="f" stroked="f" coordsize="21600,21600" o:gfxdata="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HhMBTW&#10;AAAACQEAAA8AAAAAAAAAAQAgAAAAIgAAAGRycy9kb3ducmV2LnhtbFBLAQIUABQAAAAIAIdO4kA8&#10;NuyMIgIAACk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软件工程专业（本科）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175260</wp:posOffset>
                </wp:positionV>
                <wp:extent cx="521970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6260" y="3299460"/>
                          <a:ext cx="521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8pt;margin-top:13.8pt;height:0pt;width:411pt;z-index:251675648;mso-width-relative:page;mso-height-relative:page;" filled="f" stroked="t" coordsize="21600,21600" o:gfxdata="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yUv3dYAAAAJAQAADwAAAAAAAAABACAAAAAiAAAAZHJzL2Rv&#10;d25yZXYueG1sUEsBAhQAFAAAAAgAh07iQCtUTzIDAgAA4gMAAA4AAAAAAAAAAQAgAAAAJQEAAGRy&#10;cy9lMm9Eb2MueG1sUEsFBgAAAAAGAAYAWQEAAJo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8255</wp:posOffset>
                </wp:positionV>
                <wp:extent cx="1047115" cy="3263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3132455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0.65pt;height:25.7pt;width:82.45pt;z-index:251674624;mso-width-relative:page;mso-height-relative:page;" filled="f" stroked="f" coordsize="21600,21600" o:gfxdata="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zoiwDUAAAACAEAAA8AAAAAAAAA&#10;AQAgAAAAIgAAAGRycy9kb3ducmV2LnhtbFBLAQIUABQAAAAIAIdO4kBtvWPnTgIAAIEEAAAOAAAA&#10;AAAAAAEAIAAAACM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51435</wp:posOffset>
                </wp:positionV>
                <wp:extent cx="224790" cy="222885"/>
                <wp:effectExtent l="0" t="0" r="3810" b="5715"/>
                <wp:wrapNone/>
                <wp:docPr id="32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72770" y="3175635"/>
                          <a:ext cx="224790" cy="222885"/>
                        </a:xfrm>
                        <a:custGeom>
                          <a:avLst/>
                          <a:gdLst>
                            <a:gd name="T0" fmla="*/ 409 w 447"/>
                            <a:gd name="T1" fmla="*/ 257 h 447"/>
                            <a:gd name="T2" fmla="*/ 252 w 447"/>
                            <a:gd name="T3" fmla="*/ 284 h 447"/>
                            <a:gd name="T4" fmla="*/ 245 w 447"/>
                            <a:gd name="T5" fmla="*/ 293 h 447"/>
                            <a:gd name="T6" fmla="*/ 224 w 447"/>
                            <a:gd name="T7" fmla="*/ 301 h 447"/>
                            <a:gd name="T8" fmla="*/ 203 w 447"/>
                            <a:gd name="T9" fmla="*/ 292 h 447"/>
                            <a:gd name="T10" fmla="*/ 197 w 447"/>
                            <a:gd name="T11" fmla="*/ 284 h 447"/>
                            <a:gd name="T12" fmla="*/ 196 w 447"/>
                            <a:gd name="T13" fmla="*/ 284 h 447"/>
                            <a:gd name="T14" fmla="*/ 3 w 447"/>
                            <a:gd name="T15" fmla="*/ 238 h 447"/>
                            <a:gd name="T16" fmla="*/ 0 w 447"/>
                            <a:gd name="T17" fmla="*/ 237 h 447"/>
                            <a:gd name="T18" fmla="*/ 0 w 447"/>
                            <a:gd name="T19" fmla="*/ 236 h 447"/>
                            <a:gd name="T20" fmla="*/ 0 w 447"/>
                            <a:gd name="T21" fmla="*/ 407 h 447"/>
                            <a:gd name="T22" fmla="*/ 41 w 447"/>
                            <a:gd name="T23" fmla="*/ 447 h 447"/>
                            <a:gd name="T24" fmla="*/ 407 w 447"/>
                            <a:gd name="T25" fmla="*/ 447 h 447"/>
                            <a:gd name="T26" fmla="*/ 447 w 447"/>
                            <a:gd name="T27" fmla="*/ 407 h 447"/>
                            <a:gd name="T28" fmla="*/ 447 w 447"/>
                            <a:gd name="T29" fmla="*/ 237 h 447"/>
                            <a:gd name="T30" fmla="*/ 447 w 447"/>
                            <a:gd name="T31" fmla="*/ 237 h 447"/>
                            <a:gd name="T32" fmla="*/ 409 w 447"/>
                            <a:gd name="T33" fmla="*/ 257 h 447"/>
                            <a:gd name="T34" fmla="*/ 407 w 447"/>
                            <a:gd name="T35" fmla="*/ 77 h 447"/>
                            <a:gd name="T36" fmla="*/ 344 w 447"/>
                            <a:gd name="T37" fmla="*/ 77 h 447"/>
                            <a:gd name="T38" fmla="*/ 344 w 447"/>
                            <a:gd name="T39" fmla="*/ 28 h 447"/>
                            <a:gd name="T40" fmla="*/ 320 w 447"/>
                            <a:gd name="T41" fmla="*/ 0 h 447"/>
                            <a:gd name="T42" fmla="*/ 127 w 447"/>
                            <a:gd name="T43" fmla="*/ 0 h 447"/>
                            <a:gd name="T44" fmla="*/ 104 w 447"/>
                            <a:gd name="T45" fmla="*/ 28 h 447"/>
                            <a:gd name="T46" fmla="*/ 104 w 447"/>
                            <a:gd name="T47" fmla="*/ 77 h 447"/>
                            <a:gd name="T48" fmla="*/ 41 w 447"/>
                            <a:gd name="T49" fmla="*/ 77 h 447"/>
                            <a:gd name="T50" fmla="*/ 0 w 447"/>
                            <a:gd name="T51" fmla="*/ 118 h 447"/>
                            <a:gd name="T52" fmla="*/ 0 w 447"/>
                            <a:gd name="T53" fmla="*/ 188 h 447"/>
                            <a:gd name="T54" fmla="*/ 0 w 447"/>
                            <a:gd name="T55" fmla="*/ 189 h 447"/>
                            <a:gd name="T56" fmla="*/ 20 w 447"/>
                            <a:gd name="T57" fmla="*/ 213 h 447"/>
                            <a:gd name="T58" fmla="*/ 197 w 447"/>
                            <a:gd name="T59" fmla="*/ 253 h 447"/>
                            <a:gd name="T60" fmla="*/ 199 w 447"/>
                            <a:gd name="T61" fmla="*/ 253 h 447"/>
                            <a:gd name="T62" fmla="*/ 203 w 447"/>
                            <a:gd name="T63" fmla="*/ 248 h 447"/>
                            <a:gd name="T64" fmla="*/ 224 w 447"/>
                            <a:gd name="T65" fmla="*/ 239 h 447"/>
                            <a:gd name="T66" fmla="*/ 245 w 447"/>
                            <a:gd name="T67" fmla="*/ 248 h 447"/>
                            <a:gd name="T68" fmla="*/ 250 w 447"/>
                            <a:gd name="T69" fmla="*/ 253 h 447"/>
                            <a:gd name="T70" fmla="*/ 398 w 447"/>
                            <a:gd name="T71" fmla="*/ 228 h 447"/>
                            <a:gd name="T72" fmla="*/ 437 w 447"/>
                            <a:gd name="T73" fmla="*/ 206 h 447"/>
                            <a:gd name="T74" fmla="*/ 447 w 447"/>
                            <a:gd name="T75" fmla="*/ 193 h 447"/>
                            <a:gd name="T76" fmla="*/ 447 w 447"/>
                            <a:gd name="T77" fmla="*/ 192 h 447"/>
                            <a:gd name="T78" fmla="*/ 447 w 447"/>
                            <a:gd name="T79" fmla="*/ 118 h 447"/>
                            <a:gd name="T80" fmla="*/ 407 w 447"/>
                            <a:gd name="T81" fmla="*/ 77 h 447"/>
                            <a:gd name="T82" fmla="*/ 298 w 447"/>
                            <a:gd name="T83" fmla="*/ 77 h 447"/>
                            <a:gd name="T84" fmla="*/ 150 w 447"/>
                            <a:gd name="T85" fmla="*/ 77 h 447"/>
                            <a:gd name="T86" fmla="*/ 150 w 447"/>
                            <a:gd name="T87" fmla="*/ 50 h 447"/>
                            <a:gd name="T88" fmla="*/ 157 w 447"/>
                            <a:gd name="T89" fmla="*/ 43 h 447"/>
                            <a:gd name="T90" fmla="*/ 291 w 447"/>
                            <a:gd name="T91" fmla="*/ 43 h 447"/>
                            <a:gd name="T92" fmla="*/ 298 w 447"/>
                            <a:gd name="T93" fmla="*/ 50 h 447"/>
                            <a:gd name="T94" fmla="*/ 298 w 447"/>
                            <a:gd name="T95" fmla="*/ 77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47" h="447">
                              <a:moveTo>
                                <a:pt x="409" y="257"/>
                              </a:moveTo>
                              <a:cubicBezTo>
                                <a:pt x="369" y="272"/>
                                <a:pt x="313" y="282"/>
                                <a:pt x="252" y="284"/>
                              </a:cubicBezTo>
                              <a:cubicBezTo>
                                <a:pt x="250" y="287"/>
                                <a:pt x="248" y="290"/>
                                <a:pt x="245" y="293"/>
                              </a:cubicBezTo>
                              <a:cubicBezTo>
                                <a:pt x="240" y="298"/>
                                <a:pt x="232" y="301"/>
                                <a:pt x="224" y="301"/>
                              </a:cubicBezTo>
                              <a:cubicBezTo>
                                <a:pt x="216" y="301"/>
                                <a:pt x="209" y="298"/>
                                <a:pt x="203" y="292"/>
                              </a:cubicBezTo>
                              <a:cubicBezTo>
                                <a:pt x="200" y="290"/>
                                <a:pt x="198" y="287"/>
                                <a:pt x="197" y="284"/>
                              </a:cubicBezTo>
                              <a:cubicBezTo>
                                <a:pt x="196" y="284"/>
                                <a:pt x="196" y="284"/>
                                <a:pt x="196" y="284"/>
                              </a:cubicBezTo>
                              <a:cubicBezTo>
                                <a:pt x="110" y="281"/>
                                <a:pt x="40" y="264"/>
                                <a:pt x="3" y="238"/>
                              </a:cubicBezTo>
                              <a:cubicBezTo>
                                <a:pt x="2" y="238"/>
                                <a:pt x="1" y="237"/>
                                <a:pt x="0" y="237"/>
                              </a:cubicBezTo>
                              <a:cubicBezTo>
                                <a:pt x="0" y="236"/>
                                <a:pt x="0" y="236"/>
                                <a:pt x="0" y="236"/>
                              </a:cubicBezTo>
                              <a:cubicBezTo>
                                <a:pt x="0" y="407"/>
                                <a:pt x="0" y="407"/>
                                <a:pt x="0" y="407"/>
                              </a:cubicBezTo>
                              <a:cubicBezTo>
                                <a:pt x="0" y="429"/>
                                <a:pt x="18" y="447"/>
                                <a:pt x="41" y="447"/>
                              </a:cubicBezTo>
                              <a:cubicBezTo>
                                <a:pt x="407" y="447"/>
                                <a:pt x="407" y="447"/>
                                <a:pt x="407" y="447"/>
                              </a:cubicBezTo>
                              <a:cubicBezTo>
                                <a:pt x="429" y="447"/>
                                <a:pt x="447" y="429"/>
                                <a:pt x="447" y="40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37" y="245"/>
                                <a:pt x="424" y="251"/>
                                <a:pt x="409" y="257"/>
                              </a:cubicBezTo>
                              <a:close/>
                              <a:moveTo>
                                <a:pt x="407" y="77"/>
                              </a:moveTo>
                              <a:cubicBezTo>
                                <a:pt x="344" y="77"/>
                                <a:pt x="344" y="77"/>
                                <a:pt x="344" y="77"/>
                              </a:cubicBezTo>
                              <a:cubicBezTo>
                                <a:pt x="344" y="28"/>
                                <a:pt x="344" y="28"/>
                                <a:pt x="344" y="28"/>
                              </a:cubicBezTo>
                              <a:cubicBezTo>
                                <a:pt x="344" y="14"/>
                                <a:pt x="333" y="3"/>
                                <a:pt x="320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114" y="3"/>
                                <a:pt x="104" y="14"/>
                                <a:pt x="104" y="28"/>
                              </a:cubicBezTo>
                              <a:cubicBezTo>
                                <a:pt x="104" y="77"/>
                                <a:pt x="104" y="77"/>
                                <a:pt x="104" y="77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18" y="77"/>
                                <a:pt x="0" y="96"/>
                                <a:pt x="0" y="118"/>
                              </a:cubicBezTo>
                              <a:cubicBezTo>
                                <a:pt x="0" y="188"/>
                                <a:pt x="0" y="188"/>
                                <a:pt x="0" y="188"/>
                              </a:cubicBezTo>
                              <a:cubicBezTo>
                                <a:pt x="0" y="189"/>
                                <a:pt x="0" y="189"/>
                                <a:pt x="0" y="189"/>
                              </a:cubicBezTo>
                              <a:cubicBezTo>
                                <a:pt x="2" y="197"/>
                                <a:pt x="9" y="205"/>
                                <a:pt x="20" y="213"/>
                              </a:cubicBezTo>
                              <a:cubicBezTo>
                                <a:pt x="52" y="235"/>
                                <a:pt x="118" y="250"/>
                                <a:pt x="197" y="253"/>
                              </a:cubicBezTo>
                              <a:cubicBezTo>
                                <a:pt x="197" y="253"/>
                                <a:pt x="198" y="253"/>
                                <a:pt x="199" y="253"/>
                              </a:cubicBezTo>
                              <a:cubicBezTo>
                                <a:pt x="200" y="251"/>
                                <a:pt x="201" y="249"/>
                                <a:pt x="203" y="248"/>
                              </a:cubicBezTo>
                              <a:cubicBezTo>
                                <a:pt x="209" y="242"/>
                                <a:pt x="216" y="239"/>
                                <a:pt x="224" y="239"/>
                              </a:cubicBezTo>
                              <a:cubicBezTo>
                                <a:pt x="233" y="239"/>
                                <a:pt x="240" y="242"/>
                                <a:pt x="245" y="248"/>
                              </a:cubicBezTo>
                              <a:cubicBezTo>
                                <a:pt x="247" y="250"/>
                                <a:pt x="248" y="251"/>
                                <a:pt x="250" y="253"/>
                              </a:cubicBezTo>
                              <a:cubicBezTo>
                                <a:pt x="308" y="251"/>
                                <a:pt x="361" y="242"/>
                                <a:pt x="398" y="228"/>
                              </a:cubicBezTo>
                              <a:cubicBezTo>
                                <a:pt x="416" y="222"/>
                                <a:pt x="429" y="214"/>
                                <a:pt x="437" y="206"/>
                              </a:cubicBezTo>
                              <a:cubicBezTo>
                                <a:pt x="442" y="202"/>
                                <a:pt x="445" y="197"/>
                                <a:pt x="447" y="193"/>
                              </a:cubicBezTo>
                              <a:cubicBezTo>
                                <a:pt x="447" y="192"/>
                                <a:pt x="447" y="192"/>
                                <a:pt x="447" y="192"/>
                              </a:cubicBezTo>
                              <a:cubicBezTo>
                                <a:pt x="447" y="118"/>
                                <a:pt x="447" y="118"/>
                                <a:pt x="447" y="118"/>
                              </a:cubicBezTo>
                              <a:cubicBezTo>
                                <a:pt x="447" y="96"/>
                                <a:pt x="429" y="77"/>
                                <a:pt x="407" y="77"/>
                              </a:cubicBezTo>
                              <a:close/>
                              <a:moveTo>
                                <a:pt x="298" y="77"/>
                              </a:moveTo>
                              <a:cubicBezTo>
                                <a:pt x="150" y="77"/>
                                <a:pt x="150" y="77"/>
                                <a:pt x="150" y="77"/>
                              </a:cubicBezTo>
                              <a:cubicBezTo>
                                <a:pt x="150" y="50"/>
                                <a:pt x="150" y="50"/>
                                <a:pt x="150" y="50"/>
                              </a:cubicBezTo>
                              <a:cubicBezTo>
                                <a:pt x="150" y="46"/>
                                <a:pt x="153" y="43"/>
                                <a:pt x="157" y="43"/>
                              </a:cubicBezTo>
                              <a:cubicBezTo>
                                <a:pt x="291" y="43"/>
                                <a:pt x="291" y="43"/>
                                <a:pt x="291" y="43"/>
                              </a:cubicBezTo>
                              <a:cubicBezTo>
                                <a:pt x="295" y="43"/>
                                <a:pt x="298" y="46"/>
                                <a:pt x="298" y="50"/>
                              </a:cubicBezTo>
                              <a:lnTo>
                                <a:pt x="298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57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-44.9pt;margin-top:4.05pt;height:17.55pt;width:17.7pt;z-index:251675648;mso-width-relative:page;mso-height-relative:page;" fillcolor="#315777" filled="t" stroked="f" coordsize="447,447" o:gfxdata="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<v:path o:connectlocs="205680,128146;126727,141609;123207,146096;112646,150085;102085,145598;99068,141609;98565,141609;1508,118672;0,118173;0,117675;0,202940;20618,222885;204674,222885;224790,202940;224790,118173;224790,118173;205680,128146;204674,38394;172992,38394;172992,13961;160923,0;63866,0;52300,13961;52300,38394;20618,38394;0,58837;0,93741;0,94239;10057,106206;99068,126151;100074,126151;102085,123658;112646,119171;123207,123658;125721,126151;200148,113686;219761,102716;224790,96234;224790,95735;224790,58837;204674,38394;149860,38394;75432,38394;75432,24931;78953,21440;146339,21440;149860,24931;149860,38394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141605</wp:posOffset>
                </wp:positionV>
                <wp:extent cx="6588125" cy="1608455"/>
                <wp:effectExtent l="0" t="0" r="0" b="0"/>
                <wp:wrapNone/>
                <wp:docPr id="7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125" cy="160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杭州XX软件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Android开发工程师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负责Android平台App开发及维护；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按照项目计划，按时交付高质量的代码；按照研发规范，进行代码评审及规范性检查；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进行上线产品维护和性能调优、快速解决产品问题等；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参与技术可行性分析、移动平台新技术调研、现有开发方法的改进。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0.55pt;margin-top:11.15pt;height:126.65pt;width:518.75pt;z-index:251660288;mso-width-relative:page;mso-height-relative:page;" filled="f" stroked="f" coordsize="21600,21600" o:gfxdata="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/crDM3AAAAAsBAAAPAAAAAAAAAAEAIAAAACIAAABkcnMvZG93bnJldi54bWxQ&#10;SwECFAAUAAAACACHTuJA7GvuPboBAABs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杭州XX软件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Android开发工程师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负责Android平台App开发及维护；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按照项目计划，按时交付高质量的代码；按照研发规范，进行代码评审及规范性检查；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进行上线产品维护和性能调优、快速解决产品问题等；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参与技术可行性分析、移动平台新技术调研、现有开发方法的改进。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175260</wp:posOffset>
                </wp:positionV>
                <wp:extent cx="1047115" cy="326390"/>
                <wp:effectExtent l="0" t="0" r="0" b="0"/>
                <wp:wrapNone/>
                <wp:docPr id="1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528066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19.5pt;margin-top:13.8pt;height:25.7pt;width:82.45pt;z-index:251675648;mso-width-relative:page;mso-height-relative:page;" filled="f" stroked="f" coordsize="21600,21600" o:gfxdata="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d5erVAAAACQEAAA8AAAAAAAAA&#10;AQAgAAAAIgAAAGRycy9kb3ducmV2LnhtbFBLAQIUABQAAAAIAIdO4kDyl5hCTQIAAIEEAAAOAAAA&#10;AAAAAAEAIAAAACQ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156845</wp:posOffset>
                </wp:positionV>
                <wp:extent cx="5219700" cy="0"/>
                <wp:effectExtent l="0" t="0" r="0" b="0"/>
                <wp:wrapNone/>
                <wp:docPr id="15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160" y="5460365"/>
                          <a:ext cx="521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50.8pt;margin-top:12.35pt;height:0pt;width:411pt;z-index:251676672;mso-width-relative:page;mso-height-relative:page;" filled="f" stroked="t" coordsize="21600,21600" o:gfxdata="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07Ccb1wAAAAkBAAAPAAAAAAAAAAEAIAAAACIAAABkcnMv&#10;ZG93bnJldi54bWxQSwECFAAUAAAACACHTuJA1fZCsAQCAADiAwAADgAAAAAAAAABACAAAAAmAQAA&#10;ZHJzL2Uyb0RvYy54bWxQSwUGAAAAAAYABgBZAQAAnA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17145</wp:posOffset>
                </wp:positionV>
                <wp:extent cx="209550" cy="207010"/>
                <wp:effectExtent l="0" t="0" r="1905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0390" y="5320665"/>
                          <a:ext cx="209550" cy="207010"/>
                          <a:chOff x="11806" y="5093"/>
                          <a:chExt cx="384" cy="367"/>
                        </a:xfrm>
                      </wpg:grpSpPr>
                      <wps:wsp>
                        <wps:cNvPr id="212" name="Freeform 16"/>
                        <wps:cNvSpPr/>
                        <wps:spPr>
                          <a:xfrm>
                            <a:off x="11806" y="5093"/>
                            <a:ext cx="385" cy="226"/>
                          </a:xfrm>
                          <a:custGeom>
                            <a:avLst/>
                            <a:gdLst>
                              <a:gd name="T0" fmla="*/ 3323 w 3328"/>
                              <a:gd name="T1" fmla="*/ 6 h 1958"/>
                              <a:gd name="T2" fmla="*/ 3310 w 3328"/>
                              <a:gd name="T3" fmla="*/ 0 h 1958"/>
                              <a:gd name="T4" fmla="*/ 2419 w 3328"/>
                              <a:gd name="T5" fmla="*/ 0 h 1958"/>
                              <a:gd name="T6" fmla="*/ 2403 w 3328"/>
                              <a:gd name="T7" fmla="*/ 11 h 1958"/>
                              <a:gd name="T8" fmla="*/ 2406 w 3328"/>
                              <a:gd name="T9" fmla="*/ 30 h 1958"/>
                              <a:gd name="T10" fmla="*/ 2780 w 3328"/>
                              <a:gd name="T11" fmla="*/ 396 h 1958"/>
                              <a:gd name="T12" fmla="*/ 1770 w 3328"/>
                              <a:gd name="T13" fmla="*/ 1262 h 1958"/>
                              <a:gd name="T14" fmla="*/ 1085 w 3328"/>
                              <a:gd name="T15" fmla="*/ 680 h 1958"/>
                              <a:gd name="T16" fmla="*/ 0 w 3328"/>
                              <a:gd name="T17" fmla="*/ 1573 h 1958"/>
                              <a:gd name="T18" fmla="*/ 0 w 3328"/>
                              <a:gd name="T19" fmla="*/ 1958 h 1958"/>
                              <a:gd name="T20" fmla="*/ 1085 w 3328"/>
                              <a:gd name="T21" fmla="*/ 1066 h 1958"/>
                              <a:gd name="T22" fmla="*/ 1770 w 3328"/>
                              <a:gd name="T23" fmla="*/ 1648 h 1958"/>
                              <a:gd name="T24" fmla="*/ 2990 w 3328"/>
                              <a:gd name="T25" fmla="*/ 602 h 1958"/>
                              <a:gd name="T26" fmla="*/ 3298 w 3328"/>
                              <a:gd name="T27" fmla="*/ 904 h 1958"/>
                              <a:gd name="T28" fmla="*/ 3317 w 3328"/>
                              <a:gd name="T29" fmla="*/ 908 h 1958"/>
                              <a:gd name="T30" fmla="*/ 3328 w 3328"/>
                              <a:gd name="T31" fmla="*/ 891 h 1958"/>
                              <a:gd name="T32" fmla="*/ 3328 w 3328"/>
                              <a:gd name="T33" fmla="*/ 18 h 1958"/>
                              <a:gd name="T34" fmla="*/ 3323 w 3328"/>
                              <a:gd name="T35" fmla="*/ 6 h 1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328" h="1958">
                                <a:moveTo>
                                  <a:pt x="3323" y="6"/>
                                </a:moveTo>
                                <a:cubicBezTo>
                                  <a:pt x="3319" y="2"/>
                                  <a:pt x="3315" y="0"/>
                                  <a:pt x="3310" y="0"/>
                                </a:cubicBezTo>
                                <a:cubicBezTo>
                                  <a:pt x="2419" y="0"/>
                                  <a:pt x="2419" y="0"/>
                                  <a:pt x="2419" y="0"/>
                                </a:cubicBezTo>
                                <a:cubicBezTo>
                                  <a:pt x="2412" y="0"/>
                                  <a:pt x="2405" y="5"/>
                                  <a:pt x="2403" y="11"/>
                                </a:cubicBezTo>
                                <a:cubicBezTo>
                                  <a:pt x="2400" y="18"/>
                                  <a:pt x="2402" y="26"/>
                                  <a:pt x="2406" y="30"/>
                                </a:cubicBezTo>
                                <a:cubicBezTo>
                                  <a:pt x="2780" y="396"/>
                                  <a:pt x="2780" y="396"/>
                                  <a:pt x="2780" y="396"/>
                                </a:cubicBezTo>
                                <a:cubicBezTo>
                                  <a:pt x="1770" y="1262"/>
                                  <a:pt x="1770" y="1262"/>
                                  <a:pt x="1770" y="1262"/>
                                </a:cubicBezTo>
                                <a:cubicBezTo>
                                  <a:pt x="1085" y="680"/>
                                  <a:pt x="1085" y="680"/>
                                  <a:pt x="1085" y="680"/>
                                </a:cubicBezTo>
                                <a:cubicBezTo>
                                  <a:pt x="0" y="1573"/>
                                  <a:pt x="0" y="1573"/>
                                  <a:pt x="0" y="1573"/>
                                </a:cubicBezTo>
                                <a:cubicBezTo>
                                  <a:pt x="0" y="1958"/>
                                  <a:pt x="0" y="1958"/>
                                  <a:pt x="0" y="1958"/>
                                </a:cubicBezTo>
                                <a:cubicBezTo>
                                  <a:pt x="1085" y="1066"/>
                                  <a:pt x="1085" y="1066"/>
                                  <a:pt x="1085" y="1066"/>
                                </a:cubicBezTo>
                                <a:cubicBezTo>
                                  <a:pt x="1770" y="1648"/>
                                  <a:pt x="1770" y="1648"/>
                                  <a:pt x="1770" y="1648"/>
                                </a:cubicBezTo>
                                <a:cubicBezTo>
                                  <a:pt x="2990" y="602"/>
                                  <a:pt x="2990" y="602"/>
                                  <a:pt x="2990" y="602"/>
                                </a:cubicBezTo>
                                <a:cubicBezTo>
                                  <a:pt x="3298" y="904"/>
                                  <a:pt x="3298" y="904"/>
                                  <a:pt x="3298" y="904"/>
                                </a:cubicBezTo>
                                <a:cubicBezTo>
                                  <a:pt x="3303" y="909"/>
                                  <a:pt x="3310" y="911"/>
                                  <a:pt x="3317" y="908"/>
                                </a:cubicBezTo>
                                <a:cubicBezTo>
                                  <a:pt x="3324" y="904"/>
                                  <a:pt x="3328" y="898"/>
                                  <a:pt x="3328" y="891"/>
                                </a:cubicBezTo>
                                <a:cubicBezTo>
                                  <a:pt x="3328" y="18"/>
                                  <a:pt x="3328" y="18"/>
                                  <a:pt x="3328" y="18"/>
                                </a:cubicBezTo>
                                <a:cubicBezTo>
                                  <a:pt x="3328" y="13"/>
                                  <a:pt x="3326" y="9"/>
                                  <a:pt x="332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57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3" name="Freeform 17"/>
                        <wps:cNvSpPr/>
                        <wps:spPr>
                          <a:xfrm>
                            <a:off x="11806" y="5313"/>
                            <a:ext cx="58" cy="147"/>
                          </a:xfrm>
                          <a:custGeom>
                            <a:avLst/>
                            <a:gdLst>
                              <a:gd name="T0" fmla="*/ 0 w 41"/>
                              <a:gd name="T1" fmla="*/ 104 h 104"/>
                              <a:gd name="T2" fmla="*/ 41 w 41"/>
                              <a:gd name="T3" fmla="*/ 104 h 104"/>
                              <a:gd name="T4" fmla="*/ 41 w 41"/>
                              <a:gd name="T5" fmla="*/ 0 h 104"/>
                              <a:gd name="T6" fmla="*/ 0 w 41"/>
                              <a:gd name="T7" fmla="*/ 34 h 104"/>
                              <a:gd name="T8" fmla="*/ 0 w 41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" h="104">
                                <a:moveTo>
                                  <a:pt x="0" y="104"/>
                                </a:moveTo>
                                <a:lnTo>
                                  <a:pt x="41" y="104"/>
                                </a:lnTo>
                                <a:lnTo>
                                  <a:pt x="41" y="0"/>
                                </a:lnTo>
                                <a:lnTo>
                                  <a:pt x="0" y="34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57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4" name="Freeform 18"/>
                        <wps:cNvSpPr/>
                        <wps:spPr>
                          <a:xfrm>
                            <a:off x="11906" y="5258"/>
                            <a:ext cx="58" cy="202"/>
                          </a:xfrm>
                          <a:custGeom>
                            <a:avLst/>
                            <a:gdLst>
                              <a:gd name="T0" fmla="*/ 0 w 41"/>
                              <a:gd name="T1" fmla="*/ 15 h 143"/>
                              <a:gd name="T2" fmla="*/ 0 w 41"/>
                              <a:gd name="T3" fmla="*/ 143 h 143"/>
                              <a:gd name="T4" fmla="*/ 41 w 41"/>
                              <a:gd name="T5" fmla="*/ 143 h 143"/>
                              <a:gd name="T6" fmla="*/ 41 w 41"/>
                              <a:gd name="T7" fmla="*/ 20 h 143"/>
                              <a:gd name="T8" fmla="*/ 18 w 41"/>
                              <a:gd name="T9" fmla="*/ 0 h 143"/>
                              <a:gd name="T10" fmla="*/ 0 w 41"/>
                              <a:gd name="T11" fmla="*/ 1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43">
                                <a:moveTo>
                                  <a:pt x="0" y="15"/>
                                </a:moveTo>
                                <a:lnTo>
                                  <a:pt x="0" y="143"/>
                                </a:lnTo>
                                <a:lnTo>
                                  <a:pt x="41" y="143"/>
                                </a:lnTo>
                                <a:lnTo>
                                  <a:pt x="41" y="20"/>
                                </a:lnTo>
                                <a:lnTo>
                                  <a:pt x="18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57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5" name="Freeform 19"/>
                        <wps:cNvSpPr/>
                        <wps:spPr>
                          <a:xfrm>
                            <a:off x="12006" y="5279"/>
                            <a:ext cx="58" cy="181"/>
                          </a:xfrm>
                          <a:custGeom>
                            <a:avLst/>
                            <a:gdLst>
                              <a:gd name="T0" fmla="*/ 0 w 41"/>
                              <a:gd name="T1" fmla="*/ 31 h 128"/>
                              <a:gd name="T2" fmla="*/ 0 w 41"/>
                              <a:gd name="T3" fmla="*/ 128 h 128"/>
                              <a:gd name="T4" fmla="*/ 41 w 41"/>
                              <a:gd name="T5" fmla="*/ 128 h 128"/>
                              <a:gd name="T6" fmla="*/ 41 w 41"/>
                              <a:gd name="T7" fmla="*/ 0 h 128"/>
                              <a:gd name="T8" fmla="*/ 3 w 41"/>
                              <a:gd name="T9" fmla="*/ 33 h 128"/>
                              <a:gd name="T10" fmla="*/ 0 w 41"/>
                              <a:gd name="T11" fmla="*/ 31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28">
                                <a:moveTo>
                                  <a:pt x="0" y="31"/>
                                </a:moveTo>
                                <a:lnTo>
                                  <a:pt x="0" y="128"/>
                                </a:lnTo>
                                <a:lnTo>
                                  <a:pt x="41" y="128"/>
                                </a:lnTo>
                                <a:lnTo>
                                  <a:pt x="41" y="0"/>
                                </a:lnTo>
                                <a:lnTo>
                                  <a:pt x="3" y="33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57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6" name="Freeform 20"/>
                        <wps:cNvSpPr/>
                        <wps:spPr>
                          <a:xfrm>
                            <a:off x="12107" y="5204"/>
                            <a:ext cx="58" cy="256"/>
                          </a:xfrm>
                          <a:custGeom>
                            <a:avLst/>
                            <a:gdLst>
                              <a:gd name="T0" fmla="*/ 0 w 41"/>
                              <a:gd name="T1" fmla="*/ 27 h 181"/>
                              <a:gd name="T2" fmla="*/ 0 w 41"/>
                              <a:gd name="T3" fmla="*/ 181 h 181"/>
                              <a:gd name="T4" fmla="*/ 41 w 41"/>
                              <a:gd name="T5" fmla="*/ 181 h 181"/>
                              <a:gd name="T6" fmla="*/ 41 w 41"/>
                              <a:gd name="T7" fmla="*/ 10 h 181"/>
                              <a:gd name="T8" fmla="*/ 31 w 41"/>
                              <a:gd name="T9" fmla="*/ 0 h 181"/>
                              <a:gd name="T10" fmla="*/ 0 w 41"/>
                              <a:gd name="T11" fmla="*/ 27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81">
                                <a:moveTo>
                                  <a:pt x="0" y="27"/>
                                </a:moveTo>
                                <a:lnTo>
                                  <a:pt x="0" y="181"/>
                                </a:lnTo>
                                <a:lnTo>
                                  <a:pt x="41" y="181"/>
                                </a:lnTo>
                                <a:lnTo>
                                  <a:pt x="41" y="10"/>
                                </a:lnTo>
                                <a:lnTo>
                                  <a:pt x="31" y="0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577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pt;margin-top:1.35pt;height:16.3pt;width:16.5pt;z-index:251676672;mso-width-relative:page;mso-height-relative:page;" coordorigin="11806,5093" coordsize="384,367" o:gfxdata="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YV6QyNgAAAAI&#10;AQAADwAAAAAAAAABACAAAAAiAAAAZHJzL2Rvd25yZXYueG1sUEsBAhQAFAAAAAgAh07iQK62F1l0&#10;BwAAhyoAAA4AAAAAAAAAAQAgAAAAJwEAAGRycy9lMm9Eb2MueG1sUEsFBgAAAAAGAAYAWQEAAA0L&#10;AAAAAA==&#10;">
                <o:lock v:ext="edit" aspectratio="f"/>
                <v:shape id="Freeform 16" o:spid="_x0000_s1026" o:spt="100" style="position:absolute;left:11806;top:5093;height:226;width:385;" fillcolor="#315777" filled="t" stroked="f" coordsize="3328,1958" o:gfxdata="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7K4C/&#10;AAAA3AAAAA8AAAAAAAAAAQAgAAAAIgAAAGRycy9kb3ducmV2LnhtbFBLAQIUABQAAAAIAIdO4kAz&#10;LwWeOwAAADkAAAAQAAAAAAAAAAEAIAAAAA4BAABkcnMvc2hhcGV4bWwueG1sUEsFBgAAAAAGAAYA&#10;WwEAALgDAAAAAA==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<v:path o:connectlocs="384,0;382,0;279,0;277,1;278,3;321,45;204,145;125,78;0,181;0,226;125,123;204,190;345,69;381,104;383,104;385,102;385,2;384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11806;top:5313;height:147;width:58;" fillcolor="#315777" filled="t" stroked="f" coordsize="41,104" o:gfxdata="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GEYD74A&#10;AADcAAAADwAAAAAAAAABACAAAAAiAAAAZHJzL2Rvd25yZXYueG1sUEsBAhQAFAAAAAgAh07iQDMv&#10;BZ47AAAAOQAAABAAAAAAAAAAAQAgAAAADQEAAGRycy9zaGFwZXhtbC54bWxQSwUGAAAAAAYABgBb&#10;AQAAtwMAAAAA&#10;" path="m0,104l41,104,41,0,0,34,0,104xe">
                  <v:path o:connectlocs="0,147;58,147;58,0;0,48;0,147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11906;top:5258;height:202;width:58;" fillcolor="#315777" filled="t" stroked="f" coordsize="41,143" o:gfxdata="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8mZNvQAA&#10;ANwAAAAPAAAAAAAAAAEAIAAAACIAAABkcnMvZG93bnJldi54bWxQSwECFAAUAAAACACHTuJAMy8F&#10;njsAAAA5AAAAEAAAAAAAAAABACAAAAAMAQAAZHJzL3NoYXBleG1sLnhtbFBLBQYAAAAABgAGAFsB&#10;AAC2AwAAAAA=&#10;" path="m0,15l0,143,41,143,41,20,18,0,0,15xe">
                  <v:path o:connectlocs="0,21;0,202;58,202;58,28;25,0;0,21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12006;top:5279;height:181;width:58;" fillcolor="#315777" filled="t" stroked="f" coordsize="41,128" o:gfxdata="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1qlvQAA&#10;ANsAAAAPAAAAAAAAAAEAIAAAACIAAABkcnMvZG93bnJldi54bWxQSwECFAAUAAAACACHTuJAMy8F&#10;njsAAAA5AAAAEAAAAAAAAAABACAAAAAMAQAAZHJzL3NoYXBleG1sLnhtbFBLBQYAAAAABgAGAFsB&#10;AAC2AwAAAAA=&#10;" path="m0,31l0,128,41,128,41,0,3,33,0,31xe">
                  <v:path o:connectlocs="0,43;0,181;58,181;58,0;4,46;0,43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2107;top:5204;height:256;width:58;" fillcolor="#315777" filled="t" stroked="f" coordsize="41,181" o:gfxdata="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Z2rvQAA&#10;ANsAAAAPAAAAAAAAAAEAIAAAACIAAABkcnMvZG93bnJldi54bWxQSwECFAAUAAAACACHTuJAMy8F&#10;njsAAAA5AAAAEAAAAAAAAAABACAAAAAMAQAAZHJzL3NoYXBleG1sLnhtbFBLBQYAAAAABgAGAFsB&#10;AAC2AwAAAAA=&#10;" path="m0,27l0,181,41,181,41,10,31,0,0,27xe">
                  <v:path o:connectlocs="0,38;0,256;58,256;58,14;43,0;0,38" o:connectangles="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95885</wp:posOffset>
                </wp:positionV>
                <wp:extent cx="6588125" cy="166624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166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XXAPP项目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项目周期：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20XX.05-20XX.08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该项目为公司核心项目，主要给客户的APP系统进行升级，其中包含流程的可视化。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我的职责：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主要负责wpf应用的前后端开发，接触到流行的MVVM的数据Bingding框架，从wpf基础到主流控件devexpress的使用，逐渐开始管理并优化项目工程。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项目攻关：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曾遇到wpf线程卡顿的问题，由于更新数据时间较长，界面不能及时刷新，最后采用了多线程编程并结合wpf的Dispatcher特性实现流畅地更新数据和界面。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55pt;margin-top:7.55pt;height:131.2pt;width:518.75pt;z-index:251662336;mso-width-relative:page;mso-height-relative:page;" filled="f" stroked="f" coordsize="21600,21600" o:gfxdata="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9VF&#10;VNgAAAALAQAADwAAAAAAAAABACAAAAAiAAAAZHJzL2Rvd25yZXYueG1sUEsBAhQAFAAAAAgAh07i&#10;QKd1qg4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XXAPP项目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项目周期：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20XX.05-20XX.08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该项目为公司核心项目，主要给客户的APP系统进行升级，其中包含流程的可视化。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我的职责：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主要负责wpf应用的前后端开发，接触到流行的MVVM的数据Bingding框架，从wpf基础到主流控件devexpress的使用，逐渐开始管理并优化项目工程。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项目攻关：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曾遇到wpf线程卡顿的问题，由于更新数据时间较长，界面不能及时刷新，最后采用了多线程编程并结合wpf的Dispatcher特性实现流畅地更新数据和界面。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127635</wp:posOffset>
                </wp:positionV>
                <wp:extent cx="1047115" cy="326390"/>
                <wp:effectExtent l="0" t="0" r="0" b="0"/>
                <wp:wrapNone/>
                <wp:docPr id="577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4400" y="7412355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.05pt;height:25.7pt;width:82.45pt;z-index:251678720;mso-width-relative:page;mso-height-relative:page;" filled="f" stroked="f" coordsize="21600,21600" o:gfxdata="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epHevVAAAACQEAAA8AAAAA&#10;AAAAAQAgAAAAIgAAAGRycy9kb3ducmV2LnhtbFBLAQIUABQAAAAIAIdO4kDrezlPUAIAAIMEAAAO&#10;AAAAAAAAAAEAIAAAACQ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182880</wp:posOffset>
                </wp:positionV>
                <wp:extent cx="222250" cy="222885"/>
                <wp:effectExtent l="0" t="0" r="6350" b="5715"/>
                <wp:wrapNone/>
                <wp:docPr id="283" name="任意多边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93090" y="7467600"/>
                          <a:ext cx="222250" cy="222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994539" y="110670642"/>
                            </a:cxn>
                            <a:cxn ang="0">
                              <a:pos x="235621065" y="110670642"/>
                            </a:cxn>
                            <a:cxn ang="0">
                              <a:pos x="226332022" y="88376478"/>
                            </a:cxn>
                            <a:cxn ang="0">
                              <a:pos x="242413048" y="72180789"/>
                            </a:cxn>
                            <a:cxn ang="0">
                              <a:pos x="242413048" y="45987794"/>
                            </a:cxn>
                            <a:cxn ang="0">
                              <a:pos x="229328462" y="32891219"/>
                            </a:cxn>
                            <a:cxn ang="0">
                              <a:pos x="203159445" y="32891219"/>
                            </a:cxn>
                            <a:cxn ang="0">
                              <a:pos x="186778851" y="49286876"/>
                            </a:cxn>
                            <a:cxn ang="0">
                              <a:pos x="165903674" y="40789096"/>
                            </a:cxn>
                            <a:cxn ang="0">
                              <a:pos x="165903674" y="18395179"/>
                            </a:cxn>
                            <a:cxn ang="0">
                              <a:pos x="147425495" y="0"/>
                            </a:cxn>
                            <a:cxn ang="0">
                              <a:pos x="129047223" y="0"/>
                            </a:cxn>
                            <a:cxn ang="0">
                              <a:pos x="110569044" y="18395179"/>
                            </a:cxn>
                            <a:cxn ang="0">
                              <a:pos x="110569044" y="40789096"/>
                            </a:cxn>
                            <a:cxn ang="0">
                              <a:pos x="88994671" y="49686811"/>
                            </a:cxn>
                            <a:cxn ang="0">
                              <a:pos x="72114697" y="32891219"/>
                            </a:cxn>
                            <a:cxn ang="0">
                              <a:pos x="45945679" y="32891219"/>
                            </a:cxn>
                            <a:cxn ang="0">
                              <a:pos x="32861094" y="45987794"/>
                            </a:cxn>
                            <a:cxn ang="0">
                              <a:pos x="32861094" y="72180789"/>
                            </a:cxn>
                            <a:cxn ang="0">
                              <a:pos x="49641161" y="89076288"/>
                            </a:cxn>
                            <a:cxn ang="0">
                              <a:pos x="40751746" y="110670642"/>
                            </a:cxn>
                            <a:cxn ang="0">
                              <a:pos x="18378271" y="110670642"/>
                            </a:cxn>
                            <a:cxn ang="0">
                              <a:pos x="0" y="129065667"/>
                            </a:cxn>
                            <a:cxn ang="0">
                              <a:pos x="0" y="147560754"/>
                            </a:cxn>
                            <a:cxn ang="0">
                              <a:pos x="18378271" y="166055840"/>
                            </a:cxn>
                            <a:cxn ang="0">
                              <a:pos x="40751746" y="166055840"/>
                            </a:cxn>
                            <a:cxn ang="0">
                              <a:pos x="49241687" y="186950384"/>
                            </a:cxn>
                            <a:cxn ang="0">
                              <a:pos x="32861094" y="203346040"/>
                            </a:cxn>
                            <a:cxn ang="0">
                              <a:pos x="32861094" y="229539036"/>
                            </a:cxn>
                            <a:cxn ang="0">
                              <a:pos x="45945679" y="242635610"/>
                            </a:cxn>
                            <a:cxn ang="0">
                              <a:pos x="72114697" y="242635610"/>
                            </a:cxn>
                            <a:cxn ang="0">
                              <a:pos x="88195569" y="226539828"/>
                            </a:cxn>
                            <a:cxn ang="0">
                              <a:pos x="110569044" y="235837325"/>
                            </a:cxn>
                            <a:cxn ang="0">
                              <a:pos x="110569044" y="258231396"/>
                            </a:cxn>
                            <a:cxn ang="0">
                              <a:pos x="129047223" y="276726482"/>
                            </a:cxn>
                            <a:cxn ang="0">
                              <a:pos x="147425495" y="276726482"/>
                            </a:cxn>
                            <a:cxn ang="0">
                              <a:pos x="165903674" y="258231396"/>
                            </a:cxn>
                            <a:cxn ang="0">
                              <a:pos x="165903674" y="235837325"/>
                            </a:cxn>
                            <a:cxn ang="0">
                              <a:pos x="187478046" y="226939764"/>
                            </a:cxn>
                            <a:cxn ang="0">
                              <a:pos x="203159445" y="242635610"/>
                            </a:cxn>
                            <a:cxn ang="0">
                              <a:pos x="229328462" y="242635610"/>
                            </a:cxn>
                            <a:cxn ang="0">
                              <a:pos x="242413048" y="229539036"/>
                            </a:cxn>
                            <a:cxn ang="0">
                              <a:pos x="242413048" y="203346040"/>
                            </a:cxn>
                            <a:cxn ang="0">
                              <a:pos x="226731650" y="187650194"/>
                            </a:cxn>
                            <a:cxn ang="0">
                              <a:pos x="235621065" y="166055840"/>
                            </a:cxn>
                            <a:cxn ang="0">
                              <a:pos x="257994539" y="166055840"/>
                            </a:cxn>
                            <a:cxn ang="0">
                              <a:pos x="276472718" y="147560754"/>
                            </a:cxn>
                            <a:cxn ang="0">
                              <a:pos x="276472718" y="129065667"/>
                            </a:cxn>
                            <a:cxn ang="0">
                              <a:pos x="257994539" y="110670642"/>
                            </a:cxn>
                            <a:cxn ang="0">
                              <a:pos x="138236359" y="193648608"/>
                            </a:cxn>
                            <a:cxn ang="0">
                              <a:pos x="82901883" y="138363318"/>
                            </a:cxn>
                            <a:cxn ang="0">
                              <a:pos x="138236359" y="82977966"/>
                            </a:cxn>
                            <a:cxn ang="0">
                              <a:pos x="193470928" y="138363318"/>
                            </a:cxn>
                            <a:cxn ang="0">
                              <a:pos x="138236359" y="193648608"/>
                            </a:cxn>
                            <a:cxn ang="0">
                              <a:pos x="138236359" y="110670642"/>
                            </a:cxn>
                            <a:cxn ang="0">
                              <a:pos x="110569044" y="138363318"/>
                            </a:cxn>
                            <a:cxn ang="0">
                              <a:pos x="138236359" y="166055840"/>
                            </a:cxn>
                            <a:cxn ang="0">
                              <a:pos x="165903674" y="138363318"/>
                            </a:cxn>
                            <a:cxn ang="0">
                              <a:pos x="138236359" y="110670642"/>
                            </a:cxn>
                          </a:cxnLst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577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-43.3pt;margin-top:14.4pt;height:17.55pt;width:17.5pt;z-index:251679744;mso-width-relative:page;mso-height-relative:page;" fillcolor="#315777" filled="t" stroked="f" coordsize="2768,2768" o:gfxdata="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97790</wp:posOffset>
                </wp:positionV>
                <wp:extent cx="5219700" cy="0"/>
                <wp:effectExtent l="0" t="0" r="0" b="0"/>
                <wp:wrapNone/>
                <wp:docPr id="578" name="直接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7370" y="7580630"/>
                          <a:ext cx="521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1pt;margin-top:7.7pt;height:0pt;width:411pt;z-index:251679744;mso-width-relative:page;mso-height-relative:page;" filled="f" stroked="t" coordsize="21600,21600" o:gfxdata="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oPYBXWAAAACQEAAA8AAAAAAAAAAQAgAAAAIgAAAGRycy9k&#10;b3ducmV2LnhtbFBLAQIUABQAAAAIAIdO4kDhcIwlBAIAAOQDAAAOAAAAAAAAAAEAIAAAACUBAABk&#10;cnMvZTJvRG9jLnhtbFBLBQYAAAAABgAGAFkBAACbBQAAAAA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36195</wp:posOffset>
                </wp:positionV>
                <wp:extent cx="6588125" cy="1152525"/>
                <wp:effectExtent l="0" t="0" r="0" b="0"/>
                <wp:wrapNone/>
                <wp:docPr id="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1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  <w:t>熟练掌握Android数据存储（文件、网络、sharedpreference、SQLite、ContentProvicer）。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  <w:t>熟练掌握Android平台下XML和JSON解析。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  <w:t>熟练掌握Android应用UI设计、使用常用布局、自定义控件开发。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  <w:t>熟悉图片的缓存技术、常用的优化方式，熟练使用Picasso进行图片缓存。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49.05pt;margin-top:2.85pt;height:90.75pt;width:518.75pt;z-index:251664384;mso-width-relative:page;mso-height-relative:page;" filled="f" stroked="f" coordsize="21600,21600" o:gfxdata="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ksmJnbAAAACQEAAA8AAAAAAAAAAQAgAAAAIgAAAGRycy9kb3ducmV2LnhtbFBL&#10;AQIUABQAAAAIAIdO4kCWsHKVugEAAGA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  <w:t>熟练掌握Android数据存储（文件、网络、sharedpreference、SQLite、ContentProvicer）。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  <w:t>熟练掌握Android平台下XML和JSON解析。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  <w:t>熟练掌握Android应用UI设计、使用常用布局、自定义控件开发。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  <w:t>熟悉图片的缓存技术、常用的优化方式，熟练使用Picasso进行图片缓存。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snapToGrid w:val="0"/>
        <w:spacing w:line="360" w:lineRule="exac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504190</wp:posOffset>
                </wp:positionV>
                <wp:extent cx="52197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6250" y="9206230"/>
                          <a:ext cx="521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5pt;margin-top:39.7pt;height:0pt;width:411pt;z-index:251677696;mso-width-relative:page;mso-height-relative:page;" filled="f" stroked="t" coordsize="21600,21600" o:gfxdata="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PNN+dcAAAAIAQAADwAAAAAAAAABACAAAAAiAAAAZHJzL2Rv&#10;d25yZXYueG1sUEsBAhQAFAAAAAgAh07iQLbdmHACAgAA4gMAAA4AAAAAAAAAAQAgAAAAJgEAAGRy&#10;cy9lMm9Eb2MueG1sUEsFBgAAAAAGAAYAWQEAAJo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314325</wp:posOffset>
                </wp:positionV>
                <wp:extent cx="1047115" cy="3695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9016365"/>
                          <a:ext cx="104711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5777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4.75pt;height:29.1pt;width:82.45pt;z-index:251676672;mso-width-relative:page;mso-height-relative:page;" filled="f" stroked="f" coordsize="21600,21600" o:gfxdata="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XWpwY3AAAAAoBAAAP&#10;AAAAAAAAAAEAIAAAACIAAABkcnMvZG93bnJldi54bWxQSwECFAAUAAAACACHTuJANs2E9k0CAACB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5777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375285</wp:posOffset>
                </wp:positionV>
                <wp:extent cx="238760" cy="244475"/>
                <wp:effectExtent l="0" t="0" r="8890" b="3175"/>
                <wp:wrapNone/>
                <wp:docPr id="22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65785" y="9077325"/>
                          <a:ext cx="238760" cy="244475"/>
                        </a:xfrm>
                        <a:custGeom>
                          <a:avLst/>
                          <a:gdLst>
                            <a:gd name="T0" fmla="*/ 139617 w 497"/>
                            <a:gd name="T1" fmla="*/ 151370 h 444"/>
                            <a:gd name="T2" fmla="*/ 139617 w 497"/>
                            <a:gd name="T3" fmla="*/ 151370 h 444"/>
                            <a:gd name="T4" fmla="*/ 99534 w 497"/>
                            <a:gd name="T5" fmla="*/ 115780 h 444"/>
                            <a:gd name="T6" fmla="*/ 111694 w 497"/>
                            <a:gd name="T7" fmla="*/ 87849 h 444"/>
                            <a:gd name="T8" fmla="*/ 123404 w 497"/>
                            <a:gd name="T9" fmla="*/ 68027 h 444"/>
                            <a:gd name="T10" fmla="*/ 119801 w 497"/>
                            <a:gd name="T11" fmla="*/ 59917 h 444"/>
                            <a:gd name="T12" fmla="*/ 123404 w 497"/>
                            <a:gd name="T13" fmla="*/ 40095 h 444"/>
                            <a:gd name="T14" fmla="*/ 79717 w 497"/>
                            <a:gd name="T15" fmla="*/ 0 h 444"/>
                            <a:gd name="T16" fmla="*/ 31526 w 497"/>
                            <a:gd name="T17" fmla="*/ 40095 h 444"/>
                            <a:gd name="T18" fmla="*/ 35580 w 497"/>
                            <a:gd name="T19" fmla="*/ 59917 h 444"/>
                            <a:gd name="T20" fmla="*/ 31526 w 497"/>
                            <a:gd name="T21" fmla="*/ 68027 h 444"/>
                            <a:gd name="T22" fmla="*/ 43687 w 497"/>
                            <a:gd name="T23" fmla="*/ 87849 h 444"/>
                            <a:gd name="T24" fmla="*/ 55397 w 497"/>
                            <a:gd name="T25" fmla="*/ 115780 h 444"/>
                            <a:gd name="T26" fmla="*/ 15763 w 497"/>
                            <a:gd name="T27" fmla="*/ 151370 h 444"/>
                            <a:gd name="T28" fmla="*/ 0 w 497"/>
                            <a:gd name="T29" fmla="*/ 155425 h 444"/>
                            <a:gd name="T30" fmla="*/ 0 w 497"/>
                            <a:gd name="T31" fmla="*/ 199574 h 444"/>
                            <a:gd name="T32" fmla="*/ 179251 w 497"/>
                            <a:gd name="T33" fmla="*/ 199574 h 444"/>
                            <a:gd name="T34" fmla="*/ 179251 w 497"/>
                            <a:gd name="T35" fmla="*/ 179752 h 444"/>
                            <a:gd name="T36" fmla="*/ 139617 w 497"/>
                            <a:gd name="T37" fmla="*/ 151370 h 444"/>
                            <a:gd name="T38" fmla="*/ 191411 w 497"/>
                            <a:gd name="T39" fmla="*/ 87849 h 444"/>
                            <a:gd name="T40" fmla="*/ 191411 w 497"/>
                            <a:gd name="T41" fmla="*/ 87849 h 444"/>
                            <a:gd name="T42" fmla="*/ 191411 w 497"/>
                            <a:gd name="T43" fmla="*/ 55863 h 444"/>
                            <a:gd name="T44" fmla="*/ 167541 w 497"/>
                            <a:gd name="T45" fmla="*/ 55863 h 444"/>
                            <a:gd name="T46" fmla="*/ 167541 w 497"/>
                            <a:gd name="T47" fmla="*/ 87849 h 444"/>
                            <a:gd name="T48" fmla="*/ 135564 w 497"/>
                            <a:gd name="T49" fmla="*/ 87849 h 444"/>
                            <a:gd name="T50" fmla="*/ 135564 w 497"/>
                            <a:gd name="T51" fmla="*/ 111726 h 444"/>
                            <a:gd name="T52" fmla="*/ 167541 w 497"/>
                            <a:gd name="T53" fmla="*/ 111726 h 444"/>
                            <a:gd name="T54" fmla="*/ 167541 w 497"/>
                            <a:gd name="T55" fmla="*/ 143712 h 444"/>
                            <a:gd name="T56" fmla="*/ 191411 w 497"/>
                            <a:gd name="T57" fmla="*/ 143712 h 444"/>
                            <a:gd name="T58" fmla="*/ 191411 w 497"/>
                            <a:gd name="T59" fmla="*/ 111726 h 444"/>
                            <a:gd name="T60" fmla="*/ 223388 w 497"/>
                            <a:gd name="T61" fmla="*/ 111726 h 444"/>
                            <a:gd name="T62" fmla="*/ 223388 w 497"/>
                            <a:gd name="T63" fmla="*/ 87849 h 444"/>
                            <a:gd name="T64" fmla="*/ 191411 w 497"/>
                            <a:gd name="T65" fmla="*/ 87849 h 44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97" h="444">
                              <a:moveTo>
                                <a:pt x="310" y="336"/>
                              </a:moveTo>
                              <a:lnTo>
                                <a:pt x="310" y="336"/>
                              </a:lnTo>
                              <a:cubicBezTo>
                                <a:pt x="248" y="310"/>
                                <a:pt x="221" y="292"/>
                                <a:pt x="221" y="257"/>
                              </a:cubicBezTo>
                              <a:cubicBezTo>
                                <a:pt x="221" y="230"/>
                                <a:pt x="239" y="239"/>
                                <a:pt x="248" y="195"/>
                              </a:cubicBezTo>
                              <a:cubicBezTo>
                                <a:pt x="257" y="177"/>
                                <a:pt x="274" y="195"/>
                                <a:pt x="274" y="151"/>
                              </a:cubicBezTo>
                              <a:cubicBezTo>
                                <a:pt x="274" y="133"/>
                                <a:pt x="266" y="133"/>
                                <a:pt x="266" y="133"/>
                              </a:cubicBezTo>
                              <a:cubicBezTo>
                                <a:pt x="266" y="133"/>
                                <a:pt x="274" y="106"/>
                                <a:pt x="274" y="89"/>
                              </a:cubicBezTo>
                              <a:cubicBezTo>
                                <a:pt x="274" y="62"/>
                                <a:pt x="257" y="0"/>
                                <a:pt x="177" y="0"/>
                              </a:cubicBezTo>
                              <a:cubicBezTo>
                                <a:pt x="88" y="0"/>
                                <a:pt x="70" y="62"/>
                                <a:pt x="70" y="89"/>
                              </a:cubicBezTo>
                              <a:cubicBezTo>
                                <a:pt x="70" y="106"/>
                                <a:pt x="79" y="133"/>
                                <a:pt x="79" y="133"/>
                              </a:cubicBezTo>
                              <a:cubicBezTo>
                                <a:pt x="79" y="133"/>
                                <a:pt x="70" y="133"/>
                                <a:pt x="70" y="151"/>
                              </a:cubicBezTo>
                              <a:cubicBezTo>
                                <a:pt x="70" y="195"/>
                                <a:pt x="88" y="177"/>
                                <a:pt x="97" y="195"/>
                              </a:cubicBezTo>
                              <a:cubicBezTo>
                                <a:pt x="106" y="239"/>
                                <a:pt x="123" y="230"/>
                                <a:pt x="123" y="257"/>
                              </a:cubicBezTo>
                              <a:cubicBezTo>
                                <a:pt x="123" y="292"/>
                                <a:pt x="97" y="310"/>
                                <a:pt x="35" y="336"/>
                              </a:cubicBezTo>
                              <a:cubicBezTo>
                                <a:pt x="35" y="336"/>
                                <a:pt x="17" y="336"/>
                                <a:pt x="0" y="345"/>
                              </a:cubicBezTo>
                              <a:cubicBezTo>
                                <a:pt x="0" y="443"/>
                                <a:pt x="0" y="443"/>
                                <a:pt x="0" y="443"/>
                              </a:cubicBezTo>
                              <a:cubicBezTo>
                                <a:pt x="398" y="443"/>
                                <a:pt x="398" y="443"/>
                                <a:pt x="398" y="443"/>
                              </a:cubicBezTo>
                              <a:cubicBezTo>
                                <a:pt x="398" y="443"/>
                                <a:pt x="398" y="408"/>
                                <a:pt x="398" y="399"/>
                              </a:cubicBezTo>
                              <a:cubicBezTo>
                                <a:pt x="398" y="381"/>
                                <a:pt x="372" y="354"/>
                                <a:pt x="310" y="336"/>
                              </a:cubicBezTo>
                              <a:close/>
                              <a:moveTo>
                                <a:pt x="425" y="195"/>
                              </a:moveTo>
                              <a:lnTo>
                                <a:pt x="425" y="195"/>
                              </a:lnTo>
                              <a:cubicBezTo>
                                <a:pt x="425" y="124"/>
                                <a:pt x="425" y="124"/>
                                <a:pt x="425" y="124"/>
                              </a:cubicBezTo>
                              <a:cubicBezTo>
                                <a:pt x="372" y="124"/>
                                <a:pt x="372" y="124"/>
                                <a:pt x="372" y="124"/>
                              </a:cubicBezTo>
                              <a:cubicBezTo>
                                <a:pt x="372" y="195"/>
                                <a:pt x="372" y="195"/>
                                <a:pt x="372" y="195"/>
                              </a:cubicBezTo>
                              <a:cubicBezTo>
                                <a:pt x="301" y="195"/>
                                <a:pt x="301" y="195"/>
                                <a:pt x="301" y="195"/>
                              </a:cubicBezTo>
                              <a:cubicBezTo>
                                <a:pt x="301" y="248"/>
                                <a:pt x="301" y="248"/>
                                <a:pt x="301" y="248"/>
                              </a:cubicBezTo>
                              <a:cubicBezTo>
                                <a:pt x="372" y="248"/>
                                <a:pt x="372" y="248"/>
                                <a:pt x="372" y="248"/>
                              </a:cubicBezTo>
                              <a:cubicBezTo>
                                <a:pt x="372" y="319"/>
                                <a:pt x="372" y="319"/>
                                <a:pt x="372" y="319"/>
                              </a:cubicBezTo>
                              <a:cubicBezTo>
                                <a:pt x="425" y="319"/>
                                <a:pt x="425" y="319"/>
                                <a:pt x="425" y="319"/>
                              </a:cubicBezTo>
                              <a:cubicBezTo>
                                <a:pt x="425" y="248"/>
                                <a:pt x="425" y="248"/>
                                <a:pt x="425" y="248"/>
                              </a:cubicBezTo>
                              <a:cubicBezTo>
                                <a:pt x="496" y="248"/>
                                <a:pt x="496" y="248"/>
                                <a:pt x="496" y="248"/>
                              </a:cubicBezTo>
                              <a:cubicBezTo>
                                <a:pt x="496" y="195"/>
                                <a:pt x="496" y="195"/>
                                <a:pt x="496" y="195"/>
                              </a:cubicBezTo>
                              <a:lnTo>
                                <a:pt x="425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5777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45.45pt;margin-top:29.55pt;height:19.25pt;width:18.8pt;mso-wrap-style:none;z-index:251677696;v-text-anchor:middle;mso-width-relative:page;mso-height-relative:page;" fillcolor="#315777" filled="t" stroked="f" coordsize="497,444" o:gfxdata="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AAAAAZHJzL1BLAQIUABQAAAAI&#10;AIdO4kA5Fyb+1gAAAAkBAAAPAAAAAAAAAAEAIAAAACIAAABkcnMvZG93bnJldi54bWxQSwECFAAU&#10;AAAACACHTuJAY7TbFr0HAAAFJgAADgAAAAAAAAABACAAAAAlAQAAZHJzL2Uyb0RvYy54bWxQSwUG&#10;AAAAAAYABgBZAQAAVAsA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<v:path o:connectlocs="67072343,83347253;67072343,83347253;47816373,63750710;53658067,48371360;59283579,37456983;57552689,32991460;59283579,22077083;38296239,0;15145166,22077083;17092717,32991460;15145166,37456983;20987340,48371360;26612852,63750710;7572583,83347253;0,85580015;0,109889310;86112613,109889310;86112613,98974932;67072343,83347253;91954306,48371360;91954306,48371360;91954306,30759249;80487100,30759249;80487100,48371360;65125272,48371360;65125272,61518499;80487100,61518499;80487100,79130610;91954306,79130610;91954306,61518499;107316134,61518499;107316134,48371360;91954306,4837136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671195</wp:posOffset>
                </wp:positionV>
                <wp:extent cx="6588125" cy="84963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849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  <w:t>本人有1年以上Android系统开发经验，熟悉面向对象编程设计，熟悉设计模式，具备扎实的编程基础；拥有良好的代码习惯，结构清晰，命名规范，逻辑性强；熟悉多种网络通讯协议、数据库、多线程、xml/json格式数据的解析等方面的知识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具备良好的沟通能力、执行力和团队协作能力。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50.55pt;margin-top:52.85pt;height:66.9pt;width:518.75pt;z-index:251663360;mso-width-relative:page;mso-height-relative:page;" filled="f" stroked="f" coordsize="21600,21600" o:gfxdata="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+kk43QAAAAwBAAAPAAAAAAAAAAEA&#10;IAAAACIAAABkcnMvZG93bnJldi54bWxQSwECFAAUAAAACACHTuJAm0gnakMCAAB0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  <w:t>本人有1年以上Android系统开发经验，熟悉面向对象编程设计，熟悉设计模式，具备扎实的编程基础；拥有良好的代码习惯，结构清晰，命名规范，逻辑性强；熟悉多种网络通讯协议、数据库、多线程、xml/json格式数据的解析等方面的知识；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具备良好的沟通能力、执行力和团队协作能力。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35E40"/>
    <w:rsid w:val="0069777B"/>
    <w:rsid w:val="144E4498"/>
    <w:rsid w:val="16EF4C01"/>
    <w:rsid w:val="17D23262"/>
    <w:rsid w:val="1DD14282"/>
    <w:rsid w:val="23377E5A"/>
    <w:rsid w:val="27A35E40"/>
    <w:rsid w:val="2F890C0C"/>
    <w:rsid w:val="35116834"/>
    <w:rsid w:val="3D1E6E53"/>
    <w:rsid w:val="3F3A02C9"/>
    <w:rsid w:val="3FDF2A80"/>
    <w:rsid w:val="485C42E8"/>
    <w:rsid w:val="495126CC"/>
    <w:rsid w:val="50EF0501"/>
    <w:rsid w:val="54D857DF"/>
    <w:rsid w:val="56CA4309"/>
    <w:rsid w:val="57144895"/>
    <w:rsid w:val="57185D2F"/>
    <w:rsid w:val="5A67334F"/>
    <w:rsid w:val="5EA81892"/>
    <w:rsid w:val="69BB018F"/>
    <w:rsid w:val="72E97A65"/>
    <w:rsid w:val="7415075D"/>
    <w:rsid w:val="7BBD7C0D"/>
    <w:rsid w:val="7DC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c7ef74a-50f7-942e-7cb5-94d66a96baa3\&#31616;&#32422;&#32771;&#30740;&#35843;&#2105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简约考研调剂简历.docx</Template>
  <Pages>2</Pages>
  <Words>25</Words>
  <Characters>33</Characters>
  <Lines>0</Lines>
  <Paragraphs>0</Paragraphs>
  <TotalTime>11</TotalTime>
  <ScaleCrop>false</ScaleCrop>
  <LinksUpToDate>false</LinksUpToDate>
  <CharactersWithSpaces>34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2020-03-15T08:30:00Z</dcterms:created>
  <dc:creator>吕创文</dc:creator>
  <cp:lastModifiedBy>慕岑</cp:lastModifiedBy>
  <dcterms:modified xsi:type="dcterms:W3CDTF">2022-04-02T07:46:03Z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v1.0_mb_HX8qUb4Y+3bg6BgmRL0Apg==</vt:lpwstr>
  </property>
  <property fmtid="{D5CDD505-2E9C-101B-9397-08002B2CF9AE}" pid="4" name="ICV">
    <vt:lpwstr>87E245E93E4E462E8DACF3CF229E5481</vt:lpwstr>
  </property>
</Properties>
</file>